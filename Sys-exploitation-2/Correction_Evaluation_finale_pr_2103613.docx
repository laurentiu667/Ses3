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FEFAC9" w:themeColor="background2"/>
        </w:rPr>
      </w:sdtEndPr>
      <w:sdtContent>
        <w:tbl>
          <w:tblPr>
            <w:tblStyle w:val="Grilledutableau"/>
            <w:tblW w:w="5126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944"/>
            <w:gridCol w:w="9425"/>
          </w:tblGrid>
          <w:tr w:rsidR="005A5297" w14:paraId="4697777A" w14:textId="77777777" w:rsidTr="00C20BE7">
            <w:trPr>
              <w:trHeight w:val="3401"/>
              <w:jc w:val="center"/>
            </w:trPr>
            <w:tc>
              <w:tcPr>
                <w:tcW w:w="45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06DA8A4" w14:textId="77777777" w:rsidR="005A5297" w:rsidRDefault="005A5297">
                <w:pPr>
                  <w:pStyle w:val="Sansinterligne"/>
                </w:pPr>
              </w:p>
            </w:tc>
            <w:tc>
              <w:tcPr>
                <w:tcW w:w="454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29EB653C" w14:textId="488A6943" w:rsidR="005A5297" w:rsidRDefault="001955AC" w:rsidP="00C20BE7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44D26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48"/>
                      <w:szCs w:val="48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7570D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48"/>
                        <w:szCs w:val="48"/>
                      </w:rPr>
                      <w:t>Évaluation finale pratique - 2</w:t>
                    </w:r>
                  </w:sdtContent>
                </w:sdt>
              </w:p>
            </w:tc>
          </w:tr>
        </w:tbl>
        <w:p w14:paraId="5FC86A09" w14:textId="4332D6F8" w:rsidR="00803D6F" w:rsidRDefault="00803D6F"/>
        <w:tbl>
          <w:tblPr>
            <w:tblStyle w:val="Grilledutableau"/>
            <w:tblW w:w="5056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324"/>
            <w:gridCol w:w="8903"/>
          </w:tblGrid>
          <w:tr w:rsidR="005A5297" w14:paraId="68F78059" w14:textId="77777777" w:rsidTr="00803D6F">
            <w:trPr>
              <w:jc w:val="center"/>
            </w:trPr>
            <w:tc>
              <w:tcPr>
                <w:tcW w:w="46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BCF6481" w14:textId="0F699010" w:rsidR="005A5297" w:rsidRDefault="005A5297">
                <w:pPr>
                  <w:pStyle w:val="Sansinterligne"/>
                  <w:rPr>
                    <w:color w:val="FEFAC9" w:themeColor="background2"/>
                  </w:rPr>
                </w:pPr>
              </w:p>
            </w:tc>
            <w:tc>
              <w:tcPr>
                <w:tcW w:w="45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1E4F72E5" w14:textId="0DBFBAAF" w:rsidR="005A5297" w:rsidRDefault="005A5297"/>
            </w:tc>
          </w:tr>
          <w:tr w:rsidR="005A5297" w14:paraId="76C2ECDD" w14:textId="77777777" w:rsidTr="00803D6F">
            <w:trPr>
              <w:trHeight w:val="864"/>
              <w:jc w:val="center"/>
            </w:trPr>
            <w:tc>
              <w:tcPr>
                <w:tcW w:w="467" w:type="pct"/>
                <w:tcBorders>
                  <w:top w:val="nil"/>
                  <w:left w:val="nil"/>
                  <w:bottom w:val="nil"/>
                </w:tcBorders>
                <w:shd w:val="clear" w:color="auto" w:fill="DC7D0E" w:themeFill="accent2" w:themeFillShade="BF"/>
                <w:vAlign w:val="center"/>
              </w:tcPr>
              <w:p w14:paraId="7A03C945" w14:textId="2B836995" w:rsidR="005A5297" w:rsidRDefault="001955AC" w:rsidP="00072884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03D6F">
                      <w:rPr>
                        <w:color w:val="FFFFFF" w:themeColor="background1"/>
                        <w:sz w:val="32"/>
                        <w:szCs w:val="32"/>
                      </w:rPr>
                      <w:t>Automne</w:t>
                    </w:r>
                    <w:r w:rsidR="004F78DC">
                      <w:rPr>
                        <w:color w:val="FFFFFF" w:themeColor="background1"/>
                        <w:sz w:val="32"/>
                        <w:szCs w:val="32"/>
                      </w:rPr>
                      <w:t xml:space="preserve"> 20</w:t>
                    </w:r>
                    <w:r w:rsidR="00072884">
                      <w:rPr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14525C">
                      <w:rPr>
                        <w:color w:val="FFFFFF" w:themeColor="background1"/>
                        <w:sz w:val="32"/>
                        <w:szCs w:val="32"/>
                      </w:rPr>
                      <w:t>2</w:t>
                    </w:r>
                  </w:sdtContent>
                </w:sdt>
              </w:p>
            </w:tc>
            <w:tc>
              <w:tcPr>
                <w:tcW w:w="4533" w:type="pct"/>
                <w:tcBorders>
                  <w:top w:val="nil"/>
                  <w:bottom w:val="nil"/>
                  <w:right w:val="nil"/>
                </w:tcBorders>
                <w:shd w:val="clear" w:color="auto" w:fill="7C9163" w:themeFill="accent1" w:themeFillShade="BF"/>
                <w:tcMar>
                  <w:left w:w="216" w:type="dxa"/>
                </w:tcMar>
                <w:vAlign w:val="center"/>
              </w:tcPr>
              <w:p w14:paraId="7E4D4E54" w14:textId="269F617B" w:rsidR="005A5297" w:rsidRDefault="001955AC" w:rsidP="004E17FF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b/>
                      <w:color w:val="FFFFFF" w:themeColor="background1"/>
                      <w:sz w:val="44"/>
                      <w:szCs w:val="40"/>
                      <w:lang w:val="fr-CA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4758B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 xml:space="preserve">Évaluation Finale Pratique – Partie </w:t>
                    </w:r>
                    <w:r w:rsidR="0037570D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>2</w:t>
                    </w:r>
                    <w:r w:rsidR="0084758B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 xml:space="preserve"> de 2</w:t>
                    </w:r>
                  </w:sdtContent>
                </w:sdt>
              </w:p>
            </w:tc>
          </w:tr>
          <w:tr w:rsidR="005A5297" w14:paraId="2175855D" w14:textId="77777777" w:rsidTr="00803D6F">
            <w:trPr>
              <w:trHeight w:val="638"/>
              <w:jc w:val="center"/>
            </w:trPr>
            <w:tc>
              <w:tcPr>
                <w:tcW w:w="46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F05E055" w14:textId="77777777" w:rsidR="005A5297" w:rsidRDefault="005A5297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5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F7BF513" w14:textId="684404A8" w:rsidR="005A5297" w:rsidRPr="00005962" w:rsidRDefault="0084758B" w:rsidP="00397131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Installation et configuration d’un serveur Linux</w:t>
                </w:r>
                <w:r w:rsidR="00B016D4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.</w:t>
                </w:r>
              </w:p>
            </w:tc>
          </w:tr>
        </w:tbl>
      </w:sdtContent>
    </w:sdt>
    <w:p w14:paraId="348A01C0" w14:textId="77777777" w:rsidR="00F81C60" w:rsidRDefault="00F81C60" w:rsidP="00BE5003">
      <w:pPr>
        <w:spacing w:after="0"/>
        <w:rPr>
          <w:caps/>
        </w:rPr>
      </w:pPr>
    </w:p>
    <w:p w14:paraId="2D71E8BC" w14:textId="45076B01" w:rsidR="007F2752" w:rsidRPr="00270499" w:rsidRDefault="00270499" w:rsidP="00BE5003">
      <w:pPr>
        <w:spacing w:after="0"/>
        <w:rPr>
          <w:b/>
          <w:bCs/>
          <w:sz w:val="40"/>
          <w:szCs w:val="40"/>
        </w:rPr>
      </w:pPr>
      <w:r w:rsidRPr="00270499">
        <w:rPr>
          <w:b/>
          <w:bCs/>
          <w:caps/>
          <w:color w:val="FF0000"/>
          <w:sz w:val="40"/>
          <w:szCs w:val="40"/>
        </w:rPr>
        <w:t>NOTE : 75/100</w:t>
      </w:r>
      <w:r w:rsidR="007F2752" w:rsidRPr="00270499">
        <w:rPr>
          <w:b/>
          <w:bCs/>
          <w:caps/>
          <w:sz w:val="40"/>
          <w:szCs w:val="40"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23471A" w14:paraId="40E55644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05FA40CD" w14:textId="77777777" w:rsidR="0023471A" w:rsidRDefault="0023471A" w:rsidP="00F56894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6C94BD67" w14:textId="77777777" w:rsidR="0023471A" w:rsidRDefault="0023471A" w:rsidP="00F56894">
            <w:pPr>
              <w:pStyle w:val="Titre1"/>
              <w:outlineLvl w:val="0"/>
            </w:pPr>
          </w:p>
        </w:tc>
        <w:tc>
          <w:tcPr>
            <w:tcW w:w="9137" w:type="dxa"/>
            <w:shd w:val="clear" w:color="auto" w:fill="A5B592" w:themeFill="accent1"/>
          </w:tcPr>
          <w:p w14:paraId="21331CD2" w14:textId="77777777" w:rsidR="0023471A" w:rsidRDefault="0023471A" w:rsidP="00F56894">
            <w:pPr>
              <w:pStyle w:val="Titre1"/>
              <w:outlineLvl w:val="0"/>
            </w:pPr>
            <w:bookmarkStart w:id="0" w:name="_Toc121737095"/>
            <w:r w:rsidRPr="00172583">
              <w:rPr>
                <w:color w:val="222613" w:themeColor="text2" w:themeShade="80"/>
              </w:rPr>
              <w:t>Table des matiÈres</w:t>
            </w:r>
            <w:bookmarkEnd w:id="0"/>
          </w:p>
        </w:tc>
      </w:tr>
    </w:tbl>
    <w:sdt>
      <w:sdtPr>
        <w:rPr>
          <w:b w:val="0"/>
          <w:bCs w:val="0"/>
          <w:caps w:val="0"/>
          <w:noProof w:val="0"/>
          <w:color w:val="auto"/>
        </w:rPr>
        <w:id w:val="27612262"/>
        <w:docPartObj>
          <w:docPartGallery w:val="Table of Contents"/>
          <w:docPartUnique/>
        </w:docPartObj>
      </w:sdtPr>
      <w:sdtEndPr/>
      <w:sdtContent>
        <w:p w14:paraId="392B4E76" w14:textId="77777777" w:rsidR="00020E77" w:rsidRDefault="00020E77">
          <w:pPr>
            <w:pStyle w:val="TM1"/>
            <w:rPr>
              <w:b w:val="0"/>
              <w:bCs w:val="0"/>
              <w:caps w:val="0"/>
              <w:noProof w:val="0"/>
              <w:color w:val="auto"/>
            </w:rPr>
          </w:pPr>
        </w:p>
        <w:p w14:paraId="4C168FA7" w14:textId="77777777" w:rsidR="00A94E05" w:rsidRDefault="002B5237">
          <w:pPr>
            <w:pStyle w:val="TM1"/>
          </w:pPr>
          <w:r>
            <w:rPr>
              <w:b w:val="0"/>
              <w:bCs w:val="0"/>
              <w:caps w:val="0"/>
            </w:rPr>
            <w:tab/>
          </w:r>
          <w:r w:rsidR="00705AF5">
            <w:rPr>
              <w:b w:val="0"/>
              <w:bCs w:val="0"/>
              <w:caps w:val="0"/>
            </w:rPr>
            <w:fldChar w:fldCharType="begin"/>
          </w:r>
          <w:r w:rsidR="00705AF5">
            <w:rPr>
              <w:b w:val="0"/>
              <w:bCs w:val="0"/>
              <w:caps w:val="0"/>
            </w:rPr>
            <w:instrText xml:space="preserve"> TOC \o "1-3" \h \z \u </w:instrText>
          </w:r>
          <w:r w:rsidR="00705AF5">
            <w:rPr>
              <w:b w:val="0"/>
              <w:bCs w:val="0"/>
              <w:caps w:val="0"/>
            </w:rPr>
            <w:fldChar w:fldCharType="separate"/>
          </w:r>
        </w:p>
        <w:p w14:paraId="1891DA1A" w14:textId="4B594E03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095" w:history="1">
            <w:r w:rsidR="00A94E05" w:rsidRPr="00137A4E">
              <w:rPr>
                <w:rStyle w:val="Lienhypertexte"/>
              </w:rPr>
              <w:t>Table des matiÈres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_Toc121737095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1</w:t>
            </w:r>
            <w:r w:rsidR="00A94E05">
              <w:rPr>
                <w:webHidden/>
              </w:rPr>
              <w:fldChar w:fldCharType="end"/>
            </w:r>
          </w:hyperlink>
        </w:p>
        <w:p w14:paraId="2E68E885" w14:textId="613ACBB8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096" w:history="1">
            <w:r w:rsidR="00A94E05" w:rsidRPr="00137A4E">
              <w:rPr>
                <w:rStyle w:val="Lienhypertexte"/>
              </w:rPr>
              <w:t>Consignes générales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_Toc121737096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2</w:t>
            </w:r>
            <w:r w:rsidR="00A94E05">
              <w:rPr>
                <w:webHidden/>
              </w:rPr>
              <w:fldChar w:fldCharType="end"/>
            </w:r>
          </w:hyperlink>
        </w:p>
        <w:p w14:paraId="09ACFE53" w14:textId="39C671C6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097" w:history="1">
            <w:r w:rsidR="00A94E05" w:rsidRPr="00137A4E">
              <w:rPr>
                <w:rStyle w:val="Lienhypertexte"/>
              </w:rPr>
              <w:t>Répertoires et fichiers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_Toc121737097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3</w:t>
            </w:r>
            <w:r w:rsidR="00A94E05">
              <w:rPr>
                <w:webHidden/>
              </w:rPr>
              <w:fldChar w:fldCharType="end"/>
            </w:r>
          </w:hyperlink>
        </w:p>
        <w:p w14:paraId="4CA57EFB" w14:textId="0A11BD8F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098" w:history="1">
            <w:r w:rsidR="00A94E05" w:rsidRPr="00137A4E">
              <w:rPr>
                <w:rStyle w:val="Lienhypertexte"/>
              </w:rPr>
              <w:t>Utilisateurs et groupes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_Toc121737098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4</w:t>
            </w:r>
            <w:r w:rsidR="00A94E05">
              <w:rPr>
                <w:webHidden/>
              </w:rPr>
              <w:fldChar w:fldCharType="end"/>
            </w:r>
          </w:hyperlink>
        </w:p>
        <w:p w14:paraId="0405524E" w14:textId="5F685BBE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099" w:history="1">
            <w:r w:rsidR="00A94E05" w:rsidRPr="00137A4E">
              <w:rPr>
                <w:rStyle w:val="Lienhypertexte"/>
              </w:rPr>
              <w:t>Permissions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_Toc121737099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5</w:t>
            </w:r>
            <w:r w:rsidR="00A94E05">
              <w:rPr>
                <w:webHidden/>
              </w:rPr>
              <w:fldChar w:fldCharType="end"/>
            </w:r>
          </w:hyperlink>
        </w:p>
        <w:p w14:paraId="5B333C1F" w14:textId="00A1503B" w:rsidR="00A94E05" w:rsidRDefault="001955AC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21737100" w:history="1">
            <w:r w:rsidR="00A94E05" w:rsidRPr="00137A4E">
              <w:rPr>
                <w:rStyle w:val="Lienhypertexte"/>
              </w:rPr>
              <w:t>admin1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_Toc121737100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5</w:t>
            </w:r>
            <w:r w:rsidR="00A94E05">
              <w:rPr>
                <w:webHidden/>
              </w:rPr>
              <w:fldChar w:fldCharType="end"/>
            </w:r>
          </w:hyperlink>
        </w:p>
        <w:p w14:paraId="57965D88" w14:textId="34B41C38" w:rsidR="00A94E05" w:rsidRDefault="001955AC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21737101" w:history="1">
            <w:r w:rsidR="00A94E05" w:rsidRPr="00137A4E">
              <w:rPr>
                <w:rStyle w:val="Lienhypertexte"/>
              </w:rPr>
              <w:t>Les développeurs (membres du groupe prog)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_Toc121737101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5</w:t>
            </w:r>
            <w:r w:rsidR="00A94E05">
              <w:rPr>
                <w:webHidden/>
              </w:rPr>
              <w:fldChar w:fldCharType="end"/>
            </w:r>
          </w:hyperlink>
        </w:p>
        <w:p w14:paraId="3E8F164E" w14:textId="6FA86E7A" w:rsidR="00A94E05" w:rsidRDefault="001955AC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21737102" w:history="1">
            <w:r w:rsidR="00A94E05" w:rsidRPr="00137A4E">
              <w:rPr>
                <w:rStyle w:val="Lienhypertexte"/>
              </w:rPr>
              <w:t>Les techniciens (membres du groupe admin)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_Toc121737102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6</w:t>
            </w:r>
            <w:r w:rsidR="00A94E05">
              <w:rPr>
                <w:webHidden/>
              </w:rPr>
              <w:fldChar w:fldCharType="end"/>
            </w:r>
          </w:hyperlink>
        </w:p>
        <w:p w14:paraId="12577765" w14:textId="77F6AFA7" w:rsidR="00A94E05" w:rsidRDefault="001955AC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21737103" w:history="1">
            <w:r w:rsidR="00A94E05" w:rsidRPr="00137A4E">
              <w:rPr>
                <w:rStyle w:val="Lienhypertexte"/>
              </w:rPr>
              <w:t>Les clients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_Toc121737103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7</w:t>
            </w:r>
            <w:r w:rsidR="00A94E05">
              <w:rPr>
                <w:webHidden/>
              </w:rPr>
              <w:fldChar w:fldCharType="end"/>
            </w:r>
          </w:hyperlink>
        </w:p>
        <w:p w14:paraId="408C14FD" w14:textId="54F64944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104" w:history="1">
            <w:r w:rsidR="00A94E05" w:rsidRPr="00137A4E">
              <w:rPr>
                <w:rStyle w:val="Lienhypertexte"/>
              </w:rPr>
              <w:t>script rapportssysteme.sh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_Toc121737104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8</w:t>
            </w:r>
            <w:r w:rsidR="00A94E05">
              <w:rPr>
                <w:webHidden/>
              </w:rPr>
              <w:fldChar w:fldCharType="end"/>
            </w:r>
          </w:hyperlink>
        </w:p>
        <w:p w14:paraId="590E09B2" w14:textId="063BC6E7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105" w:history="1">
            <w:r w:rsidR="00A94E05" w:rsidRPr="00137A4E">
              <w:rPr>
                <w:rStyle w:val="Lienhypertexte"/>
              </w:rPr>
              <w:t>Questions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_Toc121737105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9</w:t>
            </w:r>
            <w:r w:rsidR="00A94E05">
              <w:rPr>
                <w:webHidden/>
              </w:rPr>
              <w:fldChar w:fldCharType="end"/>
            </w:r>
          </w:hyperlink>
        </w:p>
        <w:p w14:paraId="0A96DF10" w14:textId="2AE03F84" w:rsidR="00A94E05" w:rsidRDefault="001955AC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21737106" w:history="1">
            <w:r w:rsidR="00A94E05" w:rsidRPr="00137A4E">
              <w:rPr>
                <w:rStyle w:val="Lienhypertexte"/>
              </w:rPr>
              <w:t>Site web</w:t>
            </w:r>
            <w:r w:rsidR="00A94E05">
              <w:rPr>
                <w:webHidden/>
              </w:rPr>
              <w:tab/>
            </w:r>
            <w:r w:rsidR="00A94E05">
              <w:rPr>
                <w:webHidden/>
              </w:rPr>
              <w:fldChar w:fldCharType="begin"/>
            </w:r>
            <w:r w:rsidR="00A94E05">
              <w:rPr>
                <w:webHidden/>
              </w:rPr>
              <w:instrText xml:space="preserve"> PAGEREF _Toc121737106 \h </w:instrText>
            </w:r>
            <w:r w:rsidR="00A94E05">
              <w:rPr>
                <w:webHidden/>
              </w:rPr>
            </w:r>
            <w:r w:rsidR="00A94E05">
              <w:rPr>
                <w:webHidden/>
              </w:rPr>
              <w:fldChar w:fldCharType="separate"/>
            </w:r>
            <w:r w:rsidR="00A94E05">
              <w:rPr>
                <w:webHidden/>
              </w:rPr>
              <w:t>10</w:t>
            </w:r>
            <w:r w:rsidR="00A94E05">
              <w:rPr>
                <w:webHidden/>
              </w:rPr>
              <w:fldChar w:fldCharType="end"/>
            </w:r>
          </w:hyperlink>
        </w:p>
        <w:p w14:paraId="44AE489C" w14:textId="77777777" w:rsidR="005A0B10" w:rsidRDefault="00705AF5">
          <w:r>
            <w:rPr>
              <w:b/>
              <w:bCs/>
              <w:caps/>
              <w:noProof/>
              <w:color w:val="444D26" w:themeColor="text2"/>
            </w:rPr>
            <w:fldChar w:fldCharType="end"/>
          </w:r>
        </w:p>
      </w:sdtContent>
    </w:sdt>
    <w:p w14:paraId="6D246B6D" w14:textId="77777777" w:rsidR="00020E77" w:rsidRDefault="00020E77" w:rsidP="00141F76">
      <w:pPr>
        <w:spacing w:after="0"/>
      </w:pPr>
      <w:r>
        <w:rPr>
          <w:caps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B016D4" w14:paraId="64891870" w14:textId="77777777" w:rsidTr="002B67D4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24B1CDA7" w14:textId="77777777" w:rsidR="00B016D4" w:rsidRDefault="00B016D4" w:rsidP="002B67D4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542B5250" w14:textId="77777777" w:rsidR="00B016D4" w:rsidRDefault="00B016D4" w:rsidP="002B67D4">
            <w:pPr>
              <w:pStyle w:val="Titre1"/>
              <w:outlineLvl w:val="0"/>
            </w:pPr>
          </w:p>
        </w:tc>
        <w:tc>
          <w:tcPr>
            <w:tcW w:w="8996" w:type="dxa"/>
            <w:shd w:val="clear" w:color="auto" w:fill="A5B592" w:themeFill="accent1"/>
          </w:tcPr>
          <w:p w14:paraId="1D01AE51" w14:textId="3F681FE9" w:rsidR="00B016D4" w:rsidRDefault="00B016D4" w:rsidP="002B67D4">
            <w:pPr>
              <w:pStyle w:val="Titre1"/>
              <w:outlineLvl w:val="0"/>
            </w:pPr>
            <w:bookmarkStart w:id="1" w:name="_Toc121737096"/>
            <w:r>
              <w:rPr>
                <w:color w:val="222613" w:themeColor="text2" w:themeShade="80"/>
              </w:rPr>
              <w:t>Consignes générales</w:t>
            </w:r>
            <w:bookmarkEnd w:id="1"/>
          </w:p>
        </w:tc>
      </w:tr>
    </w:tbl>
    <w:p w14:paraId="5BCD4ADD" w14:textId="77777777" w:rsidR="00B016D4" w:rsidRDefault="00B016D4" w:rsidP="00B016D4">
      <w:pPr>
        <w:spacing w:after="0"/>
        <w:rPr>
          <w:sz w:val="28"/>
        </w:rPr>
      </w:pPr>
    </w:p>
    <w:p w14:paraId="2917DBC5" w14:textId="475808D0" w:rsidR="00B016D4" w:rsidRDefault="00B016D4" w:rsidP="00B016D4">
      <w:pPr>
        <w:spacing w:after="0"/>
        <w:rPr>
          <w:sz w:val="28"/>
        </w:rPr>
      </w:pPr>
      <w:r>
        <w:rPr>
          <w:sz w:val="28"/>
        </w:rPr>
        <w:t>L’évaluation finale pratique se déroule en classe</w:t>
      </w:r>
      <w:r w:rsidR="000B6CF3">
        <w:rPr>
          <w:sz w:val="28"/>
        </w:rPr>
        <w:t xml:space="preserve"> et est d’une durée déterminée.</w:t>
      </w:r>
    </w:p>
    <w:p w14:paraId="1756E23D" w14:textId="7B320D5B" w:rsidR="000B6CF3" w:rsidRDefault="000B6CF3" w:rsidP="00B016D4">
      <w:pPr>
        <w:spacing w:after="0"/>
        <w:rPr>
          <w:sz w:val="28"/>
        </w:rPr>
      </w:pPr>
    </w:p>
    <w:p w14:paraId="4A375C09" w14:textId="7028AE46" w:rsidR="000B6CF3" w:rsidRDefault="000B6CF3" w:rsidP="00B016D4">
      <w:pPr>
        <w:spacing w:after="0"/>
        <w:rPr>
          <w:sz w:val="28"/>
        </w:rPr>
      </w:pPr>
      <w:r>
        <w:rPr>
          <w:sz w:val="28"/>
        </w:rPr>
        <w:t>Elle se déroule en 2 parties :</w:t>
      </w:r>
    </w:p>
    <w:p w14:paraId="1E22CB21" w14:textId="7089B1BF" w:rsidR="000B6CF3" w:rsidRDefault="000B6CF3" w:rsidP="00B016D4">
      <w:pPr>
        <w:spacing w:after="0"/>
        <w:rPr>
          <w:sz w:val="28"/>
        </w:rPr>
      </w:pPr>
      <w:r w:rsidRPr="00DA5D13">
        <w:rPr>
          <w:b/>
          <w:bCs/>
          <w:sz w:val="28"/>
        </w:rPr>
        <w:t>Partie 1</w:t>
      </w:r>
      <w:r>
        <w:rPr>
          <w:sz w:val="28"/>
        </w:rPr>
        <w:t> :  installation d’un serveur Linux sur une machine virtuelle, configuration du réseau et du pare-feu et quelques installations logicielles.</w:t>
      </w:r>
    </w:p>
    <w:p w14:paraId="6D74D1D6" w14:textId="35A2FCD9" w:rsidR="000B6CF3" w:rsidRDefault="000B6CF3" w:rsidP="00B016D4">
      <w:pPr>
        <w:spacing w:after="0"/>
        <w:rPr>
          <w:sz w:val="28"/>
        </w:rPr>
      </w:pPr>
    </w:p>
    <w:p w14:paraId="48CADF48" w14:textId="4E02CF69" w:rsidR="000B6CF3" w:rsidRDefault="000B6CF3" w:rsidP="00B016D4">
      <w:pPr>
        <w:spacing w:after="0"/>
        <w:rPr>
          <w:sz w:val="28"/>
        </w:rPr>
      </w:pPr>
      <w:r w:rsidRPr="00DA5D13">
        <w:rPr>
          <w:b/>
          <w:bCs/>
          <w:sz w:val="28"/>
        </w:rPr>
        <w:t>Partie 2</w:t>
      </w:r>
      <w:r>
        <w:rPr>
          <w:sz w:val="28"/>
        </w:rPr>
        <w:t xml:space="preserve"> :  </w:t>
      </w:r>
      <w:r w:rsidR="00166679">
        <w:rPr>
          <w:sz w:val="28"/>
        </w:rPr>
        <w:t>création et configurations de répertoires et fichiers, utilisateurs et groupes, permissions, scripts etc.</w:t>
      </w:r>
    </w:p>
    <w:p w14:paraId="5CDBD053" w14:textId="77777777" w:rsidR="00166679" w:rsidRDefault="00166679" w:rsidP="00B016D4">
      <w:pPr>
        <w:spacing w:after="0"/>
        <w:rPr>
          <w:sz w:val="28"/>
        </w:rPr>
      </w:pPr>
    </w:p>
    <w:p w14:paraId="6DAAEC68" w14:textId="4DE9C689" w:rsidR="00B016D4" w:rsidRDefault="00166679" w:rsidP="00B016D4">
      <w:pPr>
        <w:spacing w:after="0"/>
        <w:rPr>
          <w:sz w:val="28"/>
        </w:rPr>
      </w:pPr>
      <w:r w:rsidRPr="003164C4">
        <w:rPr>
          <w:b/>
          <w:bCs/>
          <w:sz w:val="28"/>
        </w:rPr>
        <w:t xml:space="preserve">Ce document présente la partie </w:t>
      </w:r>
      <w:r w:rsidR="003164C4" w:rsidRPr="003164C4">
        <w:rPr>
          <w:b/>
          <w:bCs/>
          <w:sz w:val="28"/>
        </w:rPr>
        <w:t>2</w:t>
      </w:r>
      <w:r>
        <w:rPr>
          <w:sz w:val="28"/>
        </w:rPr>
        <w:t xml:space="preserve">, d’une durée maximale de </w:t>
      </w:r>
      <w:r w:rsidR="003164C4">
        <w:rPr>
          <w:sz w:val="28"/>
        </w:rPr>
        <w:t>5 périodes</w:t>
      </w:r>
      <w:r w:rsidR="00D66B0F">
        <w:rPr>
          <w:sz w:val="28"/>
        </w:rPr>
        <w:t>.</w:t>
      </w:r>
    </w:p>
    <w:p w14:paraId="1C7244D2" w14:textId="45418C73" w:rsidR="00792BD9" w:rsidRDefault="00792BD9" w:rsidP="00B016D4">
      <w:pPr>
        <w:spacing w:after="0"/>
        <w:rPr>
          <w:sz w:val="28"/>
        </w:rPr>
      </w:pPr>
    </w:p>
    <w:p w14:paraId="7EB5EBEB" w14:textId="7320B4D7" w:rsidR="00792BD9" w:rsidRDefault="00792BD9" w:rsidP="00B016D4">
      <w:pPr>
        <w:spacing w:after="0"/>
        <w:rPr>
          <w:sz w:val="28"/>
        </w:rPr>
      </w:pPr>
      <w:r w:rsidRPr="00792BD9">
        <w:rPr>
          <w:sz w:val="28"/>
          <w:highlight w:val="yellow"/>
        </w:rPr>
        <w:t>Vous travaillez sur le serveur Linux créé à la partie 1</w:t>
      </w:r>
      <w:r w:rsidR="006110D7">
        <w:rPr>
          <w:sz w:val="28"/>
          <w:highlight w:val="yellow"/>
        </w:rPr>
        <w:t>.  Travaillez avec une connexion par PuTTY pour profiter des fonctionnalités de copier-coller</w:t>
      </w:r>
      <w:r w:rsidRPr="00792BD9">
        <w:rPr>
          <w:sz w:val="28"/>
          <w:highlight w:val="yellow"/>
        </w:rPr>
        <w:t>.</w:t>
      </w:r>
    </w:p>
    <w:p w14:paraId="487CB334" w14:textId="72F3B099" w:rsidR="00A55AE4" w:rsidRDefault="00A55AE4" w:rsidP="00B016D4">
      <w:pPr>
        <w:spacing w:after="0"/>
        <w:rPr>
          <w:sz w:val="28"/>
        </w:rPr>
      </w:pPr>
    </w:p>
    <w:p w14:paraId="09CACE34" w14:textId="57C0607F" w:rsidR="00A55AE4" w:rsidRPr="005C1F8D" w:rsidRDefault="003164C4" w:rsidP="00B016D4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  <w:highlight w:val="yellow"/>
        </w:rPr>
        <w:t xml:space="preserve">Vous devez remettre ce document sur Léa dans la section travaux, avec les sections </w:t>
      </w:r>
      <w:r w:rsidR="004578A3">
        <w:rPr>
          <w:color w:val="FF0000"/>
          <w:sz w:val="36"/>
          <w:szCs w:val="36"/>
          <w:highlight w:val="yellow"/>
        </w:rPr>
        <w:t>demandées</w:t>
      </w:r>
      <w:r>
        <w:rPr>
          <w:color w:val="FF0000"/>
          <w:sz w:val="36"/>
          <w:szCs w:val="36"/>
          <w:highlight w:val="yellow"/>
        </w:rPr>
        <w:t xml:space="preserve"> remplies.</w:t>
      </w:r>
    </w:p>
    <w:p w14:paraId="664A0C13" w14:textId="77777777" w:rsidR="00EF790E" w:rsidRDefault="00EF790E" w:rsidP="00EF790E">
      <w:pPr>
        <w:spacing w:after="0"/>
        <w:rPr>
          <w:sz w:val="28"/>
        </w:rPr>
      </w:pPr>
    </w:p>
    <w:p w14:paraId="38E87FE7" w14:textId="77777777" w:rsidR="00EF790E" w:rsidRDefault="00EF790E" w:rsidP="00EF790E">
      <w:pPr>
        <w:spacing w:after="0"/>
        <w:rPr>
          <w:sz w:val="28"/>
        </w:rPr>
      </w:pPr>
    </w:p>
    <w:p w14:paraId="4E9EF883" w14:textId="77777777" w:rsidR="00D06813" w:rsidRDefault="00EF790E" w:rsidP="00EF790E">
      <w:pPr>
        <w:spacing w:after="0"/>
        <w:rPr>
          <w:sz w:val="28"/>
        </w:rPr>
      </w:pPr>
      <w:r>
        <w:rPr>
          <w:sz w:val="28"/>
        </w:rPr>
        <w:t xml:space="preserve">Le travail de cette étape consiste à réaliser les </w:t>
      </w:r>
      <w:r w:rsidR="00D06813">
        <w:rPr>
          <w:sz w:val="28"/>
        </w:rPr>
        <w:t>actions ci-dessous, en suivant des consignes précises :</w:t>
      </w:r>
    </w:p>
    <w:p w14:paraId="20809BB2" w14:textId="3E69E5E6" w:rsidR="003164C4" w:rsidRDefault="003164C4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La majorité des configurations sont faites à partir de scripts, ce sont ces scripts qui sont corrigés</w:t>
      </w:r>
    </w:p>
    <w:p w14:paraId="7FA57594" w14:textId="562FC843" w:rsidR="00E356F1" w:rsidRDefault="00E356F1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Assumez que TOUS LES SCRIPTS SERONT EXÉCUTÉS AVEC PRIVILÈGES ADMINISTRATEUR (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>)</w:t>
      </w:r>
    </w:p>
    <w:p w14:paraId="7477A26C" w14:textId="1D4DF3A6" w:rsidR="000E2D86" w:rsidRDefault="008C3CF8" w:rsidP="000E2D86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Tous les scripts doivent fonctionner indépendamment du répertoire courant</w:t>
      </w:r>
    </w:p>
    <w:p w14:paraId="33076F2B" w14:textId="77777777" w:rsidR="00DA5D13" w:rsidRDefault="00DA5D13" w:rsidP="000E2D86">
      <w:pPr>
        <w:spacing w:after="0"/>
        <w:rPr>
          <w:sz w:val="28"/>
        </w:rPr>
      </w:pPr>
    </w:p>
    <w:p w14:paraId="6B824B2F" w14:textId="501AE671" w:rsidR="000E2D86" w:rsidRPr="000E2D86" w:rsidRDefault="000E2D86" w:rsidP="000E2D86">
      <w:pPr>
        <w:spacing w:after="0"/>
        <w:rPr>
          <w:sz w:val="28"/>
        </w:rPr>
      </w:pPr>
      <w:r>
        <w:rPr>
          <w:sz w:val="28"/>
        </w:rPr>
        <w:t>Le travail cons</w:t>
      </w:r>
      <w:r w:rsidR="00DA5D13">
        <w:rPr>
          <w:sz w:val="28"/>
        </w:rPr>
        <w:t>iste à :</w:t>
      </w:r>
    </w:p>
    <w:p w14:paraId="479AB4F1" w14:textId="2928E25C" w:rsidR="003164C4" w:rsidRDefault="00D06813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 w:rsidRPr="00A907C1">
        <w:rPr>
          <w:sz w:val="28"/>
        </w:rPr>
        <w:t>Créer un</w:t>
      </w:r>
      <w:r w:rsidR="003164C4">
        <w:rPr>
          <w:sz w:val="28"/>
        </w:rPr>
        <w:t>e structure de répertoires et de fichiers</w:t>
      </w:r>
    </w:p>
    <w:p w14:paraId="3F89EBD3" w14:textId="77777777" w:rsidR="003164C4" w:rsidRDefault="003164C4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Créer des utilisateurs et des groupes</w:t>
      </w:r>
    </w:p>
    <w:p w14:paraId="082EAC78" w14:textId="670CAD9F" w:rsidR="003164C4" w:rsidRDefault="003164C4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Assigner des permissions</w:t>
      </w:r>
    </w:p>
    <w:p w14:paraId="6C6D9B47" w14:textId="2621D0B3" w:rsidR="003164C4" w:rsidRDefault="003164C4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Créer des scripts</w:t>
      </w:r>
    </w:p>
    <w:p w14:paraId="5ABE7E45" w14:textId="70A2EBEF" w:rsidR="000E2D86" w:rsidRDefault="000E2D86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Créer un site web Nginx</w:t>
      </w:r>
    </w:p>
    <w:p w14:paraId="44313135" w14:textId="7437F885" w:rsidR="000E2D86" w:rsidRDefault="000E2D86" w:rsidP="00A907C1">
      <w:pPr>
        <w:pStyle w:val="Paragraphedeliste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Répondre aux questions dans ce document</w:t>
      </w:r>
    </w:p>
    <w:p w14:paraId="7A501A65" w14:textId="3DB811D1" w:rsidR="003164C4" w:rsidRDefault="003164C4" w:rsidP="003164C4">
      <w:pPr>
        <w:spacing w:after="0"/>
        <w:rPr>
          <w:sz w:val="28"/>
        </w:rPr>
      </w:pPr>
    </w:p>
    <w:p w14:paraId="5990522B" w14:textId="10AD3442" w:rsidR="003164C4" w:rsidRDefault="003164C4" w:rsidP="003164C4">
      <w:pPr>
        <w:spacing w:after="0"/>
        <w:rPr>
          <w:sz w:val="28"/>
        </w:rPr>
      </w:pPr>
    </w:p>
    <w:p w14:paraId="75088C8D" w14:textId="77777777" w:rsidR="00D06813" w:rsidRDefault="00D06813" w:rsidP="00EF790E">
      <w:pPr>
        <w:spacing w:after="0"/>
        <w:rPr>
          <w:sz w:val="28"/>
        </w:rPr>
      </w:pPr>
    </w:p>
    <w:p w14:paraId="4315B8AF" w14:textId="77777777" w:rsidR="00D06813" w:rsidRDefault="00D06813">
      <w:pPr>
        <w:rPr>
          <w:caps/>
        </w:rPr>
      </w:pP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541AF7" w14:paraId="3B95F773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293A1DE0" w14:textId="1473A1FC" w:rsidR="00541AF7" w:rsidRDefault="00541AF7" w:rsidP="00B51C29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3598D5CB" w14:textId="77777777" w:rsidR="00541AF7" w:rsidRDefault="00541AF7" w:rsidP="00B51C29">
            <w:pPr>
              <w:pStyle w:val="Titre1"/>
              <w:outlineLvl w:val="0"/>
            </w:pPr>
          </w:p>
        </w:tc>
        <w:tc>
          <w:tcPr>
            <w:tcW w:w="8996" w:type="dxa"/>
            <w:shd w:val="clear" w:color="auto" w:fill="A5B592" w:themeFill="accent1"/>
          </w:tcPr>
          <w:p w14:paraId="434EA829" w14:textId="4D75375F" w:rsidR="00541AF7" w:rsidRDefault="003164C4" w:rsidP="000A0845">
            <w:pPr>
              <w:pStyle w:val="Titre1"/>
              <w:outlineLvl w:val="0"/>
            </w:pPr>
            <w:bookmarkStart w:id="2" w:name="_Toc121737097"/>
            <w:r>
              <w:rPr>
                <w:color w:val="222613" w:themeColor="text2" w:themeShade="80"/>
              </w:rPr>
              <w:t>Répertoires et fichiers</w:t>
            </w:r>
            <w:bookmarkEnd w:id="2"/>
          </w:p>
        </w:tc>
      </w:tr>
    </w:tbl>
    <w:p w14:paraId="7BA9BD4F" w14:textId="709F2C3F" w:rsidR="00A37F89" w:rsidRPr="00A37F89" w:rsidRDefault="0027049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10</w:t>
      </w:r>
      <w:r w:rsidR="00A37F89" w:rsidRPr="00A37F89">
        <w:rPr>
          <w:b/>
          <w:bCs/>
          <w:color w:val="FF0000"/>
          <w:sz w:val="28"/>
        </w:rPr>
        <w:t>/10</w:t>
      </w:r>
    </w:p>
    <w:p w14:paraId="5D84F39B" w14:textId="6E58721C" w:rsidR="003164C4" w:rsidRDefault="003164C4" w:rsidP="00652E77">
      <w:pPr>
        <w:spacing w:after="0"/>
        <w:rPr>
          <w:sz w:val="28"/>
        </w:rPr>
      </w:pPr>
      <w:r>
        <w:rPr>
          <w:sz w:val="28"/>
        </w:rPr>
        <w:t>Écrivez un script (</w:t>
      </w:r>
      <w:r w:rsidR="00792BD9">
        <w:rPr>
          <w:sz w:val="28"/>
        </w:rPr>
        <w:t>d</w:t>
      </w:r>
      <w:r>
        <w:rPr>
          <w:sz w:val="28"/>
        </w:rPr>
        <w:t>ocuments.sh) qui permet la création de la structure de répertoires et fichiers présentée plus bas et qui respecte les consignes :</w:t>
      </w:r>
    </w:p>
    <w:p w14:paraId="0185B6E6" w14:textId="01C641B1" w:rsidR="003164C4" w:rsidRDefault="003164C4" w:rsidP="00652E77">
      <w:pPr>
        <w:spacing w:after="0"/>
        <w:rPr>
          <w:sz w:val="28"/>
        </w:rPr>
      </w:pPr>
    </w:p>
    <w:p w14:paraId="2DD2D641" w14:textId="02A58D39" w:rsidR="003164C4" w:rsidRPr="003164C4" w:rsidRDefault="003164C4" w:rsidP="003164C4">
      <w:pPr>
        <w:pStyle w:val="Paragraphedeliste"/>
        <w:numPr>
          <w:ilvl w:val="0"/>
          <w:numId w:val="26"/>
        </w:numPr>
        <w:spacing w:after="0"/>
        <w:rPr>
          <w:sz w:val="28"/>
        </w:rPr>
      </w:pPr>
      <w:r w:rsidRPr="003164C4">
        <w:rPr>
          <w:sz w:val="28"/>
        </w:rPr>
        <w:t xml:space="preserve">Le script doit d’abord vérifier </w:t>
      </w:r>
      <w:r w:rsidR="00EC15E8" w:rsidRPr="003164C4">
        <w:rPr>
          <w:sz w:val="28"/>
        </w:rPr>
        <w:t>s’il</w:t>
      </w:r>
      <w:r w:rsidR="003E5392">
        <w:rPr>
          <w:sz w:val="28"/>
        </w:rPr>
        <w:t xml:space="preserve"> y a déjà un répertoire nommé </w:t>
      </w:r>
      <w:r w:rsidRPr="003164C4">
        <w:rPr>
          <w:sz w:val="28"/>
        </w:rPr>
        <w:t xml:space="preserve">Documents </w:t>
      </w:r>
      <w:r w:rsidR="003E5392">
        <w:rPr>
          <w:sz w:val="28"/>
        </w:rPr>
        <w:t xml:space="preserve">à </w:t>
      </w:r>
      <w:r w:rsidR="00EC15E8">
        <w:rPr>
          <w:sz w:val="28"/>
        </w:rPr>
        <w:t>la racine</w:t>
      </w:r>
      <w:r w:rsidRPr="003164C4">
        <w:rPr>
          <w:sz w:val="28"/>
        </w:rPr>
        <w:t>.</w:t>
      </w:r>
    </w:p>
    <w:p w14:paraId="2A94AF88" w14:textId="7D8E3ED4" w:rsidR="003164C4" w:rsidRPr="003164C4" w:rsidRDefault="003164C4" w:rsidP="003164C4">
      <w:pPr>
        <w:pStyle w:val="Paragraphedeliste"/>
        <w:numPr>
          <w:ilvl w:val="0"/>
          <w:numId w:val="26"/>
        </w:numPr>
        <w:spacing w:after="0"/>
        <w:rPr>
          <w:sz w:val="28"/>
        </w:rPr>
      </w:pPr>
      <w:r w:rsidRPr="003164C4">
        <w:rPr>
          <w:sz w:val="28"/>
        </w:rPr>
        <w:t>Si un répertoire nommé Documents existe déjà, il doit être supprimé ainsi que tous ses sous-répertoires et fichiers.</w:t>
      </w:r>
    </w:p>
    <w:p w14:paraId="550D3470" w14:textId="62D1A0AD" w:rsidR="003164C4" w:rsidRPr="003164C4" w:rsidRDefault="003164C4" w:rsidP="003164C4">
      <w:pPr>
        <w:pStyle w:val="Paragraphedeliste"/>
        <w:numPr>
          <w:ilvl w:val="0"/>
          <w:numId w:val="26"/>
        </w:numPr>
        <w:spacing w:after="0"/>
        <w:rPr>
          <w:sz w:val="28"/>
        </w:rPr>
      </w:pPr>
      <w:r w:rsidRPr="003164C4">
        <w:rPr>
          <w:sz w:val="28"/>
        </w:rPr>
        <w:t xml:space="preserve">Après la suppression ou </w:t>
      </w:r>
      <w:r w:rsidR="00792BD9" w:rsidRPr="003164C4">
        <w:rPr>
          <w:sz w:val="28"/>
        </w:rPr>
        <w:t>s’il</w:t>
      </w:r>
      <w:r w:rsidRPr="003164C4">
        <w:rPr>
          <w:sz w:val="28"/>
        </w:rPr>
        <w:t xml:space="preserve"> n’y a pas déjà de répertoire Documents, la structure de répertoires et fichiers doit être créée.</w:t>
      </w:r>
    </w:p>
    <w:p w14:paraId="4FA6CEA0" w14:textId="5B445B8B" w:rsidR="003164C4" w:rsidRPr="003164C4" w:rsidRDefault="003164C4" w:rsidP="003164C4">
      <w:pPr>
        <w:pStyle w:val="Paragraphedeliste"/>
        <w:numPr>
          <w:ilvl w:val="0"/>
          <w:numId w:val="26"/>
        </w:numPr>
        <w:spacing w:after="0"/>
        <w:rPr>
          <w:sz w:val="28"/>
        </w:rPr>
      </w:pPr>
      <w:r w:rsidRPr="003164C4">
        <w:rPr>
          <w:sz w:val="28"/>
        </w:rPr>
        <w:t>Pour les fichiers, créer simplement des fichiers vides.</w:t>
      </w:r>
    </w:p>
    <w:p w14:paraId="6878CC9E" w14:textId="3778F3B4" w:rsidR="003164C4" w:rsidRPr="003164C4" w:rsidRDefault="003164C4" w:rsidP="003164C4">
      <w:pPr>
        <w:pStyle w:val="Paragraphedeliste"/>
        <w:numPr>
          <w:ilvl w:val="0"/>
          <w:numId w:val="26"/>
        </w:numPr>
        <w:spacing w:after="0"/>
        <w:rPr>
          <w:sz w:val="28"/>
        </w:rPr>
      </w:pPr>
      <w:r w:rsidRPr="003164C4">
        <w:rPr>
          <w:sz w:val="28"/>
        </w:rPr>
        <w:t>Copiez le contenu du script dans l’espace prévu à cet effet.</w:t>
      </w:r>
    </w:p>
    <w:p w14:paraId="362A1463" w14:textId="075CE532" w:rsidR="003164C4" w:rsidRDefault="003164C4" w:rsidP="00652E77">
      <w:pPr>
        <w:spacing w:after="0"/>
        <w:rPr>
          <w:sz w:val="28"/>
        </w:rPr>
      </w:pPr>
    </w:p>
    <w:p w14:paraId="3389A839" w14:textId="769D9874" w:rsidR="003164C4" w:rsidRDefault="003164C4" w:rsidP="008C3CF8">
      <w:pPr>
        <w:spacing w:after="0"/>
        <w:rPr>
          <w:sz w:val="28"/>
        </w:rPr>
      </w:pPr>
      <w:r>
        <w:rPr>
          <w:sz w:val="28"/>
        </w:rPr>
        <w:t>Structure de répertoires et fichiers à créer</w:t>
      </w:r>
      <w:r w:rsidR="008C3CF8">
        <w:rPr>
          <w:sz w:val="28"/>
        </w:rPr>
        <w:t> (les documents en surbrillance sont des répertoires, les documents avec une extension sont des fichiers)</w:t>
      </w:r>
      <w:r w:rsidR="008D21E5">
        <w:rPr>
          <w:sz w:val="28"/>
        </w:rPr>
        <w:t xml:space="preserve"> </w:t>
      </w:r>
      <w:r w:rsidR="008C3CF8">
        <w:rPr>
          <w:sz w:val="28"/>
        </w:rPr>
        <w:t xml:space="preserve">: </w:t>
      </w:r>
    </w:p>
    <w:p w14:paraId="7537DF68" w14:textId="7B829682" w:rsidR="00490163" w:rsidRDefault="00490163" w:rsidP="00652E77">
      <w:pPr>
        <w:spacing w:after="0"/>
        <w:rPr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04"/>
      </w:tblGrid>
      <w:tr w:rsidR="00490163" w14:paraId="6D181594" w14:textId="77777777" w:rsidTr="00490163">
        <w:tc>
          <w:tcPr>
            <w:tcW w:w="10254" w:type="dxa"/>
          </w:tcPr>
          <w:p w14:paraId="2210A6CB" w14:textId="58DE1EC9" w:rsidR="00490163" w:rsidRPr="00EB14B3" w:rsidRDefault="00490163" w:rsidP="00490163">
            <w:pPr>
              <w:spacing w:after="0"/>
              <w:rPr>
                <w:rFonts w:ascii="Lucida Console" w:hAnsi="Lucida Console" w:cstheme="minorHAnsi"/>
                <w:color w:val="0070C0"/>
              </w:rPr>
            </w:pPr>
            <w:r w:rsidRPr="00EB14B3">
              <w:rPr>
                <w:rFonts w:ascii="Lucida Console" w:hAnsi="Lucida Console" w:cstheme="minorHAnsi"/>
                <w:color w:val="0070C0"/>
              </w:rPr>
              <w:t>/</w:t>
            </w:r>
            <w:r>
              <w:rPr>
                <w:rFonts w:ascii="Lucida Console" w:hAnsi="Lucida Console" w:cstheme="minorHAnsi"/>
                <w:color w:val="0070C0"/>
                <w:shd w:val="clear" w:color="auto" w:fill="E5EBF2" w:themeFill="accent6" w:themeFillTint="33"/>
              </w:rPr>
              <w:t>Documents</w:t>
            </w:r>
          </w:p>
          <w:p w14:paraId="627F1DBE" w14:textId="5DC8D7CF" w:rsidR="00490163" w:rsidRPr="00186362" w:rsidRDefault="00490163" w:rsidP="00490163">
            <w:pPr>
              <w:spacing w:after="0"/>
              <w:rPr>
                <w:rFonts w:ascii="Lucida Console" w:hAnsi="Lucida Console" w:cs="Arial"/>
                <w:rtl/>
              </w:rPr>
            </w:pPr>
            <w:r w:rsidRPr="00EB14B3"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="Arial"/>
              </w:rPr>
              <w:t>├──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Clients</w:t>
            </w:r>
          </w:p>
          <w:p w14:paraId="6E241388" w14:textId="77777777" w:rsidR="00490163" w:rsidRPr="00EB14B3" w:rsidRDefault="00490163" w:rsidP="00490163">
            <w:pPr>
              <w:spacing w:after="0"/>
              <w:rPr>
                <w:rFonts w:ascii="Lucida Console" w:hAnsi="Lucida Console" w:cstheme="minorHAnsi"/>
              </w:rPr>
            </w:pPr>
            <w:r w:rsidRPr="00EB14B3"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="Arial"/>
              </w:rPr>
              <w:t>├──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proofErr w:type="spellStart"/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Developpeurs</w:t>
            </w:r>
            <w:proofErr w:type="spellEnd"/>
          </w:p>
          <w:p w14:paraId="7BBA246F" w14:textId="56460B55" w:rsidR="00490163" w:rsidRPr="00EB14B3" w:rsidRDefault="00490163" w:rsidP="00490163">
            <w:pPr>
              <w:spacing w:after="0"/>
              <w:rPr>
                <w:rFonts w:ascii="Lucida Console" w:hAnsi="Lucida Console" w:cstheme="minorHAnsi"/>
              </w:rPr>
            </w:pPr>
            <w:r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theme="minorHAnsi"/>
              </w:rPr>
              <w:t xml:space="preserve">|   </w:t>
            </w:r>
            <w:r w:rsidRPr="00EB14B3">
              <w:rPr>
                <w:rFonts w:ascii="Lucida Console" w:hAnsi="Lucida Console" w:cs="Arial"/>
              </w:rPr>
              <w:t>├──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Images</w:t>
            </w:r>
          </w:p>
          <w:p w14:paraId="2C717B44" w14:textId="34FDBE90" w:rsidR="00490163" w:rsidRPr="00186362" w:rsidRDefault="00490163" w:rsidP="00490163">
            <w:pPr>
              <w:spacing w:after="0"/>
              <w:rPr>
                <w:rFonts w:ascii="Lucida Console" w:hAnsi="Lucida Console" w:cs="Arial"/>
                <w:rtl/>
              </w:rPr>
            </w:pPr>
            <w:r w:rsidRPr="00EB14B3">
              <w:rPr>
                <w:rFonts w:ascii="Lucida Console" w:hAnsi="Lucida Console" w:cstheme="minorHAnsi"/>
              </w:rPr>
              <w:t xml:space="preserve">    |</w:t>
            </w:r>
            <w:r>
              <w:rPr>
                <w:rFonts w:ascii="Lucida Console" w:hAnsi="Lucida Console" w:cstheme="minorHAnsi"/>
              </w:rPr>
              <w:t xml:space="preserve">   </w:t>
            </w:r>
            <w:r w:rsidRPr="00EB14B3">
              <w:rPr>
                <w:rFonts w:ascii="Lucida Console" w:hAnsi="Lucida Console" w:cstheme="minorHAnsi"/>
              </w:rPr>
              <w:t>|   └</w:t>
            </w:r>
            <w:r w:rsidRPr="00EB14B3">
              <w:rPr>
                <w:rFonts w:ascii="Lucida Console" w:hAnsi="Lucida Console" w:cs="Arial"/>
              </w:rPr>
              <w:t>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</w:rPr>
              <w:t>logo.png</w:t>
            </w:r>
          </w:p>
          <w:p w14:paraId="2F14B7CD" w14:textId="34947A12" w:rsidR="00490163" w:rsidRPr="00EB14B3" w:rsidRDefault="00490163" w:rsidP="00490163">
            <w:pPr>
              <w:spacing w:after="0"/>
              <w:rPr>
                <w:rFonts w:ascii="Lucida Console" w:hAnsi="Lucida Console" w:cstheme="minorHAnsi"/>
              </w:rPr>
            </w:pPr>
            <w:r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theme="minorHAnsi"/>
              </w:rPr>
              <w:t>|   └</w:t>
            </w:r>
            <w:r w:rsidRPr="00EB14B3">
              <w:rPr>
                <w:rFonts w:ascii="Lucida Console" w:hAnsi="Lucida Console" w:cs="Arial"/>
              </w:rPr>
              <w:t>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Source</w:t>
            </w:r>
          </w:p>
          <w:p w14:paraId="6CDE3B98" w14:textId="713D8F78" w:rsidR="00490163" w:rsidRPr="00186362" w:rsidRDefault="00490163" w:rsidP="00490163">
            <w:pPr>
              <w:spacing w:after="0"/>
              <w:rPr>
                <w:rFonts w:ascii="Lucida Console" w:hAnsi="Lucida Console" w:cs="Arial"/>
                <w:rtl/>
              </w:rPr>
            </w:pPr>
            <w:r w:rsidRPr="00EB14B3">
              <w:rPr>
                <w:rFonts w:ascii="Lucida Console" w:hAnsi="Lucida Console" w:cstheme="minorHAnsi"/>
              </w:rPr>
              <w:t xml:space="preserve">    |</w:t>
            </w:r>
            <w:r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theme="minorHAnsi"/>
              </w:rPr>
              <w:t xml:space="preserve">   └</w:t>
            </w:r>
            <w:r w:rsidRPr="00EB14B3">
              <w:rPr>
                <w:rFonts w:ascii="Lucida Console" w:hAnsi="Lucida Console" w:cs="Arial"/>
              </w:rPr>
              <w:t>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</w:rPr>
              <w:t>index.html</w:t>
            </w:r>
          </w:p>
          <w:p w14:paraId="5B235C9A" w14:textId="4255E9E9" w:rsidR="00490163" w:rsidRPr="00EB14B3" w:rsidRDefault="00490163" w:rsidP="00490163">
            <w:pPr>
              <w:spacing w:after="0"/>
              <w:rPr>
                <w:rFonts w:ascii="Lucida Console" w:hAnsi="Lucida Console" w:cstheme="minorHAnsi"/>
              </w:rPr>
            </w:pPr>
            <w:r w:rsidRPr="00EB14B3">
              <w:rPr>
                <w:rFonts w:ascii="Lucida Console" w:hAnsi="Lucida Console" w:cstheme="minorHAnsi"/>
              </w:rPr>
              <w:t xml:space="preserve">    └</w:t>
            </w:r>
            <w:r w:rsidRPr="00EB14B3">
              <w:rPr>
                <w:rFonts w:ascii="Lucida Console" w:hAnsi="Lucida Console" w:cs="Arial"/>
              </w:rPr>
              <w:t>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Techniciens</w:t>
            </w:r>
          </w:p>
          <w:p w14:paraId="005F9CF7" w14:textId="6A87500E" w:rsidR="008C3CF8" w:rsidRPr="00EB14B3" w:rsidRDefault="008C3CF8" w:rsidP="008C3CF8">
            <w:pPr>
              <w:spacing w:after="0"/>
              <w:rPr>
                <w:rFonts w:ascii="Lucida Console" w:hAnsi="Lucida Console" w:cstheme="minorHAnsi"/>
              </w:rPr>
            </w:pPr>
            <w:r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theme="minorHAnsi"/>
              </w:rPr>
              <w:t xml:space="preserve">  </w:t>
            </w:r>
            <w:r>
              <w:rPr>
                <w:rFonts w:ascii="Lucida Console" w:hAnsi="Lucida Console" w:cstheme="minorHAnsi"/>
              </w:rPr>
              <w:t xml:space="preserve"> 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 w:rsidRPr="00EB14B3">
              <w:rPr>
                <w:rFonts w:ascii="Lucida Console" w:hAnsi="Lucida Console" w:cs="Arial"/>
              </w:rPr>
              <w:t>├──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Rapports</w:t>
            </w:r>
          </w:p>
          <w:p w14:paraId="6F15684C" w14:textId="4F577DF0" w:rsidR="008C3CF8" w:rsidRPr="00186362" w:rsidRDefault="008C3CF8" w:rsidP="008C3CF8">
            <w:pPr>
              <w:spacing w:after="0"/>
              <w:rPr>
                <w:rFonts w:ascii="Lucida Console" w:hAnsi="Lucida Console" w:cs="Arial"/>
                <w:rtl/>
              </w:rPr>
            </w:pPr>
            <w:r w:rsidRPr="00EB14B3">
              <w:rPr>
                <w:rFonts w:ascii="Lucida Console" w:hAnsi="Lucida Console" w:cstheme="minorHAnsi"/>
              </w:rPr>
              <w:t xml:space="preserve">    </w:t>
            </w:r>
            <w:r>
              <w:rPr>
                <w:rFonts w:ascii="Lucida Console" w:hAnsi="Lucida Console" w:cstheme="minorHAnsi"/>
              </w:rPr>
              <w:t xml:space="preserve">    </w:t>
            </w:r>
            <w:r w:rsidRPr="00EB14B3">
              <w:rPr>
                <w:rFonts w:ascii="Lucida Console" w:hAnsi="Lucida Console" w:cstheme="minorHAnsi"/>
              </w:rPr>
              <w:t>|   └</w:t>
            </w:r>
            <w:r w:rsidRPr="00EB14B3">
              <w:rPr>
                <w:rFonts w:ascii="Lucida Console" w:hAnsi="Lucida Console" w:cs="Arial"/>
              </w:rPr>
              <w:t>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</w:rPr>
              <w:t>specifications.txt</w:t>
            </w:r>
          </w:p>
          <w:p w14:paraId="234F3123" w14:textId="2B17E922" w:rsidR="008C3CF8" w:rsidRPr="00EB14B3" w:rsidRDefault="008C3CF8" w:rsidP="008C3CF8">
            <w:pPr>
              <w:spacing w:after="0"/>
              <w:rPr>
                <w:rFonts w:ascii="Lucida Console" w:hAnsi="Lucida Console" w:cstheme="minorHAnsi"/>
              </w:rPr>
            </w:pPr>
            <w:r>
              <w:rPr>
                <w:rFonts w:ascii="Lucida Console" w:hAnsi="Lucida Console" w:cstheme="minorHAnsi"/>
              </w:rPr>
              <w:t xml:space="preserve">     </w:t>
            </w:r>
            <w:r w:rsidRPr="00EB14B3">
              <w:rPr>
                <w:rFonts w:ascii="Lucida Console" w:hAnsi="Lucida Console" w:cstheme="minorHAnsi"/>
              </w:rPr>
              <w:t xml:space="preserve">   └</w:t>
            </w:r>
            <w:r w:rsidRPr="00EB14B3">
              <w:rPr>
                <w:rFonts w:ascii="Lucida Console" w:hAnsi="Lucida Console" w:cs="Arial"/>
              </w:rPr>
              <w:t>──</w:t>
            </w:r>
            <w:r w:rsidRPr="00EB14B3">
              <w:rPr>
                <w:rFonts w:ascii="Lucida Console" w:hAnsi="Lucida Console" w:cstheme="minorHAnsi"/>
              </w:rPr>
              <w:t xml:space="preserve"> </w:t>
            </w:r>
            <w:r>
              <w:rPr>
                <w:rFonts w:ascii="Lucida Console" w:hAnsi="Lucida Console" w:cstheme="minorHAnsi"/>
                <w:color w:val="0070C0"/>
                <w:shd w:val="clear" w:color="auto" w:fill="D9D9D9" w:themeFill="background1" w:themeFillShade="D9"/>
              </w:rPr>
              <w:t>Scripts</w:t>
            </w:r>
          </w:p>
          <w:p w14:paraId="3466F6D5" w14:textId="77777777" w:rsidR="00490163" w:rsidRDefault="00490163" w:rsidP="008C3CF8">
            <w:pPr>
              <w:spacing w:after="0"/>
              <w:rPr>
                <w:sz w:val="28"/>
              </w:rPr>
            </w:pPr>
          </w:p>
        </w:tc>
      </w:tr>
    </w:tbl>
    <w:p w14:paraId="0CD69FD0" w14:textId="20BDAE7B" w:rsidR="003164C4" w:rsidRDefault="003164C4" w:rsidP="00652E77">
      <w:pPr>
        <w:spacing w:after="0"/>
        <w:rPr>
          <w:sz w:val="28"/>
        </w:rPr>
      </w:pPr>
    </w:p>
    <w:p w14:paraId="27DB55D7" w14:textId="7945CB88" w:rsidR="003164C4" w:rsidRDefault="006110D7" w:rsidP="00652E77">
      <w:pPr>
        <w:spacing w:after="0"/>
        <w:rPr>
          <w:sz w:val="28"/>
        </w:rPr>
      </w:pPr>
      <w:r>
        <w:rPr>
          <w:sz w:val="28"/>
        </w:rPr>
        <w:t>Exécutez le script documents.sh, puis c</w:t>
      </w:r>
      <w:r w:rsidR="003164C4">
        <w:rPr>
          <w:sz w:val="28"/>
        </w:rPr>
        <w:t xml:space="preserve">opiez le contenu du script </w:t>
      </w:r>
      <w:r w:rsidR="00792BD9">
        <w:rPr>
          <w:sz w:val="28"/>
        </w:rPr>
        <w:t>d</w:t>
      </w:r>
      <w:r w:rsidR="003164C4">
        <w:rPr>
          <w:sz w:val="28"/>
        </w:rPr>
        <w:t>ocuments.sh ci-dessous.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3164C4" w14:paraId="66F2731B" w14:textId="77777777" w:rsidTr="003164C4">
        <w:tc>
          <w:tcPr>
            <w:tcW w:w="10254" w:type="dxa"/>
            <w:shd w:val="clear" w:color="auto" w:fill="E5EBF2" w:themeFill="accent6" w:themeFillTint="33"/>
          </w:tcPr>
          <w:p w14:paraId="443E69B1" w14:textId="77777777" w:rsidR="008B1A80" w:rsidRP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gramStart"/>
            <w:r w:rsidRPr="008B1A80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#!/</w:t>
            </w:r>
            <w:proofErr w:type="gramEnd"/>
            <w:r w:rsidRPr="008B1A80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bin/bash</w:t>
            </w:r>
          </w:p>
          <w:p w14:paraId="29699241" w14:textId="77777777" w:rsidR="008B1A80" w:rsidRP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521C911E" w14:textId="77777777" w:rsidR="008B1A80" w:rsidRP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8B1A80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if test -d /Documents</w:t>
            </w:r>
          </w:p>
          <w:p w14:paraId="2CF80D02" w14:textId="77777777" w:rsidR="008B1A80" w:rsidRP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4317C8CA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then</w:t>
            </w:r>
            <w:proofErr w:type="spellEnd"/>
            <w:proofErr w:type="gramEnd"/>
          </w:p>
          <w:p w14:paraId="027EB6AB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523263F6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-r -f /Documents</w:t>
            </w:r>
          </w:p>
          <w:p w14:paraId="7231A3CA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756581E7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fi</w:t>
            </w:r>
            <w:proofErr w:type="gramEnd"/>
          </w:p>
          <w:p w14:paraId="52356F22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66F53AB3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</w:t>
            </w:r>
          </w:p>
          <w:p w14:paraId="68D9CC93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lastRenderedPageBreak/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/Documents/Clients</w:t>
            </w:r>
          </w:p>
          <w:p w14:paraId="068A24A8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</w:p>
          <w:p w14:paraId="7CAD012B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/Images</w:t>
            </w:r>
          </w:p>
          <w:p w14:paraId="1412BB0C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/Source</w:t>
            </w:r>
          </w:p>
          <w:p w14:paraId="2D9E688B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311D6447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touch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/Images/logo.png</w:t>
            </w:r>
          </w:p>
          <w:p w14:paraId="4F9CD215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touch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/Source/index.html</w:t>
            </w:r>
          </w:p>
          <w:p w14:paraId="4E3444BF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463E3A6A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</w:t>
            </w:r>
          </w:p>
          <w:p w14:paraId="5C53C4FB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/Documents/Techniciens/Rapports</w:t>
            </w:r>
          </w:p>
          <w:p w14:paraId="14B8AE2C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/Documents/Techniciens/Scripts</w:t>
            </w:r>
          </w:p>
          <w:p w14:paraId="0BFE916C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401DA1FE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touch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/Documents/Techniciens/Rapports/specifications.txt</w:t>
            </w:r>
          </w:p>
          <w:p w14:paraId="4BDC6B3C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620AAE18" w14:textId="77777777" w:rsidR="008B1A80" w:rsidRDefault="008B1A80" w:rsidP="008B1A8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729205B9" w14:textId="0D8A0233" w:rsidR="008C3CF8" w:rsidRPr="008B1A80" w:rsidRDefault="008C3CF8" w:rsidP="008C3CF8">
            <w:pPr>
              <w:spacing w:after="0"/>
              <w:rPr>
                <w:sz w:val="28"/>
                <w:lang w:val="fr-CA"/>
              </w:rPr>
            </w:pPr>
          </w:p>
        </w:tc>
      </w:tr>
    </w:tbl>
    <w:p w14:paraId="50C3AAD2" w14:textId="2770BDC1" w:rsidR="008B3903" w:rsidRDefault="008B3903" w:rsidP="00053BA2">
      <w:pPr>
        <w:pStyle w:val="Sansinterligne"/>
        <w:rPr>
          <w:sz w:val="28"/>
          <w:szCs w:val="28"/>
        </w:rPr>
      </w:pPr>
      <w:bookmarkStart w:id="3" w:name="_Toc38365931"/>
      <w:bookmarkStart w:id="4" w:name="_Toc165116082"/>
    </w:p>
    <w:p w14:paraId="43E4375D" w14:textId="77777777" w:rsidR="008B3903" w:rsidRDefault="008B3903" w:rsidP="00053BA2">
      <w:pPr>
        <w:pStyle w:val="Sansinterligne"/>
        <w:rPr>
          <w:sz w:val="28"/>
          <w:szCs w:val="28"/>
        </w:rPr>
      </w:pPr>
    </w:p>
    <w:p w14:paraId="5D6DD494" w14:textId="77777777" w:rsidR="008B3903" w:rsidRDefault="008B3903" w:rsidP="00053BA2">
      <w:pPr>
        <w:pStyle w:val="Sansinterligne"/>
        <w:rPr>
          <w:sz w:val="28"/>
          <w:szCs w:val="28"/>
        </w:rPr>
      </w:pPr>
    </w:p>
    <w:p w14:paraId="296D5FBB" w14:textId="5D2BEA26" w:rsidR="008B3903" w:rsidRDefault="008B3903" w:rsidP="00053BA2">
      <w:pPr>
        <w:pStyle w:val="Sansinterligne"/>
        <w:rPr>
          <w:sz w:val="28"/>
          <w:szCs w:val="28"/>
        </w:rPr>
      </w:pPr>
    </w:p>
    <w:p w14:paraId="78C2AE76" w14:textId="5FABCBF8" w:rsidR="008B3903" w:rsidRDefault="008B3903" w:rsidP="00053BA2">
      <w:pPr>
        <w:pStyle w:val="Sansinterligne"/>
        <w:rPr>
          <w:sz w:val="28"/>
          <w:szCs w:val="28"/>
        </w:rPr>
      </w:pPr>
    </w:p>
    <w:p w14:paraId="5CBCC089" w14:textId="503320A2" w:rsidR="008B3903" w:rsidRDefault="008B3903" w:rsidP="00053BA2">
      <w:pPr>
        <w:pStyle w:val="Sansinterligne"/>
        <w:rPr>
          <w:sz w:val="28"/>
          <w:szCs w:val="28"/>
        </w:rPr>
      </w:pPr>
    </w:p>
    <w:p w14:paraId="5477D106" w14:textId="139ABBC8" w:rsidR="008B3903" w:rsidRDefault="008B3903" w:rsidP="00053BA2">
      <w:pPr>
        <w:pStyle w:val="Sansinterligne"/>
        <w:rPr>
          <w:sz w:val="28"/>
          <w:szCs w:val="28"/>
        </w:rPr>
      </w:pPr>
    </w:p>
    <w:p w14:paraId="34CFAC7B" w14:textId="77ED9342" w:rsidR="00792BD9" w:rsidRDefault="00792BD9"/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880D68" w14:paraId="1F26B678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065DF5D7" w14:textId="70373CA4" w:rsidR="00880D68" w:rsidRDefault="00880D68" w:rsidP="00F048AE">
            <w:pPr>
              <w:pStyle w:val="Titre1"/>
              <w:spacing w:before="0" w:after="0"/>
              <w:outlineLvl w:val="0"/>
            </w:pPr>
          </w:p>
        </w:tc>
        <w:tc>
          <w:tcPr>
            <w:tcW w:w="236" w:type="dxa"/>
          </w:tcPr>
          <w:p w14:paraId="5DACE084" w14:textId="77777777" w:rsidR="00880D68" w:rsidRDefault="00880D68" w:rsidP="00F048AE">
            <w:pPr>
              <w:pStyle w:val="Titre1"/>
              <w:spacing w:before="0" w:after="0"/>
              <w:outlineLvl w:val="0"/>
            </w:pPr>
          </w:p>
        </w:tc>
        <w:tc>
          <w:tcPr>
            <w:tcW w:w="9137" w:type="dxa"/>
            <w:shd w:val="clear" w:color="auto" w:fill="A5B592" w:themeFill="accent1"/>
          </w:tcPr>
          <w:p w14:paraId="4C2E169F" w14:textId="2BEAC7AF" w:rsidR="00880D68" w:rsidRDefault="00792BD9" w:rsidP="00F048AE">
            <w:pPr>
              <w:pStyle w:val="Titre1"/>
              <w:spacing w:before="0" w:after="0"/>
              <w:outlineLvl w:val="0"/>
            </w:pPr>
            <w:bookmarkStart w:id="5" w:name="_Toc121737098"/>
            <w:r>
              <w:rPr>
                <w:color w:val="222613" w:themeColor="text2" w:themeShade="80"/>
              </w:rPr>
              <w:t>Utilisateurs et groupes</w:t>
            </w:r>
            <w:bookmarkEnd w:id="5"/>
          </w:p>
        </w:tc>
      </w:tr>
    </w:tbl>
    <w:p w14:paraId="5DF7610A" w14:textId="10E64308" w:rsidR="00A37F89" w:rsidRPr="00A37F89" w:rsidRDefault="0027049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bookmarkStart w:id="6" w:name="_Toc165116084"/>
      <w:r>
        <w:rPr>
          <w:b/>
          <w:bCs/>
          <w:color w:val="FF0000"/>
          <w:sz w:val="28"/>
        </w:rPr>
        <w:t>18</w:t>
      </w:r>
      <w:r w:rsidR="00A37F89" w:rsidRPr="00A37F89">
        <w:rPr>
          <w:b/>
          <w:bCs/>
          <w:color w:val="FF0000"/>
          <w:sz w:val="28"/>
        </w:rPr>
        <w:t>/</w:t>
      </w:r>
      <w:r w:rsidR="00A37F89">
        <w:rPr>
          <w:b/>
          <w:bCs/>
          <w:color w:val="FF0000"/>
          <w:sz w:val="28"/>
        </w:rPr>
        <w:t>2</w:t>
      </w:r>
      <w:r w:rsidR="00A37F89" w:rsidRPr="00A37F89">
        <w:rPr>
          <w:b/>
          <w:bCs/>
          <w:color w:val="FF0000"/>
          <w:sz w:val="28"/>
        </w:rPr>
        <w:t>0</w:t>
      </w:r>
    </w:p>
    <w:p w14:paraId="0C177491" w14:textId="77777777" w:rsidR="00792BD9" w:rsidRDefault="00792BD9" w:rsidP="00A2785E">
      <w:pPr>
        <w:spacing w:after="0"/>
        <w:rPr>
          <w:sz w:val="28"/>
          <w:szCs w:val="28"/>
        </w:rPr>
      </w:pPr>
    </w:p>
    <w:p w14:paraId="474A2DDC" w14:textId="39D08B84" w:rsidR="00792BD9" w:rsidRDefault="00792BD9" w:rsidP="00792BD9">
      <w:pPr>
        <w:spacing w:after="0"/>
        <w:rPr>
          <w:sz w:val="28"/>
        </w:rPr>
      </w:pPr>
      <w:r>
        <w:rPr>
          <w:sz w:val="28"/>
        </w:rPr>
        <w:t>Écrivez un script (utilisateurs.sh) qui permet la création de groupes et d’utilisateurs avec leurs configurations et qui respecte les consignes :</w:t>
      </w:r>
    </w:p>
    <w:p w14:paraId="03CE2884" w14:textId="77777777" w:rsidR="00792BD9" w:rsidRDefault="00792BD9" w:rsidP="00792BD9">
      <w:pPr>
        <w:spacing w:after="0"/>
        <w:rPr>
          <w:sz w:val="28"/>
        </w:rPr>
      </w:pPr>
    </w:p>
    <w:p w14:paraId="4851E76A" w14:textId="641FC602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</w:rPr>
      </w:pPr>
      <w:r>
        <w:rPr>
          <w:sz w:val="28"/>
        </w:rPr>
        <w:t>Créer u</w:t>
      </w:r>
      <w:r w:rsidRPr="00792BD9">
        <w:rPr>
          <w:sz w:val="28"/>
        </w:rPr>
        <w:t xml:space="preserve">n groupe </w:t>
      </w:r>
      <w:r w:rsidR="00490163">
        <w:rPr>
          <w:b/>
          <w:bCs/>
          <w:sz w:val="28"/>
        </w:rPr>
        <w:t>prog</w:t>
      </w:r>
    </w:p>
    <w:p w14:paraId="0927AC72" w14:textId="1DC922C1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</w:rPr>
      </w:pPr>
      <w:r>
        <w:rPr>
          <w:sz w:val="28"/>
        </w:rPr>
        <w:t>Créer u</w:t>
      </w:r>
      <w:r w:rsidRPr="00792BD9">
        <w:rPr>
          <w:sz w:val="28"/>
        </w:rPr>
        <w:t xml:space="preserve">n groupe </w:t>
      </w:r>
      <w:r w:rsidR="00490163">
        <w:rPr>
          <w:b/>
          <w:bCs/>
          <w:sz w:val="28"/>
        </w:rPr>
        <w:t>admin</w:t>
      </w:r>
    </w:p>
    <w:p w14:paraId="520F4A35" w14:textId="186590D3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</w:rPr>
      </w:pPr>
      <w:r>
        <w:rPr>
          <w:sz w:val="28"/>
        </w:rPr>
        <w:t>Créer u</w:t>
      </w:r>
      <w:r w:rsidRPr="00792BD9">
        <w:rPr>
          <w:sz w:val="28"/>
        </w:rPr>
        <w:t xml:space="preserve">n groupe </w:t>
      </w:r>
      <w:proofErr w:type="spellStart"/>
      <w:r w:rsidRPr="00792BD9">
        <w:rPr>
          <w:b/>
          <w:bCs/>
          <w:sz w:val="28"/>
        </w:rPr>
        <w:t>systeme</w:t>
      </w:r>
      <w:proofErr w:type="spellEnd"/>
    </w:p>
    <w:p w14:paraId="2F9EC752" w14:textId="19B92200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</w:rPr>
      </w:pPr>
      <w:r>
        <w:rPr>
          <w:sz w:val="28"/>
        </w:rPr>
        <w:t>Créer d</w:t>
      </w:r>
      <w:r w:rsidRPr="00792BD9">
        <w:rPr>
          <w:sz w:val="28"/>
        </w:rPr>
        <w:t xml:space="preserve">eux utilisateurs </w:t>
      </w:r>
      <w:r w:rsidR="00490163">
        <w:rPr>
          <w:b/>
          <w:bCs/>
          <w:sz w:val="28"/>
        </w:rPr>
        <w:t>prog1</w:t>
      </w:r>
      <w:r w:rsidRPr="00792BD9">
        <w:rPr>
          <w:sz w:val="28"/>
        </w:rPr>
        <w:t xml:space="preserve"> et </w:t>
      </w:r>
      <w:r w:rsidR="00490163">
        <w:rPr>
          <w:b/>
          <w:bCs/>
          <w:sz w:val="28"/>
        </w:rPr>
        <w:t>prog</w:t>
      </w:r>
      <w:r w:rsidRPr="00792BD9">
        <w:rPr>
          <w:b/>
          <w:bCs/>
          <w:sz w:val="28"/>
        </w:rPr>
        <w:t>2</w:t>
      </w:r>
      <w:r w:rsidRPr="00792BD9">
        <w:rPr>
          <w:sz w:val="28"/>
        </w:rPr>
        <w:t xml:space="preserve"> membres du groupe </w:t>
      </w:r>
      <w:r w:rsidRPr="00792BD9">
        <w:rPr>
          <w:sz w:val="28"/>
          <w:u w:val="single"/>
        </w:rPr>
        <w:t xml:space="preserve">secondaire </w:t>
      </w:r>
      <w:r w:rsidR="00490163">
        <w:rPr>
          <w:b/>
          <w:bCs/>
          <w:sz w:val="28"/>
          <w:u w:val="single"/>
        </w:rPr>
        <w:t>prog</w:t>
      </w:r>
    </w:p>
    <w:p w14:paraId="79515620" w14:textId="2604BFCD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</w:rPr>
      </w:pPr>
      <w:r>
        <w:rPr>
          <w:sz w:val="28"/>
        </w:rPr>
        <w:t xml:space="preserve">Créer </w:t>
      </w:r>
      <w:r w:rsidR="00EB6662">
        <w:rPr>
          <w:sz w:val="28"/>
        </w:rPr>
        <w:t>trois</w:t>
      </w:r>
      <w:r w:rsidRPr="00792BD9">
        <w:rPr>
          <w:sz w:val="28"/>
        </w:rPr>
        <w:t xml:space="preserve"> utilisateurs </w:t>
      </w:r>
      <w:r w:rsidR="00490163">
        <w:rPr>
          <w:b/>
          <w:bCs/>
          <w:sz w:val="28"/>
        </w:rPr>
        <w:t>admin</w:t>
      </w:r>
      <w:r w:rsidRPr="00792BD9">
        <w:rPr>
          <w:b/>
          <w:bCs/>
          <w:sz w:val="28"/>
        </w:rPr>
        <w:t>1</w:t>
      </w:r>
      <w:r w:rsidRPr="00792BD9">
        <w:rPr>
          <w:sz w:val="28"/>
        </w:rPr>
        <w:t xml:space="preserve"> </w:t>
      </w:r>
      <w:r w:rsidR="00490163">
        <w:rPr>
          <w:b/>
          <w:bCs/>
          <w:sz w:val="28"/>
        </w:rPr>
        <w:t>admin</w:t>
      </w:r>
      <w:r w:rsidR="00EB6662" w:rsidRPr="00EB6662">
        <w:rPr>
          <w:b/>
          <w:bCs/>
          <w:sz w:val="28"/>
        </w:rPr>
        <w:t>2</w:t>
      </w:r>
      <w:r w:rsidR="00EB6662">
        <w:rPr>
          <w:sz w:val="28"/>
        </w:rPr>
        <w:t xml:space="preserve"> </w:t>
      </w:r>
      <w:r w:rsidRPr="00792BD9">
        <w:rPr>
          <w:sz w:val="28"/>
        </w:rPr>
        <w:t xml:space="preserve">et </w:t>
      </w:r>
      <w:r w:rsidR="00490163">
        <w:rPr>
          <w:b/>
          <w:bCs/>
          <w:sz w:val="28"/>
        </w:rPr>
        <w:t>admin</w:t>
      </w:r>
      <w:r w:rsidR="00EB6662">
        <w:rPr>
          <w:b/>
          <w:bCs/>
          <w:sz w:val="28"/>
        </w:rPr>
        <w:t>3</w:t>
      </w:r>
      <w:r w:rsidRPr="00792BD9">
        <w:rPr>
          <w:sz w:val="28"/>
        </w:rPr>
        <w:t xml:space="preserve"> membres du groupe </w:t>
      </w:r>
      <w:r w:rsidRPr="00792BD9">
        <w:rPr>
          <w:sz w:val="28"/>
          <w:u w:val="single"/>
        </w:rPr>
        <w:t>secondaire</w:t>
      </w:r>
      <w:r w:rsidRPr="00792BD9">
        <w:rPr>
          <w:sz w:val="28"/>
        </w:rPr>
        <w:t xml:space="preserve"> </w:t>
      </w:r>
      <w:r w:rsidR="00490163">
        <w:rPr>
          <w:b/>
          <w:bCs/>
          <w:sz w:val="28"/>
        </w:rPr>
        <w:t>admin</w:t>
      </w:r>
      <w:r w:rsidRPr="00792BD9">
        <w:rPr>
          <w:sz w:val="28"/>
        </w:rPr>
        <w:t xml:space="preserve"> et dont le groupe </w:t>
      </w:r>
      <w:r w:rsidRPr="00792BD9">
        <w:rPr>
          <w:sz w:val="28"/>
          <w:u w:val="single"/>
        </w:rPr>
        <w:t>principal</w:t>
      </w:r>
      <w:r w:rsidRPr="00792BD9">
        <w:rPr>
          <w:sz w:val="28"/>
        </w:rPr>
        <w:t xml:space="preserve"> est </w:t>
      </w:r>
      <w:proofErr w:type="spellStart"/>
      <w:r w:rsidRPr="00792BD9">
        <w:rPr>
          <w:b/>
          <w:bCs/>
          <w:sz w:val="28"/>
        </w:rPr>
        <w:t>systeme</w:t>
      </w:r>
      <w:proofErr w:type="spellEnd"/>
    </w:p>
    <w:p w14:paraId="6D66FA4E" w14:textId="59A73D2D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</w:rPr>
        <w:t xml:space="preserve">Créer </w:t>
      </w:r>
      <w:r w:rsidR="00D61EE3">
        <w:rPr>
          <w:sz w:val="28"/>
        </w:rPr>
        <w:t>20</w:t>
      </w:r>
      <w:r w:rsidRPr="00792BD9">
        <w:rPr>
          <w:sz w:val="28"/>
        </w:rPr>
        <w:t xml:space="preserve"> utilisateurs nommés </w:t>
      </w:r>
      <w:r w:rsidRPr="00792BD9">
        <w:rPr>
          <w:b/>
          <w:bCs/>
          <w:sz w:val="28"/>
        </w:rPr>
        <w:t>client1</w:t>
      </w:r>
      <w:r w:rsidRPr="00792BD9">
        <w:rPr>
          <w:sz w:val="28"/>
        </w:rPr>
        <w:t xml:space="preserve">, </w:t>
      </w:r>
      <w:r w:rsidRPr="00792BD9">
        <w:rPr>
          <w:b/>
          <w:bCs/>
          <w:sz w:val="28"/>
        </w:rPr>
        <w:t>client2</w:t>
      </w:r>
      <w:r w:rsidRPr="00792BD9">
        <w:rPr>
          <w:sz w:val="28"/>
        </w:rPr>
        <w:t xml:space="preserve">, </w:t>
      </w:r>
      <w:r w:rsidRPr="00792BD9">
        <w:rPr>
          <w:b/>
          <w:bCs/>
          <w:sz w:val="28"/>
        </w:rPr>
        <w:t>client3</w:t>
      </w:r>
      <w:r w:rsidRPr="00792BD9">
        <w:rPr>
          <w:sz w:val="28"/>
        </w:rPr>
        <w:t xml:space="preserve"> jusqu’à </w:t>
      </w:r>
      <w:r w:rsidRPr="00792BD9">
        <w:rPr>
          <w:b/>
          <w:bCs/>
          <w:sz w:val="28"/>
        </w:rPr>
        <w:t>client</w:t>
      </w:r>
      <w:r w:rsidR="005A6259">
        <w:rPr>
          <w:b/>
          <w:bCs/>
          <w:sz w:val="28"/>
        </w:rPr>
        <w:t>20</w:t>
      </w:r>
      <w:r w:rsidRPr="00792BD9">
        <w:rPr>
          <w:sz w:val="28"/>
        </w:rPr>
        <w:t xml:space="preserve">.  La création de ces utilisateurs </w:t>
      </w:r>
      <w:r w:rsidRPr="00792BD9">
        <w:rPr>
          <w:sz w:val="28"/>
          <w:u w:val="single"/>
        </w:rPr>
        <w:t>DOIT</w:t>
      </w:r>
      <w:r w:rsidRPr="00792BD9">
        <w:rPr>
          <w:sz w:val="28"/>
        </w:rPr>
        <w:t xml:space="preserve"> utiliser une </w:t>
      </w:r>
      <w:r w:rsidRPr="00792BD9">
        <w:rPr>
          <w:b/>
          <w:bCs/>
          <w:sz w:val="28"/>
        </w:rPr>
        <w:t>boucle for</w:t>
      </w:r>
      <w:r>
        <w:rPr>
          <w:sz w:val="28"/>
        </w:rPr>
        <w:t>.</w:t>
      </w:r>
    </w:p>
    <w:p w14:paraId="0BF6E44D" w14:textId="13E61187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  <w:szCs w:val="28"/>
        </w:rPr>
      </w:pPr>
      <w:r w:rsidRPr="00792BD9">
        <w:rPr>
          <w:sz w:val="28"/>
          <w:szCs w:val="28"/>
        </w:rPr>
        <w:t xml:space="preserve">Tous les utilisateurs doivent utiliser </w:t>
      </w:r>
      <w:proofErr w:type="spellStart"/>
      <w:r w:rsidRPr="00792BD9">
        <w:rPr>
          <w:sz w:val="28"/>
          <w:szCs w:val="28"/>
        </w:rPr>
        <w:t>bash</w:t>
      </w:r>
      <w:proofErr w:type="spellEnd"/>
      <w:r w:rsidRPr="00792BD9">
        <w:rPr>
          <w:sz w:val="28"/>
          <w:szCs w:val="28"/>
        </w:rPr>
        <w:t xml:space="preserve"> comme </w:t>
      </w:r>
      <w:proofErr w:type="spellStart"/>
      <w:r w:rsidRPr="00792BD9">
        <w:rPr>
          <w:sz w:val="28"/>
          <w:szCs w:val="28"/>
        </w:rPr>
        <w:t>shell</w:t>
      </w:r>
      <w:proofErr w:type="spellEnd"/>
      <w:r w:rsidRPr="00792BD9">
        <w:rPr>
          <w:sz w:val="28"/>
          <w:szCs w:val="28"/>
        </w:rPr>
        <w:t>.</w:t>
      </w:r>
    </w:p>
    <w:p w14:paraId="7C3B246F" w14:textId="0EF8C7EE" w:rsidR="00792BD9" w:rsidRP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  <w:szCs w:val="28"/>
        </w:rPr>
      </w:pPr>
      <w:r w:rsidRPr="00792BD9">
        <w:rPr>
          <w:sz w:val="28"/>
          <w:szCs w:val="28"/>
        </w:rPr>
        <w:t>Les développeurs (</w:t>
      </w:r>
      <w:r w:rsidR="00490163">
        <w:rPr>
          <w:sz w:val="28"/>
          <w:szCs w:val="28"/>
        </w:rPr>
        <w:t>prog1</w:t>
      </w:r>
      <w:r w:rsidRPr="00792BD9">
        <w:rPr>
          <w:sz w:val="28"/>
          <w:szCs w:val="28"/>
        </w:rPr>
        <w:t xml:space="preserve"> et </w:t>
      </w:r>
      <w:r w:rsidR="00490163">
        <w:rPr>
          <w:sz w:val="28"/>
          <w:szCs w:val="28"/>
        </w:rPr>
        <w:t>prog2</w:t>
      </w:r>
      <w:r w:rsidRPr="00792BD9">
        <w:rPr>
          <w:sz w:val="28"/>
          <w:szCs w:val="28"/>
        </w:rPr>
        <w:t>) et les techniciens (</w:t>
      </w:r>
      <w:r w:rsidR="00490163">
        <w:rPr>
          <w:sz w:val="28"/>
          <w:szCs w:val="28"/>
        </w:rPr>
        <w:t>admin</w:t>
      </w:r>
      <w:r w:rsidRPr="00792BD9">
        <w:rPr>
          <w:sz w:val="28"/>
          <w:szCs w:val="28"/>
        </w:rPr>
        <w:t>1</w:t>
      </w:r>
      <w:r w:rsidR="00490163">
        <w:rPr>
          <w:sz w:val="28"/>
          <w:szCs w:val="28"/>
        </w:rPr>
        <w:t>admin</w:t>
      </w:r>
      <w:r w:rsidR="00EB6662">
        <w:rPr>
          <w:sz w:val="28"/>
          <w:szCs w:val="28"/>
        </w:rPr>
        <w:t xml:space="preserve">2 </w:t>
      </w:r>
      <w:r w:rsidRPr="00792BD9">
        <w:rPr>
          <w:sz w:val="28"/>
          <w:szCs w:val="28"/>
        </w:rPr>
        <w:t xml:space="preserve">et </w:t>
      </w:r>
      <w:r w:rsidR="00490163">
        <w:rPr>
          <w:sz w:val="28"/>
          <w:szCs w:val="28"/>
        </w:rPr>
        <w:t>admin</w:t>
      </w:r>
      <w:r w:rsidR="00EB6662">
        <w:rPr>
          <w:sz w:val="28"/>
          <w:szCs w:val="28"/>
        </w:rPr>
        <w:t>3</w:t>
      </w:r>
      <w:r w:rsidRPr="00792BD9">
        <w:rPr>
          <w:sz w:val="28"/>
          <w:szCs w:val="28"/>
        </w:rPr>
        <w:t>) doivent avoir un répertoire personnel</w:t>
      </w:r>
    </w:p>
    <w:p w14:paraId="1A8BE3EA" w14:textId="791ABCF0" w:rsidR="00792BD9" w:rsidRDefault="00792BD9" w:rsidP="00792BD9">
      <w:pPr>
        <w:pStyle w:val="Paragraphedeliste"/>
        <w:numPr>
          <w:ilvl w:val="0"/>
          <w:numId w:val="27"/>
        </w:numPr>
        <w:spacing w:after="0"/>
        <w:rPr>
          <w:sz w:val="28"/>
          <w:szCs w:val="28"/>
        </w:rPr>
      </w:pPr>
      <w:r w:rsidRPr="00792BD9">
        <w:rPr>
          <w:sz w:val="28"/>
          <w:szCs w:val="28"/>
        </w:rPr>
        <w:t>Les clients ne doivent pas avoir de répertoire personnel.</w:t>
      </w:r>
    </w:p>
    <w:p w14:paraId="11CF4E55" w14:textId="31979FA0" w:rsidR="00490163" w:rsidRPr="00792BD9" w:rsidRDefault="00490163" w:rsidP="00792BD9">
      <w:pPr>
        <w:pStyle w:val="Paragraphedeliste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Tous les utilisateurs doivent avoir </w:t>
      </w:r>
      <w:r w:rsidRPr="00490163">
        <w:rPr>
          <w:b/>
          <w:bCs/>
          <w:sz w:val="28"/>
          <w:szCs w:val="28"/>
        </w:rPr>
        <w:t>DDDddd444</w:t>
      </w:r>
      <w:r>
        <w:rPr>
          <w:sz w:val="28"/>
          <w:szCs w:val="28"/>
        </w:rPr>
        <w:t xml:space="preserve"> comme mot de passe</w:t>
      </w:r>
    </w:p>
    <w:p w14:paraId="15E576A0" w14:textId="77777777" w:rsidR="00DF2F43" w:rsidRDefault="00DF2F43" w:rsidP="00AA07C4">
      <w:pPr>
        <w:spacing w:after="0" w:line="276" w:lineRule="auto"/>
        <w:rPr>
          <w:sz w:val="28"/>
          <w:szCs w:val="28"/>
        </w:rPr>
      </w:pPr>
    </w:p>
    <w:p w14:paraId="13124FE5" w14:textId="77777777" w:rsidR="00A37F89" w:rsidRDefault="00A37F89" w:rsidP="00AA07C4">
      <w:pPr>
        <w:spacing w:after="0" w:line="276" w:lineRule="auto"/>
        <w:rPr>
          <w:sz w:val="28"/>
          <w:szCs w:val="28"/>
        </w:rPr>
      </w:pPr>
    </w:p>
    <w:p w14:paraId="71300137" w14:textId="7AE30A34" w:rsidR="006110D7" w:rsidRDefault="006110D7" w:rsidP="006110D7">
      <w:pPr>
        <w:spacing w:after="0"/>
        <w:rPr>
          <w:sz w:val="28"/>
        </w:rPr>
      </w:pPr>
      <w:bookmarkStart w:id="7" w:name="_Hlk121648639"/>
      <w:r>
        <w:rPr>
          <w:sz w:val="28"/>
        </w:rPr>
        <w:t>Exécutez le script utilisateurs.sh, puis copiez le contenu du script utilisateurs.sh ci-dessous.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6110D7" w:rsidRPr="006D350D" w14:paraId="2417724F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7420B4D6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bookmarkStart w:id="8" w:name="_Hlk121679824"/>
            <w:proofErr w:type="gram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!/</w:t>
            </w:r>
            <w:proofErr w:type="gram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bin/bash</w:t>
            </w:r>
          </w:p>
          <w:p w14:paraId="25C66E74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48882398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groupadd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prog</w:t>
            </w:r>
          </w:p>
          <w:p w14:paraId="29CA54B0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521FAEF1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groupadd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admin</w:t>
            </w:r>
          </w:p>
          <w:p w14:paraId="24872693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6FDF92C4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groupadd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systeme</w:t>
            </w:r>
            <w:proofErr w:type="spellEnd"/>
          </w:p>
          <w:p w14:paraId="6F0E6056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1592BC41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useradd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-s /bin/bash -m -G prog prog1</w:t>
            </w:r>
          </w:p>
          <w:p w14:paraId="394CCA94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useradd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-s /bin/bash -m -G prog prog2</w:t>
            </w:r>
          </w:p>
          <w:p w14:paraId="520455BF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0B5A7341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useradd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-s /bin/bash -m -G admin -g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systeme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admin1</w:t>
            </w:r>
          </w:p>
          <w:p w14:paraId="2804498D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useradd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-s /bin/bash -m -G admin -g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systeme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admin2</w:t>
            </w:r>
          </w:p>
          <w:p w14:paraId="47865DE5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useradd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-s /bin/bash -m -G admin -g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systeme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admin3</w:t>
            </w:r>
          </w:p>
          <w:p w14:paraId="08CCF276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397E4B4B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nbclient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="1 2 3 4 5 6 7 8 9 10 11 12 13 14 15 16 17 18 19 20"</w:t>
            </w:r>
          </w:p>
          <w:p w14:paraId="3D1B5F74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5E29AB7F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for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nbclient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in $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nbclient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7FA5167A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do</w:t>
            </w:r>
          </w:p>
          <w:p w14:paraId="7B5C435F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1D9199DC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useradd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-s /bin/bash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client$nbclient</w:t>
            </w:r>
            <w:proofErr w:type="spellEnd"/>
          </w:p>
          <w:p w14:paraId="75C85A9F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22496D77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su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-c "echo -e 'DDDddd444\nDDDddd444' | passwd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prog$nbclient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"</w:t>
            </w:r>
          </w:p>
          <w:p w14:paraId="75F930B0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su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-c "echo -e 'DDDddd444\nDDDddd444' | passwd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admin$nbclient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"</w:t>
            </w:r>
          </w:p>
          <w:p w14:paraId="73CDD48F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su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-c "echo -e 'DDDddd444\nDDDddd444' | passwd </w:t>
            </w:r>
            <w:proofErr w:type="spellStart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client$nbclient</w:t>
            </w:r>
            <w:proofErr w:type="spellEnd"/>
            <w:r w:rsidRPr="0039725A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"</w:t>
            </w:r>
          </w:p>
          <w:p w14:paraId="3A605F45" w14:textId="77777777" w:rsidR="0039725A" w:rsidRP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1E33B482" w14:textId="77777777" w:rsidR="0039725A" w:rsidRDefault="0039725A" w:rsidP="0039725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done</w:t>
            </w:r>
            <w:proofErr w:type="spellEnd"/>
            <w:proofErr w:type="gramEnd"/>
          </w:p>
          <w:p w14:paraId="59AB84EE" w14:textId="69538FA6" w:rsidR="006110D7" w:rsidRPr="001E71C0" w:rsidRDefault="006110D7" w:rsidP="00CB299B">
            <w:pPr>
              <w:spacing w:after="0"/>
              <w:rPr>
                <w:sz w:val="28"/>
                <w:lang w:val="fr-CA"/>
              </w:rPr>
            </w:pPr>
          </w:p>
        </w:tc>
      </w:tr>
      <w:bookmarkEnd w:id="8"/>
    </w:tbl>
    <w:p w14:paraId="3288FDFE" w14:textId="77777777" w:rsidR="006110D7" w:rsidRPr="001E71C0" w:rsidRDefault="006110D7" w:rsidP="006110D7">
      <w:pPr>
        <w:spacing w:after="0"/>
        <w:rPr>
          <w:sz w:val="28"/>
          <w:lang w:val="fr-CA"/>
        </w:rPr>
      </w:pPr>
    </w:p>
    <w:bookmarkEnd w:id="7"/>
    <w:p w14:paraId="1978C469" w14:textId="77777777" w:rsidR="00270499" w:rsidRPr="00270499" w:rsidRDefault="00270499">
      <w:pPr>
        <w:spacing w:after="200" w:line="276" w:lineRule="auto"/>
        <w:rPr>
          <w:color w:val="FF0000"/>
          <w:sz w:val="28"/>
          <w:szCs w:val="28"/>
          <w:lang w:val="fr-CA"/>
        </w:rPr>
      </w:pPr>
      <w:r w:rsidRPr="00270499">
        <w:rPr>
          <w:color w:val="FF0000"/>
          <w:sz w:val="28"/>
          <w:szCs w:val="28"/>
          <w:lang w:val="fr-CA"/>
        </w:rPr>
        <w:t>Les mots de passe de prog et admin ne vont pas dans la boucle for pour les clients</w:t>
      </w:r>
    </w:p>
    <w:p w14:paraId="212F62CF" w14:textId="4AB83FEA" w:rsidR="009F77E0" w:rsidRPr="001E71C0" w:rsidRDefault="009F77E0">
      <w:pPr>
        <w:spacing w:after="200" w:line="276" w:lineRule="auto"/>
        <w:rPr>
          <w:sz w:val="28"/>
          <w:szCs w:val="28"/>
          <w:lang w:val="fr-CA"/>
        </w:rPr>
      </w:pPr>
      <w:r w:rsidRPr="001E71C0">
        <w:rPr>
          <w:sz w:val="28"/>
          <w:szCs w:val="28"/>
          <w:lang w:val="fr-CA"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9F77E0" w14:paraId="7EB542FB" w14:textId="77777777" w:rsidTr="00163628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3F4FDD71" w14:textId="77777777" w:rsidR="009F77E0" w:rsidRPr="001E71C0" w:rsidRDefault="009F77E0" w:rsidP="00163628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236" w:type="dxa"/>
          </w:tcPr>
          <w:p w14:paraId="75EF15EF" w14:textId="77777777" w:rsidR="009F77E0" w:rsidRPr="001E71C0" w:rsidRDefault="009F77E0" w:rsidP="00163628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9137" w:type="dxa"/>
            <w:shd w:val="clear" w:color="auto" w:fill="A5B592" w:themeFill="accent1"/>
          </w:tcPr>
          <w:p w14:paraId="70296284" w14:textId="7135CB55" w:rsidR="009F77E0" w:rsidRDefault="006110D7" w:rsidP="00163628">
            <w:pPr>
              <w:pStyle w:val="Titre1"/>
              <w:spacing w:before="0" w:after="0"/>
              <w:outlineLvl w:val="0"/>
            </w:pPr>
            <w:bookmarkStart w:id="9" w:name="_Toc121737099"/>
            <w:r>
              <w:rPr>
                <w:color w:val="222613" w:themeColor="text2" w:themeShade="80"/>
              </w:rPr>
              <w:t>Permissions</w:t>
            </w:r>
            <w:bookmarkEnd w:id="9"/>
          </w:p>
        </w:tc>
      </w:tr>
    </w:tbl>
    <w:p w14:paraId="7817FC82" w14:textId="3FDEE31A" w:rsidR="00A37F89" w:rsidRPr="00A37F89" w:rsidRDefault="0027049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26</w:t>
      </w:r>
      <w:r w:rsidR="00A37F89" w:rsidRPr="00A37F89">
        <w:rPr>
          <w:b/>
          <w:bCs/>
          <w:color w:val="FF0000"/>
          <w:sz w:val="28"/>
        </w:rPr>
        <w:t>/</w:t>
      </w:r>
      <w:r w:rsidR="00A37F89">
        <w:rPr>
          <w:b/>
          <w:bCs/>
          <w:color w:val="FF0000"/>
          <w:sz w:val="28"/>
        </w:rPr>
        <w:t>3</w:t>
      </w:r>
      <w:r w:rsidR="00A37F89" w:rsidRPr="00A37F89">
        <w:rPr>
          <w:b/>
          <w:bCs/>
          <w:color w:val="FF0000"/>
          <w:sz w:val="28"/>
        </w:rPr>
        <w:t>0</w:t>
      </w:r>
    </w:p>
    <w:p w14:paraId="5A8D4189" w14:textId="77777777" w:rsidR="00A37F89" w:rsidRDefault="00A37F89" w:rsidP="009F77E0">
      <w:pPr>
        <w:spacing w:after="0"/>
        <w:rPr>
          <w:sz w:val="28"/>
          <w:szCs w:val="28"/>
        </w:rPr>
      </w:pPr>
    </w:p>
    <w:p w14:paraId="51C463B5" w14:textId="191F22F8" w:rsidR="006110D7" w:rsidRDefault="006110D7" w:rsidP="009F77E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Vous devez </w:t>
      </w:r>
      <w:r w:rsidRPr="00EB6662">
        <w:rPr>
          <w:sz w:val="28"/>
          <w:szCs w:val="28"/>
          <w:u w:val="single"/>
        </w:rPr>
        <w:t>concevoir</w:t>
      </w:r>
      <w:r>
        <w:rPr>
          <w:sz w:val="28"/>
          <w:szCs w:val="28"/>
        </w:rPr>
        <w:t xml:space="preserve"> et </w:t>
      </w:r>
      <w:r w:rsidRPr="00EB6662">
        <w:rPr>
          <w:sz w:val="28"/>
          <w:szCs w:val="28"/>
          <w:u w:val="single"/>
        </w:rPr>
        <w:t>écrire</w:t>
      </w:r>
      <w:r>
        <w:rPr>
          <w:sz w:val="28"/>
          <w:szCs w:val="28"/>
        </w:rPr>
        <w:t xml:space="preserve"> les commandes pour réaliser une sécurité de fichiers en suivant les consignes données ci-dessous.</w:t>
      </w:r>
    </w:p>
    <w:p w14:paraId="4B6D72F2" w14:textId="40DF953E" w:rsidR="006110D7" w:rsidRDefault="006110D7" w:rsidP="009F77E0">
      <w:pPr>
        <w:spacing w:after="0"/>
        <w:rPr>
          <w:sz w:val="28"/>
          <w:szCs w:val="28"/>
        </w:rPr>
      </w:pPr>
    </w:p>
    <w:p w14:paraId="5C6D3181" w14:textId="059E2A81" w:rsidR="006110D7" w:rsidRDefault="006110D7" w:rsidP="009F77E0">
      <w:pPr>
        <w:spacing w:after="0"/>
        <w:rPr>
          <w:sz w:val="28"/>
          <w:szCs w:val="28"/>
        </w:rPr>
      </w:pPr>
      <w:r>
        <w:rPr>
          <w:sz w:val="28"/>
          <w:szCs w:val="28"/>
        </w:rPr>
        <w:t>Les commandes seront exécutées à partir d’un script (permissions.sh) que vous devez copier dans l’espace prévu à cet effet plus bas.</w:t>
      </w:r>
    </w:p>
    <w:p w14:paraId="1FD1415A" w14:textId="39C4CCCC" w:rsidR="006110D7" w:rsidRDefault="006110D7" w:rsidP="009F77E0">
      <w:pPr>
        <w:spacing w:after="0"/>
        <w:rPr>
          <w:sz w:val="28"/>
          <w:szCs w:val="28"/>
        </w:rPr>
      </w:pPr>
    </w:p>
    <w:p w14:paraId="4DF1834D" w14:textId="1275ACD9" w:rsidR="006110D7" w:rsidRDefault="006110D7" w:rsidP="009F77E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Vous pouvez assigner les </w:t>
      </w:r>
      <w:r w:rsidRPr="00543BF8">
        <w:rPr>
          <w:b/>
          <w:bCs/>
          <w:sz w:val="28"/>
          <w:szCs w:val="28"/>
        </w:rPr>
        <w:t xml:space="preserve">utilisateurs propriétaires </w:t>
      </w:r>
      <w:r>
        <w:rPr>
          <w:sz w:val="28"/>
          <w:szCs w:val="28"/>
        </w:rPr>
        <w:t xml:space="preserve">et </w:t>
      </w:r>
      <w:r w:rsidRPr="00543BF8">
        <w:rPr>
          <w:b/>
          <w:bCs/>
          <w:sz w:val="28"/>
          <w:szCs w:val="28"/>
        </w:rPr>
        <w:t>groupes propriétaires</w:t>
      </w:r>
      <w:r>
        <w:rPr>
          <w:sz w:val="28"/>
          <w:szCs w:val="28"/>
        </w:rPr>
        <w:t xml:space="preserve"> des répertoires et fichiers en fonction de votre conception.</w:t>
      </w:r>
    </w:p>
    <w:p w14:paraId="750D2735" w14:textId="3301E50D" w:rsidR="006110D7" w:rsidRDefault="006110D7" w:rsidP="009F77E0">
      <w:pPr>
        <w:spacing w:after="0"/>
        <w:rPr>
          <w:sz w:val="28"/>
          <w:szCs w:val="28"/>
        </w:rPr>
      </w:pPr>
    </w:p>
    <w:p w14:paraId="764BAC37" w14:textId="333C98B1" w:rsidR="006110D7" w:rsidRDefault="006110D7" w:rsidP="003100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Vous assignez ensuite les </w:t>
      </w:r>
      <w:r w:rsidRPr="00543BF8">
        <w:rPr>
          <w:b/>
          <w:bCs/>
          <w:sz w:val="28"/>
          <w:szCs w:val="28"/>
        </w:rPr>
        <w:t>permissions</w:t>
      </w:r>
      <w:r>
        <w:rPr>
          <w:sz w:val="28"/>
          <w:szCs w:val="28"/>
        </w:rPr>
        <w:t xml:space="preserve"> (autorisations) Linu</w:t>
      </w:r>
      <w:r w:rsidR="00543BF8">
        <w:rPr>
          <w:sz w:val="28"/>
          <w:szCs w:val="28"/>
        </w:rPr>
        <w:t>x</w:t>
      </w:r>
      <w:r>
        <w:rPr>
          <w:sz w:val="28"/>
          <w:szCs w:val="28"/>
        </w:rPr>
        <w:t xml:space="preserve"> de base et/ou avancées (étendues).</w:t>
      </w:r>
    </w:p>
    <w:p w14:paraId="5C73E6B2" w14:textId="65661C72" w:rsidR="0031008C" w:rsidRDefault="0031008C" w:rsidP="009F77E0">
      <w:pPr>
        <w:spacing w:after="0"/>
        <w:rPr>
          <w:sz w:val="28"/>
          <w:szCs w:val="28"/>
        </w:rPr>
      </w:pPr>
    </w:p>
    <w:p w14:paraId="22242021" w14:textId="77777777" w:rsidR="0031008C" w:rsidRPr="006110D7" w:rsidRDefault="0031008C" w:rsidP="0031008C">
      <w:pPr>
        <w:pStyle w:val="Soussection"/>
      </w:pPr>
      <w:bookmarkStart w:id="10" w:name="_Toc121737100"/>
      <w:proofErr w:type="gramStart"/>
      <w:r>
        <w:t>admin</w:t>
      </w:r>
      <w:proofErr w:type="gramEnd"/>
      <w:r w:rsidRPr="006110D7">
        <w:t>1</w:t>
      </w:r>
      <w:bookmarkEnd w:id="10"/>
    </w:p>
    <w:p w14:paraId="5EF16083" w14:textId="77777777" w:rsidR="0031008C" w:rsidRDefault="0031008C" w:rsidP="0031008C">
      <w:pPr>
        <w:spacing w:after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admin</w:t>
      </w:r>
      <w:proofErr w:type="gramEnd"/>
      <w:r w:rsidRPr="00543BF8">
        <w:rPr>
          <w:b/>
          <w:bCs/>
          <w:sz w:val="28"/>
          <w:szCs w:val="28"/>
        </w:rPr>
        <w:t>1</w:t>
      </w:r>
      <w:r w:rsidRPr="006110D7">
        <w:rPr>
          <w:sz w:val="28"/>
          <w:szCs w:val="28"/>
        </w:rPr>
        <w:t xml:space="preserve"> est administrateur du système.  Il doit avoir </w:t>
      </w:r>
      <w:r w:rsidRPr="00543BF8">
        <w:rPr>
          <w:b/>
          <w:bCs/>
          <w:sz w:val="28"/>
          <w:szCs w:val="28"/>
        </w:rPr>
        <w:t>toutes les autorisations</w:t>
      </w:r>
      <w:r w:rsidRPr="006110D7">
        <w:rPr>
          <w:sz w:val="28"/>
          <w:szCs w:val="28"/>
        </w:rPr>
        <w:t xml:space="preserve"> sur le répertoire </w:t>
      </w:r>
      <w:r w:rsidRPr="00543BF8">
        <w:rPr>
          <w:b/>
          <w:bCs/>
          <w:sz w:val="28"/>
          <w:szCs w:val="28"/>
        </w:rPr>
        <w:t>Documents</w:t>
      </w:r>
      <w:r w:rsidRPr="006110D7">
        <w:rPr>
          <w:sz w:val="28"/>
          <w:szCs w:val="28"/>
        </w:rPr>
        <w:t xml:space="preserve"> et tous ses fichiers et sous-répertoires.</w:t>
      </w:r>
    </w:p>
    <w:p w14:paraId="611C9F9C" w14:textId="77777777" w:rsidR="0031008C" w:rsidRDefault="0031008C" w:rsidP="009F77E0">
      <w:pPr>
        <w:spacing w:after="0"/>
        <w:rPr>
          <w:sz w:val="28"/>
          <w:szCs w:val="28"/>
        </w:rPr>
      </w:pPr>
    </w:p>
    <w:p w14:paraId="2A61C6B3" w14:textId="7F3F37F3" w:rsidR="006110D7" w:rsidRPr="006110D7" w:rsidRDefault="006110D7" w:rsidP="0031008C">
      <w:pPr>
        <w:pStyle w:val="Soussection"/>
      </w:pPr>
      <w:bookmarkStart w:id="11" w:name="_Toc121737101"/>
      <w:r w:rsidRPr="006110D7">
        <w:t xml:space="preserve">Les développeurs (membres du groupe </w:t>
      </w:r>
      <w:r w:rsidR="00490163">
        <w:t>prog</w:t>
      </w:r>
      <w:r w:rsidRPr="006110D7">
        <w:t>)</w:t>
      </w:r>
      <w:bookmarkEnd w:id="11"/>
    </w:p>
    <w:p w14:paraId="041093C1" w14:textId="2833226F" w:rsidR="006110D7" w:rsidRP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 membres du </w:t>
      </w:r>
      <w:r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prog</w:t>
      </w:r>
      <w:r w:rsidRPr="006110D7">
        <w:rPr>
          <w:sz w:val="28"/>
          <w:szCs w:val="28"/>
        </w:rPr>
        <w:t xml:space="preserve"> doivent pouvoir accéder au répertoire </w:t>
      </w:r>
      <w:proofErr w:type="gramStart"/>
      <w:r w:rsidRPr="00EB6662">
        <w:rPr>
          <w:b/>
          <w:bCs/>
          <w:sz w:val="28"/>
          <w:szCs w:val="28"/>
        </w:rPr>
        <w:t>Documents</w:t>
      </w:r>
      <w:r w:rsidR="00EB6662">
        <w:rPr>
          <w:sz w:val="28"/>
          <w:szCs w:val="28"/>
        </w:rPr>
        <w:t>(</w:t>
      </w:r>
      <w:proofErr w:type="gramEnd"/>
      <w:r w:rsidR="00EB6662">
        <w:rPr>
          <w:sz w:val="28"/>
          <w:szCs w:val="28"/>
        </w:rPr>
        <w:t>voir son contenu),</w:t>
      </w:r>
      <w:r w:rsidRPr="006110D7">
        <w:rPr>
          <w:sz w:val="28"/>
          <w:szCs w:val="28"/>
        </w:rPr>
        <w:t xml:space="preserve"> mais pas </w:t>
      </w:r>
      <w:r w:rsidR="00EB6662">
        <w:rPr>
          <w:sz w:val="28"/>
          <w:szCs w:val="28"/>
        </w:rPr>
        <w:t xml:space="preserve">y </w:t>
      </w:r>
      <w:r w:rsidRPr="006110D7">
        <w:rPr>
          <w:sz w:val="28"/>
          <w:szCs w:val="28"/>
        </w:rPr>
        <w:t xml:space="preserve">ajouter supprimer ou renommer des fichiers ou répertoires.  C’est simplement pour pouvoir accéder au dossier </w:t>
      </w:r>
      <w:proofErr w:type="spellStart"/>
      <w:r w:rsidRPr="00EB6662">
        <w:rPr>
          <w:b/>
          <w:bCs/>
          <w:sz w:val="28"/>
          <w:szCs w:val="28"/>
        </w:rPr>
        <w:t>D</w:t>
      </w:r>
      <w:r w:rsidR="00EB6662" w:rsidRPr="00EB6662">
        <w:rPr>
          <w:b/>
          <w:bCs/>
          <w:sz w:val="28"/>
          <w:szCs w:val="28"/>
        </w:rPr>
        <w:t>e</w:t>
      </w:r>
      <w:r w:rsidRPr="00EB6662">
        <w:rPr>
          <w:b/>
          <w:bCs/>
          <w:sz w:val="28"/>
          <w:szCs w:val="28"/>
        </w:rPr>
        <w:t>veloppeurs</w:t>
      </w:r>
      <w:proofErr w:type="spellEnd"/>
      <w:r w:rsidRPr="006110D7">
        <w:rPr>
          <w:sz w:val="28"/>
          <w:szCs w:val="28"/>
        </w:rPr>
        <w:t>.</w:t>
      </w:r>
    </w:p>
    <w:p w14:paraId="0B00F49C" w14:textId="77777777" w:rsidR="006110D7" w:rsidRPr="006110D7" w:rsidRDefault="006110D7" w:rsidP="006110D7">
      <w:pPr>
        <w:spacing w:after="0"/>
        <w:rPr>
          <w:sz w:val="28"/>
          <w:szCs w:val="28"/>
        </w:rPr>
      </w:pPr>
    </w:p>
    <w:p w14:paraId="3EB4BF91" w14:textId="77C5342A" w:rsidR="006110D7" w:rsidRP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Les membres du </w:t>
      </w:r>
      <w:r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prog</w:t>
      </w:r>
      <w:r w:rsidRPr="006110D7">
        <w:rPr>
          <w:sz w:val="28"/>
          <w:szCs w:val="28"/>
        </w:rPr>
        <w:t xml:space="preserve"> doivent avoir </w:t>
      </w:r>
      <w:r w:rsidRPr="00EB6662">
        <w:rPr>
          <w:b/>
          <w:bCs/>
          <w:sz w:val="28"/>
          <w:szCs w:val="28"/>
        </w:rPr>
        <w:t xml:space="preserve">plein </w:t>
      </w:r>
      <w:proofErr w:type="gramStart"/>
      <w:r w:rsidRPr="00EB6662">
        <w:rPr>
          <w:b/>
          <w:bCs/>
          <w:sz w:val="28"/>
          <w:szCs w:val="28"/>
        </w:rPr>
        <w:t>accès</w:t>
      </w:r>
      <w:r w:rsidR="00EB6662">
        <w:rPr>
          <w:sz w:val="28"/>
          <w:szCs w:val="28"/>
        </w:rPr>
        <w:t>(</w:t>
      </w:r>
      <w:proofErr w:type="gramEnd"/>
      <w:r w:rsidR="00EB6662">
        <w:rPr>
          <w:sz w:val="28"/>
          <w:szCs w:val="28"/>
        </w:rPr>
        <w:t>toutes les permissions)</w:t>
      </w:r>
      <w:r w:rsidRPr="006110D7">
        <w:rPr>
          <w:sz w:val="28"/>
          <w:szCs w:val="28"/>
        </w:rPr>
        <w:t xml:space="preserve"> au répertoire </w:t>
      </w:r>
      <w:proofErr w:type="spellStart"/>
      <w:r w:rsidRPr="00EB6662">
        <w:rPr>
          <w:b/>
          <w:bCs/>
          <w:sz w:val="28"/>
          <w:szCs w:val="28"/>
        </w:rPr>
        <w:t>D</w:t>
      </w:r>
      <w:r w:rsidR="00EB6662" w:rsidRPr="00EB6662">
        <w:rPr>
          <w:b/>
          <w:bCs/>
          <w:sz w:val="28"/>
          <w:szCs w:val="28"/>
        </w:rPr>
        <w:t>e</w:t>
      </w:r>
      <w:r w:rsidRPr="00EB6662">
        <w:rPr>
          <w:b/>
          <w:bCs/>
          <w:sz w:val="28"/>
          <w:szCs w:val="28"/>
        </w:rPr>
        <w:t>veloppeurs</w:t>
      </w:r>
      <w:proofErr w:type="spellEnd"/>
      <w:r w:rsidRPr="006110D7">
        <w:rPr>
          <w:sz w:val="28"/>
          <w:szCs w:val="28"/>
        </w:rPr>
        <w:t xml:space="preserve"> et tous les sous-répertoires et fichiers dans ce répertoire.  Cela inclus lire et modifier le contenu de fichiers, ainsi que créer supprimer et renommer de répertoires. </w:t>
      </w:r>
    </w:p>
    <w:p w14:paraId="3725EEAD" w14:textId="77777777" w:rsidR="006110D7" w:rsidRPr="006110D7" w:rsidRDefault="006110D7" w:rsidP="006110D7">
      <w:pPr>
        <w:spacing w:after="0"/>
        <w:rPr>
          <w:sz w:val="28"/>
          <w:szCs w:val="28"/>
        </w:rPr>
      </w:pPr>
    </w:p>
    <w:p w14:paraId="454223E3" w14:textId="71BB743B" w:rsid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Les </w:t>
      </w:r>
      <w:r w:rsidR="00EB6662">
        <w:rPr>
          <w:sz w:val="28"/>
          <w:szCs w:val="28"/>
        </w:rPr>
        <w:t xml:space="preserve">membres du </w:t>
      </w:r>
      <w:r w:rsidR="00EB6662"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prog</w:t>
      </w:r>
      <w:r w:rsidRPr="006110D7">
        <w:rPr>
          <w:sz w:val="28"/>
          <w:szCs w:val="28"/>
        </w:rPr>
        <w:t xml:space="preserve"> ne doivent avoir </w:t>
      </w:r>
      <w:r w:rsidRPr="00EB6662">
        <w:rPr>
          <w:b/>
          <w:bCs/>
          <w:sz w:val="28"/>
          <w:szCs w:val="28"/>
        </w:rPr>
        <w:t>AUCUN accès</w:t>
      </w:r>
      <w:r w:rsidRPr="006110D7">
        <w:rPr>
          <w:sz w:val="28"/>
          <w:szCs w:val="28"/>
        </w:rPr>
        <w:t xml:space="preserve"> au répertoire </w:t>
      </w:r>
      <w:r w:rsidRPr="00EB6662">
        <w:rPr>
          <w:b/>
          <w:bCs/>
          <w:sz w:val="28"/>
          <w:szCs w:val="28"/>
        </w:rPr>
        <w:t>Techniciens</w:t>
      </w:r>
      <w:r w:rsidRPr="006110D7">
        <w:rPr>
          <w:sz w:val="28"/>
          <w:szCs w:val="28"/>
        </w:rPr>
        <w:t>.</w:t>
      </w:r>
    </w:p>
    <w:p w14:paraId="14E3CC67" w14:textId="02253DC6" w:rsidR="00EB6662" w:rsidRDefault="00EB6662" w:rsidP="006110D7">
      <w:pPr>
        <w:spacing w:after="0"/>
        <w:rPr>
          <w:sz w:val="28"/>
          <w:szCs w:val="28"/>
        </w:rPr>
      </w:pPr>
    </w:p>
    <w:p w14:paraId="69BF8ACD" w14:textId="1E342975" w:rsidR="00EB6662" w:rsidRPr="006110D7" w:rsidRDefault="00EB6662" w:rsidP="006110D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Pour les membres du </w:t>
      </w:r>
      <w:r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prog</w:t>
      </w:r>
      <w:r>
        <w:rPr>
          <w:sz w:val="28"/>
          <w:szCs w:val="28"/>
        </w:rPr>
        <w:t xml:space="preserve">, </w:t>
      </w:r>
      <w:r w:rsidRPr="00EB6662">
        <w:rPr>
          <w:b/>
          <w:bCs/>
          <w:sz w:val="28"/>
          <w:szCs w:val="28"/>
        </w:rPr>
        <w:t>aucune sécurité</w:t>
      </w:r>
      <w:r w:rsidR="0031008C">
        <w:rPr>
          <w:b/>
          <w:bCs/>
          <w:sz w:val="28"/>
          <w:szCs w:val="28"/>
        </w:rPr>
        <w:t xml:space="preserve"> supplémentaire</w:t>
      </w:r>
      <w:r>
        <w:rPr>
          <w:sz w:val="28"/>
          <w:szCs w:val="28"/>
        </w:rPr>
        <w:t xml:space="preserve"> n’est requise pour les </w:t>
      </w:r>
      <w:r w:rsidRPr="00EB6662">
        <w:rPr>
          <w:b/>
          <w:bCs/>
          <w:sz w:val="28"/>
          <w:szCs w:val="28"/>
        </w:rPr>
        <w:t>fichiers</w:t>
      </w:r>
      <w:r>
        <w:rPr>
          <w:sz w:val="28"/>
          <w:szCs w:val="28"/>
        </w:rPr>
        <w:t xml:space="preserve"> à l’intérieur des répertoires mentionnés ci-dessus.</w:t>
      </w:r>
    </w:p>
    <w:p w14:paraId="1567886B" w14:textId="77777777" w:rsidR="006110D7" w:rsidRPr="006110D7" w:rsidRDefault="006110D7" w:rsidP="006110D7">
      <w:pPr>
        <w:spacing w:after="0"/>
        <w:rPr>
          <w:sz w:val="28"/>
          <w:szCs w:val="28"/>
        </w:rPr>
      </w:pPr>
    </w:p>
    <w:p w14:paraId="6C7FD727" w14:textId="77777777" w:rsidR="006F4B19" w:rsidRDefault="006F4B19">
      <w:pPr>
        <w:spacing w:after="200" w:line="276" w:lineRule="auto"/>
        <w:rPr>
          <w:b/>
          <w:bCs/>
          <w:color w:val="444D26" w:themeColor="text2"/>
          <w:spacing w:val="20"/>
          <w:sz w:val="28"/>
          <w:szCs w:val="28"/>
        </w:rPr>
      </w:pPr>
      <w:r>
        <w:br w:type="page"/>
      </w:r>
    </w:p>
    <w:p w14:paraId="3FE93941" w14:textId="4F042157" w:rsidR="006110D7" w:rsidRPr="006110D7" w:rsidRDefault="006110D7" w:rsidP="0031008C">
      <w:pPr>
        <w:pStyle w:val="Soussection"/>
      </w:pPr>
      <w:bookmarkStart w:id="12" w:name="_Toc121737102"/>
      <w:r w:rsidRPr="006110D7">
        <w:lastRenderedPageBreak/>
        <w:t>Les techniciens</w:t>
      </w:r>
      <w:r w:rsidR="00EB6662">
        <w:t xml:space="preserve"> (membres du groupe </w:t>
      </w:r>
      <w:r w:rsidR="00490163">
        <w:t>admin</w:t>
      </w:r>
      <w:r w:rsidR="00EB6662">
        <w:t>)</w:t>
      </w:r>
      <w:bookmarkEnd w:id="12"/>
    </w:p>
    <w:p w14:paraId="714637EB" w14:textId="64938129" w:rsidR="006110D7" w:rsidRP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 membres du </w:t>
      </w:r>
      <w:r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admin</w:t>
      </w:r>
      <w:r w:rsidRPr="006110D7">
        <w:rPr>
          <w:sz w:val="28"/>
          <w:szCs w:val="28"/>
        </w:rPr>
        <w:t xml:space="preserve"> doivent pouvoir accéder au répertoire </w:t>
      </w:r>
      <w:proofErr w:type="gramStart"/>
      <w:r w:rsidRPr="00EB6662">
        <w:rPr>
          <w:b/>
          <w:bCs/>
          <w:sz w:val="28"/>
          <w:szCs w:val="28"/>
        </w:rPr>
        <w:t>Documents</w:t>
      </w:r>
      <w:r w:rsidR="00EB6662">
        <w:rPr>
          <w:sz w:val="28"/>
          <w:szCs w:val="28"/>
        </w:rPr>
        <w:t>(</w:t>
      </w:r>
      <w:proofErr w:type="gramEnd"/>
      <w:r w:rsidR="00EB6662">
        <w:rPr>
          <w:sz w:val="28"/>
          <w:szCs w:val="28"/>
        </w:rPr>
        <w:t>voir son contenu)</w:t>
      </w:r>
      <w:r w:rsidRPr="006110D7">
        <w:rPr>
          <w:sz w:val="28"/>
          <w:szCs w:val="28"/>
        </w:rPr>
        <w:t xml:space="preserve">, mais pas </w:t>
      </w:r>
      <w:r w:rsidR="00EB6662">
        <w:rPr>
          <w:sz w:val="28"/>
          <w:szCs w:val="28"/>
        </w:rPr>
        <w:t xml:space="preserve">y </w:t>
      </w:r>
      <w:r w:rsidRPr="006110D7">
        <w:rPr>
          <w:sz w:val="28"/>
          <w:szCs w:val="28"/>
        </w:rPr>
        <w:t xml:space="preserve">ajouter supprimer ou renommer des fichiers ou répertoires (sauf </w:t>
      </w:r>
      <w:r w:rsidR="00490163">
        <w:rPr>
          <w:sz w:val="28"/>
          <w:szCs w:val="28"/>
        </w:rPr>
        <w:t>admin</w:t>
      </w:r>
      <w:r w:rsidRPr="006110D7">
        <w:rPr>
          <w:sz w:val="28"/>
          <w:szCs w:val="28"/>
        </w:rPr>
        <w:t xml:space="preserve">1 voir plus bas).  C’est simplement pour pouvoir accéder au dossier </w:t>
      </w:r>
      <w:r w:rsidRPr="00115095">
        <w:rPr>
          <w:b/>
          <w:bCs/>
          <w:sz w:val="28"/>
          <w:szCs w:val="28"/>
        </w:rPr>
        <w:t>Techniciens</w:t>
      </w:r>
      <w:r w:rsidRPr="006110D7">
        <w:rPr>
          <w:sz w:val="28"/>
          <w:szCs w:val="28"/>
        </w:rPr>
        <w:t>.</w:t>
      </w:r>
    </w:p>
    <w:p w14:paraId="2DDC3340" w14:textId="77777777" w:rsidR="006110D7" w:rsidRPr="006110D7" w:rsidRDefault="006110D7" w:rsidP="006110D7">
      <w:pPr>
        <w:spacing w:after="0"/>
        <w:rPr>
          <w:sz w:val="28"/>
          <w:szCs w:val="28"/>
        </w:rPr>
      </w:pPr>
    </w:p>
    <w:p w14:paraId="73A6E1E8" w14:textId="63FDDCDC" w:rsidR="006110D7" w:rsidRP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Les membres du </w:t>
      </w:r>
      <w:r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admin</w:t>
      </w:r>
      <w:r w:rsidRPr="006110D7">
        <w:rPr>
          <w:sz w:val="28"/>
          <w:szCs w:val="28"/>
        </w:rPr>
        <w:t xml:space="preserve"> doivent avoir </w:t>
      </w:r>
      <w:r w:rsidRPr="00EB6662">
        <w:rPr>
          <w:b/>
          <w:bCs/>
          <w:sz w:val="28"/>
          <w:szCs w:val="28"/>
        </w:rPr>
        <w:t xml:space="preserve">plein </w:t>
      </w:r>
      <w:proofErr w:type="gramStart"/>
      <w:r w:rsidRPr="00EB6662">
        <w:rPr>
          <w:b/>
          <w:bCs/>
          <w:sz w:val="28"/>
          <w:szCs w:val="28"/>
        </w:rPr>
        <w:t>accès</w:t>
      </w:r>
      <w:r w:rsidR="00EB6662">
        <w:rPr>
          <w:sz w:val="28"/>
          <w:szCs w:val="28"/>
        </w:rPr>
        <w:t>(</w:t>
      </w:r>
      <w:proofErr w:type="gramEnd"/>
      <w:r w:rsidR="00EB6662">
        <w:rPr>
          <w:sz w:val="28"/>
          <w:szCs w:val="28"/>
        </w:rPr>
        <w:t>toutes les permissions)</w:t>
      </w:r>
      <w:r w:rsidRPr="006110D7">
        <w:rPr>
          <w:sz w:val="28"/>
          <w:szCs w:val="28"/>
        </w:rPr>
        <w:t xml:space="preserve"> au répertoire </w:t>
      </w:r>
      <w:r w:rsidRPr="00EB6662">
        <w:rPr>
          <w:b/>
          <w:bCs/>
          <w:sz w:val="28"/>
          <w:szCs w:val="28"/>
        </w:rPr>
        <w:t>Techniciens</w:t>
      </w:r>
      <w:r w:rsidRPr="006110D7">
        <w:rPr>
          <w:sz w:val="28"/>
          <w:szCs w:val="28"/>
        </w:rPr>
        <w:t xml:space="preserve"> et tous les sous-répertoires et fichiers dans ce répertoire.  Cela inclus lire et modifier le contenu de fichiers, ainsi que créer supprimer et renommer de répertoires. </w:t>
      </w:r>
    </w:p>
    <w:p w14:paraId="6435824E" w14:textId="3FD25D26" w:rsidR="006110D7" w:rsidRDefault="006110D7" w:rsidP="006110D7">
      <w:pPr>
        <w:spacing w:after="0"/>
        <w:rPr>
          <w:sz w:val="28"/>
          <w:szCs w:val="28"/>
        </w:rPr>
      </w:pPr>
    </w:p>
    <w:p w14:paraId="65C20925" w14:textId="3C2EEB78" w:rsidR="0031008C" w:rsidRPr="006110D7" w:rsidRDefault="0031008C" w:rsidP="0031008C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Les membres du </w:t>
      </w:r>
      <w:r w:rsidRPr="00EB6662">
        <w:rPr>
          <w:b/>
          <w:bCs/>
          <w:sz w:val="28"/>
          <w:szCs w:val="28"/>
        </w:rPr>
        <w:t xml:space="preserve">groupe </w:t>
      </w:r>
      <w:r>
        <w:rPr>
          <w:b/>
          <w:bCs/>
          <w:sz w:val="28"/>
          <w:szCs w:val="28"/>
        </w:rPr>
        <w:t>admin</w:t>
      </w:r>
      <w:r w:rsidRPr="006110D7">
        <w:rPr>
          <w:sz w:val="28"/>
          <w:szCs w:val="28"/>
        </w:rPr>
        <w:t xml:space="preserve"> doivent avoir </w:t>
      </w:r>
      <w:r w:rsidRPr="00EB6662">
        <w:rPr>
          <w:b/>
          <w:bCs/>
          <w:sz w:val="28"/>
          <w:szCs w:val="28"/>
        </w:rPr>
        <w:t xml:space="preserve">plein </w:t>
      </w:r>
      <w:proofErr w:type="gramStart"/>
      <w:r w:rsidRPr="00EB6662">
        <w:rPr>
          <w:b/>
          <w:bCs/>
          <w:sz w:val="28"/>
          <w:szCs w:val="28"/>
        </w:rPr>
        <w:t>accès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toutes les permissions)</w:t>
      </w:r>
      <w:r w:rsidRPr="006110D7">
        <w:rPr>
          <w:sz w:val="28"/>
          <w:szCs w:val="28"/>
        </w:rPr>
        <w:t xml:space="preserve"> au répertoire </w:t>
      </w:r>
      <w:r>
        <w:rPr>
          <w:b/>
          <w:bCs/>
          <w:sz w:val="28"/>
          <w:szCs w:val="28"/>
        </w:rPr>
        <w:t>Clients</w:t>
      </w:r>
      <w:r w:rsidRPr="006110D7">
        <w:rPr>
          <w:sz w:val="28"/>
          <w:szCs w:val="28"/>
        </w:rPr>
        <w:t xml:space="preserve"> et tous les sous-répertoires et fichiers dans ce répertoire.  Cela inclus lire et modifier le contenu de fichiers, ainsi que créer supprimer et renommer de répertoires. </w:t>
      </w:r>
    </w:p>
    <w:p w14:paraId="66F87C36" w14:textId="77777777" w:rsidR="0031008C" w:rsidRPr="006110D7" w:rsidRDefault="0031008C" w:rsidP="006110D7">
      <w:pPr>
        <w:spacing w:after="0"/>
        <w:rPr>
          <w:sz w:val="28"/>
          <w:szCs w:val="28"/>
        </w:rPr>
      </w:pPr>
    </w:p>
    <w:p w14:paraId="73D4E271" w14:textId="604607C6" w:rsidR="006110D7" w:rsidRP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Les </w:t>
      </w:r>
      <w:r w:rsidR="00EB6662">
        <w:rPr>
          <w:sz w:val="28"/>
          <w:szCs w:val="28"/>
        </w:rPr>
        <w:t xml:space="preserve">membres du </w:t>
      </w:r>
      <w:r w:rsidR="00EB6662" w:rsidRPr="00EB6662">
        <w:rPr>
          <w:b/>
          <w:bCs/>
          <w:sz w:val="28"/>
          <w:szCs w:val="28"/>
        </w:rPr>
        <w:t xml:space="preserve">groupe </w:t>
      </w:r>
      <w:r w:rsidR="00490163">
        <w:rPr>
          <w:b/>
          <w:bCs/>
          <w:sz w:val="28"/>
          <w:szCs w:val="28"/>
        </w:rPr>
        <w:t>admin</w:t>
      </w:r>
      <w:r w:rsidRPr="006110D7">
        <w:rPr>
          <w:sz w:val="28"/>
          <w:szCs w:val="28"/>
        </w:rPr>
        <w:t xml:space="preserve"> (sauf </w:t>
      </w:r>
      <w:r w:rsidR="00490163">
        <w:rPr>
          <w:sz w:val="28"/>
          <w:szCs w:val="28"/>
        </w:rPr>
        <w:t>admin</w:t>
      </w:r>
      <w:r w:rsidRPr="006110D7">
        <w:rPr>
          <w:sz w:val="28"/>
          <w:szCs w:val="28"/>
        </w:rPr>
        <w:t xml:space="preserve">1) ne doivent avoir </w:t>
      </w:r>
      <w:r w:rsidRPr="00EB6662">
        <w:rPr>
          <w:b/>
          <w:bCs/>
          <w:sz w:val="28"/>
          <w:szCs w:val="28"/>
        </w:rPr>
        <w:t>AUCUN accès</w:t>
      </w:r>
      <w:r w:rsidRPr="006110D7">
        <w:rPr>
          <w:sz w:val="28"/>
          <w:szCs w:val="28"/>
        </w:rPr>
        <w:t xml:space="preserve"> au répertoire </w:t>
      </w:r>
      <w:proofErr w:type="spellStart"/>
      <w:r w:rsidR="0031008C" w:rsidRPr="0031008C">
        <w:rPr>
          <w:b/>
          <w:bCs/>
          <w:sz w:val="28"/>
          <w:szCs w:val="28"/>
        </w:rPr>
        <w:t>Developpeurs</w:t>
      </w:r>
      <w:proofErr w:type="spellEnd"/>
      <w:r w:rsidRPr="006110D7">
        <w:rPr>
          <w:sz w:val="28"/>
          <w:szCs w:val="28"/>
        </w:rPr>
        <w:t>.</w:t>
      </w:r>
    </w:p>
    <w:p w14:paraId="49000FC6" w14:textId="77777777" w:rsidR="006110D7" w:rsidRPr="006110D7" w:rsidRDefault="006110D7" w:rsidP="006110D7">
      <w:pPr>
        <w:spacing w:after="0"/>
        <w:rPr>
          <w:sz w:val="28"/>
          <w:szCs w:val="28"/>
        </w:rPr>
      </w:pPr>
    </w:p>
    <w:p w14:paraId="07D8090F" w14:textId="7D044D79" w:rsidR="00543BF8" w:rsidRPr="006110D7" w:rsidRDefault="00543BF8" w:rsidP="00543BF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Pour les membres du </w:t>
      </w:r>
      <w:r w:rsidRPr="00EB6662">
        <w:rPr>
          <w:b/>
          <w:bCs/>
          <w:sz w:val="28"/>
          <w:szCs w:val="28"/>
        </w:rPr>
        <w:t xml:space="preserve">groupe </w:t>
      </w:r>
      <w:r w:rsidR="0031008C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, </w:t>
      </w:r>
      <w:r w:rsidRPr="00EB6662">
        <w:rPr>
          <w:b/>
          <w:bCs/>
          <w:sz w:val="28"/>
          <w:szCs w:val="28"/>
        </w:rPr>
        <w:t>aucune sécurité</w:t>
      </w:r>
      <w:r w:rsidR="0031008C">
        <w:rPr>
          <w:b/>
          <w:bCs/>
          <w:sz w:val="28"/>
          <w:szCs w:val="28"/>
        </w:rPr>
        <w:t xml:space="preserve"> supplémentaire</w:t>
      </w:r>
      <w:r>
        <w:rPr>
          <w:sz w:val="28"/>
          <w:szCs w:val="28"/>
        </w:rPr>
        <w:t xml:space="preserve"> n’est requise pour les </w:t>
      </w:r>
      <w:r w:rsidRPr="00EB6662">
        <w:rPr>
          <w:b/>
          <w:bCs/>
          <w:sz w:val="28"/>
          <w:szCs w:val="28"/>
        </w:rPr>
        <w:t>fichiers</w:t>
      </w:r>
      <w:r>
        <w:rPr>
          <w:sz w:val="28"/>
          <w:szCs w:val="28"/>
        </w:rPr>
        <w:t xml:space="preserve"> à l’intérieur des répertoires mentionnés ci-dessus.</w:t>
      </w:r>
    </w:p>
    <w:p w14:paraId="2AB34E58" w14:textId="77777777" w:rsidR="006110D7" w:rsidRDefault="006110D7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2EBF8E" w14:textId="77777777" w:rsidR="006110D7" w:rsidRDefault="006110D7" w:rsidP="009F77E0">
      <w:pPr>
        <w:spacing w:after="0"/>
        <w:rPr>
          <w:sz w:val="28"/>
          <w:szCs w:val="28"/>
        </w:rPr>
      </w:pPr>
    </w:p>
    <w:p w14:paraId="051E90B3" w14:textId="77777777" w:rsidR="006110D7" w:rsidRPr="006110D7" w:rsidRDefault="006110D7" w:rsidP="0031008C">
      <w:pPr>
        <w:pStyle w:val="Soussection"/>
      </w:pPr>
      <w:bookmarkStart w:id="13" w:name="_Toc121737103"/>
      <w:r w:rsidRPr="006110D7">
        <w:t>Les clients</w:t>
      </w:r>
      <w:bookmarkEnd w:id="13"/>
    </w:p>
    <w:p w14:paraId="00A1DE73" w14:textId="3B735D73" w:rsidR="006110D7" w:rsidRP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Les clients doivent </w:t>
      </w:r>
      <w:r w:rsidR="00543BF8">
        <w:rPr>
          <w:sz w:val="28"/>
          <w:szCs w:val="28"/>
        </w:rPr>
        <w:t>pouvoir consulter le contenu du répertoire</w:t>
      </w:r>
      <w:r w:rsidRPr="006110D7">
        <w:rPr>
          <w:sz w:val="28"/>
          <w:szCs w:val="28"/>
        </w:rPr>
        <w:t xml:space="preserve"> </w:t>
      </w:r>
      <w:r w:rsidRPr="00543BF8">
        <w:rPr>
          <w:b/>
          <w:bCs/>
          <w:sz w:val="28"/>
          <w:szCs w:val="28"/>
        </w:rPr>
        <w:t>Clients</w:t>
      </w:r>
      <w:r w:rsidRPr="006110D7">
        <w:rPr>
          <w:sz w:val="28"/>
          <w:szCs w:val="28"/>
        </w:rPr>
        <w:t xml:space="preserve">.  </w:t>
      </w:r>
      <w:r w:rsidR="0031008C">
        <w:rPr>
          <w:sz w:val="28"/>
          <w:szCs w:val="28"/>
        </w:rPr>
        <w:t xml:space="preserve">Ils ne peuvent pas ajouter, supprimer ou modifier des répertoires ou fichiers dans le répertoire </w:t>
      </w:r>
      <w:r w:rsidR="0031008C" w:rsidRPr="0031008C">
        <w:rPr>
          <w:b/>
          <w:bCs/>
          <w:sz w:val="28"/>
          <w:szCs w:val="28"/>
        </w:rPr>
        <w:t>Clients</w:t>
      </w:r>
      <w:r w:rsidR="0031008C">
        <w:rPr>
          <w:sz w:val="28"/>
          <w:szCs w:val="28"/>
        </w:rPr>
        <w:t xml:space="preserve">. </w:t>
      </w:r>
      <w:r w:rsidRPr="006110D7">
        <w:rPr>
          <w:sz w:val="28"/>
          <w:szCs w:val="28"/>
        </w:rPr>
        <w:t xml:space="preserve">On accepte qu’ils aient droit de lecture dans le répertoire </w:t>
      </w:r>
      <w:r w:rsidRPr="00543BF8">
        <w:rPr>
          <w:b/>
          <w:bCs/>
          <w:sz w:val="28"/>
          <w:szCs w:val="28"/>
        </w:rPr>
        <w:t>Documents</w:t>
      </w:r>
      <w:r w:rsidRPr="006110D7">
        <w:rPr>
          <w:sz w:val="28"/>
          <w:szCs w:val="28"/>
        </w:rPr>
        <w:t xml:space="preserve"> pour accéder au répertoire </w:t>
      </w:r>
      <w:r w:rsidRPr="00543BF8">
        <w:rPr>
          <w:b/>
          <w:bCs/>
          <w:sz w:val="28"/>
          <w:szCs w:val="28"/>
        </w:rPr>
        <w:t>Clients</w:t>
      </w:r>
      <w:r w:rsidRPr="006110D7">
        <w:rPr>
          <w:sz w:val="28"/>
          <w:szCs w:val="28"/>
        </w:rPr>
        <w:t>.</w:t>
      </w:r>
    </w:p>
    <w:p w14:paraId="5CDF96D3" w14:textId="77777777" w:rsidR="006110D7" w:rsidRPr="006110D7" w:rsidRDefault="006110D7" w:rsidP="006110D7">
      <w:pPr>
        <w:spacing w:after="0"/>
        <w:rPr>
          <w:sz w:val="28"/>
          <w:szCs w:val="28"/>
        </w:rPr>
      </w:pPr>
    </w:p>
    <w:p w14:paraId="64F6D545" w14:textId="61BA18FC" w:rsidR="006110D7" w:rsidRDefault="006110D7" w:rsidP="006110D7">
      <w:pPr>
        <w:spacing w:after="0"/>
        <w:rPr>
          <w:sz w:val="28"/>
          <w:szCs w:val="28"/>
        </w:rPr>
      </w:pPr>
      <w:r w:rsidRPr="006110D7">
        <w:rPr>
          <w:sz w:val="28"/>
          <w:szCs w:val="28"/>
        </w:rPr>
        <w:t xml:space="preserve">Ils ne doivent avoir </w:t>
      </w:r>
      <w:r w:rsidRPr="00543BF8">
        <w:rPr>
          <w:b/>
          <w:bCs/>
          <w:sz w:val="28"/>
          <w:szCs w:val="28"/>
        </w:rPr>
        <w:t>aucun accès</w:t>
      </w:r>
      <w:r w:rsidRPr="006110D7">
        <w:rPr>
          <w:sz w:val="28"/>
          <w:szCs w:val="28"/>
        </w:rPr>
        <w:t xml:space="preserve"> aux répertoires </w:t>
      </w:r>
      <w:r w:rsidRPr="00543BF8">
        <w:rPr>
          <w:b/>
          <w:bCs/>
          <w:sz w:val="28"/>
          <w:szCs w:val="28"/>
        </w:rPr>
        <w:t>Techniciens</w:t>
      </w:r>
      <w:r w:rsidRPr="006110D7">
        <w:rPr>
          <w:sz w:val="28"/>
          <w:szCs w:val="28"/>
        </w:rPr>
        <w:t xml:space="preserve"> et </w:t>
      </w:r>
      <w:proofErr w:type="spellStart"/>
      <w:r w:rsidRPr="00543BF8">
        <w:rPr>
          <w:b/>
          <w:bCs/>
          <w:sz w:val="28"/>
          <w:szCs w:val="28"/>
        </w:rPr>
        <w:t>D</w:t>
      </w:r>
      <w:r w:rsidR="00543BF8" w:rsidRPr="00543BF8">
        <w:rPr>
          <w:b/>
          <w:bCs/>
          <w:sz w:val="28"/>
          <w:szCs w:val="28"/>
        </w:rPr>
        <w:t>e</w:t>
      </w:r>
      <w:r w:rsidRPr="00543BF8">
        <w:rPr>
          <w:b/>
          <w:bCs/>
          <w:sz w:val="28"/>
          <w:szCs w:val="28"/>
        </w:rPr>
        <w:t>veloppeurs</w:t>
      </w:r>
      <w:proofErr w:type="spellEnd"/>
      <w:r w:rsidRPr="006110D7">
        <w:rPr>
          <w:sz w:val="28"/>
          <w:szCs w:val="28"/>
        </w:rPr>
        <w:t>.</w:t>
      </w:r>
    </w:p>
    <w:p w14:paraId="53F792D8" w14:textId="50783DD9" w:rsidR="006110D7" w:rsidRDefault="006110D7" w:rsidP="009F77E0">
      <w:pPr>
        <w:spacing w:after="0"/>
        <w:rPr>
          <w:sz w:val="28"/>
          <w:szCs w:val="28"/>
        </w:rPr>
      </w:pPr>
    </w:p>
    <w:p w14:paraId="20ECA9B4" w14:textId="14A702D9" w:rsidR="00A37F89" w:rsidRDefault="00A37F89" w:rsidP="00A37F89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NOTE :  il n’y aura pas d’autre type d’utilisateur sur le système</w:t>
      </w:r>
      <w:r w:rsidR="00417B2D">
        <w:rPr>
          <w:sz w:val="28"/>
          <w:szCs w:val="28"/>
        </w:rPr>
        <w:t xml:space="preserve"> que ceux mentionn</w:t>
      </w:r>
      <w:r w:rsidR="00675514">
        <w:rPr>
          <w:sz w:val="28"/>
          <w:szCs w:val="28"/>
        </w:rPr>
        <w:t>és</w:t>
      </w:r>
      <w:r>
        <w:rPr>
          <w:sz w:val="28"/>
          <w:szCs w:val="28"/>
        </w:rPr>
        <w:t xml:space="preserve">, </w:t>
      </w:r>
      <w:r w:rsidR="00E22886">
        <w:rPr>
          <w:sz w:val="28"/>
          <w:szCs w:val="28"/>
        </w:rPr>
        <w:t>vous pouvez donc utiliser</w:t>
      </w:r>
      <w:r>
        <w:rPr>
          <w:sz w:val="28"/>
          <w:szCs w:val="28"/>
        </w:rPr>
        <w:t xml:space="preserve"> </w:t>
      </w:r>
      <w:r w:rsidRPr="00A37F89">
        <w:rPr>
          <w:b/>
          <w:bCs/>
          <w:i/>
          <w:iCs/>
          <w:sz w:val="28"/>
          <w:szCs w:val="28"/>
        </w:rPr>
        <w:t>tous les autres</w:t>
      </w:r>
      <w:r>
        <w:rPr>
          <w:sz w:val="28"/>
          <w:szCs w:val="28"/>
        </w:rPr>
        <w:t xml:space="preserve"> utilisateurs</w:t>
      </w:r>
      <w:r w:rsidR="00E22886">
        <w:rPr>
          <w:sz w:val="28"/>
          <w:szCs w:val="28"/>
        </w:rPr>
        <w:t xml:space="preserve"> pour compléter la configuration de permissions</w:t>
      </w:r>
      <w:r>
        <w:rPr>
          <w:sz w:val="28"/>
          <w:szCs w:val="28"/>
        </w:rPr>
        <w:t>.</w:t>
      </w:r>
    </w:p>
    <w:p w14:paraId="6097217D" w14:textId="77777777" w:rsidR="00A37F89" w:rsidRDefault="00A37F89" w:rsidP="009F77E0">
      <w:pPr>
        <w:spacing w:after="0"/>
        <w:rPr>
          <w:sz w:val="28"/>
          <w:szCs w:val="28"/>
        </w:rPr>
      </w:pPr>
    </w:p>
    <w:p w14:paraId="018439E1" w14:textId="217BBA17" w:rsidR="006110D7" w:rsidRDefault="006110D7" w:rsidP="006110D7">
      <w:pPr>
        <w:spacing w:after="0"/>
        <w:rPr>
          <w:sz w:val="28"/>
        </w:rPr>
      </w:pPr>
      <w:r>
        <w:rPr>
          <w:sz w:val="28"/>
        </w:rPr>
        <w:t>Exécutez le script permissions.sh, puis copiez le contenu du script permissions.sh ci-dessous.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6110D7" w:rsidRPr="004A30C1" w14:paraId="31D9D0C3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6CDD98B4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#!/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bin/bash</w:t>
            </w:r>
          </w:p>
          <w:p w14:paraId="0C381726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5EDCB3B1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#admin1</w:t>
            </w:r>
          </w:p>
          <w:p w14:paraId="53E6718E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chown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admin1 -R /Documents</w:t>
            </w:r>
          </w:p>
          <w:p w14:paraId="4A9F2FC6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u=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rwx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-R /Documents</w:t>
            </w:r>
          </w:p>
          <w:p w14:paraId="57F89AF1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o=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rxt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</w:t>
            </w:r>
          </w:p>
          <w:p w14:paraId="775CEB7C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42C2EF61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#admin</w:t>
            </w:r>
          </w:p>
          <w:p w14:paraId="4B66357A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chgrp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admin /Documents</w:t>
            </w:r>
          </w:p>
          <w:p w14:paraId="2B1E6FF9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g=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rx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</w:t>
            </w:r>
          </w:p>
          <w:p w14:paraId="49BA7774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g=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rwx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-R  /Documents/Techniciens</w:t>
            </w:r>
          </w:p>
          <w:p w14:paraId="1185685F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chgrp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admin -R /Documents/Techniciens</w:t>
            </w:r>
          </w:p>
          <w:p w14:paraId="4601C613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g=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rwx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-R /Documents/Clients</w:t>
            </w:r>
          </w:p>
          <w:p w14:paraId="4D189E45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chgrp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admin -R /Documents/Clients</w:t>
            </w:r>
          </w:p>
          <w:p w14:paraId="447C8EF7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o=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</w:p>
          <w:p w14:paraId="798561A9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0D0078A0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662038B6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#prog</w:t>
            </w:r>
          </w:p>
          <w:p w14:paraId="7D2C8CDC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chgrp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prog -R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</w:p>
          <w:p w14:paraId="3124BF98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g=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rwx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-R /Documents/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Developpeurs</w:t>
            </w:r>
            <w:proofErr w:type="spellEnd"/>
          </w:p>
          <w:p w14:paraId="69D704CE" w14:textId="77777777" w:rsidR="00837E04" w:rsidRDefault="00837E04" w:rsidP="00837E0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chmod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o= /Documents/Techniciens</w:t>
            </w:r>
          </w:p>
          <w:p w14:paraId="48AD0D08" w14:textId="78E043D3" w:rsidR="006110D7" w:rsidRPr="004A30C1" w:rsidRDefault="00837E04" w:rsidP="00837E04">
            <w:pPr>
              <w:spacing w:after="0"/>
              <w:rPr>
                <w:sz w:val="28"/>
                <w:lang w:val="fr-CA"/>
              </w:rPr>
            </w:pPr>
            <w:r w:rsidRPr="004A30C1">
              <w:rPr>
                <w:sz w:val="28"/>
                <w:lang w:val="fr-CA"/>
              </w:rPr>
              <w:t xml:space="preserve"> </w:t>
            </w:r>
          </w:p>
        </w:tc>
      </w:tr>
    </w:tbl>
    <w:p w14:paraId="0C2A9A84" w14:textId="77777777" w:rsidR="006110D7" w:rsidRPr="004A30C1" w:rsidRDefault="006110D7" w:rsidP="006110D7">
      <w:pPr>
        <w:spacing w:after="0"/>
        <w:rPr>
          <w:sz w:val="28"/>
          <w:lang w:val="fr-CA"/>
        </w:rPr>
      </w:pPr>
    </w:p>
    <w:p w14:paraId="179D9B67" w14:textId="3083C31E" w:rsidR="00270499" w:rsidRDefault="00270499">
      <w:pPr>
        <w:spacing w:after="200" w:line="276" w:lineRule="auto"/>
        <w:rPr>
          <w:color w:val="FF0000"/>
          <w:sz w:val="28"/>
          <w:szCs w:val="28"/>
          <w:lang w:val="fr-CA"/>
        </w:rPr>
      </w:pPr>
      <w:r w:rsidRPr="00270499">
        <w:rPr>
          <w:color w:val="FF0000"/>
          <w:sz w:val="28"/>
          <w:szCs w:val="28"/>
          <w:lang w:val="fr-CA"/>
        </w:rPr>
        <w:t>Pour admin =</w:t>
      </w:r>
      <w:proofErr w:type="spellStart"/>
      <w:r w:rsidRPr="00270499">
        <w:rPr>
          <w:color w:val="FF0000"/>
          <w:sz w:val="28"/>
          <w:szCs w:val="28"/>
          <w:lang w:val="fr-CA"/>
        </w:rPr>
        <w:t>rx</w:t>
      </w:r>
      <w:proofErr w:type="spellEnd"/>
      <w:r w:rsidRPr="00270499">
        <w:rPr>
          <w:color w:val="FF0000"/>
          <w:sz w:val="28"/>
          <w:szCs w:val="28"/>
          <w:lang w:val="fr-CA"/>
        </w:rPr>
        <w:t>, pas de t</w:t>
      </w:r>
    </w:p>
    <w:p w14:paraId="49E128D8" w14:textId="4DFCEE96" w:rsidR="00270499" w:rsidRPr="00270499" w:rsidRDefault="00270499">
      <w:pPr>
        <w:spacing w:after="200" w:line="276" w:lineRule="auto"/>
        <w:rPr>
          <w:color w:val="FF0000"/>
          <w:sz w:val="28"/>
          <w:szCs w:val="28"/>
          <w:lang w:val="fr-CA"/>
        </w:rPr>
      </w:pPr>
      <w:r>
        <w:rPr>
          <w:color w:val="FF0000"/>
          <w:sz w:val="28"/>
          <w:szCs w:val="28"/>
          <w:lang w:val="fr-CA"/>
        </w:rPr>
        <w:t xml:space="preserve">Manque quelques -R pour certains </w:t>
      </w:r>
      <w:proofErr w:type="spellStart"/>
      <w:r>
        <w:rPr>
          <w:color w:val="FF0000"/>
          <w:sz w:val="28"/>
          <w:szCs w:val="28"/>
          <w:lang w:val="fr-CA"/>
        </w:rPr>
        <w:t>chgrp</w:t>
      </w:r>
      <w:proofErr w:type="spellEnd"/>
    </w:p>
    <w:p w14:paraId="57FC0713" w14:textId="28DBE99B" w:rsidR="002D4DD9" w:rsidRPr="004A30C1" w:rsidRDefault="002D4DD9">
      <w:pPr>
        <w:spacing w:after="200" w:line="276" w:lineRule="auto"/>
        <w:rPr>
          <w:sz w:val="28"/>
          <w:szCs w:val="28"/>
          <w:lang w:val="fr-CA"/>
        </w:rPr>
      </w:pPr>
      <w:r w:rsidRPr="004A30C1">
        <w:rPr>
          <w:sz w:val="28"/>
          <w:szCs w:val="28"/>
          <w:lang w:val="fr-CA"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2D4DD9" w14:paraId="56F99CF2" w14:textId="77777777" w:rsidTr="002B67D4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31A941ED" w14:textId="77777777" w:rsidR="002D4DD9" w:rsidRPr="004A30C1" w:rsidRDefault="002D4DD9" w:rsidP="002B67D4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236" w:type="dxa"/>
          </w:tcPr>
          <w:p w14:paraId="4552F039" w14:textId="77777777" w:rsidR="002D4DD9" w:rsidRPr="004A30C1" w:rsidRDefault="002D4DD9" w:rsidP="002B67D4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8996" w:type="dxa"/>
            <w:shd w:val="clear" w:color="auto" w:fill="A5B592" w:themeFill="accent1"/>
          </w:tcPr>
          <w:p w14:paraId="19D68D5B" w14:textId="1D670883" w:rsidR="002D4DD9" w:rsidRDefault="006110D7" w:rsidP="002B67D4">
            <w:pPr>
              <w:pStyle w:val="Titre1"/>
              <w:spacing w:before="0" w:after="0"/>
              <w:outlineLvl w:val="0"/>
            </w:pPr>
            <w:bookmarkStart w:id="14" w:name="_Toc121737104"/>
            <w:r>
              <w:rPr>
                <w:color w:val="222613" w:themeColor="text2" w:themeShade="80"/>
              </w:rPr>
              <w:t xml:space="preserve">script </w:t>
            </w:r>
            <w:r w:rsidR="00E83F9C">
              <w:rPr>
                <w:color w:val="222613" w:themeColor="text2" w:themeShade="80"/>
              </w:rPr>
              <w:t>rapportssysteme.sh</w:t>
            </w:r>
            <w:bookmarkEnd w:id="14"/>
          </w:p>
        </w:tc>
      </w:tr>
    </w:tbl>
    <w:p w14:paraId="4AAA27E5" w14:textId="673C05E0" w:rsidR="00A37F89" w:rsidRPr="00A37F89" w:rsidRDefault="0027049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18</w:t>
      </w:r>
      <w:r w:rsidR="00A37F89" w:rsidRPr="00A37F89">
        <w:rPr>
          <w:b/>
          <w:bCs/>
          <w:color w:val="FF0000"/>
          <w:sz w:val="28"/>
        </w:rPr>
        <w:t>/</w:t>
      </w:r>
      <w:r w:rsidR="00A37F89">
        <w:rPr>
          <w:b/>
          <w:bCs/>
          <w:color w:val="FF0000"/>
          <w:sz w:val="28"/>
        </w:rPr>
        <w:t>2</w:t>
      </w:r>
      <w:r w:rsidR="00A37F89" w:rsidRPr="00A37F89">
        <w:rPr>
          <w:b/>
          <w:bCs/>
          <w:color w:val="FF0000"/>
          <w:sz w:val="28"/>
        </w:rPr>
        <w:t>0</w:t>
      </w:r>
    </w:p>
    <w:p w14:paraId="4106D54B" w14:textId="77777777" w:rsidR="002D4DD9" w:rsidRDefault="002D4DD9" w:rsidP="002D4DD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0F395A47" w14:textId="7A7E3318" w:rsidR="00E83F9C" w:rsidRDefault="00E83F9C" w:rsidP="00E83F9C">
      <w:pPr>
        <w:spacing w:after="0"/>
        <w:rPr>
          <w:sz w:val="28"/>
        </w:rPr>
      </w:pPr>
      <w:r>
        <w:rPr>
          <w:sz w:val="28"/>
        </w:rPr>
        <w:t xml:space="preserve">Écrivez un script (rapportssysteme.sh) qui permet </w:t>
      </w:r>
      <w:r w:rsidR="00E356F1">
        <w:rPr>
          <w:sz w:val="28"/>
        </w:rPr>
        <w:t>de recueillir</w:t>
      </w:r>
      <w:r>
        <w:rPr>
          <w:sz w:val="28"/>
        </w:rPr>
        <w:t xml:space="preserve"> des informations à propos du système, à partir d’un menu proposé à l’utilisateur.  </w:t>
      </w:r>
      <w:r w:rsidR="00E356F1">
        <w:rPr>
          <w:sz w:val="28"/>
        </w:rPr>
        <w:t xml:space="preserve">Toutes les informations seront écrites dans des fichiers et non affichées à l’écran.  </w:t>
      </w:r>
      <w:r>
        <w:rPr>
          <w:sz w:val="28"/>
        </w:rPr>
        <w:t>Le script doit être copié dans l’espace prévu à cet effet plus bas et répondre aux directives ci-dessous :</w:t>
      </w:r>
    </w:p>
    <w:p w14:paraId="48574F60" w14:textId="588CEBD1" w:rsidR="00E83F9C" w:rsidRDefault="00E83F9C" w:rsidP="00E83F9C">
      <w:pPr>
        <w:spacing w:after="0"/>
        <w:rPr>
          <w:sz w:val="28"/>
        </w:rPr>
      </w:pPr>
    </w:p>
    <w:p w14:paraId="61743A1C" w14:textId="77777777" w:rsidR="00E83F9C" w:rsidRPr="00E83F9C" w:rsidRDefault="00E83F9C" w:rsidP="00E83F9C">
      <w:pPr>
        <w:spacing w:after="0"/>
        <w:rPr>
          <w:sz w:val="28"/>
        </w:rPr>
      </w:pPr>
    </w:p>
    <w:p w14:paraId="42E62042" w14:textId="77777777" w:rsidR="00E83F9C" w:rsidRPr="007F235D" w:rsidRDefault="00E83F9C" w:rsidP="007F235D">
      <w:pPr>
        <w:pStyle w:val="Paragraphedeliste"/>
        <w:numPr>
          <w:ilvl w:val="0"/>
          <w:numId w:val="29"/>
        </w:numPr>
        <w:spacing w:after="0"/>
        <w:rPr>
          <w:sz w:val="28"/>
        </w:rPr>
      </w:pPr>
      <w:r w:rsidRPr="007F235D">
        <w:rPr>
          <w:sz w:val="28"/>
        </w:rPr>
        <w:t xml:space="preserve">Afficher un menu avec une boucle </w:t>
      </w:r>
      <w:proofErr w:type="spellStart"/>
      <w:r w:rsidRPr="007F235D">
        <w:rPr>
          <w:b/>
          <w:bCs/>
          <w:sz w:val="28"/>
        </w:rPr>
        <w:t>while</w:t>
      </w:r>
      <w:proofErr w:type="spellEnd"/>
    </w:p>
    <w:p w14:paraId="117066E3" w14:textId="081F6590" w:rsidR="00E83F9C" w:rsidRPr="007F235D" w:rsidRDefault="00543BF8" w:rsidP="007F235D">
      <w:pPr>
        <w:pStyle w:val="Paragraphedeliste"/>
        <w:numPr>
          <w:ilvl w:val="0"/>
          <w:numId w:val="29"/>
        </w:numPr>
        <w:spacing w:after="0"/>
        <w:rPr>
          <w:sz w:val="28"/>
        </w:rPr>
      </w:pPr>
      <w:r w:rsidRPr="007F235D">
        <w:rPr>
          <w:sz w:val="28"/>
        </w:rPr>
        <w:t>Choix du menu :</w:t>
      </w:r>
    </w:p>
    <w:p w14:paraId="3787FA96" w14:textId="34D91298" w:rsidR="00543BF8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D-Taille du disque dur</w:t>
      </w:r>
    </w:p>
    <w:p w14:paraId="4B0BF6AE" w14:textId="731639C7" w:rsidR="00543BF8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P-Liste des pilotes</w:t>
      </w:r>
    </w:p>
    <w:p w14:paraId="36B36F38" w14:textId="0061ABC6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S-Taille des secteurs</w:t>
      </w:r>
    </w:p>
    <w:p w14:paraId="3E07703F" w14:textId="38AA78E4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Q-Quitter</w:t>
      </w:r>
    </w:p>
    <w:p w14:paraId="7EECA654" w14:textId="0779BC3B" w:rsidR="00E356F1" w:rsidRPr="007F235D" w:rsidRDefault="00E356F1" w:rsidP="007F235D">
      <w:pPr>
        <w:pStyle w:val="Paragraphedeliste"/>
        <w:numPr>
          <w:ilvl w:val="0"/>
          <w:numId w:val="29"/>
        </w:numPr>
        <w:spacing w:after="0"/>
        <w:rPr>
          <w:sz w:val="28"/>
        </w:rPr>
      </w:pPr>
      <w:r w:rsidRPr="007F235D">
        <w:rPr>
          <w:sz w:val="28"/>
        </w:rPr>
        <w:t>Les options doivent réaliser</w:t>
      </w:r>
      <w:r w:rsidR="007F235D">
        <w:rPr>
          <w:sz w:val="28"/>
        </w:rPr>
        <w:t> :</w:t>
      </w:r>
    </w:p>
    <w:p w14:paraId="2F888FBE" w14:textId="404F918D" w:rsidR="00E83F9C" w:rsidRPr="007F235D" w:rsidRDefault="007F235D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 xml:space="preserve">Lorsque l’utilisateur appuie sur </w:t>
      </w:r>
      <w:r w:rsidRPr="007F235D">
        <w:rPr>
          <w:b/>
          <w:bCs/>
          <w:sz w:val="28"/>
        </w:rPr>
        <w:t>d</w:t>
      </w:r>
      <w:r w:rsidRPr="007F235D">
        <w:rPr>
          <w:sz w:val="28"/>
        </w:rPr>
        <w:t xml:space="preserve"> ou </w:t>
      </w:r>
      <w:r w:rsidRPr="007F235D">
        <w:rPr>
          <w:b/>
          <w:bCs/>
          <w:sz w:val="28"/>
        </w:rPr>
        <w:t>D</w:t>
      </w:r>
      <w:r w:rsidRPr="007F235D">
        <w:rPr>
          <w:sz w:val="28"/>
        </w:rPr>
        <w:t> : a</w:t>
      </w:r>
      <w:r w:rsidR="00E83F9C" w:rsidRPr="007F235D">
        <w:rPr>
          <w:sz w:val="28"/>
        </w:rPr>
        <w:t xml:space="preserve">fficher la taille </w:t>
      </w:r>
      <w:r w:rsidR="00E356F1" w:rsidRPr="007F235D">
        <w:rPr>
          <w:sz w:val="28"/>
        </w:rPr>
        <w:t xml:space="preserve">totale </w:t>
      </w:r>
      <w:r w:rsidR="00E83F9C" w:rsidRPr="007F235D">
        <w:rPr>
          <w:sz w:val="28"/>
        </w:rPr>
        <w:t xml:space="preserve">du disque dur (redirigé dans </w:t>
      </w:r>
      <w:r w:rsidR="00E356F1" w:rsidRPr="007F235D">
        <w:rPr>
          <w:sz w:val="28"/>
        </w:rPr>
        <w:t>/Documents/Techniciens/Rapports/tailledisque</w:t>
      </w:r>
      <w:r w:rsidR="00E83F9C" w:rsidRPr="007F235D">
        <w:rPr>
          <w:sz w:val="28"/>
        </w:rPr>
        <w:t>.txt)</w:t>
      </w:r>
    </w:p>
    <w:p w14:paraId="24FF4138" w14:textId="6BB6D666" w:rsidR="00E83F9C" w:rsidRPr="007F235D" w:rsidRDefault="007F235D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 xml:space="preserve">Lorsque l’utilisateur appuie sur </w:t>
      </w:r>
      <w:r w:rsidRPr="007F235D">
        <w:rPr>
          <w:b/>
          <w:bCs/>
          <w:sz w:val="28"/>
        </w:rPr>
        <w:t>p</w:t>
      </w:r>
      <w:r w:rsidRPr="007F235D">
        <w:rPr>
          <w:sz w:val="28"/>
        </w:rPr>
        <w:t xml:space="preserve"> ou </w:t>
      </w:r>
      <w:r w:rsidRPr="007F235D">
        <w:rPr>
          <w:b/>
          <w:bCs/>
          <w:sz w:val="28"/>
        </w:rPr>
        <w:t>P</w:t>
      </w:r>
      <w:r w:rsidRPr="007F235D">
        <w:rPr>
          <w:sz w:val="28"/>
        </w:rPr>
        <w:t xml:space="preserve"> : </w:t>
      </w:r>
      <w:r w:rsidR="00E83F9C" w:rsidRPr="007F235D">
        <w:rPr>
          <w:sz w:val="28"/>
        </w:rPr>
        <w:t>Afficher l</w:t>
      </w:r>
      <w:r w:rsidR="00E356F1" w:rsidRPr="007F235D">
        <w:rPr>
          <w:sz w:val="28"/>
        </w:rPr>
        <w:t>a liste des pilotes chargés par le système (redirigé dans /Documents/Techniciens/Rapports/pilotes.txt)</w:t>
      </w:r>
    </w:p>
    <w:p w14:paraId="26490287" w14:textId="3F3E718B" w:rsidR="00E83F9C" w:rsidRPr="007F235D" w:rsidRDefault="007F235D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 xml:space="preserve">Lorsque l’utilisateur appuie sur </w:t>
      </w:r>
      <w:r w:rsidRPr="007F235D">
        <w:rPr>
          <w:b/>
          <w:bCs/>
          <w:sz w:val="28"/>
        </w:rPr>
        <w:t>s</w:t>
      </w:r>
      <w:r w:rsidRPr="007F235D">
        <w:rPr>
          <w:sz w:val="28"/>
        </w:rPr>
        <w:t xml:space="preserve"> ou </w:t>
      </w:r>
      <w:r w:rsidRPr="007F235D">
        <w:rPr>
          <w:b/>
          <w:bCs/>
          <w:sz w:val="28"/>
        </w:rPr>
        <w:t>S</w:t>
      </w:r>
      <w:r w:rsidRPr="007F235D">
        <w:rPr>
          <w:sz w:val="28"/>
        </w:rPr>
        <w:t xml:space="preserve"> : </w:t>
      </w:r>
      <w:r w:rsidR="00E83F9C" w:rsidRPr="007F235D">
        <w:rPr>
          <w:sz w:val="28"/>
        </w:rPr>
        <w:t xml:space="preserve">Afficher la taille des secteurs </w:t>
      </w:r>
      <w:r w:rsidR="00E356F1" w:rsidRPr="007F235D">
        <w:rPr>
          <w:sz w:val="28"/>
        </w:rPr>
        <w:t>(</w:t>
      </w:r>
      <w:proofErr w:type="spellStart"/>
      <w:r w:rsidR="00E356F1" w:rsidRPr="007F235D">
        <w:rPr>
          <w:sz w:val="28"/>
        </w:rPr>
        <w:t>physical</w:t>
      </w:r>
      <w:proofErr w:type="spellEnd"/>
      <w:r w:rsidR="00E356F1" w:rsidRPr="007F235D">
        <w:rPr>
          <w:sz w:val="28"/>
        </w:rPr>
        <w:t xml:space="preserve"> </w:t>
      </w:r>
      <w:proofErr w:type="spellStart"/>
      <w:r w:rsidR="00E356F1" w:rsidRPr="007F235D">
        <w:rPr>
          <w:sz w:val="28"/>
        </w:rPr>
        <w:t>sectors</w:t>
      </w:r>
      <w:proofErr w:type="spellEnd"/>
      <w:r w:rsidR="00E356F1" w:rsidRPr="007F235D">
        <w:rPr>
          <w:sz w:val="28"/>
        </w:rPr>
        <w:t>) sur le disque dur (redirigé dans /Documents/Techniciens/Rapports/secteurs.txt)</w:t>
      </w:r>
    </w:p>
    <w:p w14:paraId="725DF270" w14:textId="0EEEEE30" w:rsidR="00E356F1" w:rsidRPr="007F235D" w:rsidRDefault="00E356F1" w:rsidP="007F235D">
      <w:pPr>
        <w:pStyle w:val="Paragraphedeliste"/>
        <w:numPr>
          <w:ilvl w:val="0"/>
          <w:numId w:val="29"/>
        </w:numPr>
        <w:spacing w:after="0"/>
        <w:rPr>
          <w:sz w:val="28"/>
        </w:rPr>
      </w:pPr>
      <w:r w:rsidRPr="007F235D">
        <w:rPr>
          <w:sz w:val="28"/>
        </w:rPr>
        <w:t>Le menu doit respecter la séquence suivante :</w:t>
      </w:r>
    </w:p>
    <w:p w14:paraId="7F345630" w14:textId="5962022F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Vider l’écran</w:t>
      </w:r>
    </w:p>
    <w:p w14:paraId="1FFA9E04" w14:textId="436C8228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Afficher le menu</w:t>
      </w:r>
    </w:p>
    <w:p w14:paraId="34CA0EB3" w14:textId="26643E69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Attendre que l’utilisateur fasse une sélection</w:t>
      </w:r>
    </w:p>
    <w:p w14:paraId="6EBAFF35" w14:textId="0515AB75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Lorsqu’une option est sélectionnée, effectuer l’action, puis afficher un message indiquant à l’utilisateur que le rapport a été produit, et finalement attendre qu’il appuie sur une touche</w:t>
      </w:r>
    </w:p>
    <w:p w14:paraId="2B5F6C24" w14:textId="236C3794" w:rsidR="00E356F1" w:rsidRPr="007F235D" w:rsidRDefault="00E356F1" w:rsidP="007F235D">
      <w:pPr>
        <w:pStyle w:val="Paragraphedeliste"/>
        <w:numPr>
          <w:ilvl w:val="1"/>
          <w:numId w:val="29"/>
        </w:numPr>
        <w:spacing w:after="0"/>
        <w:rPr>
          <w:sz w:val="28"/>
        </w:rPr>
      </w:pPr>
      <w:r w:rsidRPr="007F235D">
        <w:rPr>
          <w:sz w:val="28"/>
        </w:rPr>
        <w:t>Lorsque l’utilisateur appuie sur une touche après une des actions du menu, vider l’écran et réafficher le menu</w:t>
      </w:r>
    </w:p>
    <w:p w14:paraId="099CE4A3" w14:textId="6C65A293" w:rsidR="00E356F1" w:rsidRPr="007F235D" w:rsidRDefault="00E356F1" w:rsidP="007F235D">
      <w:pPr>
        <w:pStyle w:val="Paragraphedeliste"/>
        <w:numPr>
          <w:ilvl w:val="0"/>
          <w:numId w:val="29"/>
        </w:numPr>
        <w:spacing w:after="0"/>
        <w:rPr>
          <w:b/>
          <w:bCs/>
          <w:sz w:val="28"/>
        </w:rPr>
      </w:pPr>
      <w:r w:rsidRPr="007F235D">
        <w:rPr>
          <w:sz w:val="28"/>
        </w:rPr>
        <w:t xml:space="preserve">Quitter le script lorsque l’utilisateur appuie </w:t>
      </w:r>
      <w:r w:rsidR="007F235D" w:rsidRPr="007F235D">
        <w:rPr>
          <w:sz w:val="28"/>
        </w:rPr>
        <w:t xml:space="preserve">sur </w:t>
      </w:r>
      <w:r w:rsidR="007F235D" w:rsidRPr="007F235D">
        <w:rPr>
          <w:b/>
          <w:bCs/>
          <w:sz w:val="28"/>
        </w:rPr>
        <w:t>q</w:t>
      </w:r>
      <w:r w:rsidR="007F235D" w:rsidRPr="007F235D">
        <w:rPr>
          <w:sz w:val="28"/>
        </w:rPr>
        <w:t xml:space="preserve"> ou </w:t>
      </w:r>
      <w:r w:rsidR="007F235D" w:rsidRPr="00AE09F9">
        <w:rPr>
          <w:b/>
          <w:bCs/>
          <w:sz w:val="28"/>
        </w:rPr>
        <w:t>Q</w:t>
      </w:r>
    </w:p>
    <w:p w14:paraId="2325436E" w14:textId="14ABEB2D" w:rsidR="00E83F9C" w:rsidRDefault="00E83F9C" w:rsidP="002D4DD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3C4B6A8B" w14:textId="77777777" w:rsidR="00543BF8" w:rsidRDefault="00543BF8" w:rsidP="00543BF8">
      <w:pPr>
        <w:spacing w:after="0"/>
        <w:rPr>
          <w:sz w:val="28"/>
          <w:szCs w:val="28"/>
        </w:rPr>
      </w:pPr>
    </w:p>
    <w:p w14:paraId="34433163" w14:textId="52AB8BA9" w:rsidR="00543BF8" w:rsidRDefault="00543BF8" w:rsidP="00543BF8">
      <w:pPr>
        <w:spacing w:after="0"/>
        <w:rPr>
          <w:sz w:val="28"/>
        </w:rPr>
      </w:pPr>
      <w:r>
        <w:rPr>
          <w:sz w:val="28"/>
        </w:rPr>
        <w:t xml:space="preserve">Copiez le contenu du script </w:t>
      </w:r>
      <w:r w:rsidR="007F235D">
        <w:rPr>
          <w:sz w:val="28"/>
        </w:rPr>
        <w:t>rapportssysteme</w:t>
      </w:r>
      <w:r>
        <w:rPr>
          <w:sz w:val="28"/>
        </w:rPr>
        <w:t>.sh ci-dessous.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543BF8" w:rsidRPr="008D3B9B" w14:paraId="3F48C8DE" w14:textId="77777777" w:rsidTr="00A37F89">
        <w:tc>
          <w:tcPr>
            <w:tcW w:w="10254" w:type="dxa"/>
            <w:shd w:val="clear" w:color="auto" w:fill="E5EBF2" w:themeFill="accent6" w:themeFillTint="33"/>
          </w:tcPr>
          <w:p w14:paraId="25ED0FA0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#!/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bin/bash</w:t>
            </w:r>
          </w:p>
          <w:p w14:paraId="127D30CA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touch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/Documents/Techniciens/Rapports/tailledisque.txt</w:t>
            </w:r>
          </w:p>
          <w:p w14:paraId="67C569AE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touch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/Documents/Techniciens/Rapports/pilotes.txt</w:t>
            </w:r>
          </w:p>
          <w:p w14:paraId="1B74302C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touch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/Documents/Techniciens/Rapports/secteurs.txt</w:t>
            </w:r>
          </w:p>
          <w:p w14:paraId="5368DA68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lastRenderedPageBreak/>
              <w:t>ftext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) {</w:t>
            </w:r>
          </w:p>
          <w:p w14:paraId="788F9A20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echo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"D-Taille du disque dur"</w:t>
            </w:r>
          </w:p>
          <w:p w14:paraId="3818AF5E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echo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"P-Liste des pilotes"</w:t>
            </w:r>
          </w:p>
          <w:p w14:paraId="260C78CD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echo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"S-Taille des secteurs"</w:t>
            </w:r>
          </w:p>
          <w:p w14:paraId="4783072C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echo "Q-Quitter"</w:t>
            </w:r>
          </w:p>
          <w:p w14:paraId="08B6ED64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}</w:t>
            </w:r>
          </w:p>
          <w:p w14:paraId="6CBDD6F7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49ECA011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15C57A07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clear</w:t>
            </w:r>
          </w:p>
          <w:p w14:paraId="53E72DD1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66D58B82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proofErr w:type="spellStart"/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i</w:t>
            </w:r>
            <w:proofErr w:type="spellEnd"/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=0</w:t>
            </w:r>
          </w:p>
          <w:p w14:paraId="2955D93D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5D7BB8EC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while test $</w:t>
            </w:r>
            <w:proofErr w:type="spellStart"/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i</w:t>
            </w:r>
            <w:proofErr w:type="spellEnd"/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-eq 0</w:t>
            </w:r>
          </w:p>
          <w:p w14:paraId="6E7225AD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do</w:t>
            </w:r>
          </w:p>
          <w:p w14:paraId="2C1C45ED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53B3541D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ab/>
            </w:r>
            <w:proofErr w:type="spellStart"/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>ftext</w:t>
            </w:r>
            <w:proofErr w:type="spellEnd"/>
          </w:p>
          <w:p w14:paraId="21AEAD29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4535C274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ab/>
              <w:t>read enter</w:t>
            </w:r>
          </w:p>
          <w:p w14:paraId="3A71BDB3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38874289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ab/>
              <w:t>clear</w:t>
            </w:r>
          </w:p>
          <w:p w14:paraId="381058B0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66272663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ab/>
              <w:t>case $enter in</w:t>
            </w:r>
          </w:p>
          <w:p w14:paraId="06F884A0" w14:textId="77777777" w:rsidR="007E45A7" w:rsidRP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</w:pPr>
          </w:p>
          <w:p w14:paraId="0704ADBE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 xml:space="preserve">  </w:t>
            </w: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ab/>
            </w:r>
            <w:r w:rsidRPr="007E45A7">
              <w:rPr>
                <w:rFonts w:ascii="Consolas" w:hAnsi="Consolas" w:cs="Consolas"/>
                <w:color w:val="000000"/>
                <w:sz w:val="22"/>
                <w:szCs w:val="22"/>
                <w:lang w:val="en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q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|Q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)</w:t>
            </w:r>
          </w:p>
          <w:p w14:paraId="598A0DAA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  <w:t>((i++))</w:t>
            </w:r>
          </w:p>
          <w:p w14:paraId="203B2314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  <w:t>;;</w:t>
            </w:r>
          </w:p>
          <w:p w14:paraId="17BD7475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5A297D33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|D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)</w:t>
            </w:r>
          </w:p>
          <w:p w14:paraId="04B4FF6C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-a &gt; /Documents/Techniciens/Rapports/tailledisque.txt</w:t>
            </w:r>
          </w:p>
          <w:p w14:paraId="2EB7894F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  <w:t>;;</w:t>
            </w:r>
          </w:p>
          <w:p w14:paraId="521B6295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7FA1C185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|S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)</w:t>
            </w:r>
          </w:p>
          <w:p w14:paraId="7B8A11E2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fdisk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-l &gt; /Documents/Techniciens/Rapports/secteurs.txt</w:t>
            </w:r>
          </w:p>
          <w:p w14:paraId="7ADD13FE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  <w:t>;;</w:t>
            </w:r>
          </w:p>
          <w:p w14:paraId="0E54F216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6BD7DE60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p</w:t>
            </w:r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|P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)</w:t>
            </w:r>
          </w:p>
          <w:p w14:paraId="537B0568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lsmod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&gt; /Documents/Techniciens/Rapports/pilotes.txt</w:t>
            </w:r>
          </w:p>
          <w:p w14:paraId="318B3C6D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  <w:t>;;</w:t>
            </w:r>
          </w:p>
          <w:p w14:paraId="4599ECAD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esac</w:t>
            </w:r>
            <w:proofErr w:type="spellEnd"/>
            <w:proofErr w:type="gramEnd"/>
          </w:p>
          <w:p w14:paraId="3D1982D6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16BD2B5B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echo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""</w:t>
            </w:r>
          </w:p>
          <w:p w14:paraId="7234ECD7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 xml:space="preserve"> </w:t>
            </w:r>
          </w:p>
          <w:p w14:paraId="736EE971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  <w:t>done</w:t>
            </w:r>
            <w:proofErr w:type="spellEnd"/>
            <w:proofErr w:type="gramEnd"/>
          </w:p>
          <w:p w14:paraId="00FE7F47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3E657792" w14:textId="77777777" w:rsidR="007E45A7" w:rsidRDefault="007E45A7" w:rsidP="007E45A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szCs w:val="22"/>
                <w:lang w:val="fr-CA"/>
              </w:rPr>
            </w:pPr>
          </w:p>
          <w:p w14:paraId="10CA631B" w14:textId="14E2A004" w:rsidR="0031008C" w:rsidRPr="008D3B9B" w:rsidRDefault="0031008C" w:rsidP="006F4B19">
            <w:pPr>
              <w:spacing w:after="0"/>
              <w:rPr>
                <w:sz w:val="28"/>
                <w:lang w:val="fr-CA"/>
              </w:rPr>
            </w:pPr>
          </w:p>
        </w:tc>
      </w:tr>
    </w:tbl>
    <w:p w14:paraId="7C15EC16" w14:textId="77777777" w:rsidR="00270499" w:rsidRDefault="00270499">
      <w:pPr>
        <w:rPr>
          <w:caps/>
          <w:lang w:val="fr-CA"/>
        </w:rPr>
      </w:pPr>
    </w:p>
    <w:p w14:paraId="75ACF23B" w14:textId="43D3BC0C" w:rsidR="00A37F89" w:rsidRPr="00270499" w:rsidRDefault="00270499" w:rsidP="00270499">
      <w:pPr>
        <w:rPr>
          <w:b/>
          <w:bCs/>
          <w:lang w:val="fr-CA"/>
        </w:rPr>
      </w:pPr>
      <w:r w:rsidRPr="00270499">
        <w:rPr>
          <w:b/>
          <w:bCs/>
          <w:color w:val="FF0000"/>
          <w:lang w:val="fr-CA"/>
        </w:rPr>
        <w:t>Manque les read et clear après chaque option</w:t>
      </w:r>
      <w:r w:rsidR="00A37F89" w:rsidRPr="00270499">
        <w:rPr>
          <w:b/>
          <w:bCs/>
          <w:lang w:val="fr-CA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236"/>
        <w:gridCol w:w="8955"/>
      </w:tblGrid>
      <w:tr w:rsidR="00140CA0" w14:paraId="0257A8AA" w14:textId="77777777" w:rsidTr="00A37F89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5A02CB20" w14:textId="06EAB84C" w:rsidR="00140CA0" w:rsidRPr="008D3B9B" w:rsidRDefault="00140CA0" w:rsidP="000875A0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236" w:type="dxa"/>
          </w:tcPr>
          <w:p w14:paraId="38377819" w14:textId="77777777" w:rsidR="00140CA0" w:rsidRPr="008D3B9B" w:rsidRDefault="00140CA0" w:rsidP="000875A0">
            <w:pPr>
              <w:pStyle w:val="Titre1"/>
              <w:spacing w:before="0" w:after="0"/>
              <w:outlineLvl w:val="0"/>
              <w:rPr>
                <w:lang w:val="fr-CA"/>
              </w:rPr>
            </w:pPr>
          </w:p>
        </w:tc>
        <w:tc>
          <w:tcPr>
            <w:tcW w:w="9137" w:type="dxa"/>
            <w:shd w:val="clear" w:color="auto" w:fill="A5B592" w:themeFill="accent1"/>
          </w:tcPr>
          <w:p w14:paraId="43071905" w14:textId="6B5322C2" w:rsidR="00140CA0" w:rsidRDefault="00543BF8" w:rsidP="000875A0">
            <w:pPr>
              <w:pStyle w:val="Titre1"/>
              <w:spacing w:before="0" w:after="0"/>
              <w:outlineLvl w:val="0"/>
            </w:pPr>
            <w:bookmarkStart w:id="15" w:name="_Toc121737105"/>
            <w:r>
              <w:rPr>
                <w:color w:val="222613" w:themeColor="text2" w:themeShade="80"/>
              </w:rPr>
              <w:t>Questions</w:t>
            </w:r>
            <w:bookmarkEnd w:id="15"/>
          </w:p>
        </w:tc>
      </w:tr>
    </w:tbl>
    <w:p w14:paraId="16A22C61" w14:textId="77777777" w:rsidR="00A37F89" w:rsidRDefault="00A37F89" w:rsidP="00140CA0">
      <w:pPr>
        <w:spacing w:after="0"/>
        <w:rPr>
          <w:sz w:val="28"/>
          <w:szCs w:val="28"/>
        </w:rPr>
      </w:pPr>
    </w:p>
    <w:p w14:paraId="668D551C" w14:textId="7E462FB3" w:rsidR="00A37F89" w:rsidRPr="00A37F89" w:rsidRDefault="00A37F8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</w:t>
      </w:r>
      <w:r w:rsidR="00270499">
        <w:rPr>
          <w:b/>
          <w:bCs/>
          <w:color w:val="FF0000"/>
          <w:sz w:val="28"/>
        </w:rPr>
        <w:t>1</w:t>
      </w:r>
      <w:r w:rsidRPr="00A37F89">
        <w:rPr>
          <w:b/>
          <w:bCs/>
          <w:color w:val="FF0000"/>
          <w:sz w:val="28"/>
        </w:rPr>
        <w:t>/</w:t>
      </w:r>
      <w:r>
        <w:rPr>
          <w:b/>
          <w:bCs/>
          <w:color w:val="FF0000"/>
          <w:sz w:val="28"/>
        </w:rPr>
        <w:t>5</w:t>
      </w:r>
    </w:p>
    <w:p w14:paraId="2BD1A2C6" w14:textId="58217253" w:rsidR="007F235D" w:rsidRDefault="007F235D" w:rsidP="007F235D">
      <w:pPr>
        <w:spacing w:after="0"/>
        <w:rPr>
          <w:sz w:val="28"/>
          <w:szCs w:val="28"/>
        </w:rPr>
      </w:pPr>
      <w:r w:rsidRPr="007F235D">
        <w:rPr>
          <w:sz w:val="28"/>
          <w:szCs w:val="28"/>
        </w:rPr>
        <w:t xml:space="preserve">En présumant une installation par défaut, si l’utilisateur </w:t>
      </w:r>
      <w:r w:rsidR="00AE09F9">
        <w:rPr>
          <w:b/>
          <w:bCs/>
          <w:sz w:val="28"/>
          <w:szCs w:val="28"/>
        </w:rPr>
        <w:t>admin2</w:t>
      </w:r>
      <w:r w:rsidRPr="007F235D">
        <w:rPr>
          <w:sz w:val="28"/>
          <w:szCs w:val="28"/>
        </w:rPr>
        <w:t xml:space="preserve"> a une session ouverte et qu’il créé un nouveau fichier dans le répertoire </w:t>
      </w:r>
      <w:r w:rsidR="00AE09F9" w:rsidRPr="00AE09F9">
        <w:rPr>
          <w:b/>
          <w:bCs/>
          <w:sz w:val="28"/>
          <w:szCs w:val="28"/>
        </w:rPr>
        <w:t>Rapports</w:t>
      </w:r>
      <w:r>
        <w:rPr>
          <w:sz w:val="28"/>
          <w:szCs w:val="28"/>
        </w:rPr>
        <w:t xml:space="preserve"> quels </w:t>
      </w:r>
      <w:r w:rsidR="00DC5C1F">
        <w:rPr>
          <w:sz w:val="28"/>
          <w:szCs w:val="28"/>
        </w:rPr>
        <w:t>seront :</w:t>
      </w:r>
    </w:p>
    <w:p w14:paraId="4BAE4297" w14:textId="2D7F0190" w:rsidR="007F235D" w:rsidRPr="007F235D" w:rsidRDefault="007F235D" w:rsidP="007F235D">
      <w:pPr>
        <w:pStyle w:val="Paragraphedeliste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Pr="007F235D">
        <w:rPr>
          <w:sz w:val="28"/>
          <w:szCs w:val="28"/>
        </w:rPr>
        <w:t xml:space="preserve">’utilisateur </w:t>
      </w:r>
      <w:r w:rsidR="006F4B19" w:rsidRPr="007F235D">
        <w:rPr>
          <w:sz w:val="28"/>
          <w:szCs w:val="28"/>
        </w:rPr>
        <w:t>propriétaire ?</w:t>
      </w:r>
    </w:p>
    <w:p w14:paraId="66B1D32B" w14:textId="7C6BCF7E" w:rsidR="007F235D" w:rsidRPr="007F235D" w:rsidRDefault="007F235D" w:rsidP="007F235D">
      <w:pPr>
        <w:pStyle w:val="Paragraphedeliste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Pr="007F235D">
        <w:rPr>
          <w:sz w:val="28"/>
          <w:szCs w:val="28"/>
        </w:rPr>
        <w:t>e groupe propriétaire</w:t>
      </w:r>
      <w:r w:rsidR="006F4B19">
        <w:rPr>
          <w:sz w:val="28"/>
          <w:szCs w:val="28"/>
        </w:rPr>
        <w:t xml:space="preserve"> </w:t>
      </w:r>
      <w:r w:rsidRPr="007F235D">
        <w:rPr>
          <w:sz w:val="28"/>
          <w:szCs w:val="28"/>
        </w:rPr>
        <w:t>?</w:t>
      </w:r>
    </w:p>
    <w:p w14:paraId="469A60BF" w14:textId="003189D7" w:rsidR="007F235D" w:rsidRPr="007F235D" w:rsidRDefault="007F235D" w:rsidP="007F235D">
      <w:pPr>
        <w:pStyle w:val="Paragraphedeliste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Pr="007F235D">
        <w:rPr>
          <w:sz w:val="28"/>
          <w:szCs w:val="28"/>
        </w:rPr>
        <w:t>es permissions sur le fichier (donner la liste telle qu’affichée par ls -l) ?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7F235D" w14:paraId="0C5930DD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3B537917" w14:textId="15761062" w:rsidR="00AE09F9" w:rsidRDefault="00837E04" w:rsidP="009B6BC6">
            <w:pPr>
              <w:tabs>
                <w:tab w:val="num" w:pos="0"/>
                <w:tab w:val="center" w:pos="4680"/>
                <w:tab w:val="right" w:pos="9360"/>
              </w:tabs>
              <w:suppressAutoHyphens/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Admin2</w:t>
            </w:r>
            <w:r w:rsidR="00F27D7B">
              <w:rPr>
                <w:sz w:val="28"/>
              </w:rPr>
              <w:t xml:space="preserve"> e</w:t>
            </w:r>
            <w:r>
              <w:rPr>
                <w:sz w:val="28"/>
              </w:rPr>
              <w:t>st</w:t>
            </w:r>
            <w:r w:rsidR="00F27D7B">
              <w:rPr>
                <w:sz w:val="28"/>
              </w:rPr>
              <w:t xml:space="preserve"> l’utilisateur</w:t>
            </w:r>
            <w:r>
              <w:rPr>
                <w:sz w:val="28"/>
              </w:rPr>
              <w:t xml:space="preserve"> principal</w:t>
            </w:r>
            <w:r w:rsidR="00F27D7B">
              <w:rPr>
                <w:sz w:val="28"/>
              </w:rPr>
              <w:t xml:space="preserve"> et</w:t>
            </w:r>
            <w:r>
              <w:rPr>
                <w:sz w:val="28"/>
              </w:rPr>
              <w:t xml:space="preserve"> admin le groupe.</w:t>
            </w:r>
            <w:r w:rsidR="00F27D7B">
              <w:rPr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 w:rsidR="00F27D7B">
              <w:rPr>
                <w:sz w:val="28"/>
              </w:rPr>
              <w:t>eul l’utilisateur principale peut modifier</w:t>
            </w:r>
            <w:r>
              <w:rPr>
                <w:sz w:val="28"/>
              </w:rPr>
              <w:t xml:space="preserve"> lire et </w:t>
            </w:r>
            <w:proofErr w:type="spellStart"/>
            <w:r>
              <w:rPr>
                <w:sz w:val="28"/>
              </w:rPr>
              <w:t>executer</w:t>
            </w:r>
            <w:proofErr w:type="spellEnd"/>
            <w:r w:rsidR="00F27D7B">
              <w:rPr>
                <w:sz w:val="28"/>
              </w:rPr>
              <w:t xml:space="preserve"> </w:t>
            </w:r>
            <w:proofErr w:type="gramStart"/>
            <w:r w:rsidR="00F27D7B">
              <w:rPr>
                <w:sz w:val="28"/>
              </w:rPr>
              <w:t>ce</w:t>
            </w:r>
            <w:proofErr w:type="gramEnd"/>
            <w:r w:rsidR="00F27D7B">
              <w:rPr>
                <w:sz w:val="28"/>
              </w:rPr>
              <w:t xml:space="preserve"> ficher les autres peuvent que le lire </w:t>
            </w:r>
          </w:p>
        </w:tc>
      </w:tr>
    </w:tbl>
    <w:p w14:paraId="09E6EEFA" w14:textId="45465156" w:rsidR="007F235D" w:rsidRPr="00270499" w:rsidRDefault="00270499" w:rsidP="007F235D">
      <w:pPr>
        <w:spacing w:after="0"/>
        <w:rPr>
          <w:color w:val="FF0000"/>
          <w:sz w:val="28"/>
          <w:szCs w:val="28"/>
        </w:rPr>
      </w:pPr>
      <w:r w:rsidRPr="00270499">
        <w:rPr>
          <w:color w:val="FF0000"/>
          <w:sz w:val="28"/>
          <w:szCs w:val="28"/>
        </w:rPr>
        <w:t>Groupe = système</w:t>
      </w:r>
    </w:p>
    <w:p w14:paraId="0D6BFEA4" w14:textId="5F17D700" w:rsidR="00270499" w:rsidRPr="007F235D" w:rsidRDefault="00270499" w:rsidP="007F235D">
      <w:pPr>
        <w:spacing w:after="0"/>
        <w:rPr>
          <w:sz w:val="28"/>
          <w:szCs w:val="28"/>
        </w:rPr>
      </w:pPr>
      <w:r w:rsidRPr="00270499">
        <w:rPr>
          <w:color w:val="FF0000"/>
          <w:sz w:val="28"/>
          <w:szCs w:val="28"/>
        </w:rPr>
        <w:t>Permissions : -</w:t>
      </w:r>
      <w:proofErr w:type="spellStart"/>
      <w:r w:rsidRPr="00270499">
        <w:rPr>
          <w:color w:val="FF0000"/>
          <w:sz w:val="28"/>
          <w:szCs w:val="28"/>
        </w:rPr>
        <w:t>rw</w:t>
      </w:r>
      <w:proofErr w:type="spellEnd"/>
      <w:r w:rsidRPr="00270499">
        <w:rPr>
          <w:color w:val="FF0000"/>
          <w:sz w:val="28"/>
          <w:szCs w:val="28"/>
        </w:rPr>
        <w:t>-</w:t>
      </w:r>
      <w:proofErr w:type="spellStart"/>
      <w:r w:rsidRPr="00270499">
        <w:rPr>
          <w:color w:val="FF0000"/>
          <w:sz w:val="28"/>
          <w:szCs w:val="28"/>
        </w:rPr>
        <w:t>rw</w:t>
      </w:r>
      <w:proofErr w:type="spellEnd"/>
      <w:r w:rsidRPr="00270499">
        <w:rPr>
          <w:color w:val="FF0000"/>
          <w:sz w:val="28"/>
          <w:szCs w:val="28"/>
        </w:rPr>
        <w:t>-r--</w:t>
      </w:r>
    </w:p>
    <w:p w14:paraId="050A7C10" w14:textId="77777777" w:rsidR="00270499" w:rsidRDefault="0027049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</w:p>
    <w:p w14:paraId="707DBCA7" w14:textId="12B4CCB4" w:rsidR="00A37F89" w:rsidRPr="00A37F89" w:rsidRDefault="00A37F89" w:rsidP="00A37F89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</w:t>
      </w:r>
      <w:r w:rsidR="00270499">
        <w:rPr>
          <w:b/>
          <w:bCs/>
          <w:color w:val="FF0000"/>
          <w:sz w:val="28"/>
        </w:rPr>
        <w:t>0</w:t>
      </w:r>
      <w:r w:rsidRPr="00A37F89">
        <w:rPr>
          <w:b/>
          <w:bCs/>
          <w:color w:val="FF0000"/>
          <w:sz w:val="28"/>
        </w:rPr>
        <w:t>/</w:t>
      </w:r>
      <w:r>
        <w:rPr>
          <w:b/>
          <w:bCs/>
          <w:color w:val="FF0000"/>
          <w:sz w:val="28"/>
        </w:rPr>
        <w:t>5</w:t>
      </w:r>
    </w:p>
    <w:p w14:paraId="2979B483" w14:textId="4BD860D7" w:rsidR="007F235D" w:rsidRPr="007F235D" w:rsidRDefault="007F235D" w:rsidP="007F235D">
      <w:pPr>
        <w:spacing w:after="0"/>
        <w:rPr>
          <w:sz w:val="28"/>
          <w:szCs w:val="28"/>
        </w:rPr>
      </w:pPr>
      <w:r w:rsidRPr="007F235D">
        <w:rPr>
          <w:sz w:val="28"/>
          <w:szCs w:val="28"/>
        </w:rPr>
        <w:t xml:space="preserve">On </w:t>
      </w:r>
      <w:r>
        <w:rPr>
          <w:sz w:val="28"/>
          <w:szCs w:val="28"/>
        </w:rPr>
        <w:t>ajoute</w:t>
      </w:r>
      <w:r w:rsidRPr="007F235D">
        <w:rPr>
          <w:sz w:val="28"/>
          <w:szCs w:val="28"/>
        </w:rPr>
        <w:t xml:space="preserve"> la permission suivante :  </w:t>
      </w:r>
      <w:r w:rsidR="00AE09F9">
        <w:rPr>
          <w:b/>
          <w:bCs/>
          <w:sz w:val="28"/>
          <w:szCs w:val="28"/>
        </w:rPr>
        <w:t>SGID</w:t>
      </w:r>
      <w:r w:rsidRPr="007F235D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le répertoire</w:t>
      </w:r>
      <w:r w:rsidRPr="007F235D">
        <w:rPr>
          <w:sz w:val="28"/>
          <w:szCs w:val="28"/>
        </w:rPr>
        <w:t xml:space="preserve"> </w:t>
      </w:r>
      <w:r w:rsidRPr="007F235D">
        <w:rPr>
          <w:b/>
          <w:bCs/>
          <w:sz w:val="28"/>
          <w:szCs w:val="28"/>
        </w:rPr>
        <w:t>Images</w:t>
      </w:r>
      <w:r w:rsidRPr="007F235D">
        <w:rPr>
          <w:sz w:val="28"/>
          <w:szCs w:val="28"/>
        </w:rPr>
        <w:t>.</w:t>
      </w:r>
    </w:p>
    <w:p w14:paraId="4CB0A3EB" w14:textId="52CAA5F2" w:rsidR="007F235D" w:rsidRDefault="00490163" w:rsidP="007F235D">
      <w:pPr>
        <w:spacing w:after="0"/>
        <w:rPr>
          <w:sz w:val="28"/>
          <w:szCs w:val="28"/>
        </w:rPr>
      </w:pPr>
      <w:r>
        <w:rPr>
          <w:sz w:val="28"/>
          <w:szCs w:val="28"/>
        </w:rPr>
        <w:t>Ensuite</w:t>
      </w:r>
      <w:r w:rsidR="007F235D" w:rsidRPr="007F235D">
        <w:rPr>
          <w:sz w:val="28"/>
          <w:szCs w:val="28"/>
        </w:rPr>
        <w:t xml:space="preserve">, si l’utilisateur </w:t>
      </w:r>
      <w:r w:rsidRPr="00490163">
        <w:rPr>
          <w:b/>
          <w:bCs/>
          <w:sz w:val="28"/>
          <w:szCs w:val="28"/>
        </w:rPr>
        <w:t>prog1</w:t>
      </w:r>
      <w:r w:rsidR="007F235D" w:rsidRPr="007F235D">
        <w:rPr>
          <w:sz w:val="28"/>
          <w:szCs w:val="28"/>
        </w:rPr>
        <w:t xml:space="preserve"> créer un fichier dans </w:t>
      </w:r>
      <w:r w:rsidR="007F235D" w:rsidRPr="00AE09F9">
        <w:rPr>
          <w:b/>
          <w:bCs/>
          <w:sz w:val="28"/>
          <w:szCs w:val="28"/>
        </w:rPr>
        <w:t>Images</w:t>
      </w:r>
      <w:r w:rsidR="007F235D" w:rsidRPr="007F235D">
        <w:rPr>
          <w:sz w:val="28"/>
          <w:szCs w:val="28"/>
        </w:rPr>
        <w:t>, quels seront :</w:t>
      </w:r>
    </w:p>
    <w:p w14:paraId="7677A858" w14:textId="77777777" w:rsidR="007F235D" w:rsidRPr="007F235D" w:rsidRDefault="007F235D" w:rsidP="007F235D">
      <w:pPr>
        <w:pStyle w:val="Paragraphedeliste"/>
        <w:numPr>
          <w:ilvl w:val="0"/>
          <w:numId w:val="31"/>
        </w:numPr>
        <w:spacing w:after="0"/>
        <w:rPr>
          <w:sz w:val="28"/>
          <w:szCs w:val="28"/>
        </w:rPr>
      </w:pPr>
      <w:r w:rsidRPr="007F235D">
        <w:rPr>
          <w:sz w:val="28"/>
          <w:szCs w:val="28"/>
        </w:rPr>
        <w:t>L’utilisateur propriétaire</w:t>
      </w:r>
    </w:p>
    <w:p w14:paraId="79DB87AD" w14:textId="77777777" w:rsidR="007F235D" w:rsidRPr="007F235D" w:rsidRDefault="007F235D" w:rsidP="007F235D">
      <w:pPr>
        <w:pStyle w:val="Paragraphedeliste"/>
        <w:numPr>
          <w:ilvl w:val="0"/>
          <w:numId w:val="31"/>
        </w:numPr>
        <w:spacing w:after="0"/>
        <w:rPr>
          <w:sz w:val="28"/>
          <w:szCs w:val="28"/>
        </w:rPr>
      </w:pPr>
      <w:r w:rsidRPr="007F235D">
        <w:rPr>
          <w:sz w:val="28"/>
          <w:szCs w:val="28"/>
        </w:rPr>
        <w:t>Le groupe propriétaire</w:t>
      </w:r>
    </w:p>
    <w:p w14:paraId="12964238" w14:textId="7BBF0E91" w:rsidR="007F235D" w:rsidRPr="007F235D" w:rsidRDefault="007F235D" w:rsidP="007F235D">
      <w:pPr>
        <w:pStyle w:val="Paragraphedeliste"/>
        <w:numPr>
          <w:ilvl w:val="0"/>
          <w:numId w:val="31"/>
        </w:numPr>
        <w:spacing w:after="0"/>
        <w:rPr>
          <w:sz w:val="28"/>
          <w:szCs w:val="28"/>
        </w:rPr>
      </w:pPr>
      <w:r w:rsidRPr="007F235D">
        <w:rPr>
          <w:sz w:val="28"/>
          <w:szCs w:val="28"/>
        </w:rPr>
        <w:t>Les permissions sur le fichier (donner la liste telle qu’affichée par ls -l) ?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7F235D" w14:paraId="68B64013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14144560" w14:textId="1564ED87" w:rsidR="007F235D" w:rsidRPr="006F4B19" w:rsidRDefault="00837E04" w:rsidP="006F4B19">
            <w:pPr>
              <w:tabs>
                <w:tab w:val="center" w:pos="4680"/>
                <w:tab w:val="right" w:pos="9360"/>
              </w:tabs>
              <w:suppressAutoHyphens/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Le groupe et l’utilisateur principale</w:t>
            </w:r>
            <w:r w:rsidR="00141728">
              <w:rPr>
                <w:sz w:val="28"/>
              </w:rPr>
              <w:t xml:space="preserve"> peuvent tout faire et les autres peuvent que lire et </w:t>
            </w:r>
            <w:proofErr w:type="spellStart"/>
            <w:r w:rsidR="00141728">
              <w:rPr>
                <w:sz w:val="28"/>
              </w:rPr>
              <w:t>executer</w:t>
            </w:r>
            <w:proofErr w:type="spellEnd"/>
          </w:p>
        </w:tc>
      </w:tr>
    </w:tbl>
    <w:p w14:paraId="59916456" w14:textId="1A94A905" w:rsidR="007F235D" w:rsidRPr="00270499" w:rsidRDefault="00270499" w:rsidP="007F235D">
      <w:pPr>
        <w:spacing w:after="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p</w:t>
      </w:r>
      <w:r w:rsidRPr="00270499">
        <w:rPr>
          <w:color w:val="FF0000"/>
          <w:sz w:val="28"/>
          <w:szCs w:val="28"/>
        </w:rPr>
        <w:t>rog</w:t>
      </w:r>
      <w:proofErr w:type="gramEnd"/>
      <w:r w:rsidRPr="00270499">
        <w:rPr>
          <w:color w:val="FF0000"/>
          <w:sz w:val="28"/>
          <w:szCs w:val="28"/>
        </w:rPr>
        <w:t>1</w:t>
      </w:r>
    </w:p>
    <w:p w14:paraId="4B982CD0" w14:textId="2592FB06" w:rsidR="00270499" w:rsidRPr="00270499" w:rsidRDefault="00270499" w:rsidP="007F235D">
      <w:pPr>
        <w:spacing w:after="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p</w:t>
      </w:r>
      <w:r w:rsidRPr="00270499">
        <w:rPr>
          <w:color w:val="FF0000"/>
          <w:sz w:val="28"/>
          <w:szCs w:val="28"/>
        </w:rPr>
        <w:t>rog</w:t>
      </w:r>
      <w:proofErr w:type="gramEnd"/>
    </w:p>
    <w:p w14:paraId="000247D5" w14:textId="5BFF6DCE" w:rsidR="00270499" w:rsidRPr="00270499" w:rsidRDefault="00270499" w:rsidP="007F235D">
      <w:pPr>
        <w:spacing w:after="0"/>
        <w:rPr>
          <w:color w:val="FF0000"/>
          <w:sz w:val="28"/>
          <w:szCs w:val="28"/>
        </w:rPr>
      </w:pPr>
      <w:r w:rsidRPr="00270499">
        <w:rPr>
          <w:color w:val="FF0000"/>
          <w:sz w:val="28"/>
          <w:szCs w:val="28"/>
        </w:rPr>
        <w:t>-</w:t>
      </w:r>
      <w:proofErr w:type="spellStart"/>
      <w:r w:rsidRPr="00270499">
        <w:rPr>
          <w:color w:val="FF0000"/>
          <w:sz w:val="28"/>
          <w:szCs w:val="28"/>
        </w:rPr>
        <w:t>rw</w:t>
      </w:r>
      <w:proofErr w:type="spellEnd"/>
      <w:r w:rsidRPr="00270499">
        <w:rPr>
          <w:color w:val="FF0000"/>
          <w:sz w:val="28"/>
          <w:szCs w:val="28"/>
        </w:rPr>
        <w:t>-</w:t>
      </w:r>
      <w:proofErr w:type="spellStart"/>
      <w:r w:rsidRPr="00270499">
        <w:rPr>
          <w:color w:val="FF0000"/>
          <w:sz w:val="28"/>
          <w:szCs w:val="28"/>
        </w:rPr>
        <w:t>rw</w:t>
      </w:r>
      <w:proofErr w:type="spellEnd"/>
      <w:r w:rsidRPr="00270499">
        <w:rPr>
          <w:color w:val="FF0000"/>
          <w:sz w:val="28"/>
          <w:szCs w:val="28"/>
        </w:rPr>
        <w:t>-r--</w:t>
      </w:r>
    </w:p>
    <w:p w14:paraId="0E6FC1E7" w14:textId="77777777" w:rsidR="007F235D" w:rsidRDefault="007F235D" w:rsidP="007F235D">
      <w:pPr>
        <w:spacing w:after="0"/>
        <w:rPr>
          <w:sz w:val="28"/>
          <w:szCs w:val="28"/>
        </w:rPr>
      </w:pPr>
    </w:p>
    <w:p w14:paraId="59EF4EF2" w14:textId="77777777" w:rsidR="007F235D" w:rsidRDefault="007F235D" w:rsidP="007F235D">
      <w:pPr>
        <w:spacing w:after="0"/>
        <w:rPr>
          <w:sz w:val="28"/>
          <w:szCs w:val="28"/>
        </w:rPr>
      </w:pPr>
    </w:p>
    <w:p w14:paraId="0D6CC92E" w14:textId="65CA4830" w:rsidR="00D17BCA" w:rsidRDefault="00D17BCA" w:rsidP="00140CA0">
      <w:pPr>
        <w:spacing w:after="0"/>
        <w:rPr>
          <w:sz w:val="28"/>
          <w:szCs w:val="28"/>
        </w:rPr>
      </w:pPr>
    </w:p>
    <w:p w14:paraId="118B8E0F" w14:textId="77777777" w:rsidR="00140CA0" w:rsidRPr="00CF1B98" w:rsidRDefault="00140CA0" w:rsidP="00140CA0">
      <w:pPr>
        <w:spacing w:after="0"/>
        <w:rPr>
          <w:sz w:val="28"/>
          <w:szCs w:val="28"/>
          <w:lang w:val="fr-CA"/>
        </w:rPr>
      </w:pPr>
    </w:p>
    <w:p w14:paraId="67E7D9D8" w14:textId="77777777" w:rsidR="00140CA0" w:rsidRPr="00CF1B98" w:rsidRDefault="00140CA0" w:rsidP="009F77E0">
      <w:pPr>
        <w:spacing w:after="0"/>
        <w:rPr>
          <w:sz w:val="28"/>
          <w:szCs w:val="28"/>
          <w:lang w:val="fr-CA"/>
        </w:rPr>
      </w:pPr>
    </w:p>
    <w:p w14:paraId="40D94D73" w14:textId="77777777" w:rsidR="00DF2F43" w:rsidRDefault="00DF2F43" w:rsidP="00AA07C4">
      <w:pPr>
        <w:spacing w:after="0" w:line="276" w:lineRule="auto"/>
        <w:rPr>
          <w:sz w:val="28"/>
          <w:szCs w:val="28"/>
        </w:rPr>
      </w:pPr>
    </w:p>
    <w:p w14:paraId="38DA273C" w14:textId="77777777" w:rsidR="009F77E0" w:rsidRDefault="009F77E0" w:rsidP="00AA07C4">
      <w:pPr>
        <w:spacing w:after="0" w:line="276" w:lineRule="auto"/>
        <w:rPr>
          <w:sz w:val="28"/>
          <w:szCs w:val="28"/>
        </w:rPr>
      </w:pPr>
    </w:p>
    <w:p w14:paraId="782C5A40" w14:textId="77777777" w:rsidR="009F77E0" w:rsidRDefault="009F77E0" w:rsidP="00AA07C4">
      <w:pPr>
        <w:spacing w:after="0" w:line="276" w:lineRule="auto"/>
        <w:rPr>
          <w:sz w:val="28"/>
          <w:szCs w:val="28"/>
        </w:rPr>
      </w:pPr>
    </w:p>
    <w:p w14:paraId="6BECA1E0" w14:textId="1B4E9B51" w:rsidR="002D4DD9" w:rsidRDefault="002D4DD9">
      <w:pPr>
        <w:spacing w:after="200" w:line="276" w:lineRule="auto"/>
        <w:rPr>
          <w:caps/>
        </w:rPr>
      </w:pPr>
      <w:r>
        <w:rPr>
          <w:caps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740F8E" w14:paraId="00B5E7CB" w14:textId="77777777" w:rsidTr="000875A0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67EFD0B7" w14:textId="77777777" w:rsidR="00740F8E" w:rsidRDefault="00740F8E" w:rsidP="000875A0">
            <w:pPr>
              <w:pStyle w:val="Titre1"/>
              <w:spacing w:before="0" w:after="0"/>
              <w:outlineLvl w:val="0"/>
            </w:pPr>
          </w:p>
        </w:tc>
        <w:tc>
          <w:tcPr>
            <w:tcW w:w="236" w:type="dxa"/>
          </w:tcPr>
          <w:p w14:paraId="7626DB7D" w14:textId="77777777" w:rsidR="00740F8E" w:rsidRDefault="00740F8E" w:rsidP="000875A0">
            <w:pPr>
              <w:pStyle w:val="Titre1"/>
              <w:spacing w:before="0" w:after="0"/>
              <w:outlineLvl w:val="0"/>
            </w:pPr>
          </w:p>
        </w:tc>
        <w:tc>
          <w:tcPr>
            <w:tcW w:w="8996" w:type="dxa"/>
            <w:shd w:val="clear" w:color="auto" w:fill="A5B592" w:themeFill="accent1"/>
          </w:tcPr>
          <w:p w14:paraId="4BBF3089" w14:textId="2E978196" w:rsidR="00740F8E" w:rsidRDefault="00543BF8" w:rsidP="000875A0">
            <w:pPr>
              <w:pStyle w:val="Titre1"/>
              <w:spacing w:before="0" w:after="0"/>
              <w:outlineLvl w:val="0"/>
            </w:pPr>
            <w:bookmarkStart w:id="16" w:name="_Toc121737106"/>
            <w:r>
              <w:rPr>
                <w:color w:val="222613" w:themeColor="text2" w:themeShade="80"/>
              </w:rPr>
              <w:t>Site web</w:t>
            </w:r>
            <w:bookmarkEnd w:id="16"/>
          </w:p>
        </w:tc>
      </w:tr>
    </w:tbl>
    <w:p w14:paraId="5D89F910" w14:textId="3D1DDFB8" w:rsidR="00740F8E" w:rsidRPr="00A37F89" w:rsidRDefault="00A37F89" w:rsidP="00740F8E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b/>
          <w:bCs/>
          <w:color w:val="FF0000"/>
          <w:sz w:val="28"/>
        </w:rPr>
      </w:pPr>
      <w:r w:rsidRPr="00A37F89">
        <w:rPr>
          <w:b/>
          <w:bCs/>
          <w:color w:val="FF0000"/>
          <w:sz w:val="28"/>
        </w:rPr>
        <w:t xml:space="preserve"> </w:t>
      </w:r>
      <w:r w:rsidR="00270499">
        <w:rPr>
          <w:b/>
          <w:bCs/>
          <w:color w:val="FF0000"/>
          <w:sz w:val="28"/>
        </w:rPr>
        <w:t>2</w:t>
      </w:r>
      <w:r w:rsidRPr="00A37F89">
        <w:rPr>
          <w:b/>
          <w:bCs/>
          <w:color w:val="FF0000"/>
          <w:sz w:val="28"/>
        </w:rPr>
        <w:t>/10</w:t>
      </w:r>
    </w:p>
    <w:p w14:paraId="208E5F1C" w14:textId="77777777" w:rsidR="00A37F89" w:rsidRDefault="00A37F89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2C3C928D" w14:textId="0EF6790B" w:rsidR="00441F80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>Configurez un site web qui Nginx qui répond aux consignes suivantes :</w:t>
      </w:r>
    </w:p>
    <w:p w14:paraId="5735318B" w14:textId="799962FC" w:rsidR="007F235D" w:rsidRPr="00A37F89" w:rsidRDefault="007F235D" w:rsidP="00A37F89">
      <w:pPr>
        <w:pStyle w:val="Paragraphedeliste"/>
        <w:numPr>
          <w:ilvl w:val="0"/>
          <w:numId w:val="32"/>
        </w:num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A37F89">
        <w:rPr>
          <w:sz w:val="28"/>
        </w:rPr>
        <w:t xml:space="preserve">Répertoire du site :  </w:t>
      </w:r>
      <w:r w:rsidRPr="00A37F89">
        <w:rPr>
          <w:b/>
          <w:bCs/>
          <w:sz w:val="28"/>
        </w:rPr>
        <w:t>/var/www/</w:t>
      </w:r>
      <w:proofErr w:type="spellStart"/>
      <w:r w:rsidRPr="00A37F89">
        <w:rPr>
          <w:b/>
          <w:bCs/>
          <w:sz w:val="28"/>
        </w:rPr>
        <w:t>examfinal</w:t>
      </w:r>
      <w:proofErr w:type="spellEnd"/>
    </w:p>
    <w:p w14:paraId="09D9D75D" w14:textId="43BA2549" w:rsidR="00543BF8" w:rsidRPr="00A37F89" w:rsidRDefault="007F235D" w:rsidP="00A37F89">
      <w:pPr>
        <w:pStyle w:val="Paragraphedeliste"/>
        <w:numPr>
          <w:ilvl w:val="0"/>
          <w:numId w:val="32"/>
        </w:num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A37F89">
        <w:rPr>
          <w:sz w:val="28"/>
        </w:rPr>
        <w:t xml:space="preserve">Nom du fichier html par défaut : </w:t>
      </w:r>
      <w:r w:rsidRPr="00A37F89">
        <w:rPr>
          <w:b/>
          <w:bCs/>
          <w:sz w:val="28"/>
        </w:rPr>
        <w:t>index.html</w:t>
      </w:r>
    </w:p>
    <w:p w14:paraId="35FCF119" w14:textId="18688B08" w:rsidR="007F235D" w:rsidRPr="00A37F89" w:rsidRDefault="007F235D" w:rsidP="00A37F89">
      <w:pPr>
        <w:pStyle w:val="Paragraphedeliste"/>
        <w:numPr>
          <w:ilvl w:val="0"/>
          <w:numId w:val="32"/>
        </w:num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A37F89">
        <w:rPr>
          <w:sz w:val="28"/>
        </w:rPr>
        <w:t xml:space="preserve">Accès au site :  par port, sur le </w:t>
      </w:r>
      <w:r w:rsidRPr="00A37F89">
        <w:rPr>
          <w:b/>
          <w:bCs/>
          <w:sz w:val="28"/>
        </w:rPr>
        <w:t>port 8888</w:t>
      </w:r>
    </w:p>
    <w:p w14:paraId="41E02B47" w14:textId="7DAA612F" w:rsidR="007F235D" w:rsidRDefault="007F235D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0C5F3985" w14:textId="3C949969" w:rsidR="007F235D" w:rsidRDefault="007F235D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Faites toutes les configurations, répertoires, fichiers, configurations </w:t>
      </w:r>
      <w:r w:rsidR="00A37F89">
        <w:rPr>
          <w:sz w:val="28"/>
        </w:rPr>
        <w:t>N</w:t>
      </w:r>
      <w:r>
        <w:rPr>
          <w:sz w:val="28"/>
        </w:rPr>
        <w:t>ginx ET les configurations requises pour le pare-feu lorsqu’il est démarré, puis tester un acc</w:t>
      </w:r>
      <w:r w:rsidR="00A37F89">
        <w:rPr>
          <w:sz w:val="28"/>
        </w:rPr>
        <w:t>è</w:t>
      </w:r>
      <w:r>
        <w:rPr>
          <w:sz w:val="28"/>
        </w:rPr>
        <w:t>s à partir d’un navigateur pour en vérifier l’exécution.</w:t>
      </w:r>
      <w:r w:rsidR="00A37F89">
        <w:rPr>
          <w:sz w:val="28"/>
        </w:rPr>
        <w:t xml:space="preserve"> (</w:t>
      </w:r>
      <w:proofErr w:type="gramStart"/>
      <w:r w:rsidR="00A37F89">
        <w:rPr>
          <w:sz w:val="28"/>
        </w:rPr>
        <w:t>le</w:t>
      </w:r>
      <w:proofErr w:type="gramEnd"/>
      <w:r w:rsidR="00A37F89">
        <w:rPr>
          <w:sz w:val="28"/>
        </w:rPr>
        <w:t xml:space="preserve"> contenu de la page web n’a pas d’importance, faites simplement une page html simple pour pouvoir tester).</w:t>
      </w:r>
    </w:p>
    <w:p w14:paraId="56E7A527" w14:textId="0FB7A9C1" w:rsidR="007F235D" w:rsidRDefault="007F235D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13F809C3" w14:textId="05BD3FDC" w:rsidR="007F235D" w:rsidRDefault="007F235D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>Entrez les informations désignées dans les espaces ci-dessous</w:t>
      </w:r>
      <w:r w:rsidR="00A37F89">
        <w:rPr>
          <w:sz w:val="28"/>
        </w:rPr>
        <w:t>.</w:t>
      </w:r>
    </w:p>
    <w:p w14:paraId="1703B442" w14:textId="04270ABE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8D3C86E" w14:textId="24D35D31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Copiez-ci-dessous le résultat de la commande </w:t>
      </w:r>
      <w:proofErr w:type="spellStart"/>
      <w:r w:rsidR="004A30C1" w:rsidRPr="004A30C1">
        <w:rPr>
          <w:b/>
          <w:bCs/>
          <w:sz w:val="28"/>
        </w:rPr>
        <w:t>sudo</w:t>
      </w:r>
      <w:proofErr w:type="spellEnd"/>
      <w:r w:rsidR="004A30C1" w:rsidRPr="004A30C1">
        <w:rPr>
          <w:b/>
          <w:bCs/>
          <w:sz w:val="28"/>
        </w:rPr>
        <w:t xml:space="preserve"> </w:t>
      </w:r>
      <w:proofErr w:type="spellStart"/>
      <w:r w:rsidRPr="00A37F89">
        <w:rPr>
          <w:b/>
          <w:bCs/>
          <w:sz w:val="28"/>
        </w:rPr>
        <w:t>tree</w:t>
      </w:r>
      <w:proofErr w:type="spellEnd"/>
      <w:r w:rsidRPr="00A37F89">
        <w:rPr>
          <w:b/>
          <w:bCs/>
          <w:sz w:val="28"/>
        </w:rPr>
        <w:t xml:space="preserve"> /var/www</w:t>
      </w:r>
      <w:r>
        <w:rPr>
          <w:sz w:val="28"/>
        </w:rPr>
        <w:t> :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543BF8" w14:paraId="3659B896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7769F144" w14:textId="57232ED0" w:rsidR="00543BF8" w:rsidRDefault="002A4BBC" w:rsidP="009B6BC6">
            <w:pPr>
              <w:tabs>
                <w:tab w:val="num" w:pos="0"/>
                <w:tab w:val="center" w:pos="4680"/>
                <w:tab w:val="right" w:pos="9360"/>
              </w:tabs>
              <w:suppressAutoHyphens/>
              <w:spacing w:after="0" w:line="240" w:lineRule="auto"/>
              <w:rPr>
                <w:sz w:val="28"/>
              </w:rPr>
            </w:pPr>
            <w:bookmarkStart w:id="17" w:name="_Hlk121656884"/>
            <w:r>
              <w:rPr>
                <w:sz w:val="28"/>
              </w:rPr>
              <w:t>html/Index.html</w:t>
            </w:r>
          </w:p>
        </w:tc>
      </w:tr>
      <w:bookmarkEnd w:id="17"/>
    </w:tbl>
    <w:p w14:paraId="05B1894D" w14:textId="06ECF890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4C085885" w14:textId="7738C699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5827C514" w14:textId="5BCEFBEE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Copiez ci-dessous le résultat de la commande </w:t>
      </w:r>
      <w:proofErr w:type="spellStart"/>
      <w:r w:rsidR="004A30C1">
        <w:rPr>
          <w:b/>
          <w:bCs/>
          <w:sz w:val="28"/>
        </w:rPr>
        <w:t>sudo</w:t>
      </w:r>
      <w:proofErr w:type="spellEnd"/>
      <w:r w:rsidR="004A30C1">
        <w:rPr>
          <w:b/>
          <w:bCs/>
          <w:sz w:val="28"/>
        </w:rPr>
        <w:t xml:space="preserve"> </w:t>
      </w:r>
      <w:proofErr w:type="spellStart"/>
      <w:r w:rsidR="008B3903" w:rsidRPr="008B3903">
        <w:rPr>
          <w:b/>
          <w:bCs/>
          <w:sz w:val="28"/>
        </w:rPr>
        <w:t>tree</w:t>
      </w:r>
      <w:proofErr w:type="spellEnd"/>
      <w:r w:rsidR="008B3903" w:rsidRPr="008B3903">
        <w:rPr>
          <w:b/>
          <w:bCs/>
          <w:sz w:val="28"/>
        </w:rPr>
        <w:t xml:space="preserve"> /</w:t>
      </w:r>
      <w:proofErr w:type="spellStart"/>
      <w:r w:rsidR="008B3903" w:rsidRPr="008B3903">
        <w:rPr>
          <w:b/>
          <w:bCs/>
          <w:sz w:val="28"/>
        </w:rPr>
        <w:t>etc</w:t>
      </w:r>
      <w:proofErr w:type="spellEnd"/>
      <w:r w:rsidR="008B3903" w:rsidRPr="008B3903">
        <w:rPr>
          <w:b/>
          <w:bCs/>
          <w:sz w:val="28"/>
        </w:rPr>
        <w:t>/</w:t>
      </w:r>
      <w:proofErr w:type="spellStart"/>
      <w:r w:rsidR="008B3903" w:rsidRPr="008B3903">
        <w:rPr>
          <w:b/>
          <w:bCs/>
          <w:sz w:val="28"/>
        </w:rPr>
        <w:t>nginx</w:t>
      </w:r>
      <w:proofErr w:type="spellEnd"/>
      <w:r>
        <w:rPr>
          <w:sz w:val="28"/>
        </w:rPr>
        <w:t> :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543BF8" w14:paraId="3564F5E8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7E58F2BB" w14:textId="77777777" w:rsidR="00543BF8" w:rsidRDefault="00543BF8" w:rsidP="009B6BC6">
            <w:pPr>
              <w:tabs>
                <w:tab w:val="num" w:pos="0"/>
                <w:tab w:val="center" w:pos="4680"/>
                <w:tab w:val="right" w:pos="9360"/>
              </w:tabs>
              <w:suppressAutoHyphens/>
              <w:spacing w:after="0" w:line="240" w:lineRule="auto"/>
              <w:rPr>
                <w:sz w:val="28"/>
              </w:rPr>
            </w:pPr>
          </w:p>
        </w:tc>
      </w:tr>
    </w:tbl>
    <w:p w14:paraId="63E57D8A" w14:textId="760E0BA5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13E1A418" w14:textId="5260D69A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815C063" w14:textId="3BA6EA17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>Copiez ci-des</w:t>
      </w:r>
      <w:r w:rsidR="00A37F89">
        <w:rPr>
          <w:sz w:val="28"/>
        </w:rPr>
        <w:t>s</w:t>
      </w:r>
      <w:r>
        <w:rPr>
          <w:sz w:val="28"/>
        </w:rPr>
        <w:t>ous le contenu du fichier de configuration Nginx du site web :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543BF8" w14:paraId="3871A98D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063C0BBF" w14:textId="77777777" w:rsidR="00462353" w:rsidRPr="002A4BBC" w:rsidRDefault="00462353" w:rsidP="00462353">
            <w:pPr>
              <w:rPr>
                <w:sz w:val="22"/>
                <w:szCs w:val="22"/>
                <w:lang w:val="en-CA"/>
              </w:rPr>
            </w:pPr>
            <w:bookmarkStart w:id="18" w:name="_Hlk121655896"/>
            <w:r w:rsidRPr="002A4BBC">
              <w:rPr>
                <w:lang w:val="en-CA"/>
              </w:rPr>
              <w:t>server {</w:t>
            </w:r>
          </w:p>
          <w:p w14:paraId="489B560F" w14:textId="4BF83143" w:rsidR="00462353" w:rsidRPr="002A4BBC" w:rsidRDefault="00462353" w:rsidP="00462353">
            <w:pPr>
              <w:rPr>
                <w:lang w:val="en-CA"/>
              </w:rPr>
            </w:pPr>
            <w:r w:rsidRPr="002A4BBC">
              <w:rPr>
                <w:lang w:val="en-CA"/>
              </w:rPr>
              <w:t xml:space="preserve">    listen 8888;</w:t>
            </w:r>
          </w:p>
          <w:p w14:paraId="0A4155B8" w14:textId="7B236697" w:rsidR="00462353" w:rsidRPr="002A4BBC" w:rsidRDefault="00462353" w:rsidP="00462353">
            <w:pPr>
              <w:rPr>
                <w:lang w:val="en-CA"/>
              </w:rPr>
            </w:pPr>
            <w:r w:rsidRPr="002A4BBC">
              <w:rPr>
                <w:lang w:val="en-CA"/>
              </w:rPr>
              <w:t xml:space="preserve">    index index.html;</w:t>
            </w:r>
          </w:p>
          <w:p w14:paraId="07822646" w14:textId="0C71A7CD" w:rsidR="00462353" w:rsidRPr="002A4BBC" w:rsidRDefault="00462353" w:rsidP="00462353">
            <w:pPr>
              <w:rPr>
                <w:lang w:val="en-CA"/>
              </w:rPr>
            </w:pPr>
            <w:r w:rsidRPr="002A4BBC">
              <w:rPr>
                <w:lang w:val="en-CA"/>
              </w:rPr>
              <w:t xml:space="preserve">    </w:t>
            </w:r>
            <w:proofErr w:type="gramStart"/>
            <w:r w:rsidRPr="002A4BBC">
              <w:rPr>
                <w:lang w:val="en-CA"/>
              </w:rPr>
              <w:t>root  /</w:t>
            </w:r>
            <w:proofErr w:type="gramEnd"/>
            <w:r w:rsidRPr="002A4BBC">
              <w:rPr>
                <w:lang w:val="en-CA"/>
              </w:rPr>
              <w:t>var/www/</w:t>
            </w:r>
            <w:r w:rsidR="0077075B" w:rsidRPr="002A4BBC">
              <w:rPr>
                <w:lang w:val="en-CA"/>
              </w:rPr>
              <w:t xml:space="preserve"> </w:t>
            </w:r>
            <w:proofErr w:type="spellStart"/>
            <w:r w:rsidR="0077075B" w:rsidRPr="002A4BBC">
              <w:rPr>
                <w:lang w:val="en-CA"/>
              </w:rPr>
              <w:t>examfinal</w:t>
            </w:r>
            <w:proofErr w:type="spellEnd"/>
            <w:r w:rsidR="0077075B" w:rsidRPr="002A4BBC">
              <w:rPr>
                <w:lang w:val="en-CA"/>
              </w:rPr>
              <w:t xml:space="preserve"> </w:t>
            </w:r>
            <w:r w:rsidRPr="002A4BBC">
              <w:rPr>
                <w:lang w:val="en-CA"/>
              </w:rPr>
              <w:t>/html;</w:t>
            </w:r>
          </w:p>
          <w:p w14:paraId="27030846" w14:textId="77777777" w:rsidR="00462353" w:rsidRPr="00C9621B" w:rsidRDefault="00462353" w:rsidP="00462353">
            <w:pPr>
              <w:rPr>
                <w:lang w:val="fr-CA"/>
              </w:rPr>
            </w:pPr>
            <w:r w:rsidRPr="00C9621B">
              <w:rPr>
                <w:lang w:val="fr-CA"/>
              </w:rPr>
              <w:t>}</w:t>
            </w:r>
          </w:p>
          <w:p w14:paraId="02B36D38" w14:textId="77777777" w:rsidR="00543BF8" w:rsidRDefault="00543BF8" w:rsidP="009B6BC6">
            <w:pPr>
              <w:tabs>
                <w:tab w:val="num" w:pos="0"/>
                <w:tab w:val="center" w:pos="4680"/>
                <w:tab w:val="right" w:pos="9360"/>
              </w:tabs>
              <w:suppressAutoHyphens/>
              <w:spacing w:after="0" w:line="240" w:lineRule="auto"/>
              <w:rPr>
                <w:sz w:val="28"/>
              </w:rPr>
            </w:pPr>
          </w:p>
        </w:tc>
      </w:tr>
      <w:bookmarkEnd w:id="18"/>
    </w:tbl>
    <w:p w14:paraId="4F2617A5" w14:textId="0365F8D3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7A076EFF" w14:textId="0A3A1D42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728120C0" w14:textId="17D057F7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>Copiez ci-dessous les commandes qui permettront au pare-feu d’autoriser l’accès au site web par le réseau :</w:t>
      </w:r>
    </w:p>
    <w:tbl>
      <w:tblPr>
        <w:tblStyle w:val="Grilledutableau"/>
        <w:tblW w:w="0" w:type="auto"/>
        <w:shd w:val="clear" w:color="auto" w:fill="E5EBF2" w:themeFill="accent6" w:themeFillTint="33"/>
        <w:tblLook w:val="04A0" w:firstRow="1" w:lastRow="0" w:firstColumn="1" w:lastColumn="0" w:noHBand="0" w:noVBand="1"/>
      </w:tblPr>
      <w:tblGrid>
        <w:gridCol w:w="10104"/>
      </w:tblGrid>
      <w:tr w:rsidR="00543BF8" w14:paraId="620C69A7" w14:textId="77777777" w:rsidTr="009B6BC6">
        <w:tc>
          <w:tcPr>
            <w:tcW w:w="10254" w:type="dxa"/>
            <w:shd w:val="clear" w:color="auto" w:fill="E5EBF2" w:themeFill="accent6" w:themeFillTint="33"/>
          </w:tcPr>
          <w:p w14:paraId="1B27D468" w14:textId="5CFF5F59" w:rsidR="00543BF8" w:rsidRPr="00BD32E3" w:rsidRDefault="00BD32E3" w:rsidP="00BD32E3">
            <w:pPr>
              <w:rPr>
                <w:rFonts w:eastAsia="Times New Roman" w:cs="Arial"/>
                <w:lang w:val="en-CA"/>
              </w:rPr>
            </w:pPr>
            <w:proofErr w:type="spellStart"/>
            <w:r w:rsidRPr="008F086F">
              <w:rPr>
                <w:rFonts w:eastAsia="Times New Roman" w:cs="Arial"/>
                <w:lang w:val="en-CA"/>
              </w:rPr>
              <w:t>Sudo</w:t>
            </w:r>
            <w:proofErr w:type="spellEnd"/>
            <w:r w:rsidRPr="008F086F">
              <w:rPr>
                <w:rFonts w:eastAsia="Times New Roman" w:cs="Arial"/>
                <w:lang w:val="en-CA"/>
              </w:rPr>
              <w:t xml:space="preserve"> </w:t>
            </w:r>
            <w:proofErr w:type="spellStart"/>
            <w:r w:rsidRPr="008F086F">
              <w:rPr>
                <w:rFonts w:eastAsia="Times New Roman" w:cs="Arial"/>
                <w:lang w:val="en-CA"/>
              </w:rPr>
              <w:t>ufw</w:t>
            </w:r>
            <w:proofErr w:type="spellEnd"/>
            <w:r w:rsidRPr="008F086F">
              <w:rPr>
                <w:rFonts w:eastAsia="Times New Roman" w:cs="Arial"/>
                <w:lang w:val="en-CA"/>
              </w:rPr>
              <w:t xml:space="preserve"> allow </w:t>
            </w:r>
            <w:r>
              <w:rPr>
                <w:rFonts w:eastAsia="Times New Roman" w:cs="Arial"/>
                <w:lang w:val="en-CA"/>
              </w:rPr>
              <w:t>8888</w:t>
            </w:r>
          </w:p>
        </w:tc>
      </w:tr>
    </w:tbl>
    <w:p w14:paraId="03E4B86F" w14:textId="78843032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0239DF03" w14:textId="77777777" w:rsidR="00543BF8" w:rsidRDefault="00543BF8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376D963B" w14:textId="77777777" w:rsidR="00635BF3" w:rsidRDefault="00635BF3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17A9D171" w14:textId="77777777" w:rsidR="0058351C" w:rsidRDefault="0058351C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6E64650" w14:textId="77777777" w:rsidR="00441F80" w:rsidRDefault="00441F80" w:rsidP="00140CA0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bookmarkEnd w:id="3"/>
    <w:bookmarkEnd w:id="4"/>
    <w:bookmarkEnd w:id="6"/>
    <w:p w14:paraId="747382AD" w14:textId="324F51D8" w:rsidR="00D34C0B" w:rsidRPr="00A94E05" w:rsidRDefault="00A94E05" w:rsidP="00A94E05">
      <w:pPr>
        <w:spacing w:after="200" w:line="276" w:lineRule="auto"/>
        <w:jc w:val="center"/>
        <w:rPr>
          <w:sz w:val="40"/>
          <w:szCs w:val="40"/>
          <w:lang w:val="fr-CA"/>
        </w:rPr>
      </w:pPr>
      <w:r w:rsidRPr="00A94E05">
        <w:rPr>
          <w:sz w:val="40"/>
          <w:szCs w:val="40"/>
          <w:highlight w:val="yellow"/>
          <w:lang w:val="fr-CA"/>
        </w:rPr>
        <w:lastRenderedPageBreak/>
        <w:t>Remettre ce document rempli sur Léa.</w:t>
      </w:r>
    </w:p>
    <w:sectPr w:rsidR="00D34C0B" w:rsidRPr="00A94E05" w:rsidSect="001005CF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134" w:right="992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3719" w14:textId="77777777" w:rsidR="001955AC" w:rsidRDefault="001955AC">
      <w:pPr>
        <w:spacing w:after="0" w:line="240" w:lineRule="auto"/>
      </w:pPr>
      <w:r>
        <w:separator/>
      </w:r>
    </w:p>
  </w:endnote>
  <w:endnote w:type="continuationSeparator" w:id="0">
    <w:p w14:paraId="01C0FA09" w14:textId="77777777" w:rsidR="001955AC" w:rsidRDefault="001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HGPGothicE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94F4" w14:textId="77777777" w:rsidR="00F57B7A" w:rsidRDefault="00F57B7A" w:rsidP="00787360">
    <w:pPr>
      <w:pStyle w:val="Pieddepage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A6147E" w:rsidRPr="00A6147E">
      <w:rPr>
        <w:noProof/>
        <w:sz w:val="24"/>
        <w:szCs w:val="24"/>
      </w:rPr>
      <w:t>4</w:t>
    </w:r>
    <w:r w:rsidR="003928EC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8876" w14:textId="77777777" w:rsidR="00F57B7A" w:rsidRDefault="00F57B7A" w:rsidP="00787360">
    <w:pPr>
      <w:pStyle w:val="Pieddepageim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A6147E" w:rsidRPr="00A6147E">
      <w:rPr>
        <w:noProof/>
        <w:sz w:val="24"/>
        <w:szCs w:val="24"/>
      </w:rPr>
      <w:t>5</w:t>
    </w:r>
    <w:r w:rsidR="003928EC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6E99" w14:textId="77777777" w:rsidR="001955AC" w:rsidRDefault="001955AC">
      <w:pPr>
        <w:spacing w:after="0" w:line="240" w:lineRule="auto"/>
      </w:pPr>
      <w:r>
        <w:separator/>
      </w:r>
    </w:p>
  </w:footnote>
  <w:footnote w:type="continuationSeparator" w:id="0">
    <w:p w14:paraId="26321E37" w14:textId="77777777" w:rsidR="001955AC" w:rsidRDefault="0019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CE13" w14:textId="564DDA46" w:rsidR="00F57B7A" w:rsidRDefault="001955AC" w:rsidP="00787360">
    <w:pPr>
      <w:pStyle w:val="En-ttedepage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7570D">
          <w:rPr>
            <w:szCs w:val="20"/>
          </w:rPr>
          <w:t>Évaluation finale pratique - 2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8B61" w14:textId="4F5C98DF" w:rsidR="00F57B7A" w:rsidRDefault="001955AC" w:rsidP="00787360">
    <w:pPr>
      <w:pStyle w:val="En-ttedepageim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7570D">
          <w:rPr>
            <w:szCs w:val="20"/>
          </w:rPr>
          <w:t>Évaluation finale pratique - 2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0822FE4"/>
    <w:multiLevelType w:val="hybridMultilevel"/>
    <w:tmpl w:val="0CC0A1DA"/>
    <w:lvl w:ilvl="0" w:tplc="E64CB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52AB7"/>
    <w:multiLevelType w:val="hybridMultilevel"/>
    <w:tmpl w:val="F830FA9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9E576C"/>
    <w:multiLevelType w:val="hybridMultilevel"/>
    <w:tmpl w:val="23F27B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6F023F"/>
    <w:multiLevelType w:val="hybridMultilevel"/>
    <w:tmpl w:val="D0340F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76FDA"/>
    <w:multiLevelType w:val="hybridMultilevel"/>
    <w:tmpl w:val="7BE2F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B08A2"/>
    <w:multiLevelType w:val="hybridMultilevel"/>
    <w:tmpl w:val="C0F8664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DD1834"/>
    <w:multiLevelType w:val="hybridMultilevel"/>
    <w:tmpl w:val="4B16F074"/>
    <w:lvl w:ilvl="0" w:tplc="E64CB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06AE3"/>
    <w:multiLevelType w:val="hybridMultilevel"/>
    <w:tmpl w:val="9A868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13765"/>
    <w:multiLevelType w:val="hybridMultilevel"/>
    <w:tmpl w:val="C8F616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E0158"/>
    <w:multiLevelType w:val="hybridMultilevel"/>
    <w:tmpl w:val="9EE2EE1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6C20A9"/>
    <w:multiLevelType w:val="hybridMultilevel"/>
    <w:tmpl w:val="75FCCA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441A9"/>
    <w:multiLevelType w:val="hybridMultilevel"/>
    <w:tmpl w:val="48648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13E47"/>
    <w:multiLevelType w:val="hybridMultilevel"/>
    <w:tmpl w:val="02A23E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F3A4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D6F3854"/>
    <w:multiLevelType w:val="hybridMultilevel"/>
    <w:tmpl w:val="736ECD14"/>
    <w:lvl w:ilvl="0" w:tplc="E64CB1D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C44CD0"/>
    <w:multiLevelType w:val="hybridMultilevel"/>
    <w:tmpl w:val="300EF4E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A720E"/>
    <w:multiLevelType w:val="hybridMultilevel"/>
    <w:tmpl w:val="C2EA4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33129"/>
    <w:multiLevelType w:val="hybridMultilevel"/>
    <w:tmpl w:val="79040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E37C6"/>
    <w:multiLevelType w:val="hybridMultilevel"/>
    <w:tmpl w:val="E90AA73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A3DC9"/>
    <w:multiLevelType w:val="hybridMultilevel"/>
    <w:tmpl w:val="2368BF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06F3"/>
    <w:multiLevelType w:val="hybridMultilevel"/>
    <w:tmpl w:val="A9CA569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FC0191"/>
    <w:multiLevelType w:val="hybridMultilevel"/>
    <w:tmpl w:val="720802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D4045"/>
    <w:multiLevelType w:val="hybridMultilevel"/>
    <w:tmpl w:val="9EE2EE1C"/>
    <w:lvl w:ilvl="0" w:tplc="E64CB1D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466BF9"/>
    <w:multiLevelType w:val="hybridMultilevel"/>
    <w:tmpl w:val="5D24C66A"/>
    <w:lvl w:ilvl="0" w:tplc="3B6C2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057BD"/>
    <w:multiLevelType w:val="hybridMultilevel"/>
    <w:tmpl w:val="E90AA730"/>
    <w:lvl w:ilvl="0" w:tplc="E64CB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012C0"/>
    <w:multiLevelType w:val="hybridMultilevel"/>
    <w:tmpl w:val="81447F0E"/>
    <w:lvl w:ilvl="0" w:tplc="632AA2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F87A83"/>
    <w:multiLevelType w:val="hybridMultilevel"/>
    <w:tmpl w:val="833047E8"/>
    <w:lvl w:ilvl="0" w:tplc="E64CB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6"/>
  </w:num>
  <w:num w:numId="8">
    <w:abstractNumId w:val="22"/>
  </w:num>
  <w:num w:numId="9">
    <w:abstractNumId w:val="24"/>
  </w:num>
  <w:num w:numId="10">
    <w:abstractNumId w:val="28"/>
  </w:num>
  <w:num w:numId="11">
    <w:abstractNumId w:val="30"/>
  </w:num>
  <w:num w:numId="12">
    <w:abstractNumId w:val="15"/>
  </w:num>
  <w:num w:numId="13">
    <w:abstractNumId w:val="21"/>
  </w:num>
  <w:num w:numId="14">
    <w:abstractNumId w:val="26"/>
  </w:num>
  <w:num w:numId="15">
    <w:abstractNumId w:val="8"/>
  </w:num>
  <w:num w:numId="16">
    <w:abstractNumId w:val="29"/>
  </w:num>
  <w:num w:numId="17">
    <w:abstractNumId w:val="11"/>
  </w:num>
  <w:num w:numId="18">
    <w:abstractNumId w:val="19"/>
  </w:num>
  <w:num w:numId="19">
    <w:abstractNumId w:val="27"/>
  </w:num>
  <w:num w:numId="20">
    <w:abstractNumId w:val="23"/>
  </w:num>
  <w:num w:numId="21">
    <w:abstractNumId w:val="31"/>
  </w:num>
  <w:num w:numId="22">
    <w:abstractNumId w:val="10"/>
  </w:num>
  <w:num w:numId="23">
    <w:abstractNumId w:val="4"/>
  </w:num>
  <w:num w:numId="24">
    <w:abstractNumId w:val="13"/>
  </w:num>
  <w:num w:numId="25">
    <w:abstractNumId w:val="14"/>
  </w:num>
  <w:num w:numId="26">
    <w:abstractNumId w:val="5"/>
  </w:num>
  <w:num w:numId="27">
    <w:abstractNumId w:val="6"/>
  </w:num>
  <w:num w:numId="28">
    <w:abstractNumId w:val="12"/>
  </w:num>
  <w:num w:numId="29">
    <w:abstractNumId w:val="25"/>
  </w:num>
  <w:num w:numId="30">
    <w:abstractNumId w:val="20"/>
  </w:num>
  <w:num w:numId="31">
    <w:abstractNumId w:val="9"/>
  </w:num>
  <w:num w:numId="3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9A"/>
    <w:rsid w:val="00000B00"/>
    <w:rsid w:val="0000165D"/>
    <w:rsid w:val="00001C64"/>
    <w:rsid w:val="000038B5"/>
    <w:rsid w:val="0000396C"/>
    <w:rsid w:val="00003F23"/>
    <w:rsid w:val="0000417A"/>
    <w:rsid w:val="00005962"/>
    <w:rsid w:val="00006DEC"/>
    <w:rsid w:val="00010D4C"/>
    <w:rsid w:val="00011429"/>
    <w:rsid w:val="000115CB"/>
    <w:rsid w:val="0001234F"/>
    <w:rsid w:val="000124E4"/>
    <w:rsid w:val="000135DB"/>
    <w:rsid w:val="000136FE"/>
    <w:rsid w:val="00013DB1"/>
    <w:rsid w:val="00013EBA"/>
    <w:rsid w:val="0001419F"/>
    <w:rsid w:val="00014773"/>
    <w:rsid w:val="00015256"/>
    <w:rsid w:val="00015498"/>
    <w:rsid w:val="0001582B"/>
    <w:rsid w:val="00017116"/>
    <w:rsid w:val="000174EB"/>
    <w:rsid w:val="0001790A"/>
    <w:rsid w:val="000179C4"/>
    <w:rsid w:val="00020013"/>
    <w:rsid w:val="00020E77"/>
    <w:rsid w:val="000217DF"/>
    <w:rsid w:val="00022316"/>
    <w:rsid w:val="00024762"/>
    <w:rsid w:val="0002529C"/>
    <w:rsid w:val="00026F9F"/>
    <w:rsid w:val="000275E4"/>
    <w:rsid w:val="00030565"/>
    <w:rsid w:val="00031475"/>
    <w:rsid w:val="00031661"/>
    <w:rsid w:val="00032618"/>
    <w:rsid w:val="00032D9D"/>
    <w:rsid w:val="000331E1"/>
    <w:rsid w:val="00033C93"/>
    <w:rsid w:val="00034118"/>
    <w:rsid w:val="0003445A"/>
    <w:rsid w:val="00035AA8"/>
    <w:rsid w:val="00035D56"/>
    <w:rsid w:val="00037524"/>
    <w:rsid w:val="00040019"/>
    <w:rsid w:val="00040157"/>
    <w:rsid w:val="00040ED0"/>
    <w:rsid w:val="000410A0"/>
    <w:rsid w:val="0004156C"/>
    <w:rsid w:val="0004258E"/>
    <w:rsid w:val="00042FBC"/>
    <w:rsid w:val="000431EC"/>
    <w:rsid w:val="00044946"/>
    <w:rsid w:val="00044CD3"/>
    <w:rsid w:val="00045600"/>
    <w:rsid w:val="00045B8A"/>
    <w:rsid w:val="000469C3"/>
    <w:rsid w:val="00050B2A"/>
    <w:rsid w:val="000528E5"/>
    <w:rsid w:val="00053BA2"/>
    <w:rsid w:val="00054EED"/>
    <w:rsid w:val="000605E2"/>
    <w:rsid w:val="000607E5"/>
    <w:rsid w:val="00060C84"/>
    <w:rsid w:val="00060CCD"/>
    <w:rsid w:val="00060EA5"/>
    <w:rsid w:val="000613FC"/>
    <w:rsid w:val="00061826"/>
    <w:rsid w:val="0006189B"/>
    <w:rsid w:val="00061C76"/>
    <w:rsid w:val="00062C2C"/>
    <w:rsid w:val="0006387E"/>
    <w:rsid w:val="0006605E"/>
    <w:rsid w:val="000674C2"/>
    <w:rsid w:val="00067BA0"/>
    <w:rsid w:val="00072884"/>
    <w:rsid w:val="00074272"/>
    <w:rsid w:val="00074963"/>
    <w:rsid w:val="00074F34"/>
    <w:rsid w:val="00075985"/>
    <w:rsid w:val="00077381"/>
    <w:rsid w:val="000809F3"/>
    <w:rsid w:val="0008260A"/>
    <w:rsid w:val="00082E09"/>
    <w:rsid w:val="00083028"/>
    <w:rsid w:val="0008429E"/>
    <w:rsid w:val="00084631"/>
    <w:rsid w:val="00084C72"/>
    <w:rsid w:val="00085569"/>
    <w:rsid w:val="00085EBA"/>
    <w:rsid w:val="000861C8"/>
    <w:rsid w:val="000864E7"/>
    <w:rsid w:val="00087600"/>
    <w:rsid w:val="00090A18"/>
    <w:rsid w:val="000910DB"/>
    <w:rsid w:val="000932B0"/>
    <w:rsid w:val="000933D0"/>
    <w:rsid w:val="00094682"/>
    <w:rsid w:val="000948CD"/>
    <w:rsid w:val="000954DB"/>
    <w:rsid w:val="00095731"/>
    <w:rsid w:val="0009655E"/>
    <w:rsid w:val="00097576"/>
    <w:rsid w:val="000979FC"/>
    <w:rsid w:val="000A0845"/>
    <w:rsid w:val="000A0BE0"/>
    <w:rsid w:val="000A158A"/>
    <w:rsid w:val="000A1B7B"/>
    <w:rsid w:val="000A25AA"/>
    <w:rsid w:val="000A33BA"/>
    <w:rsid w:val="000A388C"/>
    <w:rsid w:val="000A5AB9"/>
    <w:rsid w:val="000A70C4"/>
    <w:rsid w:val="000A71DD"/>
    <w:rsid w:val="000A7CCE"/>
    <w:rsid w:val="000B0EAC"/>
    <w:rsid w:val="000B1D1F"/>
    <w:rsid w:val="000B2881"/>
    <w:rsid w:val="000B2CAE"/>
    <w:rsid w:val="000B35E3"/>
    <w:rsid w:val="000B38BD"/>
    <w:rsid w:val="000B4007"/>
    <w:rsid w:val="000B4319"/>
    <w:rsid w:val="000B442D"/>
    <w:rsid w:val="000B5A1E"/>
    <w:rsid w:val="000B6CF3"/>
    <w:rsid w:val="000B6F0F"/>
    <w:rsid w:val="000B7322"/>
    <w:rsid w:val="000C0156"/>
    <w:rsid w:val="000C1496"/>
    <w:rsid w:val="000C35CB"/>
    <w:rsid w:val="000C3AAE"/>
    <w:rsid w:val="000C3BB0"/>
    <w:rsid w:val="000C428D"/>
    <w:rsid w:val="000C4823"/>
    <w:rsid w:val="000C78CE"/>
    <w:rsid w:val="000D047E"/>
    <w:rsid w:val="000D0812"/>
    <w:rsid w:val="000D67B9"/>
    <w:rsid w:val="000E13DB"/>
    <w:rsid w:val="000E2C5E"/>
    <w:rsid w:val="000E2D86"/>
    <w:rsid w:val="000E33D2"/>
    <w:rsid w:val="000E468A"/>
    <w:rsid w:val="000E57E2"/>
    <w:rsid w:val="000E5F98"/>
    <w:rsid w:val="000E66EA"/>
    <w:rsid w:val="000E690C"/>
    <w:rsid w:val="000F11A8"/>
    <w:rsid w:val="000F2049"/>
    <w:rsid w:val="000F348E"/>
    <w:rsid w:val="000F37FB"/>
    <w:rsid w:val="000F434F"/>
    <w:rsid w:val="000F59AF"/>
    <w:rsid w:val="000F59B7"/>
    <w:rsid w:val="000F60F6"/>
    <w:rsid w:val="000F6552"/>
    <w:rsid w:val="000F67AB"/>
    <w:rsid w:val="000F71FC"/>
    <w:rsid w:val="001005CF"/>
    <w:rsid w:val="00100FD7"/>
    <w:rsid w:val="001010CD"/>
    <w:rsid w:val="0010302C"/>
    <w:rsid w:val="00105B45"/>
    <w:rsid w:val="00106F42"/>
    <w:rsid w:val="00107A7C"/>
    <w:rsid w:val="001103B7"/>
    <w:rsid w:val="00110A69"/>
    <w:rsid w:val="00110EFE"/>
    <w:rsid w:val="00112B0C"/>
    <w:rsid w:val="0011398F"/>
    <w:rsid w:val="00114D16"/>
    <w:rsid w:val="00115095"/>
    <w:rsid w:val="00116BEF"/>
    <w:rsid w:val="00116C61"/>
    <w:rsid w:val="00117171"/>
    <w:rsid w:val="001173E5"/>
    <w:rsid w:val="00117591"/>
    <w:rsid w:val="00121A07"/>
    <w:rsid w:val="00123AF2"/>
    <w:rsid w:val="00123F5F"/>
    <w:rsid w:val="0012421B"/>
    <w:rsid w:val="00125FD1"/>
    <w:rsid w:val="001264E7"/>
    <w:rsid w:val="0012679C"/>
    <w:rsid w:val="0012685C"/>
    <w:rsid w:val="00126FD3"/>
    <w:rsid w:val="001279A0"/>
    <w:rsid w:val="00130E16"/>
    <w:rsid w:val="001312A2"/>
    <w:rsid w:val="00132F95"/>
    <w:rsid w:val="00134E60"/>
    <w:rsid w:val="00136EC1"/>
    <w:rsid w:val="00136FC8"/>
    <w:rsid w:val="00137089"/>
    <w:rsid w:val="0013724F"/>
    <w:rsid w:val="00140CA0"/>
    <w:rsid w:val="00141728"/>
    <w:rsid w:val="0014192C"/>
    <w:rsid w:val="00141F76"/>
    <w:rsid w:val="001433E3"/>
    <w:rsid w:val="001436B5"/>
    <w:rsid w:val="001437D2"/>
    <w:rsid w:val="00143C52"/>
    <w:rsid w:val="0014525C"/>
    <w:rsid w:val="00145305"/>
    <w:rsid w:val="00146554"/>
    <w:rsid w:val="0014712D"/>
    <w:rsid w:val="0015019B"/>
    <w:rsid w:val="00151481"/>
    <w:rsid w:val="00151545"/>
    <w:rsid w:val="0015265F"/>
    <w:rsid w:val="00152C18"/>
    <w:rsid w:val="001536E1"/>
    <w:rsid w:val="0015396D"/>
    <w:rsid w:val="00154484"/>
    <w:rsid w:val="00155AF1"/>
    <w:rsid w:val="00156E8D"/>
    <w:rsid w:val="0015707B"/>
    <w:rsid w:val="0015716B"/>
    <w:rsid w:val="001578A0"/>
    <w:rsid w:val="00160739"/>
    <w:rsid w:val="00160A2F"/>
    <w:rsid w:val="001612E3"/>
    <w:rsid w:val="0016158C"/>
    <w:rsid w:val="0016175A"/>
    <w:rsid w:val="00162365"/>
    <w:rsid w:val="0016461C"/>
    <w:rsid w:val="00164C63"/>
    <w:rsid w:val="001652CC"/>
    <w:rsid w:val="00165773"/>
    <w:rsid w:val="00165DB2"/>
    <w:rsid w:val="00166679"/>
    <w:rsid w:val="00167698"/>
    <w:rsid w:val="00167B39"/>
    <w:rsid w:val="00170070"/>
    <w:rsid w:val="001706DA"/>
    <w:rsid w:val="001709D4"/>
    <w:rsid w:val="00172583"/>
    <w:rsid w:val="00173048"/>
    <w:rsid w:val="001736BF"/>
    <w:rsid w:val="00173A52"/>
    <w:rsid w:val="00173E39"/>
    <w:rsid w:val="00174E5B"/>
    <w:rsid w:val="00175154"/>
    <w:rsid w:val="00175942"/>
    <w:rsid w:val="00176413"/>
    <w:rsid w:val="00176801"/>
    <w:rsid w:val="001774E5"/>
    <w:rsid w:val="0017763F"/>
    <w:rsid w:val="0017790C"/>
    <w:rsid w:val="0018037B"/>
    <w:rsid w:val="00181E19"/>
    <w:rsid w:val="001827C4"/>
    <w:rsid w:val="00183858"/>
    <w:rsid w:val="0018397F"/>
    <w:rsid w:val="0018565E"/>
    <w:rsid w:val="001860EE"/>
    <w:rsid w:val="00187563"/>
    <w:rsid w:val="00191E48"/>
    <w:rsid w:val="00192301"/>
    <w:rsid w:val="00192763"/>
    <w:rsid w:val="001938C9"/>
    <w:rsid w:val="00193E63"/>
    <w:rsid w:val="00194B62"/>
    <w:rsid w:val="001955AC"/>
    <w:rsid w:val="0019563E"/>
    <w:rsid w:val="00195AC8"/>
    <w:rsid w:val="00195CF5"/>
    <w:rsid w:val="0019725B"/>
    <w:rsid w:val="00197834"/>
    <w:rsid w:val="00197AC5"/>
    <w:rsid w:val="001A25A6"/>
    <w:rsid w:val="001A2D0A"/>
    <w:rsid w:val="001A41A3"/>
    <w:rsid w:val="001A4968"/>
    <w:rsid w:val="001A542B"/>
    <w:rsid w:val="001A5CEE"/>
    <w:rsid w:val="001A6B97"/>
    <w:rsid w:val="001A79A8"/>
    <w:rsid w:val="001B0207"/>
    <w:rsid w:val="001B1E12"/>
    <w:rsid w:val="001B2D03"/>
    <w:rsid w:val="001B41AA"/>
    <w:rsid w:val="001B4D3A"/>
    <w:rsid w:val="001B51E5"/>
    <w:rsid w:val="001B6DBA"/>
    <w:rsid w:val="001B7B48"/>
    <w:rsid w:val="001C2543"/>
    <w:rsid w:val="001C2603"/>
    <w:rsid w:val="001C42EA"/>
    <w:rsid w:val="001C4EE1"/>
    <w:rsid w:val="001C548E"/>
    <w:rsid w:val="001C60FE"/>
    <w:rsid w:val="001C726D"/>
    <w:rsid w:val="001C792A"/>
    <w:rsid w:val="001D1173"/>
    <w:rsid w:val="001D199A"/>
    <w:rsid w:val="001D2ED7"/>
    <w:rsid w:val="001D384E"/>
    <w:rsid w:val="001D41C2"/>
    <w:rsid w:val="001D4415"/>
    <w:rsid w:val="001D493A"/>
    <w:rsid w:val="001D51BB"/>
    <w:rsid w:val="001D5972"/>
    <w:rsid w:val="001D669C"/>
    <w:rsid w:val="001D759E"/>
    <w:rsid w:val="001E0C92"/>
    <w:rsid w:val="001E223B"/>
    <w:rsid w:val="001E3210"/>
    <w:rsid w:val="001E3CC9"/>
    <w:rsid w:val="001E4818"/>
    <w:rsid w:val="001E4BC7"/>
    <w:rsid w:val="001E6BE2"/>
    <w:rsid w:val="001E6EE0"/>
    <w:rsid w:val="001E71C0"/>
    <w:rsid w:val="001F027F"/>
    <w:rsid w:val="001F0438"/>
    <w:rsid w:val="001F22F4"/>
    <w:rsid w:val="001F3D45"/>
    <w:rsid w:val="001F3D81"/>
    <w:rsid w:val="001F4496"/>
    <w:rsid w:val="001F6257"/>
    <w:rsid w:val="001F62B4"/>
    <w:rsid w:val="001F6B03"/>
    <w:rsid w:val="001F729D"/>
    <w:rsid w:val="001F7825"/>
    <w:rsid w:val="001F7C6F"/>
    <w:rsid w:val="0020199C"/>
    <w:rsid w:val="00204C3B"/>
    <w:rsid w:val="00205175"/>
    <w:rsid w:val="00205AB1"/>
    <w:rsid w:val="00207FF3"/>
    <w:rsid w:val="00211D30"/>
    <w:rsid w:val="00212448"/>
    <w:rsid w:val="00212721"/>
    <w:rsid w:val="00212BDE"/>
    <w:rsid w:val="002132F6"/>
    <w:rsid w:val="00213E37"/>
    <w:rsid w:val="0021421F"/>
    <w:rsid w:val="00214360"/>
    <w:rsid w:val="00215532"/>
    <w:rsid w:val="0021559F"/>
    <w:rsid w:val="00216E59"/>
    <w:rsid w:val="00217A9A"/>
    <w:rsid w:val="00220323"/>
    <w:rsid w:val="00220401"/>
    <w:rsid w:val="002221F9"/>
    <w:rsid w:val="002245CB"/>
    <w:rsid w:val="00226A04"/>
    <w:rsid w:val="002317A5"/>
    <w:rsid w:val="00231904"/>
    <w:rsid w:val="0023314C"/>
    <w:rsid w:val="0023332A"/>
    <w:rsid w:val="00233403"/>
    <w:rsid w:val="0023436D"/>
    <w:rsid w:val="0023471A"/>
    <w:rsid w:val="00234A6A"/>
    <w:rsid w:val="00234C42"/>
    <w:rsid w:val="0023522A"/>
    <w:rsid w:val="0023530C"/>
    <w:rsid w:val="002357D9"/>
    <w:rsid w:val="0023606B"/>
    <w:rsid w:val="00236DDD"/>
    <w:rsid w:val="002401A7"/>
    <w:rsid w:val="00241450"/>
    <w:rsid w:val="002417BF"/>
    <w:rsid w:val="0024182F"/>
    <w:rsid w:val="00241B1D"/>
    <w:rsid w:val="00243F6F"/>
    <w:rsid w:val="00244001"/>
    <w:rsid w:val="00245C16"/>
    <w:rsid w:val="00246663"/>
    <w:rsid w:val="00246D3E"/>
    <w:rsid w:val="00246D90"/>
    <w:rsid w:val="00247638"/>
    <w:rsid w:val="00250CB2"/>
    <w:rsid w:val="00250DE2"/>
    <w:rsid w:val="00250F2B"/>
    <w:rsid w:val="00250F41"/>
    <w:rsid w:val="00250F65"/>
    <w:rsid w:val="00252814"/>
    <w:rsid w:val="0025339E"/>
    <w:rsid w:val="002540AB"/>
    <w:rsid w:val="00256DDB"/>
    <w:rsid w:val="002600EC"/>
    <w:rsid w:val="00260E63"/>
    <w:rsid w:val="002621DC"/>
    <w:rsid w:val="00262959"/>
    <w:rsid w:val="002638FD"/>
    <w:rsid w:val="00263F49"/>
    <w:rsid w:val="002651F0"/>
    <w:rsid w:val="00265BBA"/>
    <w:rsid w:val="00265CC2"/>
    <w:rsid w:val="00265DF6"/>
    <w:rsid w:val="002672CA"/>
    <w:rsid w:val="00267F35"/>
    <w:rsid w:val="00270499"/>
    <w:rsid w:val="002704E1"/>
    <w:rsid w:val="0027099D"/>
    <w:rsid w:val="00270CEA"/>
    <w:rsid w:val="00272877"/>
    <w:rsid w:val="002731D6"/>
    <w:rsid w:val="002740A1"/>
    <w:rsid w:val="0027426C"/>
    <w:rsid w:val="00274553"/>
    <w:rsid w:val="002749F9"/>
    <w:rsid w:val="00276DE4"/>
    <w:rsid w:val="00277A78"/>
    <w:rsid w:val="00280D38"/>
    <w:rsid w:val="00282129"/>
    <w:rsid w:val="00282279"/>
    <w:rsid w:val="002833F4"/>
    <w:rsid w:val="00283C61"/>
    <w:rsid w:val="00283D91"/>
    <w:rsid w:val="002847A5"/>
    <w:rsid w:val="00285933"/>
    <w:rsid w:val="00285CE4"/>
    <w:rsid w:val="0028675F"/>
    <w:rsid w:val="00287609"/>
    <w:rsid w:val="00287877"/>
    <w:rsid w:val="00290131"/>
    <w:rsid w:val="002919A8"/>
    <w:rsid w:val="0029241E"/>
    <w:rsid w:val="00292626"/>
    <w:rsid w:val="00294826"/>
    <w:rsid w:val="00294C4B"/>
    <w:rsid w:val="00296875"/>
    <w:rsid w:val="00297090"/>
    <w:rsid w:val="00297E07"/>
    <w:rsid w:val="00297E55"/>
    <w:rsid w:val="00297FA8"/>
    <w:rsid w:val="002A0D88"/>
    <w:rsid w:val="002A200B"/>
    <w:rsid w:val="002A20FB"/>
    <w:rsid w:val="002A2630"/>
    <w:rsid w:val="002A2A14"/>
    <w:rsid w:val="002A34EF"/>
    <w:rsid w:val="002A4BBC"/>
    <w:rsid w:val="002B0296"/>
    <w:rsid w:val="002B0354"/>
    <w:rsid w:val="002B126E"/>
    <w:rsid w:val="002B16FE"/>
    <w:rsid w:val="002B1997"/>
    <w:rsid w:val="002B2BC8"/>
    <w:rsid w:val="002B33F5"/>
    <w:rsid w:val="002B5237"/>
    <w:rsid w:val="002B6169"/>
    <w:rsid w:val="002C03E6"/>
    <w:rsid w:val="002C0ED2"/>
    <w:rsid w:val="002C1CE7"/>
    <w:rsid w:val="002C3415"/>
    <w:rsid w:val="002C4E82"/>
    <w:rsid w:val="002C5AE0"/>
    <w:rsid w:val="002C6996"/>
    <w:rsid w:val="002C7127"/>
    <w:rsid w:val="002D0FE6"/>
    <w:rsid w:val="002D1C1B"/>
    <w:rsid w:val="002D4DD9"/>
    <w:rsid w:val="002D526F"/>
    <w:rsid w:val="002D69AA"/>
    <w:rsid w:val="002E05D6"/>
    <w:rsid w:val="002E1E87"/>
    <w:rsid w:val="002E2995"/>
    <w:rsid w:val="002E2A19"/>
    <w:rsid w:val="002E316F"/>
    <w:rsid w:val="002E6402"/>
    <w:rsid w:val="002E6671"/>
    <w:rsid w:val="002E66E4"/>
    <w:rsid w:val="002E68D6"/>
    <w:rsid w:val="002F023D"/>
    <w:rsid w:val="002F0A98"/>
    <w:rsid w:val="002F2ACC"/>
    <w:rsid w:val="002F2B2B"/>
    <w:rsid w:val="002F3143"/>
    <w:rsid w:val="002F379C"/>
    <w:rsid w:val="002F38C5"/>
    <w:rsid w:val="002F38E9"/>
    <w:rsid w:val="002F3A06"/>
    <w:rsid w:val="002F45F6"/>
    <w:rsid w:val="002F4BD9"/>
    <w:rsid w:val="002F4D77"/>
    <w:rsid w:val="002F5863"/>
    <w:rsid w:val="002F630E"/>
    <w:rsid w:val="002F6B5A"/>
    <w:rsid w:val="002F7B6A"/>
    <w:rsid w:val="003006F1"/>
    <w:rsid w:val="00300AD6"/>
    <w:rsid w:val="00302211"/>
    <w:rsid w:val="00303503"/>
    <w:rsid w:val="00303D84"/>
    <w:rsid w:val="00304C0F"/>
    <w:rsid w:val="003071E0"/>
    <w:rsid w:val="00310050"/>
    <w:rsid w:val="0031008C"/>
    <w:rsid w:val="00310388"/>
    <w:rsid w:val="00310758"/>
    <w:rsid w:val="003115E6"/>
    <w:rsid w:val="00311693"/>
    <w:rsid w:val="003129B6"/>
    <w:rsid w:val="00312DC7"/>
    <w:rsid w:val="00312E0A"/>
    <w:rsid w:val="003130A1"/>
    <w:rsid w:val="00314869"/>
    <w:rsid w:val="0031502E"/>
    <w:rsid w:val="00315B9B"/>
    <w:rsid w:val="003164C4"/>
    <w:rsid w:val="00316BF8"/>
    <w:rsid w:val="0031742F"/>
    <w:rsid w:val="003174B1"/>
    <w:rsid w:val="0031791D"/>
    <w:rsid w:val="00320B1E"/>
    <w:rsid w:val="00321083"/>
    <w:rsid w:val="003218EB"/>
    <w:rsid w:val="00322601"/>
    <w:rsid w:val="003244D6"/>
    <w:rsid w:val="00325397"/>
    <w:rsid w:val="003254A1"/>
    <w:rsid w:val="00332549"/>
    <w:rsid w:val="00333B38"/>
    <w:rsid w:val="003415D3"/>
    <w:rsid w:val="00341970"/>
    <w:rsid w:val="00341D09"/>
    <w:rsid w:val="00343AAC"/>
    <w:rsid w:val="00344C8D"/>
    <w:rsid w:val="003467E0"/>
    <w:rsid w:val="0034715B"/>
    <w:rsid w:val="00347B12"/>
    <w:rsid w:val="00351F33"/>
    <w:rsid w:val="00351F61"/>
    <w:rsid w:val="0035213C"/>
    <w:rsid w:val="00352FC8"/>
    <w:rsid w:val="00355BBF"/>
    <w:rsid w:val="003562F7"/>
    <w:rsid w:val="00356641"/>
    <w:rsid w:val="00361403"/>
    <w:rsid w:val="003623EB"/>
    <w:rsid w:val="003627C3"/>
    <w:rsid w:val="003633AA"/>
    <w:rsid w:val="003635B4"/>
    <w:rsid w:val="00363930"/>
    <w:rsid w:val="003673C0"/>
    <w:rsid w:val="00367C12"/>
    <w:rsid w:val="00370026"/>
    <w:rsid w:val="003706A2"/>
    <w:rsid w:val="00372459"/>
    <w:rsid w:val="00372EE3"/>
    <w:rsid w:val="00372F73"/>
    <w:rsid w:val="00373F54"/>
    <w:rsid w:val="00374ABA"/>
    <w:rsid w:val="0037570D"/>
    <w:rsid w:val="00375D26"/>
    <w:rsid w:val="00376B38"/>
    <w:rsid w:val="0037706D"/>
    <w:rsid w:val="003771E6"/>
    <w:rsid w:val="00380053"/>
    <w:rsid w:val="003830A9"/>
    <w:rsid w:val="00383C8B"/>
    <w:rsid w:val="003843A0"/>
    <w:rsid w:val="00385AD5"/>
    <w:rsid w:val="00386D55"/>
    <w:rsid w:val="00387577"/>
    <w:rsid w:val="0039100B"/>
    <w:rsid w:val="00391C08"/>
    <w:rsid w:val="003926CD"/>
    <w:rsid w:val="003928EC"/>
    <w:rsid w:val="0039594F"/>
    <w:rsid w:val="00396018"/>
    <w:rsid w:val="00396367"/>
    <w:rsid w:val="00397131"/>
    <w:rsid w:val="0039725A"/>
    <w:rsid w:val="00397260"/>
    <w:rsid w:val="003A001E"/>
    <w:rsid w:val="003A02E8"/>
    <w:rsid w:val="003A1475"/>
    <w:rsid w:val="003A15AE"/>
    <w:rsid w:val="003A28D9"/>
    <w:rsid w:val="003A302C"/>
    <w:rsid w:val="003A588F"/>
    <w:rsid w:val="003A630B"/>
    <w:rsid w:val="003A6A30"/>
    <w:rsid w:val="003A716B"/>
    <w:rsid w:val="003A7677"/>
    <w:rsid w:val="003B04E4"/>
    <w:rsid w:val="003B073B"/>
    <w:rsid w:val="003B225F"/>
    <w:rsid w:val="003B2A6A"/>
    <w:rsid w:val="003B32CF"/>
    <w:rsid w:val="003B4275"/>
    <w:rsid w:val="003B4BDF"/>
    <w:rsid w:val="003B5B14"/>
    <w:rsid w:val="003B6974"/>
    <w:rsid w:val="003B7F17"/>
    <w:rsid w:val="003C038E"/>
    <w:rsid w:val="003C122B"/>
    <w:rsid w:val="003C1C61"/>
    <w:rsid w:val="003C20DB"/>
    <w:rsid w:val="003C39E2"/>
    <w:rsid w:val="003C461C"/>
    <w:rsid w:val="003C4B68"/>
    <w:rsid w:val="003C565C"/>
    <w:rsid w:val="003C5B44"/>
    <w:rsid w:val="003C6732"/>
    <w:rsid w:val="003C7F30"/>
    <w:rsid w:val="003D0792"/>
    <w:rsid w:val="003D0B23"/>
    <w:rsid w:val="003D0F2C"/>
    <w:rsid w:val="003D1652"/>
    <w:rsid w:val="003D27AE"/>
    <w:rsid w:val="003D27E0"/>
    <w:rsid w:val="003D290C"/>
    <w:rsid w:val="003D2A56"/>
    <w:rsid w:val="003D3021"/>
    <w:rsid w:val="003D7E8F"/>
    <w:rsid w:val="003E001B"/>
    <w:rsid w:val="003E067F"/>
    <w:rsid w:val="003E0A2C"/>
    <w:rsid w:val="003E0D08"/>
    <w:rsid w:val="003E1085"/>
    <w:rsid w:val="003E1600"/>
    <w:rsid w:val="003E1D1F"/>
    <w:rsid w:val="003E3AE5"/>
    <w:rsid w:val="003E4E18"/>
    <w:rsid w:val="003E5392"/>
    <w:rsid w:val="003E53FF"/>
    <w:rsid w:val="003E5BDA"/>
    <w:rsid w:val="003E5BE1"/>
    <w:rsid w:val="003E6C91"/>
    <w:rsid w:val="003F0421"/>
    <w:rsid w:val="003F06ED"/>
    <w:rsid w:val="003F0B53"/>
    <w:rsid w:val="003F183A"/>
    <w:rsid w:val="003F27C6"/>
    <w:rsid w:val="003F2F70"/>
    <w:rsid w:val="003F34DF"/>
    <w:rsid w:val="003F3E58"/>
    <w:rsid w:val="003F67AA"/>
    <w:rsid w:val="003F74CA"/>
    <w:rsid w:val="004009D4"/>
    <w:rsid w:val="004013EF"/>
    <w:rsid w:val="004028D7"/>
    <w:rsid w:val="004035DE"/>
    <w:rsid w:val="00404687"/>
    <w:rsid w:val="00404BD8"/>
    <w:rsid w:val="00405189"/>
    <w:rsid w:val="00405944"/>
    <w:rsid w:val="00405F0C"/>
    <w:rsid w:val="00405F38"/>
    <w:rsid w:val="00406289"/>
    <w:rsid w:val="00406790"/>
    <w:rsid w:val="0040715D"/>
    <w:rsid w:val="00407405"/>
    <w:rsid w:val="004077D8"/>
    <w:rsid w:val="004115EA"/>
    <w:rsid w:val="00411877"/>
    <w:rsid w:val="00412E30"/>
    <w:rsid w:val="004133CE"/>
    <w:rsid w:val="00416204"/>
    <w:rsid w:val="004163D2"/>
    <w:rsid w:val="00416541"/>
    <w:rsid w:val="0041656D"/>
    <w:rsid w:val="00416579"/>
    <w:rsid w:val="00416C67"/>
    <w:rsid w:val="00417261"/>
    <w:rsid w:val="00417B2D"/>
    <w:rsid w:val="00417F81"/>
    <w:rsid w:val="0042004C"/>
    <w:rsid w:val="00420CE2"/>
    <w:rsid w:val="00422795"/>
    <w:rsid w:val="00422AD1"/>
    <w:rsid w:val="00422D10"/>
    <w:rsid w:val="00423056"/>
    <w:rsid w:val="00425C8D"/>
    <w:rsid w:val="00425D2A"/>
    <w:rsid w:val="00425F60"/>
    <w:rsid w:val="0042660A"/>
    <w:rsid w:val="00426BB8"/>
    <w:rsid w:val="00427652"/>
    <w:rsid w:val="004279D3"/>
    <w:rsid w:val="00427F4D"/>
    <w:rsid w:val="004305C2"/>
    <w:rsid w:val="00430643"/>
    <w:rsid w:val="0043106B"/>
    <w:rsid w:val="0043112B"/>
    <w:rsid w:val="00431562"/>
    <w:rsid w:val="00432523"/>
    <w:rsid w:val="004327ED"/>
    <w:rsid w:val="00432EF6"/>
    <w:rsid w:val="00434748"/>
    <w:rsid w:val="004368C5"/>
    <w:rsid w:val="00436F14"/>
    <w:rsid w:val="004375FC"/>
    <w:rsid w:val="004419AA"/>
    <w:rsid w:val="00441A8C"/>
    <w:rsid w:val="00441F80"/>
    <w:rsid w:val="00443635"/>
    <w:rsid w:val="0044414E"/>
    <w:rsid w:val="0044435C"/>
    <w:rsid w:val="00444F6D"/>
    <w:rsid w:val="00445138"/>
    <w:rsid w:val="00446A0A"/>
    <w:rsid w:val="0044736B"/>
    <w:rsid w:val="00447B6E"/>
    <w:rsid w:val="00447BC0"/>
    <w:rsid w:val="004534B4"/>
    <w:rsid w:val="00454528"/>
    <w:rsid w:val="00454558"/>
    <w:rsid w:val="00454DBC"/>
    <w:rsid w:val="00455C4E"/>
    <w:rsid w:val="0045613F"/>
    <w:rsid w:val="00456668"/>
    <w:rsid w:val="004578A3"/>
    <w:rsid w:val="004578AD"/>
    <w:rsid w:val="00457A2B"/>
    <w:rsid w:val="00460137"/>
    <w:rsid w:val="004608FB"/>
    <w:rsid w:val="004610F1"/>
    <w:rsid w:val="004613F3"/>
    <w:rsid w:val="00461520"/>
    <w:rsid w:val="0046179B"/>
    <w:rsid w:val="00462317"/>
    <w:rsid w:val="00462353"/>
    <w:rsid w:val="00463376"/>
    <w:rsid w:val="004643D5"/>
    <w:rsid w:val="00466633"/>
    <w:rsid w:val="00470244"/>
    <w:rsid w:val="004705FF"/>
    <w:rsid w:val="00471146"/>
    <w:rsid w:val="00472D07"/>
    <w:rsid w:val="0047345D"/>
    <w:rsid w:val="00474616"/>
    <w:rsid w:val="00477896"/>
    <w:rsid w:val="00477952"/>
    <w:rsid w:val="00477D9F"/>
    <w:rsid w:val="00480203"/>
    <w:rsid w:val="004808DC"/>
    <w:rsid w:val="004811B7"/>
    <w:rsid w:val="0048192C"/>
    <w:rsid w:val="00481EE0"/>
    <w:rsid w:val="00481F05"/>
    <w:rsid w:val="004834EE"/>
    <w:rsid w:val="00483B32"/>
    <w:rsid w:val="004845E0"/>
    <w:rsid w:val="004866A2"/>
    <w:rsid w:val="004868B1"/>
    <w:rsid w:val="00487035"/>
    <w:rsid w:val="00487A98"/>
    <w:rsid w:val="00487C78"/>
    <w:rsid w:val="00490163"/>
    <w:rsid w:val="004902D5"/>
    <w:rsid w:val="00490A24"/>
    <w:rsid w:val="004910FF"/>
    <w:rsid w:val="00492BCA"/>
    <w:rsid w:val="00492C41"/>
    <w:rsid w:val="00492D8F"/>
    <w:rsid w:val="00493215"/>
    <w:rsid w:val="004933F5"/>
    <w:rsid w:val="00495EC1"/>
    <w:rsid w:val="00495FA5"/>
    <w:rsid w:val="00496940"/>
    <w:rsid w:val="00497E03"/>
    <w:rsid w:val="004A1737"/>
    <w:rsid w:val="004A2351"/>
    <w:rsid w:val="004A30C1"/>
    <w:rsid w:val="004A3900"/>
    <w:rsid w:val="004A3E59"/>
    <w:rsid w:val="004A52A8"/>
    <w:rsid w:val="004A5F8E"/>
    <w:rsid w:val="004A5F93"/>
    <w:rsid w:val="004A6A3C"/>
    <w:rsid w:val="004B025B"/>
    <w:rsid w:val="004B0706"/>
    <w:rsid w:val="004B0F3C"/>
    <w:rsid w:val="004B13A9"/>
    <w:rsid w:val="004B2903"/>
    <w:rsid w:val="004B52CE"/>
    <w:rsid w:val="004B5624"/>
    <w:rsid w:val="004B58BB"/>
    <w:rsid w:val="004B68D0"/>
    <w:rsid w:val="004B7663"/>
    <w:rsid w:val="004B7B4C"/>
    <w:rsid w:val="004B7B87"/>
    <w:rsid w:val="004C1EB2"/>
    <w:rsid w:val="004C3770"/>
    <w:rsid w:val="004C3F2E"/>
    <w:rsid w:val="004C78D5"/>
    <w:rsid w:val="004D04BE"/>
    <w:rsid w:val="004D04C6"/>
    <w:rsid w:val="004D0A1F"/>
    <w:rsid w:val="004D0DC7"/>
    <w:rsid w:val="004D1B65"/>
    <w:rsid w:val="004D1EF7"/>
    <w:rsid w:val="004D2EA1"/>
    <w:rsid w:val="004D37D9"/>
    <w:rsid w:val="004D5568"/>
    <w:rsid w:val="004D590A"/>
    <w:rsid w:val="004D61E0"/>
    <w:rsid w:val="004E0CAB"/>
    <w:rsid w:val="004E12A3"/>
    <w:rsid w:val="004E1593"/>
    <w:rsid w:val="004E17FF"/>
    <w:rsid w:val="004E19A1"/>
    <w:rsid w:val="004E222E"/>
    <w:rsid w:val="004E3443"/>
    <w:rsid w:val="004E3CD0"/>
    <w:rsid w:val="004E5225"/>
    <w:rsid w:val="004E58C1"/>
    <w:rsid w:val="004F359E"/>
    <w:rsid w:val="004F3F52"/>
    <w:rsid w:val="004F428F"/>
    <w:rsid w:val="004F4412"/>
    <w:rsid w:val="004F48FF"/>
    <w:rsid w:val="004F522C"/>
    <w:rsid w:val="004F6D09"/>
    <w:rsid w:val="004F6DD2"/>
    <w:rsid w:val="004F78DC"/>
    <w:rsid w:val="0050182E"/>
    <w:rsid w:val="00502696"/>
    <w:rsid w:val="00503D06"/>
    <w:rsid w:val="005043EF"/>
    <w:rsid w:val="00504623"/>
    <w:rsid w:val="00505834"/>
    <w:rsid w:val="00506AC9"/>
    <w:rsid w:val="00506DBF"/>
    <w:rsid w:val="00506FBB"/>
    <w:rsid w:val="00507649"/>
    <w:rsid w:val="00507CA8"/>
    <w:rsid w:val="0051011F"/>
    <w:rsid w:val="00511082"/>
    <w:rsid w:val="005113C8"/>
    <w:rsid w:val="00511787"/>
    <w:rsid w:val="00511F53"/>
    <w:rsid w:val="005120F6"/>
    <w:rsid w:val="00512EC8"/>
    <w:rsid w:val="00514478"/>
    <w:rsid w:val="005144EC"/>
    <w:rsid w:val="00515221"/>
    <w:rsid w:val="00515EDB"/>
    <w:rsid w:val="00515F17"/>
    <w:rsid w:val="005212B9"/>
    <w:rsid w:val="0052138A"/>
    <w:rsid w:val="00521783"/>
    <w:rsid w:val="00522B22"/>
    <w:rsid w:val="00523F75"/>
    <w:rsid w:val="00524B5B"/>
    <w:rsid w:val="00524CFF"/>
    <w:rsid w:val="00525954"/>
    <w:rsid w:val="00526747"/>
    <w:rsid w:val="00527194"/>
    <w:rsid w:val="00530579"/>
    <w:rsid w:val="0053164E"/>
    <w:rsid w:val="00531B1D"/>
    <w:rsid w:val="005333E3"/>
    <w:rsid w:val="005343FE"/>
    <w:rsid w:val="005349DE"/>
    <w:rsid w:val="00535203"/>
    <w:rsid w:val="00536E2E"/>
    <w:rsid w:val="00537B3F"/>
    <w:rsid w:val="00540057"/>
    <w:rsid w:val="00540293"/>
    <w:rsid w:val="005406D4"/>
    <w:rsid w:val="00540B27"/>
    <w:rsid w:val="005412E1"/>
    <w:rsid w:val="00541AF7"/>
    <w:rsid w:val="0054204F"/>
    <w:rsid w:val="00543160"/>
    <w:rsid w:val="00543BF8"/>
    <w:rsid w:val="00545CA6"/>
    <w:rsid w:val="005461CB"/>
    <w:rsid w:val="0055018B"/>
    <w:rsid w:val="00551FE0"/>
    <w:rsid w:val="00552A49"/>
    <w:rsid w:val="0055318F"/>
    <w:rsid w:val="005536D0"/>
    <w:rsid w:val="0055400F"/>
    <w:rsid w:val="00555FC7"/>
    <w:rsid w:val="005566C7"/>
    <w:rsid w:val="0055714D"/>
    <w:rsid w:val="0056105B"/>
    <w:rsid w:val="005611FD"/>
    <w:rsid w:val="00561EC2"/>
    <w:rsid w:val="00562A9E"/>
    <w:rsid w:val="00563484"/>
    <w:rsid w:val="005639E3"/>
    <w:rsid w:val="00564296"/>
    <w:rsid w:val="0056483C"/>
    <w:rsid w:val="005651FB"/>
    <w:rsid w:val="00565336"/>
    <w:rsid w:val="0056585C"/>
    <w:rsid w:val="00566567"/>
    <w:rsid w:val="00570F9D"/>
    <w:rsid w:val="00571242"/>
    <w:rsid w:val="00571461"/>
    <w:rsid w:val="00572A48"/>
    <w:rsid w:val="00573293"/>
    <w:rsid w:val="00573784"/>
    <w:rsid w:val="0057496C"/>
    <w:rsid w:val="005758DE"/>
    <w:rsid w:val="00575A4D"/>
    <w:rsid w:val="00576F92"/>
    <w:rsid w:val="00577BB4"/>
    <w:rsid w:val="005803A8"/>
    <w:rsid w:val="00581A67"/>
    <w:rsid w:val="00582461"/>
    <w:rsid w:val="00582EF4"/>
    <w:rsid w:val="005832AD"/>
    <w:rsid w:val="0058351C"/>
    <w:rsid w:val="00583791"/>
    <w:rsid w:val="00583997"/>
    <w:rsid w:val="00583E45"/>
    <w:rsid w:val="00584735"/>
    <w:rsid w:val="00584D3C"/>
    <w:rsid w:val="00584E7C"/>
    <w:rsid w:val="0058668F"/>
    <w:rsid w:val="00586EE4"/>
    <w:rsid w:val="00587D95"/>
    <w:rsid w:val="005904C9"/>
    <w:rsid w:val="00591993"/>
    <w:rsid w:val="00595521"/>
    <w:rsid w:val="00595568"/>
    <w:rsid w:val="00595D72"/>
    <w:rsid w:val="005963C4"/>
    <w:rsid w:val="00596724"/>
    <w:rsid w:val="005A0B10"/>
    <w:rsid w:val="005A1AB7"/>
    <w:rsid w:val="005A22C9"/>
    <w:rsid w:val="005A26D5"/>
    <w:rsid w:val="005A365A"/>
    <w:rsid w:val="005A3EA5"/>
    <w:rsid w:val="005A5297"/>
    <w:rsid w:val="005A53F8"/>
    <w:rsid w:val="005A6259"/>
    <w:rsid w:val="005A71C4"/>
    <w:rsid w:val="005A7753"/>
    <w:rsid w:val="005B0EB3"/>
    <w:rsid w:val="005B15EC"/>
    <w:rsid w:val="005B172C"/>
    <w:rsid w:val="005B1DD6"/>
    <w:rsid w:val="005B5867"/>
    <w:rsid w:val="005B5C50"/>
    <w:rsid w:val="005B702C"/>
    <w:rsid w:val="005B7655"/>
    <w:rsid w:val="005B7DC9"/>
    <w:rsid w:val="005C038C"/>
    <w:rsid w:val="005C0A17"/>
    <w:rsid w:val="005C0A71"/>
    <w:rsid w:val="005C16A8"/>
    <w:rsid w:val="005C1CD3"/>
    <w:rsid w:val="005C1F8D"/>
    <w:rsid w:val="005C377D"/>
    <w:rsid w:val="005C390F"/>
    <w:rsid w:val="005C4F66"/>
    <w:rsid w:val="005C5C86"/>
    <w:rsid w:val="005C678C"/>
    <w:rsid w:val="005C6C7C"/>
    <w:rsid w:val="005C73C6"/>
    <w:rsid w:val="005C7F92"/>
    <w:rsid w:val="005D050C"/>
    <w:rsid w:val="005D1A03"/>
    <w:rsid w:val="005D2FD2"/>
    <w:rsid w:val="005D3A91"/>
    <w:rsid w:val="005D3CCE"/>
    <w:rsid w:val="005D594D"/>
    <w:rsid w:val="005D635D"/>
    <w:rsid w:val="005D712C"/>
    <w:rsid w:val="005D7410"/>
    <w:rsid w:val="005D74AC"/>
    <w:rsid w:val="005D7B4B"/>
    <w:rsid w:val="005E057E"/>
    <w:rsid w:val="005E1330"/>
    <w:rsid w:val="005E1AD5"/>
    <w:rsid w:val="005E323C"/>
    <w:rsid w:val="005E3D0E"/>
    <w:rsid w:val="005E40B1"/>
    <w:rsid w:val="005E4308"/>
    <w:rsid w:val="005E7BA6"/>
    <w:rsid w:val="005F022F"/>
    <w:rsid w:val="005F087F"/>
    <w:rsid w:val="005F2814"/>
    <w:rsid w:val="005F2935"/>
    <w:rsid w:val="005F3083"/>
    <w:rsid w:val="005F33C1"/>
    <w:rsid w:val="005F3DA3"/>
    <w:rsid w:val="005F4554"/>
    <w:rsid w:val="005F54FF"/>
    <w:rsid w:val="005F6A62"/>
    <w:rsid w:val="005F6F45"/>
    <w:rsid w:val="005F6FAC"/>
    <w:rsid w:val="00601ABF"/>
    <w:rsid w:val="0060325D"/>
    <w:rsid w:val="0060470B"/>
    <w:rsid w:val="00605277"/>
    <w:rsid w:val="0060592D"/>
    <w:rsid w:val="00605F09"/>
    <w:rsid w:val="00606D00"/>
    <w:rsid w:val="00607F9F"/>
    <w:rsid w:val="00610145"/>
    <w:rsid w:val="006110D7"/>
    <w:rsid w:val="00613916"/>
    <w:rsid w:val="006152AA"/>
    <w:rsid w:val="006166CA"/>
    <w:rsid w:val="006179C3"/>
    <w:rsid w:val="00620EA6"/>
    <w:rsid w:val="0062235A"/>
    <w:rsid w:val="00622443"/>
    <w:rsid w:val="00622C1F"/>
    <w:rsid w:val="00624106"/>
    <w:rsid w:val="00624A14"/>
    <w:rsid w:val="00626C06"/>
    <w:rsid w:val="00626D9A"/>
    <w:rsid w:val="00627B9C"/>
    <w:rsid w:val="00627DE9"/>
    <w:rsid w:val="00631082"/>
    <w:rsid w:val="00633ACC"/>
    <w:rsid w:val="00634D09"/>
    <w:rsid w:val="00635BF3"/>
    <w:rsid w:val="006363FF"/>
    <w:rsid w:val="00637338"/>
    <w:rsid w:val="00637605"/>
    <w:rsid w:val="00637769"/>
    <w:rsid w:val="006377CB"/>
    <w:rsid w:val="00640F38"/>
    <w:rsid w:val="00641105"/>
    <w:rsid w:val="00641910"/>
    <w:rsid w:val="00641E55"/>
    <w:rsid w:val="00642142"/>
    <w:rsid w:val="00644BE6"/>
    <w:rsid w:val="00644D63"/>
    <w:rsid w:val="0064567C"/>
    <w:rsid w:val="00646368"/>
    <w:rsid w:val="00646F11"/>
    <w:rsid w:val="00647934"/>
    <w:rsid w:val="00647A09"/>
    <w:rsid w:val="00647A31"/>
    <w:rsid w:val="00650F5A"/>
    <w:rsid w:val="00651CF8"/>
    <w:rsid w:val="0065221A"/>
    <w:rsid w:val="00652779"/>
    <w:rsid w:val="00652E77"/>
    <w:rsid w:val="006538D4"/>
    <w:rsid w:val="006540DD"/>
    <w:rsid w:val="0065413F"/>
    <w:rsid w:val="00654EC3"/>
    <w:rsid w:val="00657CE8"/>
    <w:rsid w:val="00657DC1"/>
    <w:rsid w:val="00661FAC"/>
    <w:rsid w:val="00662C26"/>
    <w:rsid w:val="00662DD4"/>
    <w:rsid w:val="00663EB7"/>
    <w:rsid w:val="00664632"/>
    <w:rsid w:val="00664866"/>
    <w:rsid w:val="00665B95"/>
    <w:rsid w:val="006663ED"/>
    <w:rsid w:val="00666C65"/>
    <w:rsid w:val="006671FC"/>
    <w:rsid w:val="0066766B"/>
    <w:rsid w:val="0067174F"/>
    <w:rsid w:val="00671B7E"/>
    <w:rsid w:val="006721EA"/>
    <w:rsid w:val="00674225"/>
    <w:rsid w:val="00675514"/>
    <w:rsid w:val="00676288"/>
    <w:rsid w:val="006767F0"/>
    <w:rsid w:val="00677000"/>
    <w:rsid w:val="00680863"/>
    <w:rsid w:val="00680BAC"/>
    <w:rsid w:val="00680C6C"/>
    <w:rsid w:val="00680C97"/>
    <w:rsid w:val="006813AC"/>
    <w:rsid w:val="006814C9"/>
    <w:rsid w:val="006819EB"/>
    <w:rsid w:val="00681F99"/>
    <w:rsid w:val="006821DA"/>
    <w:rsid w:val="006821F8"/>
    <w:rsid w:val="00683482"/>
    <w:rsid w:val="0068469E"/>
    <w:rsid w:val="006848E3"/>
    <w:rsid w:val="0068536F"/>
    <w:rsid w:val="006853E8"/>
    <w:rsid w:val="00685528"/>
    <w:rsid w:val="0068662D"/>
    <w:rsid w:val="00687ECB"/>
    <w:rsid w:val="0069034E"/>
    <w:rsid w:val="006904D5"/>
    <w:rsid w:val="006904F3"/>
    <w:rsid w:val="0069051F"/>
    <w:rsid w:val="0069118E"/>
    <w:rsid w:val="006916BE"/>
    <w:rsid w:val="00691729"/>
    <w:rsid w:val="006923DD"/>
    <w:rsid w:val="0069275C"/>
    <w:rsid w:val="0069290F"/>
    <w:rsid w:val="0069378F"/>
    <w:rsid w:val="00693CA2"/>
    <w:rsid w:val="00694BD7"/>
    <w:rsid w:val="00696249"/>
    <w:rsid w:val="00696E6F"/>
    <w:rsid w:val="006977AA"/>
    <w:rsid w:val="006A3969"/>
    <w:rsid w:val="006A45E1"/>
    <w:rsid w:val="006A5D3C"/>
    <w:rsid w:val="006A692F"/>
    <w:rsid w:val="006A6C73"/>
    <w:rsid w:val="006A711A"/>
    <w:rsid w:val="006B0155"/>
    <w:rsid w:val="006B1AD0"/>
    <w:rsid w:val="006B22CE"/>
    <w:rsid w:val="006B283C"/>
    <w:rsid w:val="006B3F24"/>
    <w:rsid w:val="006B5D1E"/>
    <w:rsid w:val="006B67F1"/>
    <w:rsid w:val="006B735B"/>
    <w:rsid w:val="006B7B8A"/>
    <w:rsid w:val="006C16A1"/>
    <w:rsid w:val="006C1BE4"/>
    <w:rsid w:val="006C3E38"/>
    <w:rsid w:val="006C65D4"/>
    <w:rsid w:val="006C68A7"/>
    <w:rsid w:val="006C6C80"/>
    <w:rsid w:val="006C7B92"/>
    <w:rsid w:val="006C7D00"/>
    <w:rsid w:val="006C7D56"/>
    <w:rsid w:val="006D07B4"/>
    <w:rsid w:val="006D0860"/>
    <w:rsid w:val="006D0CEF"/>
    <w:rsid w:val="006D1D40"/>
    <w:rsid w:val="006D26D9"/>
    <w:rsid w:val="006D3302"/>
    <w:rsid w:val="006D350D"/>
    <w:rsid w:val="006D3615"/>
    <w:rsid w:val="006D3F20"/>
    <w:rsid w:val="006D4BF3"/>
    <w:rsid w:val="006E027F"/>
    <w:rsid w:val="006E0395"/>
    <w:rsid w:val="006E0C2B"/>
    <w:rsid w:val="006E1CFF"/>
    <w:rsid w:val="006E1EC0"/>
    <w:rsid w:val="006E2265"/>
    <w:rsid w:val="006E2657"/>
    <w:rsid w:val="006E2695"/>
    <w:rsid w:val="006E39C9"/>
    <w:rsid w:val="006E3F45"/>
    <w:rsid w:val="006E6002"/>
    <w:rsid w:val="006E6E41"/>
    <w:rsid w:val="006F3BE5"/>
    <w:rsid w:val="006F4B19"/>
    <w:rsid w:val="006F55DF"/>
    <w:rsid w:val="006F7256"/>
    <w:rsid w:val="006F729D"/>
    <w:rsid w:val="006F7D94"/>
    <w:rsid w:val="0070120F"/>
    <w:rsid w:val="0070140F"/>
    <w:rsid w:val="007015DA"/>
    <w:rsid w:val="00701CA2"/>
    <w:rsid w:val="0070496F"/>
    <w:rsid w:val="00704BFC"/>
    <w:rsid w:val="00705AF5"/>
    <w:rsid w:val="00705EE4"/>
    <w:rsid w:val="007070A3"/>
    <w:rsid w:val="00712335"/>
    <w:rsid w:val="007126DA"/>
    <w:rsid w:val="00713317"/>
    <w:rsid w:val="00713911"/>
    <w:rsid w:val="007147E8"/>
    <w:rsid w:val="00714A0B"/>
    <w:rsid w:val="00715067"/>
    <w:rsid w:val="00715176"/>
    <w:rsid w:val="00715D11"/>
    <w:rsid w:val="007167D1"/>
    <w:rsid w:val="007205CB"/>
    <w:rsid w:val="0072120F"/>
    <w:rsid w:val="0072162C"/>
    <w:rsid w:val="007218F4"/>
    <w:rsid w:val="007223AC"/>
    <w:rsid w:val="007224ED"/>
    <w:rsid w:val="007225DD"/>
    <w:rsid w:val="00724258"/>
    <w:rsid w:val="00725624"/>
    <w:rsid w:val="00725A55"/>
    <w:rsid w:val="00725B14"/>
    <w:rsid w:val="00725EAC"/>
    <w:rsid w:val="007304D0"/>
    <w:rsid w:val="00730A21"/>
    <w:rsid w:val="00730CD1"/>
    <w:rsid w:val="00730D5E"/>
    <w:rsid w:val="00731596"/>
    <w:rsid w:val="00731715"/>
    <w:rsid w:val="00731F18"/>
    <w:rsid w:val="00731FC3"/>
    <w:rsid w:val="0073342C"/>
    <w:rsid w:val="00734430"/>
    <w:rsid w:val="007346D1"/>
    <w:rsid w:val="007346F0"/>
    <w:rsid w:val="00734CDE"/>
    <w:rsid w:val="00736E96"/>
    <w:rsid w:val="007373EF"/>
    <w:rsid w:val="007405DE"/>
    <w:rsid w:val="00740F8E"/>
    <w:rsid w:val="00741342"/>
    <w:rsid w:val="00741593"/>
    <w:rsid w:val="007425FA"/>
    <w:rsid w:val="007426A6"/>
    <w:rsid w:val="00742C1D"/>
    <w:rsid w:val="00743B2F"/>
    <w:rsid w:val="00743F92"/>
    <w:rsid w:val="0074583F"/>
    <w:rsid w:val="007468FB"/>
    <w:rsid w:val="00746A77"/>
    <w:rsid w:val="00751C0A"/>
    <w:rsid w:val="00752B9A"/>
    <w:rsid w:val="00754EDB"/>
    <w:rsid w:val="00756472"/>
    <w:rsid w:val="0075694F"/>
    <w:rsid w:val="0075734D"/>
    <w:rsid w:val="00757949"/>
    <w:rsid w:val="00757BFC"/>
    <w:rsid w:val="00761427"/>
    <w:rsid w:val="007621AD"/>
    <w:rsid w:val="007625F9"/>
    <w:rsid w:val="007633AD"/>
    <w:rsid w:val="0077075B"/>
    <w:rsid w:val="00770C0E"/>
    <w:rsid w:val="0077203F"/>
    <w:rsid w:val="0077222B"/>
    <w:rsid w:val="00773269"/>
    <w:rsid w:val="00773746"/>
    <w:rsid w:val="00774932"/>
    <w:rsid w:val="00775E9F"/>
    <w:rsid w:val="00776A43"/>
    <w:rsid w:val="00780A64"/>
    <w:rsid w:val="00781D8F"/>
    <w:rsid w:val="00782633"/>
    <w:rsid w:val="00784790"/>
    <w:rsid w:val="00784B02"/>
    <w:rsid w:val="00785118"/>
    <w:rsid w:val="00785DD4"/>
    <w:rsid w:val="007861BA"/>
    <w:rsid w:val="0078694D"/>
    <w:rsid w:val="00786C1A"/>
    <w:rsid w:val="00787360"/>
    <w:rsid w:val="007877B6"/>
    <w:rsid w:val="00787F93"/>
    <w:rsid w:val="0079010C"/>
    <w:rsid w:val="007901AD"/>
    <w:rsid w:val="0079028A"/>
    <w:rsid w:val="007909EA"/>
    <w:rsid w:val="00790A4E"/>
    <w:rsid w:val="00792BD9"/>
    <w:rsid w:val="00793429"/>
    <w:rsid w:val="007939C4"/>
    <w:rsid w:val="00797FE7"/>
    <w:rsid w:val="007A053C"/>
    <w:rsid w:val="007A10B2"/>
    <w:rsid w:val="007A19B9"/>
    <w:rsid w:val="007A2442"/>
    <w:rsid w:val="007A26E2"/>
    <w:rsid w:val="007A4D43"/>
    <w:rsid w:val="007A6DAA"/>
    <w:rsid w:val="007A72D0"/>
    <w:rsid w:val="007A75B6"/>
    <w:rsid w:val="007A785E"/>
    <w:rsid w:val="007B014F"/>
    <w:rsid w:val="007B0243"/>
    <w:rsid w:val="007B076D"/>
    <w:rsid w:val="007B120C"/>
    <w:rsid w:val="007B1D16"/>
    <w:rsid w:val="007B2967"/>
    <w:rsid w:val="007B32EB"/>
    <w:rsid w:val="007B5357"/>
    <w:rsid w:val="007B5919"/>
    <w:rsid w:val="007B6141"/>
    <w:rsid w:val="007B6352"/>
    <w:rsid w:val="007B6ADF"/>
    <w:rsid w:val="007B6AE4"/>
    <w:rsid w:val="007C0FBF"/>
    <w:rsid w:val="007C379D"/>
    <w:rsid w:val="007C43C1"/>
    <w:rsid w:val="007C4E5D"/>
    <w:rsid w:val="007C55A4"/>
    <w:rsid w:val="007C5D64"/>
    <w:rsid w:val="007D005C"/>
    <w:rsid w:val="007D100F"/>
    <w:rsid w:val="007D2AF1"/>
    <w:rsid w:val="007D35C6"/>
    <w:rsid w:val="007D5146"/>
    <w:rsid w:val="007D55EC"/>
    <w:rsid w:val="007D771D"/>
    <w:rsid w:val="007D792F"/>
    <w:rsid w:val="007E012A"/>
    <w:rsid w:val="007E066C"/>
    <w:rsid w:val="007E0A73"/>
    <w:rsid w:val="007E194E"/>
    <w:rsid w:val="007E19B5"/>
    <w:rsid w:val="007E1A96"/>
    <w:rsid w:val="007E45A7"/>
    <w:rsid w:val="007E4C07"/>
    <w:rsid w:val="007E5FB1"/>
    <w:rsid w:val="007E63CF"/>
    <w:rsid w:val="007E7095"/>
    <w:rsid w:val="007E71D7"/>
    <w:rsid w:val="007E77C7"/>
    <w:rsid w:val="007F10DC"/>
    <w:rsid w:val="007F235D"/>
    <w:rsid w:val="007F2752"/>
    <w:rsid w:val="007F2DDE"/>
    <w:rsid w:val="007F3DDB"/>
    <w:rsid w:val="007F53A4"/>
    <w:rsid w:val="007F53B6"/>
    <w:rsid w:val="007F6128"/>
    <w:rsid w:val="007F6BB3"/>
    <w:rsid w:val="007F6D80"/>
    <w:rsid w:val="007F7A65"/>
    <w:rsid w:val="00800AA1"/>
    <w:rsid w:val="00802684"/>
    <w:rsid w:val="0080301F"/>
    <w:rsid w:val="00803D6F"/>
    <w:rsid w:val="00803EA6"/>
    <w:rsid w:val="00803F62"/>
    <w:rsid w:val="00804049"/>
    <w:rsid w:val="00804E7C"/>
    <w:rsid w:val="00805451"/>
    <w:rsid w:val="00805C03"/>
    <w:rsid w:val="00807A9B"/>
    <w:rsid w:val="00810CCB"/>
    <w:rsid w:val="00812CA0"/>
    <w:rsid w:val="008138DC"/>
    <w:rsid w:val="00813CA2"/>
    <w:rsid w:val="008145E2"/>
    <w:rsid w:val="00817E9E"/>
    <w:rsid w:val="0082114B"/>
    <w:rsid w:val="008211A6"/>
    <w:rsid w:val="0082153C"/>
    <w:rsid w:val="00821964"/>
    <w:rsid w:val="0082224A"/>
    <w:rsid w:val="00822976"/>
    <w:rsid w:val="00823C30"/>
    <w:rsid w:val="00823EA9"/>
    <w:rsid w:val="008246F2"/>
    <w:rsid w:val="0082677C"/>
    <w:rsid w:val="00830AF5"/>
    <w:rsid w:val="00832F2D"/>
    <w:rsid w:val="00834F5A"/>
    <w:rsid w:val="00835C80"/>
    <w:rsid w:val="00835D01"/>
    <w:rsid w:val="00836EDF"/>
    <w:rsid w:val="00837E04"/>
    <w:rsid w:val="00837F8C"/>
    <w:rsid w:val="00840460"/>
    <w:rsid w:val="00840FCD"/>
    <w:rsid w:val="008412CA"/>
    <w:rsid w:val="008425CD"/>
    <w:rsid w:val="00843A02"/>
    <w:rsid w:val="00843B00"/>
    <w:rsid w:val="00843C0F"/>
    <w:rsid w:val="00843FDE"/>
    <w:rsid w:val="00845257"/>
    <w:rsid w:val="00845E4B"/>
    <w:rsid w:val="00846E5C"/>
    <w:rsid w:val="0084758B"/>
    <w:rsid w:val="00850859"/>
    <w:rsid w:val="008512CB"/>
    <w:rsid w:val="0085184D"/>
    <w:rsid w:val="0085216B"/>
    <w:rsid w:val="00852848"/>
    <w:rsid w:val="008533BE"/>
    <w:rsid w:val="0085343C"/>
    <w:rsid w:val="00853B62"/>
    <w:rsid w:val="00853DF4"/>
    <w:rsid w:val="008542C8"/>
    <w:rsid w:val="0085466C"/>
    <w:rsid w:val="00854780"/>
    <w:rsid w:val="008572BC"/>
    <w:rsid w:val="00857931"/>
    <w:rsid w:val="008600FE"/>
    <w:rsid w:val="008606C5"/>
    <w:rsid w:val="00860871"/>
    <w:rsid w:val="008612AE"/>
    <w:rsid w:val="008614B5"/>
    <w:rsid w:val="00861AE5"/>
    <w:rsid w:val="00862031"/>
    <w:rsid w:val="00863A13"/>
    <w:rsid w:val="0086546F"/>
    <w:rsid w:val="00865AAB"/>
    <w:rsid w:val="00865BB7"/>
    <w:rsid w:val="00866A3C"/>
    <w:rsid w:val="00866E0A"/>
    <w:rsid w:val="00870796"/>
    <w:rsid w:val="00871740"/>
    <w:rsid w:val="00871E63"/>
    <w:rsid w:val="00871F50"/>
    <w:rsid w:val="00872129"/>
    <w:rsid w:val="00872D6E"/>
    <w:rsid w:val="008731A2"/>
    <w:rsid w:val="00873F23"/>
    <w:rsid w:val="00874506"/>
    <w:rsid w:val="008750A8"/>
    <w:rsid w:val="00875838"/>
    <w:rsid w:val="008759B4"/>
    <w:rsid w:val="00876656"/>
    <w:rsid w:val="00877173"/>
    <w:rsid w:val="00877209"/>
    <w:rsid w:val="0087759B"/>
    <w:rsid w:val="0087791D"/>
    <w:rsid w:val="008809BA"/>
    <w:rsid w:val="00880B79"/>
    <w:rsid w:val="00880C5B"/>
    <w:rsid w:val="00880D68"/>
    <w:rsid w:val="00880F96"/>
    <w:rsid w:val="00882DAC"/>
    <w:rsid w:val="008859CC"/>
    <w:rsid w:val="008860F8"/>
    <w:rsid w:val="00886E3F"/>
    <w:rsid w:val="00887D5A"/>
    <w:rsid w:val="0089124C"/>
    <w:rsid w:val="00891B32"/>
    <w:rsid w:val="00891B9D"/>
    <w:rsid w:val="0089233A"/>
    <w:rsid w:val="00894B71"/>
    <w:rsid w:val="00895A91"/>
    <w:rsid w:val="008A0DE5"/>
    <w:rsid w:val="008A1BA5"/>
    <w:rsid w:val="008A36AD"/>
    <w:rsid w:val="008A3F01"/>
    <w:rsid w:val="008A4F47"/>
    <w:rsid w:val="008A5067"/>
    <w:rsid w:val="008A5B35"/>
    <w:rsid w:val="008A5F1E"/>
    <w:rsid w:val="008A76DF"/>
    <w:rsid w:val="008A7FC7"/>
    <w:rsid w:val="008B11D0"/>
    <w:rsid w:val="008B1A80"/>
    <w:rsid w:val="008B292D"/>
    <w:rsid w:val="008B305A"/>
    <w:rsid w:val="008B38D2"/>
    <w:rsid w:val="008B3903"/>
    <w:rsid w:val="008B42FA"/>
    <w:rsid w:val="008B4B07"/>
    <w:rsid w:val="008B56C9"/>
    <w:rsid w:val="008B6741"/>
    <w:rsid w:val="008B7020"/>
    <w:rsid w:val="008B73EC"/>
    <w:rsid w:val="008B74E7"/>
    <w:rsid w:val="008C05DB"/>
    <w:rsid w:val="008C0668"/>
    <w:rsid w:val="008C2181"/>
    <w:rsid w:val="008C2B1E"/>
    <w:rsid w:val="008C2E3E"/>
    <w:rsid w:val="008C3B6C"/>
    <w:rsid w:val="008C3CF8"/>
    <w:rsid w:val="008C44D9"/>
    <w:rsid w:val="008D00DC"/>
    <w:rsid w:val="008D04B9"/>
    <w:rsid w:val="008D0726"/>
    <w:rsid w:val="008D0913"/>
    <w:rsid w:val="008D1571"/>
    <w:rsid w:val="008D21E5"/>
    <w:rsid w:val="008D21EA"/>
    <w:rsid w:val="008D2962"/>
    <w:rsid w:val="008D2CB0"/>
    <w:rsid w:val="008D3A55"/>
    <w:rsid w:val="008D3AF9"/>
    <w:rsid w:val="008D3B9B"/>
    <w:rsid w:val="008D40E7"/>
    <w:rsid w:val="008D4212"/>
    <w:rsid w:val="008D429A"/>
    <w:rsid w:val="008D6217"/>
    <w:rsid w:val="008D6A0D"/>
    <w:rsid w:val="008D6B0F"/>
    <w:rsid w:val="008D783B"/>
    <w:rsid w:val="008E107B"/>
    <w:rsid w:val="008E12EC"/>
    <w:rsid w:val="008E3CFA"/>
    <w:rsid w:val="008E3F6B"/>
    <w:rsid w:val="008E4FC3"/>
    <w:rsid w:val="008E5776"/>
    <w:rsid w:val="008E5C0A"/>
    <w:rsid w:val="008F103C"/>
    <w:rsid w:val="008F1B3C"/>
    <w:rsid w:val="008F306A"/>
    <w:rsid w:val="008F3522"/>
    <w:rsid w:val="008F38DB"/>
    <w:rsid w:val="008F49C0"/>
    <w:rsid w:val="00900048"/>
    <w:rsid w:val="0090031F"/>
    <w:rsid w:val="009003B0"/>
    <w:rsid w:val="009016E1"/>
    <w:rsid w:val="0090304E"/>
    <w:rsid w:val="00903426"/>
    <w:rsid w:val="009039F6"/>
    <w:rsid w:val="00904220"/>
    <w:rsid w:val="00904C2B"/>
    <w:rsid w:val="0090507F"/>
    <w:rsid w:val="00905342"/>
    <w:rsid w:val="00907D6A"/>
    <w:rsid w:val="00911AFC"/>
    <w:rsid w:val="00911CE5"/>
    <w:rsid w:val="00912289"/>
    <w:rsid w:val="00912C42"/>
    <w:rsid w:val="0091316E"/>
    <w:rsid w:val="00913F22"/>
    <w:rsid w:val="009159C5"/>
    <w:rsid w:val="009161BF"/>
    <w:rsid w:val="009178AD"/>
    <w:rsid w:val="00917A0C"/>
    <w:rsid w:val="009200D1"/>
    <w:rsid w:val="00922350"/>
    <w:rsid w:val="009225E5"/>
    <w:rsid w:val="00922E1E"/>
    <w:rsid w:val="00924FE0"/>
    <w:rsid w:val="0092654E"/>
    <w:rsid w:val="00926BA5"/>
    <w:rsid w:val="00926D7B"/>
    <w:rsid w:val="0093015E"/>
    <w:rsid w:val="00930183"/>
    <w:rsid w:val="00930B7D"/>
    <w:rsid w:val="00930BA5"/>
    <w:rsid w:val="00930DDF"/>
    <w:rsid w:val="00931AA5"/>
    <w:rsid w:val="00931DAC"/>
    <w:rsid w:val="00932BC9"/>
    <w:rsid w:val="00933BFB"/>
    <w:rsid w:val="0093540A"/>
    <w:rsid w:val="00936766"/>
    <w:rsid w:val="00936BD8"/>
    <w:rsid w:val="009373EA"/>
    <w:rsid w:val="00937CC4"/>
    <w:rsid w:val="00940040"/>
    <w:rsid w:val="009414CD"/>
    <w:rsid w:val="009432F6"/>
    <w:rsid w:val="00943E31"/>
    <w:rsid w:val="00943E8F"/>
    <w:rsid w:val="00944499"/>
    <w:rsid w:val="009453F1"/>
    <w:rsid w:val="0094682A"/>
    <w:rsid w:val="00946F68"/>
    <w:rsid w:val="00946F96"/>
    <w:rsid w:val="00951684"/>
    <w:rsid w:val="00951E22"/>
    <w:rsid w:val="00953752"/>
    <w:rsid w:val="00953C81"/>
    <w:rsid w:val="00956BF3"/>
    <w:rsid w:val="009573AD"/>
    <w:rsid w:val="00961012"/>
    <w:rsid w:val="00961075"/>
    <w:rsid w:val="00961B2A"/>
    <w:rsid w:val="00961B6F"/>
    <w:rsid w:val="00961BB1"/>
    <w:rsid w:val="00961CBE"/>
    <w:rsid w:val="009621DF"/>
    <w:rsid w:val="0096241A"/>
    <w:rsid w:val="009645CE"/>
    <w:rsid w:val="009662B1"/>
    <w:rsid w:val="00966C00"/>
    <w:rsid w:val="009671BA"/>
    <w:rsid w:val="00970B6B"/>
    <w:rsid w:val="009718CF"/>
    <w:rsid w:val="00971C48"/>
    <w:rsid w:val="009730F6"/>
    <w:rsid w:val="00973E86"/>
    <w:rsid w:val="009749F0"/>
    <w:rsid w:val="009759AE"/>
    <w:rsid w:val="00976898"/>
    <w:rsid w:val="00976E53"/>
    <w:rsid w:val="0097727D"/>
    <w:rsid w:val="00980422"/>
    <w:rsid w:val="009810BF"/>
    <w:rsid w:val="009853EA"/>
    <w:rsid w:val="00985765"/>
    <w:rsid w:val="00986529"/>
    <w:rsid w:val="009868C4"/>
    <w:rsid w:val="00987814"/>
    <w:rsid w:val="00990CC5"/>
    <w:rsid w:val="00991B0D"/>
    <w:rsid w:val="00991B97"/>
    <w:rsid w:val="00993EF0"/>
    <w:rsid w:val="009946C0"/>
    <w:rsid w:val="00996192"/>
    <w:rsid w:val="009962C0"/>
    <w:rsid w:val="009964A3"/>
    <w:rsid w:val="00996F28"/>
    <w:rsid w:val="009974DE"/>
    <w:rsid w:val="00997FEB"/>
    <w:rsid w:val="009A001D"/>
    <w:rsid w:val="009A199C"/>
    <w:rsid w:val="009A2042"/>
    <w:rsid w:val="009A221D"/>
    <w:rsid w:val="009A27D8"/>
    <w:rsid w:val="009A43CF"/>
    <w:rsid w:val="009A46C4"/>
    <w:rsid w:val="009A4BBD"/>
    <w:rsid w:val="009A5B5C"/>
    <w:rsid w:val="009A5DE4"/>
    <w:rsid w:val="009A72D3"/>
    <w:rsid w:val="009A74BA"/>
    <w:rsid w:val="009B131A"/>
    <w:rsid w:val="009B20F2"/>
    <w:rsid w:val="009B269D"/>
    <w:rsid w:val="009B4D92"/>
    <w:rsid w:val="009B5ED0"/>
    <w:rsid w:val="009B61F7"/>
    <w:rsid w:val="009B7952"/>
    <w:rsid w:val="009C1166"/>
    <w:rsid w:val="009C1317"/>
    <w:rsid w:val="009C1627"/>
    <w:rsid w:val="009C18D2"/>
    <w:rsid w:val="009C2ED4"/>
    <w:rsid w:val="009C3428"/>
    <w:rsid w:val="009C3504"/>
    <w:rsid w:val="009C498A"/>
    <w:rsid w:val="009C5073"/>
    <w:rsid w:val="009C558A"/>
    <w:rsid w:val="009C5B78"/>
    <w:rsid w:val="009C5FF7"/>
    <w:rsid w:val="009C6E5E"/>
    <w:rsid w:val="009C6FA4"/>
    <w:rsid w:val="009C7147"/>
    <w:rsid w:val="009C75EC"/>
    <w:rsid w:val="009D0AB3"/>
    <w:rsid w:val="009D1BE0"/>
    <w:rsid w:val="009D3E18"/>
    <w:rsid w:val="009D3F36"/>
    <w:rsid w:val="009D5D52"/>
    <w:rsid w:val="009D6AD2"/>
    <w:rsid w:val="009D702E"/>
    <w:rsid w:val="009D7D02"/>
    <w:rsid w:val="009E01E9"/>
    <w:rsid w:val="009E1789"/>
    <w:rsid w:val="009E23B4"/>
    <w:rsid w:val="009E40D7"/>
    <w:rsid w:val="009E46BA"/>
    <w:rsid w:val="009E47EA"/>
    <w:rsid w:val="009E4822"/>
    <w:rsid w:val="009E5433"/>
    <w:rsid w:val="009E5E22"/>
    <w:rsid w:val="009E647E"/>
    <w:rsid w:val="009E7679"/>
    <w:rsid w:val="009E7A0F"/>
    <w:rsid w:val="009F362A"/>
    <w:rsid w:val="009F5897"/>
    <w:rsid w:val="009F6368"/>
    <w:rsid w:val="009F6645"/>
    <w:rsid w:val="009F6870"/>
    <w:rsid w:val="009F77E0"/>
    <w:rsid w:val="009F7AA9"/>
    <w:rsid w:val="009F7C9A"/>
    <w:rsid w:val="00A0008C"/>
    <w:rsid w:val="00A00203"/>
    <w:rsid w:val="00A00A9B"/>
    <w:rsid w:val="00A00F32"/>
    <w:rsid w:val="00A012ED"/>
    <w:rsid w:val="00A01A57"/>
    <w:rsid w:val="00A021B1"/>
    <w:rsid w:val="00A023AB"/>
    <w:rsid w:val="00A02ACD"/>
    <w:rsid w:val="00A02EC5"/>
    <w:rsid w:val="00A0306D"/>
    <w:rsid w:val="00A04641"/>
    <w:rsid w:val="00A049C4"/>
    <w:rsid w:val="00A0694A"/>
    <w:rsid w:val="00A06BDA"/>
    <w:rsid w:val="00A079C4"/>
    <w:rsid w:val="00A07A1A"/>
    <w:rsid w:val="00A07DBF"/>
    <w:rsid w:val="00A10118"/>
    <w:rsid w:val="00A10345"/>
    <w:rsid w:val="00A10982"/>
    <w:rsid w:val="00A1189A"/>
    <w:rsid w:val="00A11B82"/>
    <w:rsid w:val="00A11D05"/>
    <w:rsid w:val="00A11D0C"/>
    <w:rsid w:val="00A13484"/>
    <w:rsid w:val="00A143E1"/>
    <w:rsid w:val="00A15157"/>
    <w:rsid w:val="00A16D8F"/>
    <w:rsid w:val="00A16E74"/>
    <w:rsid w:val="00A176F0"/>
    <w:rsid w:val="00A17967"/>
    <w:rsid w:val="00A2033C"/>
    <w:rsid w:val="00A212D7"/>
    <w:rsid w:val="00A21465"/>
    <w:rsid w:val="00A21A95"/>
    <w:rsid w:val="00A226C2"/>
    <w:rsid w:val="00A22999"/>
    <w:rsid w:val="00A23CC8"/>
    <w:rsid w:val="00A23E97"/>
    <w:rsid w:val="00A25527"/>
    <w:rsid w:val="00A25ABF"/>
    <w:rsid w:val="00A26849"/>
    <w:rsid w:val="00A272D4"/>
    <w:rsid w:val="00A2785E"/>
    <w:rsid w:val="00A27878"/>
    <w:rsid w:val="00A27E80"/>
    <w:rsid w:val="00A33588"/>
    <w:rsid w:val="00A34A03"/>
    <w:rsid w:val="00A36ABD"/>
    <w:rsid w:val="00A37F89"/>
    <w:rsid w:val="00A40675"/>
    <w:rsid w:val="00A42735"/>
    <w:rsid w:val="00A42E35"/>
    <w:rsid w:val="00A4311C"/>
    <w:rsid w:val="00A4327D"/>
    <w:rsid w:val="00A43C73"/>
    <w:rsid w:val="00A43F6F"/>
    <w:rsid w:val="00A44178"/>
    <w:rsid w:val="00A4496B"/>
    <w:rsid w:val="00A45649"/>
    <w:rsid w:val="00A501FA"/>
    <w:rsid w:val="00A5141F"/>
    <w:rsid w:val="00A5296E"/>
    <w:rsid w:val="00A52BBC"/>
    <w:rsid w:val="00A540E5"/>
    <w:rsid w:val="00A55AE4"/>
    <w:rsid w:val="00A56650"/>
    <w:rsid w:val="00A5673E"/>
    <w:rsid w:val="00A60712"/>
    <w:rsid w:val="00A609F1"/>
    <w:rsid w:val="00A6147E"/>
    <w:rsid w:val="00A617DE"/>
    <w:rsid w:val="00A61EAB"/>
    <w:rsid w:val="00A62C86"/>
    <w:rsid w:val="00A62E02"/>
    <w:rsid w:val="00A64D58"/>
    <w:rsid w:val="00A6606E"/>
    <w:rsid w:val="00A662F9"/>
    <w:rsid w:val="00A7181B"/>
    <w:rsid w:val="00A7271E"/>
    <w:rsid w:val="00A72F1A"/>
    <w:rsid w:val="00A7325E"/>
    <w:rsid w:val="00A734E2"/>
    <w:rsid w:val="00A73942"/>
    <w:rsid w:val="00A74437"/>
    <w:rsid w:val="00A764E2"/>
    <w:rsid w:val="00A7654E"/>
    <w:rsid w:val="00A77DF1"/>
    <w:rsid w:val="00A80309"/>
    <w:rsid w:val="00A80C42"/>
    <w:rsid w:val="00A816F2"/>
    <w:rsid w:val="00A833CD"/>
    <w:rsid w:val="00A839EE"/>
    <w:rsid w:val="00A843ED"/>
    <w:rsid w:val="00A84E47"/>
    <w:rsid w:val="00A85D2E"/>
    <w:rsid w:val="00A85D8F"/>
    <w:rsid w:val="00A90576"/>
    <w:rsid w:val="00A907C1"/>
    <w:rsid w:val="00A90BA8"/>
    <w:rsid w:val="00A90F7C"/>
    <w:rsid w:val="00A913A9"/>
    <w:rsid w:val="00A91C59"/>
    <w:rsid w:val="00A92397"/>
    <w:rsid w:val="00A92A98"/>
    <w:rsid w:val="00A92AC7"/>
    <w:rsid w:val="00A92B1A"/>
    <w:rsid w:val="00A92D0F"/>
    <w:rsid w:val="00A92D2B"/>
    <w:rsid w:val="00A935A1"/>
    <w:rsid w:val="00A942FF"/>
    <w:rsid w:val="00A94489"/>
    <w:rsid w:val="00A94E05"/>
    <w:rsid w:val="00A94E7F"/>
    <w:rsid w:val="00A951EF"/>
    <w:rsid w:val="00A956BE"/>
    <w:rsid w:val="00A95C5B"/>
    <w:rsid w:val="00A96F5C"/>
    <w:rsid w:val="00AA07A8"/>
    <w:rsid w:val="00AA07C4"/>
    <w:rsid w:val="00AA115C"/>
    <w:rsid w:val="00AA3BD9"/>
    <w:rsid w:val="00AA3DE9"/>
    <w:rsid w:val="00AA463D"/>
    <w:rsid w:val="00AA53FB"/>
    <w:rsid w:val="00AA743F"/>
    <w:rsid w:val="00AA77C7"/>
    <w:rsid w:val="00AB0404"/>
    <w:rsid w:val="00AB0642"/>
    <w:rsid w:val="00AB0994"/>
    <w:rsid w:val="00AB0AD9"/>
    <w:rsid w:val="00AB1123"/>
    <w:rsid w:val="00AB16D1"/>
    <w:rsid w:val="00AB22F0"/>
    <w:rsid w:val="00AB2B45"/>
    <w:rsid w:val="00AB7509"/>
    <w:rsid w:val="00AB755C"/>
    <w:rsid w:val="00AC0237"/>
    <w:rsid w:val="00AC14EE"/>
    <w:rsid w:val="00AC1B31"/>
    <w:rsid w:val="00AC1FA9"/>
    <w:rsid w:val="00AC326F"/>
    <w:rsid w:val="00AC3C34"/>
    <w:rsid w:val="00AC3F2A"/>
    <w:rsid w:val="00AC44FB"/>
    <w:rsid w:val="00AC4EAD"/>
    <w:rsid w:val="00AC7C16"/>
    <w:rsid w:val="00AD2962"/>
    <w:rsid w:val="00AD3A2A"/>
    <w:rsid w:val="00AD4451"/>
    <w:rsid w:val="00AD6E20"/>
    <w:rsid w:val="00AD79FB"/>
    <w:rsid w:val="00AD7ACD"/>
    <w:rsid w:val="00AE09F9"/>
    <w:rsid w:val="00AE0D3D"/>
    <w:rsid w:val="00AE0F31"/>
    <w:rsid w:val="00AE171E"/>
    <w:rsid w:val="00AE280C"/>
    <w:rsid w:val="00AE3422"/>
    <w:rsid w:val="00AE563A"/>
    <w:rsid w:val="00AE58F9"/>
    <w:rsid w:val="00AE5F86"/>
    <w:rsid w:val="00AE6208"/>
    <w:rsid w:val="00AE6367"/>
    <w:rsid w:val="00AE6D30"/>
    <w:rsid w:val="00AE7D12"/>
    <w:rsid w:val="00AF059F"/>
    <w:rsid w:val="00AF07D7"/>
    <w:rsid w:val="00AF0C00"/>
    <w:rsid w:val="00AF0FDE"/>
    <w:rsid w:val="00AF160C"/>
    <w:rsid w:val="00AF2C75"/>
    <w:rsid w:val="00AF36FE"/>
    <w:rsid w:val="00AF43BB"/>
    <w:rsid w:val="00AF4E89"/>
    <w:rsid w:val="00AF51DF"/>
    <w:rsid w:val="00AF5298"/>
    <w:rsid w:val="00AF5914"/>
    <w:rsid w:val="00AF6A0F"/>
    <w:rsid w:val="00AF6A64"/>
    <w:rsid w:val="00AF7147"/>
    <w:rsid w:val="00AF7226"/>
    <w:rsid w:val="00AF736D"/>
    <w:rsid w:val="00AF7598"/>
    <w:rsid w:val="00B003F1"/>
    <w:rsid w:val="00B01211"/>
    <w:rsid w:val="00B016D4"/>
    <w:rsid w:val="00B01EBB"/>
    <w:rsid w:val="00B0204B"/>
    <w:rsid w:val="00B02A70"/>
    <w:rsid w:val="00B02B58"/>
    <w:rsid w:val="00B02E62"/>
    <w:rsid w:val="00B03147"/>
    <w:rsid w:val="00B067C3"/>
    <w:rsid w:val="00B10AAE"/>
    <w:rsid w:val="00B11332"/>
    <w:rsid w:val="00B1274E"/>
    <w:rsid w:val="00B12D18"/>
    <w:rsid w:val="00B1390C"/>
    <w:rsid w:val="00B142D9"/>
    <w:rsid w:val="00B16CED"/>
    <w:rsid w:val="00B173A0"/>
    <w:rsid w:val="00B20C50"/>
    <w:rsid w:val="00B212F0"/>
    <w:rsid w:val="00B233AB"/>
    <w:rsid w:val="00B25041"/>
    <w:rsid w:val="00B254E0"/>
    <w:rsid w:val="00B26290"/>
    <w:rsid w:val="00B27B84"/>
    <w:rsid w:val="00B3157C"/>
    <w:rsid w:val="00B32497"/>
    <w:rsid w:val="00B32780"/>
    <w:rsid w:val="00B330B5"/>
    <w:rsid w:val="00B330FD"/>
    <w:rsid w:val="00B3594E"/>
    <w:rsid w:val="00B35BA5"/>
    <w:rsid w:val="00B35F0A"/>
    <w:rsid w:val="00B3604A"/>
    <w:rsid w:val="00B36113"/>
    <w:rsid w:val="00B3627E"/>
    <w:rsid w:val="00B36E5D"/>
    <w:rsid w:val="00B4041E"/>
    <w:rsid w:val="00B41187"/>
    <w:rsid w:val="00B41244"/>
    <w:rsid w:val="00B41443"/>
    <w:rsid w:val="00B421D6"/>
    <w:rsid w:val="00B42AAC"/>
    <w:rsid w:val="00B43071"/>
    <w:rsid w:val="00B439AE"/>
    <w:rsid w:val="00B46566"/>
    <w:rsid w:val="00B4740A"/>
    <w:rsid w:val="00B47DDA"/>
    <w:rsid w:val="00B50C63"/>
    <w:rsid w:val="00B510F1"/>
    <w:rsid w:val="00B51C29"/>
    <w:rsid w:val="00B52114"/>
    <w:rsid w:val="00B535B2"/>
    <w:rsid w:val="00B53721"/>
    <w:rsid w:val="00B53FAC"/>
    <w:rsid w:val="00B556E5"/>
    <w:rsid w:val="00B5623D"/>
    <w:rsid w:val="00B562B3"/>
    <w:rsid w:val="00B57A15"/>
    <w:rsid w:val="00B63DB6"/>
    <w:rsid w:val="00B64526"/>
    <w:rsid w:val="00B6468B"/>
    <w:rsid w:val="00B648FC"/>
    <w:rsid w:val="00B653AD"/>
    <w:rsid w:val="00B656B1"/>
    <w:rsid w:val="00B66018"/>
    <w:rsid w:val="00B66642"/>
    <w:rsid w:val="00B6749A"/>
    <w:rsid w:val="00B67927"/>
    <w:rsid w:val="00B703DF"/>
    <w:rsid w:val="00B711C3"/>
    <w:rsid w:val="00B712D7"/>
    <w:rsid w:val="00B71E5A"/>
    <w:rsid w:val="00B721AE"/>
    <w:rsid w:val="00B72899"/>
    <w:rsid w:val="00B74D85"/>
    <w:rsid w:val="00B765B6"/>
    <w:rsid w:val="00B76918"/>
    <w:rsid w:val="00B77C01"/>
    <w:rsid w:val="00B817ED"/>
    <w:rsid w:val="00B82DBF"/>
    <w:rsid w:val="00B8329C"/>
    <w:rsid w:val="00B83D79"/>
    <w:rsid w:val="00B85A53"/>
    <w:rsid w:val="00B85B21"/>
    <w:rsid w:val="00B86C24"/>
    <w:rsid w:val="00B86F3A"/>
    <w:rsid w:val="00B878D0"/>
    <w:rsid w:val="00B87989"/>
    <w:rsid w:val="00B87EAC"/>
    <w:rsid w:val="00B90E27"/>
    <w:rsid w:val="00B910B9"/>
    <w:rsid w:val="00B912C9"/>
    <w:rsid w:val="00B9179F"/>
    <w:rsid w:val="00B91F29"/>
    <w:rsid w:val="00B94BC7"/>
    <w:rsid w:val="00B94BFF"/>
    <w:rsid w:val="00B95199"/>
    <w:rsid w:val="00B95B02"/>
    <w:rsid w:val="00B96506"/>
    <w:rsid w:val="00BA0568"/>
    <w:rsid w:val="00BA0B8A"/>
    <w:rsid w:val="00BA0C6B"/>
    <w:rsid w:val="00BA13E1"/>
    <w:rsid w:val="00BA2048"/>
    <w:rsid w:val="00BA25CF"/>
    <w:rsid w:val="00BA28C1"/>
    <w:rsid w:val="00BA2985"/>
    <w:rsid w:val="00BA2A15"/>
    <w:rsid w:val="00BA34CC"/>
    <w:rsid w:val="00BA5004"/>
    <w:rsid w:val="00BA553D"/>
    <w:rsid w:val="00BA7077"/>
    <w:rsid w:val="00BA73BF"/>
    <w:rsid w:val="00BA783C"/>
    <w:rsid w:val="00BB07EE"/>
    <w:rsid w:val="00BB1752"/>
    <w:rsid w:val="00BB20A2"/>
    <w:rsid w:val="00BB2CD9"/>
    <w:rsid w:val="00BB43FE"/>
    <w:rsid w:val="00BB4433"/>
    <w:rsid w:val="00BB7270"/>
    <w:rsid w:val="00BB74B1"/>
    <w:rsid w:val="00BB7539"/>
    <w:rsid w:val="00BB7CFE"/>
    <w:rsid w:val="00BC002D"/>
    <w:rsid w:val="00BC123E"/>
    <w:rsid w:val="00BC1FB8"/>
    <w:rsid w:val="00BC400B"/>
    <w:rsid w:val="00BC425E"/>
    <w:rsid w:val="00BC48C9"/>
    <w:rsid w:val="00BC56C3"/>
    <w:rsid w:val="00BC715C"/>
    <w:rsid w:val="00BC76DC"/>
    <w:rsid w:val="00BD0174"/>
    <w:rsid w:val="00BD105C"/>
    <w:rsid w:val="00BD110C"/>
    <w:rsid w:val="00BD1572"/>
    <w:rsid w:val="00BD15A8"/>
    <w:rsid w:val="00BD2015"/>
    <w:rsid w:val="00BD226E"/>
    <w:rsid w:val="00BD32E3"/>
    <w:rsid w:val="00BD3508"/>
    <w:rsid w:val="00BD3547"/>
    <w:rsid w:val="00BD4848"/>
    <w:rsid w:val="00BD4EA2"/>
    <w:rsid w:val="00BD737E"/>
    <w:rsid w:val="00BD74DB"/>
    <w:rsid w:val="00BE1D92"/>
    <w:rsid w:val="00BE21C2"/>
    <w:rsid w:val="00BE3366"/>
    <w:rsid w:val="00BE4070"/>
    <w:rsid w:val="00BE465B"/>
    <w:rsid w:val="00BE4960"/>
    <w:rsid w:val="00BE5003"/>
    <w:rsid w:val="00BE613A"/>
    <w:rsid w:val="00BE65BE"/>
    <w:rsid w:val="00BE72F4"/>
    <w:rsid w:val="00BF20D2"/>
    <w:rsid w:val="00BF2CC5"/>
    <w:rsid w:val="00BF30A3"/>
    <w:rsid w:val="00BF31E9"/>
    <w:rsid w:val="00BF3A81"/>
    <w:rsid w:val="00BF4DC5"/>
    <w:rsid w:val="00BF5240"/>
    <w:rsid w:val="00C00ED7"/>
    <w:rsid w:val="00C01E8C"/>
    <w:rsid w:val="00C023C7"/>
    <w:rsid w:val="00C058DE"/>
    <w:rsid w:val="00C0596C"/>
    <w:rsid w:val="00C0661F"/>
    <w:rsid w:val="00C0676C"/>
    <w:rsid w:val="00C0773B"/>
    <w:rsid w:val="00C101C4"/>
    <w:rsid w:val="00C1023A"/>
    <w:rsid w:val="00C1203E"/>
    <w:rsid w:val="00C128C8"/>
    <w:rsid w:val="00C130C1"/>
    <w:rsid w:val="00C14916"/>
    <w:rsid w:val="00C155D2"/>
    <w:rsid w:val="00C157CF"/>
    <w:rsid w:val="00C179BE"/>
    <w:rsid w:val="00C20543"/>
    <w:rsid w:val="00C20BE7"/>
    <w:rsid w:val="00C20EBB"/>
    <w:rsid w:val="00C2179B"/>
    <w:rsid w:val="00C23C08"/>
    <w:rsid w:val="00C25898"/>
    <w:rsid w:val="00C25BFE"/>
    <w:rsid w:val="00C26AE0"/>
    <w:rsid w:val="00C27EDA"/>
    <w:rsid w:val="00C3046E"/>
    <w:rsid w:val="00C30A67"/>
    <w:rsid w:val="00C318FE"/>
    <w:rsid w:val="00C31AEC"/>
    <w:rsid w:val="00C31F29"/>
    <w:rsid w:val="00C3232F"/>
    <w:rsid w:val="00C3295F"/>
    <w:rsid w:val="00C33F05"/>
    <w:rsid w:val="00C34669"/>
    <w:rsid w:val="00C34DDC"/>
    <w:rsid w:val="00C3615C"/>
    <w:rsid w:val="00C37ACA"/>
    <w:rsid w:val="00C407E6"/>
    <w:rsid w:val="00C40E0D"/>
    <w:rsid w:val="00C412D1"/>
    <w:rsid w:val="00C4185D"/>
    <w:rsid w:val="00C44357"/>
    <w:rsid w:val="00C455D1"/>
    <w:rsid w:val="00C47ABD"/>
    <w:rsid w:val="00C47DEA"/>
    <w:rsid w:val="00C5010E"/>
    <w:rsid w:val="00C5099B"/>
    <w:rsid w:val="00C51F92"/>
    <w:rsid w:val="00C52EC4"/>
    <w:rsid w:val="00C547B5"/>
    <w:rsid w:val="00C54B12"/>
    <w:rsid w:val="00C555B4"/>
    <w:rsid w:val="00C5625F"/>
    <w:rsid w:val="00C5642B"/>
    <w:rsid w:val="00C57714"/>
    <w:rsid w:val="00C57A63"/>
    <w:rsid w:val="00C60A01"/>
    <w:rsid w:val="00C63639"/>
    <w:rsid w:val="00C63DA4"/>
    <w:rsid w:val="00C64E43"/>
    <w:rsid w:val="00C70653"/>
    <w:rsid w:val="00C70D12"/>
    <w:rsid w:val="00C7143B"/>
    <w:rsid w:val="00C7496B"/>
    <w:rsid w:val="00C759DB"/>
    <w:rsid w:val="00C762C2"/>
    <w:rsid w:val="00C80F2F"/>
    <w:rsid w:val="00C8104E"/>
    <w:rsid w:val="00C82B14"/>
    <w:rsid w:val="00C82C3B"/>
    <w:rsid w:val="00C82D1F"/>
    <w:rsid w:val="00C831C9"/>
    <w:rsid w:val="00C83ACA"/>
    <w:rsid w:val="00C84DF5"/>
    <w:rsid w:val="00C85F96"/>
    <w:rsid w:val="00C87164"/>
    <w:rsid w:val="00C912E4"/>
    <w:rsid w:val="00C9205E"/>
    <w:rsid w:val="00C92227"/>
    <w:rsid w:val="00C92A58"/>
    <w:rsid w:val="00C93012"/>
    <w:rsid w:val="00C93548"/>
    <w:rsid w:val="00C95833"/>
    <w:rsid w:val="00C96E9E"/>
    <w:rsid w:val="00CA051C"/>
    <w:rsid w:val="00CA0B86"/>
    <w:rsid w:val="00CA0F73"/>
    <w:rsid w:val="00CA1D9A"/>
    <w:rsid w:val="00CA1FF7"/>
    <w:rsid w:val="00CA2B9C"/>
    <w:rsid w:val="00CA2BA4"/>
    <w:rsid w:val="00CA7B10"/>
    <w:rsid w:val="00CB1420"/>
    <w:rsid w:val="00CB1890"/>
    <w:rsid w:val="00CB299B"/>
    <w:rsid w:val="00CB3CC7"/>
    <w:rsid w:val="00CB3E01"/>
    <w:rsid w:val="00CB4204"/>
    <w:rsid w:val="00CB63B0"/>
    <w:rsid w:val="00CB6B0C"/>
    <w:rsid w:val="00CB6DD3"/>
    <w:rsid w:val="00CB7C83"/>
    <w:rsid w:val="00CC0748"/>
    <w:rsid w:val="00CC1058"/>
    <w:rsid w:val="00CC1A4B"/>
    <w:rsid w:val="00CC1A7B"/>
    <w:rsid w:val="00CC1B62"/>
    <w:rsid w:val="00CC2BFA"/>
    <w:rsid w:val="00CC3C8A"/>
    <w:rsid w:val="00CC4EEE"/>
    <w:rsid w:val="00CC4F1E"/>
    <w:rsid w:val="00CC537E"/>
    <w:rsid w:val="00CC6850"/>
    <w:rsid w:val="00CC6A4C"/>
    <w:rsid w:val="00CC6F2E"/>
    <w:rsid w:val="00CD0327"/>
    <w:rsid w:val="00CD061F"/>
    <w:rsid w:val="00CD0835"/>
    <w:rsid w:val="00CD13B8"/>
    <w:rsid w:val="00CD16A0"/>
    <w:rsid w:val="00CD16BE"/>
    <w:rsid w:val="00CD2597"/>
    <w:rsid w:val="00CD25CC"/>
    <w:rsid w:val="00CD2834"/>
    <w:rsid w:val="00CD4765"/>
    <w:rsid w:val="00CD4CC4"/>
    <w:rsid w:val="00CD58B9"/>
    <w:rsid w:val="00CD7E65"/>
    <w:rsid w:val="00CE0002"/>
    <w:rsid w:val="00CE0CB0"/>
    <w:rsid w:val="00CE3496"/>
    <w:rsid w:val="00CE3978"/>
    <w:rsid w:val="00CE3A2F"/>
    <w:rsid w:val="00CE3F10"/>
    <w:rsid w:val="00CE4483"/>
    <w:rsid w:val="00CE5BA0"/>
    <w:rsid w:val="00CE781A"/>
    <w:rsid w:val="00CF015D"/>
    <w:rsid w:val="00CF1391"/>
    <w:rsid w:val="00CF17EC"/>
    <w:rsid w:val="00CF1B98"/>
    <w:rsid w:val="00CF33E2"/>
    <w:rsid w:val="00CF3EE4"/>
    <w:rsid w:val="00CF4276"/>
    <w:rsid w:val="00CF4444"/>
    <w:rsid w:val="00CF4547"/>
    <w:rsid w:val="00CF5C15"/>
    <w:rsid w:val="00CF68BA"/>
    <w:rsid w:val="00D00D6B"/>
    <w:rsid w:val="00D01AF0"/>
    <w:rsid w:val="00D02662"/>
    <w:rsid w:val="00D0316C"/>
    <w:rsid w:val="00D03C73"/>
    <w:rsid w:val="00D05765"/>
    <w:rsid w:val="00D06766"/>
    <w:rsid w:val="00D06813"/>
    <w:rsid w:val="00D11508"/>
    <w:rsid w:val="00D122CE"/>
    <w:rsid w:val="00D127BA"/>
    <w:rsid w:val="00D130B9"/>
    <w:rsid w:val="00D1336C"/>
    <w:rsid w:val="00D14A81"/>
    <w:rsid w:val="00D152E3"/>
    <w:rsid w:val="00D15F15"/>
    <w:rsid w:val="00D16E16"/>
    <w:rsid w:val="00D17BCA"/>
    <w:rsid w:val="00D206EA"/>
    <w:rsid w:val="00D21C72"/>
    <w:rsid w:val="00D21EE8"/>
    <w:rsid w:val="00D233AE"/>
    <w:rsid w:val="00D2418A"/>
    <w:rsid w:val="00D246BE"/>
    <w:rsid w:val="00D27806"/>
    <w:rsid w:val="00D33088"/>
    <w:rsid w:val="00D33B73"/>
    <w:rsid w:val="00D343E5"/>
    <w:rsid w:val="00D3465F"/>
    <w:rsid w:val="00D34C0B"/>
    <w:rsid w:val="00D36174"/>
    <w:rsid w:val="00D369E4"/>
    <w:rsid w:val="00D375C4"/>
    <w:rsid w:val="00D37B2C"/>
    <w:rsid w:val="00D37CDA"/>
    <w:rsid w:val="00D4056F"/>
    <w:rsid w:val="00D40D09"/>
    <w:rsid w:val="00D41261"/>
    <w:rsid w:val="00D414BF"/>
    <w:rsid w:val="00D417CC"/>
    <w:rsid w:val="00D430C9"/>
    <w:rsid w:val="00D4435D"/>
    <w:rsid w:val="00D4796D"/>
    <w:rsid w:val="00D505A7"/>
    <w:rsid w:val="00D51060"/>
    <w:rsid w:val="00D5164E"/>
    <w:rsid w:val="00D51662"/>
    <w:rsid w:val="00D52316"/>
    <w:rsid w:val="00D523B5"/>
    <w:rsid w:val="00D52916"/>
    <w:rsid w:val="00D5498B"/>
    <w:rsid w:val="00D54D3C"/>
    <w:rsid w:val="00D5509E"/>
    <w:rsid w:val="00D5547B"/>
    <w:rsid w:val="00D55812"/>
    <w:rsid w:val="00D5590C"/>
    <w:rsid w:val="00D562A2"/>
    <w:rsid w:val="00D57ECB"/>
    <w:rsid w:val="00D615CC"/>
    <w:rsid w:val="00D61EE3"/>
    <w:rsid w:val="00D62E07"/>
    <w:rsid w:val="00D639CF"/>
    <w:rsid w:val="00D6452E"/>
    <w:rsid w:val="00D64B9C"/>
    <w:rsid w:val="00D65059"/>
    <w:rsid w:val="00D65E21"/>
    <w:rsid w:val="00D66B0F"/>
    <w:rsid w:val="00D71416"/>
    <w:rsid w:val="00D72F7C"/>
    <w:rsid w:val="00D73340"/>
    <w:rsid w:val="00D75DA2"/>
    <w:rsid w:val="00D76728"/>
    <w:rsid w:val="00D80403"/>
    <w:rsid w:val="00D80BFD"/>
    <w:rsid w:val="00D81ABE"/>
    <w:rsid w:val="00D81D70"/>
    <w:rsid w:val="00D8212E"/>
    <w:rsid w:val="00D8248A"/>
    <w:rsid w:val="00D85AD4"/>
    <w:rsid w:val="00D86266"/>
    <w:rsid w:val="00D908E9"/>
    <w:rsid w:val="00D91793"/>
    <w:rsid w:val="00D93423"/>
    <w:rsid w:val="00D94183"/>
    <w:rsid w:val="00D94781"/>
    <w:rsid w:val="00D95214"/>
    <w:rsid w:val="00D95E2A"/>
    <w:rsid w:val="00D964B8"/>
    <w:rsid w:val="00D976AB"/>
    <w:rsid w:val="00D97D53"/>
    <w:rsid w:val="00DA0633"/>
    <w:rsid w:val="00DA0CFA"/>
    <w:rsid w:val="00DA143D"/>
    <w:rsid w:val="00DA2441"/>
    <w:rsid w:val="00DA2848"/>
    <w:rsid w:val="00DA2DD0"/>
    <w:rsid w:val="00DA4F03"/>
    <w:rsid w:val="00DA56B0"/>
    <w:rsid w:val="00DA5D13"/>
    <w:rsid w:val="00DB04A0"/>
    <w:rsid w:val="00DB0AEA"/>
    <w:rsid w:val="00DB0B7D"/>
    <w:rsid w:val="00DB1023"/>
    <w:rsid w:val="00DB1798"/>
    <w:rsid w:val="00DB3DB8"/>
    <w:rsid w:val="00DB4C4E"/>
    <w:rsid w:val="00DB7461"/>
    <w:rsid w:val="00DB79BE"/>
    <w:rsid w:val="00DB7B4A"/>
    <w:rsid w:val="00DC029F"/>
    <w:rsid w:val="00DC0464"/>
    <w:rsid w:val="00DC0506"/>
    <w:rsid w:val="00DC0AB3"/>
    <w:rsid w:val="00DC0EE0"/>
    <w:rsid w:val="00DC4B83"/>
    <w:rsid w:val="00DC55FD"/>
    <w:rsid w:val="00DC58DB"/>
    <w:rsid w:val="00DC5943"/>
    <w:rsid w:val="00DC5C1F"/>
    <w:rsid w:val="00DC6641"/>
    <w:rsid w:val="00DC7EEB"/>
    <w:rsid w:val="00DD12F1"/>
    <w:rsid w:val="00DD2283"/>
    <w:rsid w:val="00DD3085"/>
    <w:rsid w:val="00DD3341"/>
    <w:rsid w:val="00DD4974"/>
    <w:rsid w:val="00DD4E84"/>
    <w:rsid w:val="00DD5037"/>
    <w:rsid w:val="00DD5F06"/>
    <w:rsid w:val="00DD65AB"/>
    <w:rsid w:val="00DD6F2D"/>
    <w:rsid w:val="00DE0071"/>
    <w:rsid w:val="00DE2541"/>
    <w:rsid w:val="00DE377A"/>
    <w:rsid w:val="00DE5020"/>
    <w:rsid w:val="00DE532D"/>
    <w:rsid w:val="00DE66C2"/>
    <w:rsid w:val="00DE6B8A"/>
    <w:rsid w:val="00DE6B9C"/>
    <w:rsid w:val="00DE6C3D"/>
    <w:rsid w:val="00DE6FA8"/>
    <w:rsid w:val="00DE7335"/>
    <w:rsid w:val="00DF256A"/>
    <w:rsid w:val="00DF291A"/>
    <w:rsid w:val="00DF2F43"/>
    <w:rsid w:val="00DF3946"/>
    <w:rsid w:val="00DF51CE"/>
    <w:rsid w:val="00DF52DD"/>
    <w:rsid w:val="00DF6804"/>
    <w:rsid w:val="00DF776C"/>
    <w:rsid w:val="00E006F7"/>
    <w:rsid w:val="00E01CDB"/>
    <w:rsid w:val="00E024BB"/>
    <w:rsid w:val="00E03B6C"/>
    <w:rsid w:val="00E0425D"/>
    <w:rsid w:val="00E04558"/>
    <w:rsid w:val="00E04E49"/>
    <w:rsid w:val="00E05EB1"/>
    <w:rsid w:val="00E06038"/>
    <w:rsid w:val="00E070B5"/>
    <w:rsid w:val="00E07EE0"/>
    <w:rsid w:val="00E1140D"/>
    <w:rsid w:val="00E118CB"/>
    <w:rsid w:val="00E11C5B"/>
    <w:rsid w:val="00E14EBC"/>
    <w:rsid w:val="00E15B11"/>
    <w:rsid w:val="00E15F4E"/>
    <w:rsid w:val="00E16234"/>
    <w:rsid w:val="00E166DB"/>
    <w:rsid w:val="00E16902"/>
    <w:rsid w:val="00E173DC"/>
    <w:rsid w:val="00E212A7"/>
    <w:rsid w:val="00E216FB"/>
    <w:rsid w:val="00E2188D"/>
    <w:rsid w:val="00E22886"/>
    <w:rsid w:val="00E22B00"/>
    <w:rsid w:val="00E235CD"/>
    <w:rsid w:val="00E23D74"/>
    <w:rsid w:val="00E23EA8"/>
    <w:rsid w:val="00E24237"/>
    <w:rsid w:val="00E2498B"/>
    <w:rsid w:val="00E249C0"/>
    <w:rsid w:val="00E24B50"/>
    <w:rsid w:val="00E24C12"/>
    <w:rsid w:val="00E24CFA"/>
    <w:rsid w:val="00E2742A"/>
    <w:rsid w:val="00E30F23"/>
    <w:rsid w:val="00E31001"/>
    <w:rsid w:val="00E31E51"/>
    <w:rsid w:val="00E339A6"/>
    <w:rsid w:val="00E33C06"/>
    <w:rsid w:val="00E33EC2"/>
    <w:rsid w:val="00E342DC"/>
    <w:rsid w:val="00E35628"/>
    <w:rsid w:val="00E356F1"/>
    <w:rsid w:val="00E3663A"/>
    <w:rsid w:val="00E37EDF"/>
    <w:rsid w:val="00E453F6"/>
    <w:rsid w:val="00E45834"/>
    <w:rsid w:val="00E45F53"/>
    <w:rsid w:val="00E50266"/>
    <w:rsid w:val="00E51DB8"/>
    <w:rsid w:val="00E52217"/>
    <w:rsid w:val="00E52792"/>
    <w:rsid w:val="00E5282C"/>
    <w:rsid w:val="00E52AC9"/>
    <w:rsid w:val="00E5427D"/>
    <w:rsid w:val="00E54369"/>
    <w:rsid w:val="00E552A2"/>
    <w:rsid w:val="00E56D3C"/>
    <w:rsid w:val="00E609C4"/>
    <w:rsid w:val="00E613EE"/>
    <w:rsid w:val="00E62AE0"/>
    <w:rsid w:val="00E6301C"/>
    <w:rsid w:val="00E64714"/>
    <w:rsid w:val="00E64B24"/>
    <w:rsid w:val="00E70642"/>
    <w:rsid w:val="00E71FFC"/>
    <w:rsid w:val="00E72673"/>
    <w:rsid w:val="00E72801"/>
    <w:rsid w:val="00E72A21"/>
    <w:rsid w:val="00E72D45"/>
    <w:rsid w:val="00E734EE"/>
    <w:rsid w:val="00E73CFF"/>
    <w:rsid w:val="00E7498D"/>
    <w:rsid w:val="00E75A92"/>
    <w:rsid w:val="00E76E8F"/>
    <w:rsid w:val="00E77C0F"/>
    <w:rsid w:val="00E805CF"/>
    <w:rsid w:val="00E80B9A"/>
    <w:rsid w:val="00E8100D"/>
    <w:rsid w:val="00E822E0"/>
    <w:rsid w:val="00E83062"/>
    <w:rsid w:val="00E83F9C"/>
    <w:rsid w:val="00E84A15"/>
    <w:rsid w:val="00E860BE"/>
    <w:rsid w:val="00E873C1"/>
    <w:rsid w:val="00E9026F"/>
    <w:rsid w:val="00E90793"/>
    <w:rsid w:val="00E9094E"/>
    <w:rsid w:val="00E90EDF"/>
    <w:rsid w:val="00E923F0"/>
    <w:rsid w:val="00E9284E"/>
    <w:rsid w:val="00E93575"/>
    <w:rsid w:val="00E949F4"/>
    <w:rsid w:val="00E95455"/>
    <w:rsid w:val="00E96DDC"/>
    <w:rsid w:val="00EA0091"/>
    <w:rsid w:val="00EA016E"/>
    <w:rsid w:val="00EA0182"/>
    <w:rsid w:val="00EA2F17"/>
    <w:rsid w:val="00EA3BC6"/>
    <w:rsid w:val="00EA45C3"/>
    <w:rsid w:val="00EA5924"/>
    <w:rsid w:val="00EA5C8C"/>
    <w:rsid w:val="00EA6C82"/>
    <w:rsid w:val="00EB0A4F"/>
    <w:rsid w:val="00EB14B3"/>
    <w:rsid w:val="00EB3021"/>
    <w:rsid w:val="00EB399A"/>
    <w:rsid w:val="00EB3D8A"/>
    <w:rsid w:val="00EB4982"/>
    <w:rsid w:val="00EB4BE1"/>
    <w:rsid w:val="00EB4CFA"/>
    <w:rsid w:val="00EB6662"/>
    <w:rsid w:val="00EC15E8"/>
    <w:rsid w:val="00EC1CC7"/>
    <w:rsid w:val="00EC3F15"/>
    <w:rsid w:val="00EC42EB"/>
    <w:rsid w:val="00EC437E"/>
    <w:rsid w:val="00EC4929"/>
    <w:rsid w:val="00EC5288"/>
    <w:rsid w:val="00EC67F4"/>
    <w:rsid w:val="00ED0101"/>
    <w:rsid w:val="00ED01C9"/>
    <w:rsid w:val="00ED09E1"/>
    <w:rsid w:val="00ED1539"/>
    <w:rsid w:val="00ED2C46"/>
    <w:rsid w:val="00ED30F8"/>
    <w:rsid w:val="00ED4B43"/>
    <w:rsid w:val="00ED4F6A"/>
    <w:rsid w:val="00ED60F1"/>
    <w:rsid w:val="00ED6F5A"/>
    <w:rsid w:val="00ED71CE"/>
    <w:rsid w:val="00ED762A"/>
    <w:rsid w:val="00ED76F0"/>
    <w:rsid w:val="00ED7A9E"/>
    <w:rsid w:val="00ED7D69"/>
    <w:rsid w:val="00EE0EBE"/>
    <w:rsid w:val="00EE2E57"/>
    <w:rsid w:val="00EE3153"/>
    <w:rsid w:val="00EE3404"/>
    <w:rsid w:val="00EE3BF4"/>
    <w:rsid w:val="00EE3FBB"/>
    <w:rsid w:val="00EE5D02"/>
    <w:rsid w:val="00EE646F"/>
    <w:rsid w:val="00EE6510"/>
    <w:rsid w:val="00EE6A95"/>
    <w:rsid w:val="00EF0B71"/>
    <w:rsid w:val="00EF0F5B"/>
    <w:rsid w:val="00EF268F"/>
    <w:rsid w:val="00EF31E7"/>
    <w:rsid w:val="00EF3CE2"/>
    <w:rsid w:val="00EF409A"/>
    <w:rsid w:val="00EF454F"/>
    <w:rsid w:val="00EF48A0"/>
    <w:rsid w:val="00EF612F"/>
    <w:rsid w:val="00EF716F"/>
    <w:rsid w:val="00EF790E"/>
    <w:rsid w:val="00EF7F0A"/>
    <w:rsid w:val="00F00E77"/>
    <w:rsid w:val="00F01494"/>
    <w:rsid w:val="00F0170C"/>
    <w:rsid w:val="00F019A7"/>
    <w:rsid w:val="00F0248E"/>
    <w:rsid w:val="00F02671"/>
    <w:rsid w:val="00F0325E"/>
    <w:rsid w:val="00F03880"/>
    <w:rsid w:val="00F03EBB"/>
    <w:rsid w:val="00F0410F"/>
    <w:rsid w:val="00F048AE"/>
    <w:rsid w:val="00F050AE"/>
    <w:rsid w:val="00F0537E"/>
    <w:rsid w:val="00F05F37"/>
    <w:rsid w:val="00F06D40"/>
    <w:rsid w:val="00F070E8"/>
    <w:rsid w:val="00F07341"/>
    <w:rsid w:val="00F076B3"/>
    <w:rsid w:val="00F104D0"/>
    <w:rsid w:val="00F118A4"/>
    <w:rsid w:val="00F11CC6"/>
    <w:rsid w:val="00F1215F"/>
    <w:rsid w:val="00F12E73"/>
    <w:rsid w:val="00F1373E"/>
    <w:rsid w:val="00F14060"/>
    <w:rsid w:val="00F14724"/>
    <w:rsid w:val="00F149A8"/>
    <w:rsid w:val="00F14F1E"/>
    <w:rsid w:val="00F153B4"/>
    <w:rsid w:val="00F17174"/>
    <w:rsid w:val="00F20475"/>
    <w:rsid w:val="00F20850"/>
    <w:rsid w:val="00F2099D"/>
    <w:rsid w:val="00F21FFE"/>
    <w:rsid w:val="00F22465"/>
    <w:rsid w:val="00F234A9"/>
    <w:rsid w:val="00F23713"/>
    <w:rsid w:val="00F242B1"/>
    <w:rsid w:val="00F26EE7"/>
    <w:rsid w:val="00F27615"/>
    <w:rsid w:val="00F27D7B"/>
    <w:rsid w:val="00F32446"/>
    <w:rsid w:val="00F33B41"/>
    <w:rsid w:val="00F35D15"/>
    <w:rsid w:val="00F3643E"/>
    <w:rsid w:val="00F374EF"/>
    <w:rsid w:val="00F40E1B"/>
    <w:rsid w:val="00F40FD0"/>
    <w:rsid w:val="00F41332"/>
    <w:rsid w:val="00F42D70"/>
    <w:rsid w:val="00F4355F"/>
    <w:rsid w:val="00F44A50"/>
    <w:rsid w:val="00F465B3"/>
    <w:rsid w:val="00F47C53"/>
    <w:rsid w:val="00F50A6F"/>
    <w:rsid w:val="00F51403"/>
    <w:rsid w:val="00F52CD6"/>
    <w:rsid w:val="00F5367B"/>
    <w:rsid w:val="00F54894"/>
    <w:rsid w:val="00F55578"/>
    <w:rsid w:val="00F56894"/>
    <w:rsid w:val="00F56C40"/>
    <w:rsid w:val="00F56F19"/>
    <w:rsid w:val="00F571D5"/>
    <w:rsid w:val="00F57B7A"/>
    <w:rsid w:val="00F57E45"/>
    <w:rsid w:val="00F61C65"/>
    <w:rsid w:val="00F63149"/>
    <w:rsid w:val="00F63773"/>
    <w:rsid w:val="00F63A8A"/>
    <w:rsid w:val="00F63E25"/>
    <w:rsid w:val="00F640BA"/>
    <w:rsid w:val="00F64DE4"/>
    <w:rsid w:val="00F65BA4"/>
    <w:rsid w:val="00F67AC9"/>
    <w:rsid w:val="00F71EDA"/>
    <w:rsid w:val="00F72051"/>
    <w:rsid w:val="00F73DD8"/>
    <w:rsid w:val="00F7462E"/>
    <w:rsid w:val="00F751B5"/>
    <w:rsid w:val="00F80F74"/>
    <w:rsid w:val="00F817F5"/>
    <w:rsid w:val="00F81C60"/>
    <w:rsid w:val="00F82194"/>
    <w:rsid w:val="00F82699"/>
    <w:rsid w:val="00F82E93"/>
    <w:rsid w:val="00F831DD"/>
    <w:rsid w:val="00F8442A"/>
    <w:rsid w:val="00F848ED"/>
    <w:rsid w:val="00F85E10"/>
    <w:rsid w:val="00F86CA6"/>
    <w:rsid w:val="00F87C46"/>
    <w:rsid w:val="00F90F70"/>
    <w:rsid w:val="00F91F7D"/>
    <w:rsid w:val="00F935F4"/>
    <w:rsid w:val="00F94B95"/>
    <w:rsid w:val="00F95330"/>
    <w:rsid w:val="00F9547C"/>
    <w:rsid w:val="00F95D4D"/>
    <w:rsid w:val="00F9641A"/>
    <w:rsid w:val="00F966A6"/>
    <w:rsid w:val="00F96DC5"/>
    <w:rsid w:val="00F96EC5"/>
    <w:rsid w:val="00F97E0F"/>
    <w:rsid w:val="00FA0022"/>
    <w:rsid w:val="00FA0936"/>
    <w:rsid w:val="00FA0A67"/>
    <w:rsid w:val="00FA1086"/>
    <w:rsid w:val="00FA1F75"/>
    <w:rsid w:val="00FA2390"/>
    <w:rsid w:val="00FA3E2D"/>
    <w:rsid w:val="00FA65E2"/>
    <w:rsid w:val="00FA6819"/>
    <w:rsid w:val="00FA78F7"/>
    <w:rsid w:val="00FB0ABB"/>
    <w:rsid w:val="00FB0D77"/>
    <w:rsid w:val="00FB1522"/>
    <w:rsid w:val="00FB1936"/>
    <w:rsid w:val="00FB3378"/>
    <w:rsid w:val="00FB359C"/>
    <w:rsid w:val="00FB392A"/>
    <w:rsid w:val="00FB393B"/>
    <w:rsid w:val="00FB3C06"/>
    <w:rsid w:val="00FB7210"/>
    <w:rsid w:val="00FB7D25"/>
    <w:rsid w:val="00FB7FE9"/>
    <w:rsid w:val="00FC2341"/>
    <w:rsid w:val="00FC295E"/>
    <w:rsid w:val="00FC2E3D"/>
    <w:rsid w:val="00FC4E8B"/>
    <w:rsid w:val="00FC52C1"/>
    <w:rsid w:val="00FC5353"/>
    <w:rsid w:val="00FC6431"/>
    <w:rsid w:val="00FC694D"/>
    <w:rsid w:val="00FC70D1"/>
    <w:rsid w:val="00FD01A4"/>
    <w:rsid w:val="00FD02C9"/>
    <w:rsid w:val="00FD05D1"/>
    <w:rsid w:val="00FD11ED"/>
    <w:rsid w:val="00FD1464"/>
    <w:rsid w:val="00FD296D"/>
    <w:rsid w:val="00FD4001"/>
    <w:rsid w:val="00FD4940"/>
    <w:rsid w:val="00FD5D53"/>
    <w:rsid w:val="00FD7B92"/>
    <w:rsid w:val="00FD7D99"/>
    <w:rsid w:val="00FE0A5B"/>
    <w:rsid w:val="00FE0C71"/>
    <w:rsid w:val="00FE0F51"/>
    <w:rsid w:val="00FE12BD"/>
    <w:rsid w:val="00FE2D9A"/>
    <w:rsid w:val="00FE4393"/>
    <w:rsid w:val="00FE5948"/>
    <w:rsid w:val="00FE63C8"/>
    <w:rsid w:val="00FE718A"/>
    <w:rsid w:val="00FE7BFF"/>
    <w:rsid w:val="00FF02D0"/>
    <w:rsid w:val="00FF1525"/>
    <w:rsid w:val="00FF21CC"/>
    <w:rsid w:val="00FF2F33"/>
    <w:rsid w:val="00FF3E84"/>
    <w:rsid w:val="00FF6F25"/>
    <w:rsid w:val="00FF6F34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,"/>
  <w:listSeparator w:val=";"/>
  <w14:docId w14:val="634258EB"/>
  <w15:docId w15:val="{B3D518C3-6B4C-4AC6-9B98-6738ACC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97"/>
    <w:pPr>
      <w:spacing w:after="180" w:line="264" w:lineRule="auto"/>
    </w:pPr>
    <w:rPr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A529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97"/>
    <w:pPr>
      <w:spacing w:before="240" w:after="80"/>
      <w:outlineLvl w:val="1"/>
    </w:pPr>
    <w:rPr>
      <w:b/>
      <w:bCs/>
      <w:color w:val="A5B59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29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444D26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F3A4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A5B59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E7BC29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297"/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297"/>
    <w:rPr>
      <w:b/>
      <w:bCs/>
      <w:color w:val="A5B59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A5297"/>
    <w:rPr>
      <w:b/>
      <w:bCs/>
      <w:color w:val="000000" w:themeColor="text1"/>
      <w:spacing w:val="10"/>
      <w:sz w:val="23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F3A447" w:themeColor="accent2"/>
        <w:left w:val="double" w:sz="12" w:space="10" w:color="F3A447" w:themeColor="accent2"/>
        <w:bottom w:val="double" w:sz="12" w:space="10" w:color="F3A447" w:themeColor="accent2"/>
        <w:right w:val="double" w:sz="12" w:space="10" w:color="F3A4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F3A4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F3A447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E0C92"/>
    <w:pPr>
      <w:spacing w:after="0" w:line="240" w:lineRule="auto"/>
    </w:pPr>
    <w:rPr>
      <w:color w:val="444D26" w:themeColor="text2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0C92"/>
    <w:rPr>
      <w:rFonts w:eastAsiaTheme="minorEastAsia"/>
      <w:color w:val="444D26" w:themeColor="text2"/>
      <w:sz w:val="44"/>
      <w:szCs w:val="4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444D26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444D26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444D26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F3A4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A5B59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E7BC29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8E58B6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F3A4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A5B592" w:themeColor="accent1"/>
      <w:spacing w:val="10"/>
      <w:w w:val="100"/>
      <w:position w:val="0"/>
      <w:sz w:val="20"/>
      <w:szCs w:val="20"/>
      <w:u w:val="single" w:color="A5B5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A5B59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F3A4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444D26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444D26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F3A447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444D26" w:themeColor="text2"/>
      <w:sz w:val="23"/>
    </w:rPr>
  </w:style>
  <w:style w:type="table" w:styleId="Grilledutableau">
    <w:name w:val="Table Grid"/>
    <w:basedOn w:val="TableauNormal"/>
    <w:rsid w:val="005A5297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7D100F"/>
    <w:pPr>
      <w:tabs>
        <w:tab w:val="right" w:leader="dot" w:pos="10065"/>
      </w:tabs>
      <w:spacing w:before="180" w:after="40" w:line="360" w:lineRule="auto"/>
    </w:pPr>
    <w:rPr>
      <w:b/>
      <w:bCs/>
      <w:caps/>
      <w:noProof/>
      <w:color w:val="444D26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802684"/>
    <w:pPr>
      <w:tabs>
        <w:tab w:val="right" w:leader="dot" w:pos="10065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</w:pPr>
    <w:rPr>
      <w:b/>
      <w:bCs/>
      <w:color w:val="444D26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A5B592" w:themeColor="accent1"/>
      </w:pBdr>
    </w:pPr>
    <w:rPr>
      <w:color w:val="444D26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  <w:jc w:val="right"/>
    </w:pPr>
    <w:rPr>
      <w:b/>
      <w:bCs/>
      <w:color w:val="444D26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5A5297"/>
    <w:pPr>
      <w:pBdr>
        <w:top w:val="single" w:sz="4" w:space="1" w:color="A5B592" w:themeColor="accent1"/>
      </w:pBdr>
      <w:jc w:val="right"/>
    </w:pPr>
    <w:rPr>
      <w:color w:val="444D26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StyleTitre2ItaliqueGauche">
    <w:name w:val="Style Titre 2 + Italique Gauche"/>
    <w:basedOn w:val="Titre2"/>
    <w:rsid w:val="0077203F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table" w:styleId="Listemoyenne2-Accent1">
    <w:name w:val="Medium List 2 Accent 1"/>
    <w:basedOn w:val="TableauNormal"/>
    <w:uiPriority w:val="66"/>
    <w:rsid w:val="004B2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B59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4B290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moyenne1-Accent5">
    <w:name w:val="Medium Shading 1 Accent 5"/>
    <w:basedOn w:val="TableauNormal"/>
    <w:uiPriority w:val="45"/>
    <w:rsid w:val="004B290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Titre2Italique">
    <w:name w:val="Style Titre 2 + Italique"/>
    <w:basedOn w:val="Titre2"/>
    <w:rsid w:val="000A70C4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  <w:jc w:val="center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paragraph" w:customStyle="1" w:styleId="Nombre">
    <w:name w:val="Nombre"/>
    <w:basedOn w:val="Normal"/>
    <w:link w:val="NombreCar"/>
    <w:qFormat/>
    <w:rsid w:val="008A5B35"/>
    <w:rPr>
      <w:color w:val="7C9163" w:themeColor="accent1" w:themeShade="BF"/>
      <w:sz w:val="36"/>
      <w:szCs w:val="40"/>
    </w:rPr>
  </w:style>
  <w:style w:type="character" w:customStyle="1" w:styleId="NombreCar">
    <w:name w:val="Nombre Car"/>
    <w:basedOn w:val="Policepardfaut"/>
    <w:link w:val="Nombre"/>
    <w:rsid w:val="008A5B35"/>
    <w:rPr>
      <w:rFonts w:eastAsiaTheme="minorEastAsia"/>
      <w:color w:val="7C9163" w:themeColor="accent1" w:themeShade="BF"/>
      <w:sz w:val="36"/>
      <w:szCs w:val="4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526"/>
    <w:pPr>
      <w:keepNext/>
      <w:keepLines/>
      <w:spacing w:before="480" w:after="0" w:line="276" w:lineRule="auto"/>
      <w:outlineLvl w:val="9"/>
    </w:pPr>
    <w:rPr>
      <w:b/>
      <w:bCs/>
      <w:caps w:val="0"/>
      <w:color w:val="7C9163" w:themeColor="accent1" w:themeShade="BF"/>
      <w:sz w:val="28"/>
      <w:szCs w:val="28"/>
    </w:rPr>
  </w:style>
  <w:style w:type="paragraph" w:customStyle="1" w:styleId="Soussection">
    <w:name w:val="Sous section"/>
    <w:basedOn w:val="Titre2"/>
    <w:link w:val="SoussectionCar"/>
    <w:qFormat/>
    <w:rsid w:val="00265CC2"/>
    <w:pPr>
      <w:shd w:val="clear" w:color="auto" w:fill="F7C890" w:themeFill="accent2" w:themeFillTint="99"/>
    </w:pPr>
    <w:rPr>
      <w:color w:val="444D26" w:themeColor="text2"/>
    </w:rPr>
  </w:style>
  <w:style w:type="character" w:customStyle="1" w:styleId="SoussectionCar">
    <w:name w:val="Sous section Car"/>
    <w:basedOn w:val="Policepardfaut"/>
    <w:link w:val="Soussection"/>
    <w:rsid w:val="00265CC2"/>
    <w:rPr>
      <w:rFonts w:eastAsiaTheme="minorEastAsia"/>
      <w:b/>
      <w:bCs/>
      <w:color w:val="444D26" w:themeColor="text2"/>
      <w:spacing w:val="20"/>
      <w:sz w:val="28"/>
      <w:szCs w:val="28"/>
      <w:shd w:val="clear" w:color="auto" w:fill="F7C890" w:themeFill="accent2" w:themeFillTint="99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5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52848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AC4A9098-7F11-41E8-BC42-C0B3FC0F8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166</TotalTime>
  <Pages>14</Pages>
  <Words>2134</Words>
  <Characters>11743</Characters>
  <Application>Microsoft Office Word</Application>
  <DocSecurity>0</DocSecurity>
  <Lines>97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Évaluation finale pratique - 2</vt:lpstr>
      <vt:lpstr/>
      <vt:lpstr>    Heading 2|two</vt:lpstr>
      <vt:lpstr>        Heading 3|three</vt:lpstr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finale pratique - 2</dc:title>
  <dc:subject>Évaluation Finale Pratique – Partie 2 de 2</dc:subject>
  <dc:creator>sylvie</dc:creator>
  <cp:lastModifiedBy>Webster Patrick</cp:lastModifiedBy>
  <cp:revision>11</cp:revision>
  <cp:lastPrinted>2013-01-04T20:54:00Z</cp:lastPrinted>
  <dcterms:created xsi:type="dcterms:W3CDTF">2022-12-12T18:35:00Z</dcterms:created>
  <dcterms:modified xsi:type="dcterms:W3CDTF">2022-12-19T21:40:00Z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TC101927451036</vt:lpwstr>
  </property>
</Properties>
</file>