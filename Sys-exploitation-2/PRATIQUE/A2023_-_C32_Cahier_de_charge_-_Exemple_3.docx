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27735"/>
        <w:docPartObj>
          <w:docPartGallery w:val="Cover Pages"/>
          <w:docPartUnique/>
        </w:docPartObj>
      </w:sdtPr>
      <w:sdtEndPr>
        <w:rPr>
          <w:color w:val="FEFAC9" w:themeColor="background2"/>
        </w:rPr>
      </w:sdtEndPr>
      <w:sdtContent>
        <w:tbl>
          <w:tblPr>
            <w:tblStyle w:val="Grilledutableau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50"/>
            <w:gridCol w:w="8294"/>
          </w:tblGrid>
          <w:tr w:rsidR="005A5297" w14:paraId="12B2AC8D" w14:textId="77777777" w:rsidTr="00A816F2">
            <w:trPr>
              <w:trHeight w:val="3401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46DACDE" w14:textId="77777777" w:rsidR="005A5297" w:rsidRDefault="005A5297">
                <w:pPr>
                  <w:pStyle w:val="Sansinterligne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7E8D6D9A" w14:textId="16D8F1EF" w:rsidR="005A5297" w:rsidRDefault="00000000" w:rsidP="003244D6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444D26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96"/>
                      <w:szCs w:val="96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600EC" w:rsidRPr="006B1AD0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Projet 420-</w:t>
                    </w:r>
                    <w:r w:rsidR="005541FE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C</w:t>
                    </w:r>
                    <w:r w:rsidR="00C130C1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3</w:t>
                    </w:r>
                    <w:r w:rsidR="003244D6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2</w:t>
                    </w:r>
                  </w:sdtContent>
                </w:sdt>
              </w:p>
            </w:tc>
          </w:tr>
          <w:tr w:rsidR="005A5297" w14:paraId="1D2635C3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B925D95" w14:textId="77777777" w:rsidR="005A5297" w:rsidRDefault="005A5297">
                <w:pPr>
                  <w:pStyle w:val="Sansinterligne"/>
                  <w:rPr>
                    <w:color w:val="FEFAC9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691D1E74" w14:textId="77777777" w:rsidR="005A5297" w:rsidRDefault="003D1652">
                <w:r>
                  <w:rPr>
                    <w:noProof/>
                    <w:lang w:val="fr-CA" w:eastAsia="fr-CA"/>
                  </w:rPr>
                  <w:drawing>
                    <wp:inline distT="0" distB="0" distL="0" distR="0" wp14:anchorId="5659E6CF" wp14:editId="51F86924">
                      <wp:extent cx="5201920" cy="3901440"/>
                      <wp:effectExtent l="19050" t="0" r="0" b="0"/>
                      <wp:docPr id="2" name="Image 1" descr="http://www.3datadesign.com/gallery/images/wallpapaers1/linux/3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3datadesign.com/gallery/images/wallpapaers1/linux/33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01920" cy="3901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5297" w14:paraId="5F0BB308" w14:textId="77777777" w:rsidTr="006B1AD0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C7D0E" w:themeFill="accent2" w:themeFillShade="BF"/>
                <w:vAlign w:val="center"/>
              </w:tcPr>
              <w:p w14:paraId="5DE949B6" w14:textId="4B27E529" w:rsidR="005A5297" w:rsidRDefault="00000000" w:rsidP="00A023AB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 w:rsidR="003006F1">
                      <w:rPr>
                        <w:color w:val="FFFFFF" w:themeColor="background1"/>
                        <w:sz w:val="32"/>
                        <w:szCs w:val="32"/>
                      </w:rPr>
                      <w:t>Automne</w:t>
                    </w:r>
                    <w:r w:rsidR="004F78DC">
                      <w:rPr>
                        <w:color w:val="FFFFFF" w:themeColor="background1"/>
                        <w:sz w:val="32"/>
                        <w:szCs w:val="32"/>
                      </w:rPr>
                      <w:t xml:space="preserve"> 20</w:t>
                    </w:r>
                    <w:r w:rsidR="005541FE">
                      <w:rPr>
                        <w:color w:val="FFFFFF" w:themeColor="background1"/>
                        <w:sz w:val="32"/>
                        <w:szCs w:val="32"/>
                      </w:rPr>
                      <w:t>23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7C9163" w:themeFill="accent1" w:themeFillShade="BF"/>
                <w:tcMar>
                  <w:left w:w="216" w:type="dxa"/>
                </w:tcMar>
                <w:vAlign w:val="center"/>
              </w:tcPr>
              <w:p w14:paraId="59BDBD15" w14:textId="740A8A10" w:rsidR="005A5297" w:rsidRDefault="00000000" w:rsidP="007D5146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b/>
                      <w:color w:val="FFFFFF" w:themeColor="background1"/>
                      <w:sz w:val="44"/>
                      <w:szCs w:val="40"/>
                      <w:lang w:val="fr-CA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C43C6">
                      <w:rPr>
                        <w:b/>
                        <w:color w:val="FFFFFF" w:themeColor="background1"/>
                        <w:sz w:val="44"/>
                        <w:szCs w:val="40"/>
                        <w:lang w:val="fr-CA"/>
                      </w:rPr>
                      <w:t>Cahier de charge – Exemple 3</w:t>
                    </w:r>
                  </w:sdtContent>
                </w:sdt>
              </w:p>
            </w:tc>
          </w:tr>
          <w:tr w:rsidR="005A5297" w14:paraId="18F57289" w14:textId="77777777" w:rsidTr="00A816F2">
            <w:trPr>
              <w:trHeight w:val="638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EE02307" w14:textId="77777777" w:rsidR="005A5297" w:rsidRDefault="005A5297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57ACBDAD" w14:textId="3C61D22F" w:rsidR="005A5297" w:rsidRPr="00005962" w:rsidRDefault="0046232C" w:rsidP="00397131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 xml:space="preserve">Le cahier de charge contient les spécifications techniques d’une configuration avec </w:t>
                </w:r>
                <w:r w:rsidRPr="0046232C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"</w:t>
                </w:r>
                <w:r w:rsidR="00397131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Ubuntu</w:t>
                </w:r>
                <w:r w:rsidR="005A22C9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Server</w:t>
                </w:r>
                <w:r w:rsidR="005A22C9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23</w:t>
                </w:r>
                <w:r w:rsidR="005A22C9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.04</w:t>
                </w:r>
                <w:r w:rsidRPr="0046232C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"</w:t>
                </w:r>
                <w:r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.</w:t>
                </w:r>
              </w:p>
            </w:tc>
          </w:tr>
        </w:tbl>
      </w:sdtContent>
    </w:sdt>
    <w:p w14:paraId="1B37BFB3" w14:textId="77777777" w:rsidR="00F81C60" w:rsidRDefault="00F81C60" w:rsidP="00BE5003">
      <w:pPr>
        <w:spacing w:after="0"/>
        <w:rPr>
          <w:caps/>
        </w:rPr>
      </w:pPr>
    </w:p>
    <w:p w14:paraId="44C1E5E8" w14:textId="77777777" w:rsidR="007F2752" w:rsidRDefault="007F2752" w:rsidP="00BE5003">
      <w:pPr>
        <w:spacing w:after="0"/>
      </w:pPr>
      <w:r>
        <w:rPr>
          <w:caps/>
        </w:rPr>
        <w:br w:type="page"/>
      </w: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23471A" w14:paraId="120E764E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5D9DD1BE" w14:textId="77777777" w:rsidR="0023471A" w:rsidRDefault="0023471A" w:rsidP="00F56894">
            <w:pPr>
              <w:pStyle w:val="Titre1"/>
            </w:pPr>
          </w:p>
        </w:tc>
        <w:tc>
          <w:tcPr>
            <w:tcW w:w="236" w:type="dxa"/>
          </w:tcPr>
          <w:p w14:paraId="0A844569" w14:textId="77777777" w:rsidR="0023471A" w:rsidRDefault="0023471A" w:rsidP="00F56894">
            <w:pPr>
              <w:pStyle w:val="Titre1"/>
            </w:pPr>
          </w:p>
        </w:tc>
        <w:tc>
          <w:tcPr>
            <w:tcW w:w="9137" w:type="dxa"/>
            <w:shd w:val="clear" w:color="auto" w:fill="A5B592" w:themeFill="accent1"/>
          </w:tcPr>
          <w:p w14:paraId="0F678964" w14:textId="77777777" w:rsidR="0023471A" w:rsidRDefault="0023471A" w:rsidP="00F56894">
            <w:pPr>
              <w:pStyle w:val="Titre1"/>
            </w:pPr>
            <w:bookmarkStart w:id="0" w:name="_Toc152491777"/>
            <w:r w:rsidRPr="00172583">
              <w:rPr>
                <w:color w:val="222613" w:themeColor="text2" w:themeShade="80"/>
              </w:rPr>
              <w:t>Table des matiÈres</w:t>
            </w:r>
            <w:bookmarkEnd w:id="0"/>
          </w:p>
        </w:tc>
      </w:tr>
    </w:tbl>
    <w:sdt>
      <w:sdtPr>
        <w:rPr>
          <w:b w:val="0"/>
          <w:bCs w:val="0"/>
          <w:caps w:val="0"/>
          <w:noProof w:val="0"/>
          <w:color w:val="auto"/>
        </w:rPr>
        <w:id w:val="27612262"/>
        <w:docPartObj>
          <w:docPartGallery w:val="Table of Contents"/>
          <w:docPartUnique/>
        </w:docPartObj>
      </w:sdtPr>
      <w:sdtContent>
        <w:p w14:paraId="4FDD51EC" w14:textId="77777777" w:rsidR="00020E77" w:rsidRDefault="00020E77">
          <w:pPr>
            <w:pStyle w:val="TM1"/>
            <w:rPr>
              <w:b w:val="0"/>
              <w:bCs w:val="0"/>
              <w:caps w:val="0"/>
              <w:noProof w:val="0"/>
              <w:color w:val="auto"/>
            </w:rPr>
          </w:pPr>
        </w:p>
        <w:p w14:paraId="630D9A34" w14:textId="77777777" w:rsidR="001660D7" w:rsidRDefault="002B5237">
          <w:pPr>
            <w:pStyle w:val="TM1"/>
          </w:pPr>
          <w:r>
            <w:rPr>
              <w:b w:val="0"/>
              <w:bCs w:val="0"/>
              <w:caps w:val="0"/>
            </w:rPr>
            <w:tab/>
          </w:r>
          <w:r w:rsidR="00705AF5">
            <w:rPr>
              <w:b w:val="0"/>
              <w:bCs w:val="0"/>
              <w:caps w:val="0"/>
            </w:rPr>
            <w:fldChar w:fldCharType="begin"/>
          </w:r>
          <w:r w:rsidR="00705AF5">
            <w:rPr>
              <w:b w:val="0"/>
              <w:bCs w:val="0"/>
              <w:caps w:val="0"/>
            </w:rPr>
            <w:instrText xml:space="preserve"> TOC \o "1-3" \h \z \u </w:instrText>
          </w:r>
          <w:r w:rsidR="00705AF5">
            <w:rPr>
              <w:b w:val="0"/>
              <w:bCs w:val="0"/>
              <w:caps w:val="0"/>
            </w:rPr>
            <w:fldChar w:fldCharType="separate"/>
          </w:r>
        </w:p>
        <w:p w14:paraId="1BE1B42E" w14:textId="6251FD37" w:rsidR="001660D7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2491777" w:history="1">
            <w:r w:rsidR="001660D7" w:rsidRPr="002B4066">
              <w:rPr>
                <w:rStyle w:val="Lienhypertexte"/>
              </w:rPr>
              <w:t>Table des matiÈres</w:t>
            </w:r>
            <w:r w:rsidR="001660D7">
              <w:rPr>
                <w:webHidden/>
              </w:rPr>
              <w:tab/>
            </w:r>
            <w:r w:rsidR="001660D7">
              <w:rPr>
                <w:webHidden/>
              </w:rPr>
              <w:fldChar w:fldCharType="begin"/>
            </w:r>
            <w:r w:rsidR="001660D7">
              <w:rPr>
                <w:webHidden/>
              </w:rPr>
              <w:instrText xml:space="preserve"> PAGEREF _Toc152491777 \h </w:instrText>
            </w:r>
            <w:r w:rsidR="001660D7">
              <w:rPr>
                <w:webHidden/>
              </w:rPr>
            </w:r>
            <w:r w:rsidR="001660D7">
              <w:rPr>
                <w:webHidden/>
              </w:rPr>
              <w:fldChar w:fldCharType="separate"/>
            </w:r>
            <w:r w:rsidR="001660D7">
              <w:rPr>
                <w:webHidden/>
              </w:rPr>
              <w:t>1</w:t>
            </w:r>
            <w:r w:rsidR="001660D7">
              <w:rPr>
                <w:webHidden/>
              </w:rPr>
              <w:fldChar w:fldCharType="end"/>
            </w:r>
          </w:hyperlink>
        </w:p>
        <w:p w14:paraId="3CCA02C8" w14:textId="40D8C3F2" w:rsidR="001660D7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2491778" w:history="1">
            <w:r w:rsidR="001660D7" w:rsidRPr="002B4066">
              <w:rPr>
                <w:rStyle w:val="Lienhypertexte"/>
              </w:rPr>
              <w:t>Description gÉnÉrale du projet</w:t>
            </w:r>
            <w:r w:rsidR="001660D7">
              <w:rPr>
                <w:webHidden/>
              </w:rPr>
              <w:tab/>
            </w:r>
            <w:r w:rsidR="001660D7">
              <w:rPr>
                <w:webHidden/>
              </w:rPr>
              <w:fldChar w:fldCharType="begin"/>
            </w:r>
            <w:r w:rsidR="001660D7">
              <w:rPr>
                <w:webHidden/>
              </w:rPr>
              <w:instrText xml:space="preserve"> PAGEREF _Toc152491778 \h </w:instrText>
            </w:r>
            <w:r w:rsidR="001660D7">
              <w:rPr>
                <w:webHidden/>
              </w:rPr>
            </w:r>
            <w:r w:rsidR="001660D7">
              <w:rPr>
                <w:webHidden/>
              </w:rPr>
              <w:fldChar w:fldCharType="separate"/>
            </w:r>
            <w:r w:rsidR="001660D7">
              <w:rPr>
                <w:webHidden/>
              </w:rPr>
              <w:t>2</w:t>
            </w:r>
            <w:r w:rsidR="001660D7">
              <w:rPr>
                <w:webHidden/>
              </w:rPr>
              <w:fldChar w:fldCharType="end"/>
            </w:r>
          </w:hyperlink>
        </w:p>
        <w:p w14:paraId="2CD983BB" w14:textId="06B670BE" w:rsidR="001660D7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2491779" w:history="1">
            <w:r w:rsidR="001660D7" w:rsidRPr="002B4066">
              <w:rPr>
                <w:rStyle w:val="Lienhypertexte"/>
              </w:rPr>
              <w:t>Étape 1 - CrÉation du premier dossier</w:t>
            </w:r>
            <w:r w:rsidR="001660D7">
              <w:rPr>
                <w:webHidden/>
              </w:rPr>
              <w:tab/>
            </w:r>
            <w:r w:rsidR="001660D7">
              <w:rPr>
                <w:webHidden/>
              </w:rPr>
              <w:fldChar w:fldCharType="begin"/>
            </w:r>
            <w:r w:rsidR="001660D7">
              <w:rPr>
                <w:webHidden/>
              </w:rPr>
              <w:instrText xml:space="preserve"> PAGEREF _Toc152491779 \h </w:instrText>
            </w:r>
            <w:r w:rsidR="001660D7">
              <w:rPr>
                <w:webHidden/>
              </w:rPr>
            </w:r>
            <w:r w:rsidR="001660D7">
              <w:rPr>
                <w:webHidden/>
              </w:rPr>
              <w:fldChar w:fldCharType="separate"/>
            </w:r>
            <w:r w:rsidR="001660D7">
              <w:rPr>
                <w:webHidden/>
              </w:rPr>
              <w:t>2</w:t>
            </w:r>
            <w:r w:rsidR="001660D7">
              <w:rPr>
                <w:webHidden/>
              </w:rPr>
              <w:fldChar w:fldCharType="end"/>
            </w:r>
          </w:hyperlink>
        </w:p>
        <w:p w14:paraId="2F9F64F1" w14:textId="58D538F9" w:rsidR="001660D7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2491780" w:history="1">
            <w:r w:rsidR="001660D7" w:rsidRPr="002B4066">
              <w:rPr>
                <w:rStyle w:val="Lienhypertexte"/>
              </w:rPr>
              <w:t>Étape 2 - CrÉation des groupes</w:t>
            </w:r>
            <w:r w:rsidR="001660D7">
              <w:rPr>
                <w:webHidden/>
              </w:rPr>
              <w:tab/>
            </w:r>
            <w:r w:rsidR="001660D7">
              <w:rPr>
                <w:webHidden/>
              </w:rPr>
              <w:fldChar w:fldCharType="begin"/>
            </w:r>
            <w:r w:rsidR="001660D7">
              <w:rPr>
                <w:webHidden/>
              </w:rPr>
              <w:instrText xml:space="preserve"> PAGEREF _Toc152491780 \h </w:instrText>
            </w:r>
            <w:r w:rsidR="001660D7">
              <w:rPr>
                <w:webHidden/>
              </w:rPr>
            </w:r>
            <w:r w:rsidR="001660D7">
              <w:rPr>
                <w:webHidden/>
              </w:rPr>
              <w:fldChar w:fldCharType="separate"/>
            </w:r>
            <w:r w:rsidR="001660D7">
              <w:rPr>
                <w:webHidden/>
              </w:rPr>
              <w:t>2</w:t>
            </w:r>
            <w:r w:rsidR="001660D7">
              <w:rPr>
                <w:webHidden/>
              </w:rPr>
              <w:fldChar w:fldCharType="end"/>
            </w:r>
          </w:hyperlink>
        </w:p>
        <w:p w14:paraId="10F03A62" w14:textId="7CE44B78" w:rsidR="001660D7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2491781" w:history="1">
            <w:r w:rsidR="001660D7" w:rsidRPr="002B4066">
              <w:rPr>
                <w:rStyle w:val="Lienhypertexte"/>
              </w:rPr>
              <w:t>Étape 3 - CrÉation de dEUX utilisateurs</w:t>
            </w:r>
            <w:r w:rsidR="001660D7">
              <w:rPr>
                <w:webHidden/>
              </w:rPr>
              <w:tab/>
            </w:r>
            <w:r w:rsidR="001660D7">
              <w:rPr>
                <w:webHidden/>
              </w:rPr>
              <w:fldChar w:fldCharType="begin"/>
            </w:r>
            <w:r w:rsidR="001660D7">
              <w:rPr>
                <w:webHidden/>
              </w:rPr>
              <w:instrText xml:space="preserve"> PAGEREF _Toc152491781 \h </w:instrText>
            </w:r>
            <w:r w:rsidR="001660D7">
              <w:rPr>
                <w:webHidden/>
              </w:rPr>
            </w:r>
            <w:r w:rsidR="001660D7">
              <w:rPr>
                <w:webHidden/>
              </w:rPr>
              <w:fldChar w:fldCharType="separate"/>
            </w:r>
            <w:r w:rsidR="001660D7">
              <w:rPr>
                <w:webHidden/>
              </w:rPr>
              <w:t>3</w:t>
            </w:r>
            <w:r w:rsidR="001660D7">
              <w:rPr>
                <w:webHidden/>
              </w:rPr>
              <w:fldChar w:fldCharType="end"/>
            </w:r>
          </w:hyperlink>
        </w:p>
        <w:p w14:paraId="6AFC8A5B" w14:textId="6901F678" w:rsidR="001660D7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2491782" w:history="1">
            <w:r w:rsidR="001660D7" w:rsidRPr="002B4066">
              <w:rPr>
                <w:rStyle w:val="Lienhypertexte"/>
              </w:rPr>
              <w:t>Étape 4 - CrÉation de DIX utilisateurs</w:t>
            </w:r>
            <w:r w:rsidR="001660D7">
              <w:rPr>
                <w:webHidden/>
              </w:rPr>
              <w:tab/>
            </w:r>
            <w:r w:rsidR="001660D7">
              <w:rPr>
                <w:webHidden/>
              </w:rPr>
              <w:fldChar w:fldCharType="begin"/>
            </w:r>
            <w:r w:rsidR="001660D7">
              <w:rPr>
                <w:webHidden/>
              </w:rPr>
              <w:instrText xml:space="preserve"> PAGEREF _Toc152491782 \h </w:instrText>
            </w:r>
            <w:r w:rsidR="001660D7">
              <w:rPr>
                <w:webHidden/>
              </w:rPr>
            </w:r>
            <w:r w:rsidR="001660D7">
              <w:rPr>
                <w:webHidden/>
              </w:rPr>
              <w:fldChar w:fldCharType="separate"/>
            </w:r>
            <w:r w:rsidR="001660D7">
              <w:rPr>
                <w:webHidden/>
              </w:rPr>
              <w:t>3</w:t>
            </w:r>
            <w:r w:rsidR="001660D7">
              <w:rPr>
                <w:webHidden/>
              </w:rPr>
              <w:fldChar w:fldCharType="end"/>
            </w:r>
          </w:hyperlink>
        </w:p>
        <w:p w14:paraId="7554AD35" w14:textId="12CF2ED0" w:rsidR="001660D7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2491783" w:history="1">
            <w:r w:rsidR="001660D7" w:rsidRPr="002B4066">
              <w:rPr>
                <w:rStyle w:val="Lienhypertexte"/>
              </w:rPr>
              <w:t>Étape 5 - CrÉation du deuxiÈme dossier</w:t>
            </w:r>
            <w:r w:rsidR="001660D7">
              <w:rPr>
                <w:webHidden/>
              </w:rPr>
              <w:tab/>
            </w:r>
            <w:r w:rsidR="001660D7">
              <w:rPr>
                <w:webHidden/>
              </w:rPr>
              <w:fldChar w:fldCharType="begin"/>
            </w:r>
            <w:r w:rsidR="001660D7">
              <w:rPr>
                <w:webHidden/>
              </w:rPr>
              <w:instrText xml:space="preserve"> PAGEREF _Toc152491783 \h </w:instrText>
            </w:r>
            <w:r w:rsidR="001660D7">
              <w:rPr>
                <w:webHidden/>
              </w:rPr>
            </w:r>
            <w:r w:rsidR="001660D7">
              <w:rPr>
                <w:webHidden/>
              </w:rPr>
              <w:fldChar w:fldCharType="separate"/>
            </w:r>
            <w:r w:rsidR="001660D7">
              <w:rPr>
                <w:webHidden/>
              </w:rPr>
              <w:t>4</w:t>
            </w:r>
            <w:r w:rsidR="001660D7">
              <w:rPr>
                <w:webHidden/>
              </w:rPr>
              <w:fldChar w:fldCharType="end"/>
            </w:r>
          </w:hyperlink>
        </w:p>
        <w:p w14:paraId="4C85B6AD" w14:textId="1DCBC07C" w:rsidR="001660D7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2491784" w:history="1">
            <w:r w:rsidR="001660D7" w:rsidRPr="002B4066">
              <w:rPr>
                <w:rStyle w:val="Lienhypertexte"/>
              </w:rPr>
              <w:t>SERVEUR SAMBA</w:t>
            </w:r>
            <w:r w:rsidR="001660D7">
              <w:rPr>
                <w:webHidden/>
              </w:rPr>
              <w:tab/>
            </w:r>
            <w:r w:rsidR="001660D7">
              <w:rPr>
                <w:webHidden/>
              </w:rPr>
              <w:fldChar w:fldCharType="begin"/>
            </w:r>
            <w:r w:rsidR="001660D7">
              <w:rPr>
                <w:webHidden/>
              </w:rPr>
              <w:instrText xml:space="preserve"> PAGEREF _Toc152491784 \h </w:instrText>
            </w:r>
            <w:r w:rsidR="001660D7">
              <w:rPr>
                <w:webHidden/>
              </w:rPr>
            </w:r>
            <w:r w:rsidR="001660D7">
              <w:rPr>
                <w:webHidden/>
              </w:rPr>
              <w:fldChar w:fldCharType="separate"/>
            </w:r>
            <w:r w:rsidR="001660D7">
              <w:rPr>
                <w:webHidden/>
              </w:rPr>
              <w:t>4</w:t>
            </w:r>
            <w:r w:rsidR="001660D7">
              <w:rPr>
                <w:webHidden/>
              </w:rPr>
              <w:fldChar w:fldCharType="end"/>
            </w:r>
          </w:hyperlink>
        </w:p>
        <w:p w14:paraId="40BDDE65" w14:textId="377A46CC" w:rsidR="001660D7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2491785" w:history="1">
            <w:r w:rsidR="001660D7" w:rsidRPr="002B4066">
              <w:rPr>
                <w:rStyle w:val="Lienhypertexte"/>
              </w:rPr>
              <w:t>REMISE DES FICHIERS SUR LÉA</w:t>
            </w:r>
            <w:r w:rsidR="001660D7">
              <w:rPr>
                <w:webHidden/>
              </w:rPr>
              <w:tab/>
            </w:r>
            <w:r w:rsidR="001660D7">
              <w:rPr>
                <w:webHidden/>
              </w:rPr>
              <w:fldChar w:fldCharType="begin"/>
            </w:r>
            <w:r w:rsidR="001660D7">
              <w:rPr>
                <w:webHidden/>
              </w:rPr>
              <w:instrText xml:space="preserve"> PAGEREF _Toc152491785 \h </w:instrText>
            </w:r>
            <w:r w:rsidR="001660D7">
              <w:rPr>
                <w:webHidden/>
              </w:rPr>
            </w:r>
            <w:r w:rsidR="001660D7">
              <w:rPr>
                <w:webHidden/>
              </w:rPr>
              <w:fldChar w:fldCharType="separate"/>
            </w:r>
            <w:r w:rsidR="001660D7">
              <w:rPr>
                <w:webHidden/>
              </w:rPr>
              <w:t>4</w:t>
            </w:r>
            <w:r w:rsidR="001660D7">
              <w:rPr>
                <w:webHidden/>
              </w:rPr>
              <w:fldChar w:fldCharType="end"/>
            </w:r>
          </w:hyperlink>
        </w:p>
        <w:p w14:paraId="0BE269FD" w14:textId="77777777" w:rsidR="005A0B10" w:rsidRDefault="00705AF5">
          <w:r>
            <w:rPr>
              <w:b/>
              <w:bCs/>
              <w:caps/>
              <w:noProof/>
              <w:color w:val="444D26" w:themeColor="text2"/>
            </w:rPr>
            <w:fldChar w:fldCharType="end"/>
          </w:r>
        </w:p>
      </w:sdtContent>
    </w:sdt>
    <w:p w14:paraId="0808D546" w14:textId="77777777" w:rsidR="00020E77" w:rsidRDefault="00020E77">
      <w:r>
        <w:rPr>
          <w:caps/>
        </w:rPr>
        <w:br w:type="page"/>
      </w:r>
    </w:p>
    <w:p w14:paraId="2EE1CFFD" w14:textId="61D35E62" w:rsidR="00DF6896" w:rsidRPr="00CE716E" w:rsidRDefault="00DF6896" w:rsidP="00BF5CE5">
      <w:pPr>
        <w:pStyle w:val="Titre1"/>
        <w:shd w:val="clear" w:color="auto" w:fill="BECA95" w:themeFill="text2" w:themeFillTint="66"/>
        <w:spacing w:before="0" w:after="0"/>
        <w:rPr>
          <w:b/>
          <w:bCs/>
        </w:rPr>
      </w:pPr>
      <w:bookmarkStart w:id="1" w:name="_Toc152491778"/>
      <w:r w:rsidRPr="00DF6896">
        <w:rPr>
          <w:b/>
          <w:bCs/>
        </w:rPr>
        <w:lastRenderedPageBreak/>
        <w:t>Description gÉnÉrale du projet</w:t>
      </w:r>
      <w:bookmarkEnd w:id="1"/>
    </w:p>
    <w:p w14:paraId="432C7B28" w14:textId="5965FB66" w:rsidR="00F56894" w:rsidRDefault="00873F23" w:rsidP="00652E77">
      <w:pPr>
        <w:spacing w:after="0"/>
        <w:rPr>
          <w:sz w:val="28"/>
        </w:rPr>
      </w:pPr>
      <w:r>
        <w:rPr>
          <w:sz w:val="28"/>
        </w:rPr>
        <w:t xml:space="preserve">Vous êtes chargé de </w:t>
      </w:r>
      <w:r w:rsidR="00911CE5">
        <w:rPr>
          <w:sz w:val="28"/>
        </w:rPr>
        <w:t xml:space="preserve">configurer un serveur </w:t>
      </w:r>
      <w:r w:rsidR="00C7496B">
        <w:rPr>
          <w:sz w:val="28"/>
        </w:rPr>
        <w:t>"</w:t>
      </w:r>
      <w:r w:rsidR="00CF3EE4">
        <w:rPr>
          <w:sz w:val="28"/>
        </w:rPr>
        <w:t>Ubuntu</w:t>
      </w:r>
      <w:r w:rsidR="00C7496B">
        <w:rPr>
          <w:sz w:val="28"/>
        </w:rPr>
        <w:t>"</w:t>
      </w:r>
      <w:r w:rsidR="00911CE5">
        <w:rPr>
          <w:sz w:val="28"/>
        </w:rPr>
        <w:t xml:space="preserve"> en créant un script Bash.</w:t>
      </w:r>
    </w:p>
    <w:p w14:paraId="1C7D7AB6" w14:textId="77777777" w:rsidR="00A935A1" w:rsidRDefault="00A935A1" w:rsidP="00652E77">
      <w:pPr>
        <w:spacing w:after="0"/>
        <w:rPr>
          <w:sz w:val="28"/>
        </w:rPr>
      </w:pPr>
    </w:p>
    <w:p w14:paraId="14D9660C" w14:textId="48043BCC" w:rsidR="00A935A1" w:rsidRDefault="00A935A1" w:rsidP="00652E77">
      <w:pPr>
        <w:spacing w:after="0"/>
        <w:rPr>
          <w:sz w:val="28"/>
        </w:rPr>
      </w:pPr>
      <w:r>
        <w:rPr>
          <w:sz w:val="28"/>
        </w:rPr>
        <w:t>Votre script doit inclure des commentaires</w:t>
      </w:r>
    </w:p>
    <w:p w14:paraId="732C8A3C" w14:textId="77777777" w:rsidR="00A935A1" w:rsidRDefault="00A935A1" w:rsidP="00A935A1">
      <w:pPr>
        <w:pStyle w:val="Paragraphedeliste"/>
        <w:numPr>
          <w:ilvl w:val="0"/>
          <w:numId w:val="38"/>
        </w:numPr>
        <w:spacing w:after="0"/>
        <w:rPr>
          <w:sz w:val="28"/>
        </w:rPr>
      </w:pPr>
      <w:r>
        <w:rPr>
          <w:sz w:val="28"/>
        </w:rPr>
        <w:t>Votre prénom et votre nom de famille</w:t>
      </w:r>
    </w:p>
    <w:p w14:paraId="0EC022A0" w14:textId="77777777" w:rsidR="00A935A1" w:rsidRDefault="00A935A1" w:rsidP="00A935A1">
      <w:pPr>
        <w:pStyle w:val="Paragraphedeliste"/>
        <w:numPr>
          <w:ilvl w:val="0"/>
          <w:numId w:val="38"/>
        </w:numPr>
        <w:spacing w:after="0"/>
        <w:rPr>
          <w:sz w:val="28"/>
        </w:rPr>
      </w:pPr>
      <w:r>
        <w:rPr>
          <w:sz w:val="28"/>
        </w:rPr>
        <w:t>La date de création de votre script</w:t>
      </w:r>
    </w:p>
    <w:p w14:paraId="68E9A6A0" w14:textId="77777777" w:rsidR="00472D07" w:rsidRPr="004613F3" w:rsidRDefault="00472D07" w:rsidP="00F96EC5">
      <w:pPr>
        <w:pStyle w:val="Sansinterligne"/>
        <w:rPr>
          <w:sz w:val="28"/>
          <w:szCs w:val="28"/>
        </w:rPr>
      </w:pPr>
    </w:p>
    <w:p w14:paraId="66AA40C2" w14:textId="0365461F" w:rsidR="001736BF" w:rsidRDefault="00282279" w:rsidP="0055400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V</w:t>
      </w:r>
      <w:r w:rsidR="0065221A">
        <w:rPr>
          <w:sz w:val="28"/>
          <w:szCs w:val="28"/>
        </w:rPr>
        <w:t xml:space="preserve">ous </w:t>
      </w:r>
      <w:r w:rsidR="000837E8">
        <w:rPr>
          <w:sz w:val="28"/>
          <w:szCs w:val="28"/>
        </w:rPr>
        <w:t>script doit inclure le code pour les étapes 1, 2</w:t>
      </w:r>
      <w:r w:rsidR="00CE716E">
        <w:rPr>
          <w:sz w:val="28"/>
          <w:szCs w:val="28"/>
        </w:rPr>
        <w:t>, 3</w:t>
      </w:r>
      <w:r w:rsidR="003F314C">
        <w:rPr>
          <w:sz w:val="28"/>
          <w:szCs w:val="28"/>
        </w:rPr>
        <w:t>, 4</w:t>
      </w:r>
      <w:r w:rsidR="000837E8">
        <w:rPr>
          <w:sz w:val="28"/>
          <w:szCs w:val="28"/>
        </w:rPr>
        <w:t xml:space="preserve"> et </w:t>
      </w:r>
      <w:r w:rsidR="003F314C">
        <w:rPr>
          <w:sz w:val="28"/>
          <w:szCs w:val="28"/>
        </w:rPr>
        <w:t>5</w:t>
      </w:r>
      <w:r w:rsidR="000837E8">
        <w:rPr>
          <w:sz w:val="28"/>
          <w:szCs w:val="28"/>
        </w:rPr>
        <w:t>.</w:t>
      </w:r>
    </w:p>
    <w:p w14:paraId="5F3FCFCD" w14:textId="6B47F15F" w:rsidR="00622942" w:rsidRDefault="00622942" w:rsidP="0055400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Le nom du fichier </w:t>
      </w:r>
      <w:r w:rsidR="00CA21A8">
        <w:rPr>
          <w:sz w:val="28"/>
          <w:szCs w:val="28"/>
        </w:rPr>
        <w:t xml:space="preserve">de script </w:t>
      </w:r>
      <w:r>
        <w:rPr>
          <w:sz w:val="28"/>
          <w:szCs w:val="28"/>
        </w:rPr>
        <w:t>est à votre discrétion.</w:t>
      </w:r>
    </w:p>
    <w:p w14:paraId="2022A0C3" w14:textId="2D785B3F" w:rsidR="00E73CFF" w:rsidRDefault="00E73CFF" w:rsidP="00053BA2">
      <w:pPr>
        <w:pStyle w:val="Sansinterligne"/>
        <w:rPr>
          <w:sz w:val="28"/>
          <w:szCs w:val="28"/>
        </w:rPr>
      </w:pPr>
      <w:bookmarkStart w:id="2" w:name="_Toc38365931"/>
      <w:bookmarkStart w:id="3" w:name="_Toc165116082"/>
    </w:p>
    <w:p w14:paraId="5D4E2D28" w14:textId="04B34167" w:rsidR="00AC4015" w:rsidRPr="00CE716E" w:rsidRDefault="000837E8" w:rsidP="00CE716E">
      <w:pPr>
        <w:pStyle w:val="Titre1"/>
        <w:shd w:val="clear" w:color="auto" w:fill="FFC000"/>
        <w:spacing w:before="0" w:after="0"/>
        <w:rPr>
          <w:b/>
          <w:bCs/>
        </w:rPr>
      </w:pPr>
      <w:bookmarkStart w:id="4" w:name="_Toc152491779"/>
      <w:r w:rsidRPr="00CE716E">
        <w:rPr>
          <w:b/>
          <w:bCs/>
        </w:rPr>
        <w:t xml:space="preserve">Étape 1 - </w:t>
      </w:r>
      <w:r w:rsidR="00A6031F" w:rsidRPr="00CE716E">
        <w:rPr>
          <w:b/>
          <w:bCs/>
        </w:rPr>
        <w:t>Cr</w:t>
      </w:r>
      <w:r w:rsidR="002F1843">
        <w:rPr>
          <w:b/>
          <w:bCs/>
        </w:rPr>
        <w:t>É</w:t>
      </w:r>
      <w:r w:rsidR="00A6031F" w:rsidRPr="00CE716E">
        <w:rPr>
          <w:b/>
          <w:bCs/>
        </w:rPr>
        <w:t>ation d</w:t>
      </w:r>
      <w:r w:rsidR="00A13412" w:rsidRPr="00CE716E">
        <w:rPr>
          <w:b/>
          <w:bCs/>
        </w:rPr>
        <w:t>u premier</w:t>
      </w:r>
      <w:r w:rsidR="00A6031F" w:rsidRPr="00CE716E">
        <w:rPr>
          <w:b/>
          <w:bCs/>
        </w:rPr>
        <w:t xml:space="preserve"> d</w:t>
      </w:r>
      <w:r w:rsidR="00AC4015" w:rsidRPr="00CE716E">
        <w:rPr>
          <w:b/>
          <w:bCs/>
        </w:rPr>
        <w:t>ossier</w:t>
      </w:r>
      <w:bookmarkEnd w:id="4"/>
    </w:p>
    <w:p w14:paraId="7168D532" w14:textId="4D332E09" w:rsidR="008A317D" w:rsidRDefault="008A317D" w:rsidP="00AC4015">
      <w:pPr>
        <w:spacing w:after="0"/>
        <w:rPr>
          <w:sz w:val="28"/>
          <w:szCs w:val="28"/>
        </w:rPr>
      </w:pPr>
      <w:r>
        <w:rPr>
          <w:sz w:val="28"/>
          <w:szCs w:val="28"/>
        </w:rPr>
        <w:t>Vous devez créer le dossier /</w:t>
      </w:r>
      <w:r w:rsidRPr="002E6671">
        <w:rPr>
          <w:b/>
          <w:sz w:val="28"/>
          <w:szCs w:val="28"/>
        </w:rPr>
        <w:t>perso</w:t>
      </w:r>
      <w:r>
        <w:rPr>
          <w:b/>
          <w:sz w:val="28"/>
          <w:szCs w:val="28"/>
        </w:rPr>
        <w:t>_prog</w:t>
      </w:r>
      <w:r>
        <w:rPr>
          <w:sz w:val="28"/>
          <w:szCs w:val="28"/>
        </w:rPr>
        <w:t>/</w:t>
      </w:r>
      <w:r w:rsidR="00677F48">
        <w:rPr>
          <w:sz w:val="28"/>
          <w:szCs w:val="28"/>
        </w:rPr>
        <w:t>.</w:t>
      </w:r>
    </w:p>
    <w:p w14:paraId="54B1CED9" w14:textId="77777777" w:rsidR="008A317D" w:rsidRDefault="008A317D" w:rsidP="00AC4015">
      <w:pPr>
        <w:spacing w:after="0"/>
        <w:rPr>
          <w:sz w:val="28"/>
          <w:szCs w:val="28"/>
        </w:rPr>
      </w:pPr>
    </w:p>
    <w:p w14:paraId="5343FFE0" w14:textId="5DC7CA89" w:rsidR="00AC4015" w:rsidRDefault="00AC4015" w:rsidP="00AC4015">
      <w:pPr>
        <w:spacing w:after="0"/>
        <w:rPr>
          <w:sz w:val="28"/>
          <w:szCs w:val="28"/>
        </w:rPr>
      </w:pPr>
      <w:r>
        <w:rPr>
          <w:sz w:val="28"/>
          <w:szCs w:val="28"/>
        </w:rPr>
        <w:t>Les autorisations du dossier /</w:t>
      </w:r>
      <w:r w:rsidRPr="002E6671">
        <w:rPr>
          <w:b/>
          <w:sz w:val="28"/>
          <w:szCs w:val="28"/>
        </w:rPr>
        <w:t>perso</w:t>
      </w:r>
      <w:r>
        <w:rPr>
          <w:b/>
          <w:sz w:val="28"/>
          <w:szCs w:val="28"/>
        </w:rPr>
        <w:t>_prog</w:t>
      </w:r>
      <w:r>
        <w:rPr>
          <w:sz w:val="28"/>
          <w:szCs w:val="28"/>
        </w:rPr>
        <w:t>/</w:t>
      </w:r>
    </w:p>
    <w:p w14:paraId="72BC0778" w14:textId="77777777" w:rsidR="00AC4015" w:rsidRDefault="00AC4015" w:rsidP="00AC4015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L'utilisateur root aura les autorisations </w:t>
      </w:r>
      <w:proofErr w:type="spellStart"/>
      <w:r w:rsidRPr="008A317D">
        <w:rPr>
          <w:b/>
          <w:bCs/>
          <w:sz w:val="28"/>
          <w:szCs w:val="28"/>
        </w:rPr>
        <w:t>rwx</w:t>
      </w:r>
      <w:proofErr w:type="spellEnd"/>
      <w:r>
        <w:rPr>
          <w:sz w:val="28"/>
          <w:szCs w:val="28"/>
        </w:rPr>
        <w:t>.</w:t>
      </w:r>
    </w:p>
    <w:p w14:paraId="3277714B" w14:textId="77777777" w:rsidR="00AC4015" w:rsidRDefault="00AC4015" w:rsidP="00AC4015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 groupe root aura les autorisations </w:t>
      </w:r>
      <w:r w:rsidRPr="008A317D">
        <w:rPr>
          <w:b/>
          <w:bCs/>
          <w:sz w:val="28"/>
          <w:szCs w:val="28"/>
        </w:rPr>
        <w:t>r-x</w:t>
      </w:r>
      <w:r>
        <w:rPr>
          <w:sz w:val="28"/>
          <w:szCs w:val="28"/>
        </w:rPr>
        <w:t>.</w:t>
      </w:r>
    </w:p>
    <w:p w14:paraId="2B4216E6" w14:textId="77777777" w:rsidR="00AC4015" w:rsidRDefault="00AC4015" w:rsidP="00AC4015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r w:rsidRPr="008B7020">
        <w:rPr>
          <w:sz w:val="28"/>
          <w:szCs w:val="28"/>
        </w:rPr>
        <w:t>Les autres auront les autorisation</w:t>
      </w:r>
      <w:r>
        <w:rPr>
          <w:sz w:val="28"/>
          <w:szCs w:val="28"/>
        </w:rPr>
        <w:t>s</w:t>
      </w:r>
      <w:r w:rsidRPr="008B7020">
        <w:rPr>
          <w:sz w:val="28"/>
          <w:szCs w:val="28"/>
        </w:rPr>
        <w:t xml:space="preserve"> </w:t>
      </w:r>
      <w:r w:rsidRPr="008A317D">
        <w:rPr>
          <w:b/>
          <w:bCs/>
          <w:sz w:val="28"/>
          <w:szCs w:val="28"/>
        </w:rPr>
        <w:t>r-x</w:t>
      </w:r>
      <w:r>
        <w:rPr>
          <w:sz w:val="28"/>
          <w:szCs w:val="28"/>
        </w:rPr>
        <w:t>.</w:t>
      </w:r>
    </w:p>
    <w:p w14:paraId="55A81DC8" w14:textId="1CFD3B17" w:rsidR="00AC4015" w:rsidRDefault="00AC4015" w:rsidP="00053BA2">
      <w:pPr>
        <w:pStyle w:val="Sansinterligne"/>
        <w:rPr>
          <w:sz w:val="28"/>
          <w:szCs w:val="28"/>
        </w:rPr>
      </w:pPr>
    </w:p>
    <w:p w14:paraId="00057B1D" w14:textId="5F3EDC1E" w:rsidR="00A619CE" w:rsidRPr="00CE716E" w:rsidRDefault="00A619CE" w:rsidP="00A619CE">
      <w:pPr>
        <w:pStyle w:val="Titre1"/>
        <w:shd w:val="clear" w:color="auto" w:fill="FFC000"/>
        <w:spacing w:before="0" w:after="0"/>
        <w:rPr>
          <w:b/>
          <w:bCs/>
        </w:rPr>
      </w:pPr>
      <w:bookmarkStart w:id="5" w:name="_Toc152491780"/>
      <w:r w:rsidRPr="00CE716E">
        <w:rPr>
          <w:b/>
          <w:bCs/>
        </w:rPr>
        <w:t>Étape 2 - Cr</w:t>
      </w:r>
      <w:r w:rsidR="003B60A2">
        <w:rPr>
          <w:b/>
          <w:bCs/>
        </w:rPr>
        <w:t>É</w:t>
      </w:r>
      <w:r w:rsidRPr="00CE716E">
        <w:rPr>
          <w:b/>
          <w:bCs/>
        </w:rPr>
        <w:t>ation des groupes</w:t>
      </w:r>
      <w:bookmarkEnd w:id="5"/>
    </w:p>
    <w:p w14:paraId="6D50C08E" w14:textId="77777777" w:rsidR="00A619CE" w:rsidRDefault="00A619CE" w:rsidP="00A619CE">
      <w:pPr>
        <w:spacing w:after="0"/>
        <w:rPr>
          <w:sz w:val="28"/>
          <w:szCs w:val="28"/>
        </w:rPr>
      </w:pPr>
      <w:r>
        <w:rPr>
          <w:sz w:val="28"/>
          <w:szCs w:val="28"/>
        </w:rPr>
        <w:t>Vous devez créer les groupes suivants</w:t>
      </w:r>
    </w:p>
    <w:p w14:paraId="4DF7EA31" w14:textId="77777777" w:rsidR="00A619CE" w:rsidRDefault="00A619CE" w:rsidP="00A619CE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gprog</w:t>
      </w:r>
      <w:proofErr w:type="gramEnd"/>
      <w:r>
        <w:rPr>
          <w:sz w:val="28"/>
          <w:szCs w:val="28"/>
        </w:rPr>
        <w:t>1</w:t>
      </w:r>
    </w:p>
    <w:p w14:paraId="3AE04313" w14:textId="77777777" w:rsidR="00A619CE" w:rsidRDefault="00A619CE" w:rsidP="00A619CE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gprog</w:t>
      </w:r>
      <w:proofErr w:type="gramEnd"/>
      <w:r>
        <w:rPr>
          <w:sz w:val="28"/>
          <w:szCs w:val="28"/>
        </w:rPr>
        <w:t>2</w:t>
      </w:r>
    </w:p>
    <w:p w14:paraId="487A119C" w14:textId="77777777" w:rsidR="00A619CE" w:rsidRPr="00F048AE" w:rsidRDefault="00A619CE" w:rsidP="00A619CE">
      <w:pPr>
        <w:spacing w:after="0"/>
        <w:rPr>
          <w:sz w:val="28"/>
          <w:szCs w:val="28"/>
        </w:rPr>
      </w:pPr>
    </w:p>
    <w:p w14:paraId="04CB22DF" w14:textId="77777777" w:rsidR="00A619CE" w:rsidRDefault="00A619CE" w:rsidP="00053BA2">
      <w:pPr>
        <w:pStyle w:val="Sansinterligne"/>
        <w:rPr>
          <w:sz w:val="28"/>
          <w:szCs w:val="28"/>
        </w:rPr>
      </w:pPr>
    </w:p>
    <w:p w14:paraId="75CDCD43" w14:textId="73487B99" w:rsidR="00AC4015" w:rsidRDefault="00AC4015" w:rsidP="000452BC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395E28" w14:textId="69B84392" w:rsidR="00A857BB" w:rsidRPr="00CE716E" w:rsidRDefault="000837E8" w:rsidP="00CE716E">
      <w:pPr>
        <w:pStyle w:val="Titre1"/>
        <w:shd w:val="clear" w:color="auto" w:fill="FFC000"/>
        <w:spacing w:before="0" w:after="0"/>
        <w:rPr>
          <w:b/>
          <w:bCs/>
        </w:rPr>
      </w:pPr>
      <w:bookmarkStart w:id="6" w:name="_Toc165116062"/>
      <w:bookmarkStart w:id="7" w:name="_Toc152491781"/>
      <w:bookmarkStart w:id="8" w:name="_Toc165116084"/>
      <w:r w:rsidRPr="00CE716E">
        <w:rPr>
          <w:b/>
          <w:bCs/>
        </w:rPr>
        <w:lastRenderedPageBreak/>
        <w:t xml:space="preserve">Étape 3 - </w:t>
      </w:r>
      <w:r w:rsidR="000936D2" w:rsidRPr="00CE716E">
        <w:rPr>
          <w:b/>
          <w:bCs/>
        </w:rPr>
        <w:t>Cr</w:t>
      </w:r>
      <w:r w:rsidR="007775B0">
        <w:rPr>
          <w:b/>
          <w:bCs/>
        </w:rPr>
        <w:t>É</w:t>
      </w:r>
      <w:r w:rsidR="000936D2" w:rsidRPr="00CE716E">
        <w:rPr>
          <w:b/>
          <w:bCs/>
        </w:rPr>
        <w:t>ation de</w:t>
      </w:r>
      <w:r w:rsidR="00496CD0">
        <w:rPr>
          <w:b/>
          <w:bCs/>
        </w:rPr>
        <w:t xml:space="preserve"> dEUX</w:t>
      </w:r>
      <w:r w:rsidR="000936D2" w:rsidRPr="00CE716E">
        <w:rPr>
          <w:b/>
          <w:bCs/>
        </w:rPr>
        <w:t xml:space="preserve"> u</w:t>
      </w:r>
      <w:r w:rsidR="00A857BB" w:rsidRPr="00CE716E">
        <w:rPr>
          <w:b/>
          <w:bCs/>
        </w:rPr>
        <w:t>tilisateur</w:t>
      </w:r>
      <w:bookmarkEnd w:id="6"/>
      <w:r w:rsidR="00A857BB" w:rsidRPr="00CE716E">
        <w:rPr>
          <w:b/>
          <w:bCs/>
        </w:rPr>
        <w:t>s</w:t>
      </w:r>
      <w:bookmarkEnd w:id="7"/>
    </w:p>
    <w:p w14:paraId="34DE0F28" w14:textId="70F1ACE9" w:rsidR="00A857BB" w:rsidRDefault="00DC05AE" w:rsidP="00A857B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Vous devez créer </w:t>
      </w:r>
      <w:r w:rsidR="007E2335">
        <w:rPr>
          <w:sz w:val="28"/>
          <w:szCs w:val="28"/>
        </w:rPr>
        <w:t xml:space="preserve">les </w:t>
      </w:r>
      <w:r w:rsidR="00EC3B84">
        <w:rPr>
          <w:sz w:val="28"/>
          <w:szCs w:val="28"/>
        </w:rPr>
        <w:t xml:space="preserve">deux </w:t>
      </w:r>
      <w:r w:rsidR="00A857BB">
        <w:rPr>
          <w:sz w:val="28"/>
          <w:szCs w:val="28"/>
        </w:rPr>
        <w:t>utilisateurs</w:t>
      </w:r>
    </w:p>
    <w:p w14:paraId="45F8374A" w14:textId="77777777" w:rsidR="00A857BB" w:rsidRDefault="00A857BB" w:rsidP="00A857BB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php</w:t>
      </w:r>
      <w:proofErr w:type="spellEnd"/>
      <w:proofErr w:type="gramEnd"/>
    </w:p>
    <w:p w14:paraId="5E6DEFD7" w14:textId="77777777" w:rsidR="00A857BB" w:rsidRDefault="00A857BB" w:rsidP="00A857BB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python</w:t>
      </w:r>
      <w:proofErr w:type="gramEnd"/>
    </w:p>
    <w:p w14:paraId="3A9702C4" w14:textId="270A29B7" w:rsidR="00A857BB" w:rsidRDefault="00A857BB" w:rsidP="00A857BB">
      <w:pPr>
        <w:pStyle w:val="Paragraphedeliste"/>
        <w:spacing w:after="0"/>
        <w:ind w:left="0"/>
        <w:rPr>
          <w:sz w:val="28"/>
          <w:szCs w:val="28"/>
        </w:rPr>
      </w:pPr>
    </w:p>
    <w:p w14:paraId="292D8525" w14:textId="279D80F5" w:rsidR="000372B2" w:rsidRDefault="000372B2" w:rsidP="000372B2">
      <w:pPr>
        <w:pStyle w:val="Paragraphedeliste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Le groupe principal des utilisateurs sera </w:t>
      </w:r>
      <w:r w:rsidRPr="00646F11">
        <w:rPr>
          <w:b/>
          <w:sz w:val="28"/>
          <w:szCs w:val="28"/>
        </w:rPr>
        <w:t>gprog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1EE9F8CD" w14:textId="35A3EC22" w:rsidR="007A684C" w:rsidRPr="007A684C" w:rsidRDefault="007A684C" w:rsidP="007A684C">
      <w:pPr>
        <w:spacing w:after="0" w:line="276" w:lineRule="auto"/>
        <w:rPr>
          <w:sz w:val="28"/>
          <w:szCs w:val="28"/>
        </w:rPr>
      </w:pPr>
      <w:r w:rsidRPr="007A684C">
        <w:rPr>
          <w:sz w:val="28"/>
          <w:szCs w:val="28"/>
        </w:rPr>
        <w:t xml:space="preserve">L'environnement de programmation </w:t>
      </w:r>
      <w:r w:rsidR="001660D7">
        <w:rPr>
          <w:sz w:val="28"/>
          <w:szCs w:val="28"/>
        </w:rPr>
        <w:t xml:space="preserve">des utilisateurs </w:t>
      </w:r>
      <w:r w:rsidRPr="007A684C">
        <w:rPr>
          <w:sz w:val="28"/>
          <w:szCs w:val="28"/>
        </w:rPr>
        <w:t xml:space="preserve">sera </w:t>
      </w:r>
      <w:r w:rsidRPr="007A684C">
        <w:rPr>
          <w:b/>
          <w:sz w:val="28"/>
          <w:szCs w:val="28"/>
        </w:rPr>
        <w:t>/bin/</w:t>
      </w:r>
      <w:proofErr w:type="spellStart"/>
      <w:r w:rsidRPr="007A684C">
        <w:rPr>
          <w:b/>
          <w:sz w:val="28"/>
          <w:szCs w:val="28"/>
        </w:rPr>
        <w:t>bash</w:t>
      </w:r>
      <w:proofErr w:type="spellEnd"/>
      <w:r w:rsidR="00C470E3">
        <w:rPr>
          <w:sz w:val="28"/>
          <w:szCs w:val="28"/>
        </w:rPr>
        <w:t>.</w:t>
      </w:r>
    </w:p>
    <w:p w14:paraId="2E331EEF" w14:textId="3CB5DDAF" w:rsidR="000372B2" w:rsidRDefault="000372B2" w:rsidP="000372B2">
      <w:pPr>
        <w:spacing w:after="0"/>
        <w:rPr>
          <w:sz w:val="28"/>
          <w:szCs w:val="28"/>
        </w:rPr>
      </w:pPr>
      <w:r>
        <w:rPr>
          <w:sz w:val="28"/>
          <w:szCs w:val="28"/>
        </w:rPr>
        <w:t>Le</w:t>
      </w:r>
      <w:r w:rsidR="002E08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dossier personnel </w:t>
      </w:r>
      <w:r w:rsidR="002E08E5">
        <w:rPr>
          <w:sz w:val="28"/>
          <w:szCs w:val="28"/>
        </w:rPr>
        <w:t xml:space="preserve">des utilisateurs sera </w:t>
      </w:r>
      <w:r>
        <w:rPr>
          <w:sz w:val="28"/>
          <w:szCs w:val="28"/>
        </w:rPr>
        <w:t>sous le dossier /</w:t>
      </w:r>
      <w:r>
        <w:rPr>
          <w:b/>
          <w:sz w:val="28"/>
          <w:szCs w:val="28"/>
        </w:rPr>
        <w:t>home</w:t>
      </w:r>
      <w:r>
        <w:rPr>
          <w:sz w:val="28"/>
          <w:szCs w:val="28"/>
        </w:rPr>
        <w:t>/.</w:t>
      </w:r>
    </w:p>
    <w:p w14:paraId="4F176CBC" w14:textId="63B760C6" w:rsidR="000372B2" w:rsidRDefault="000372B2" w:rsidP="00882361">
      <w:pPr>
        <w:pStyle w:val="Paragraphedeliste"/>
        <w:spacing w:after="0"/>
        <w:ind w:left="0"/>
        <w:rPr>
          <w:sz w:val="28"/>
          <w:szCs w:val="28"/>
        </w:rPr>
      </w:pPr>
    </w:p>
    <w:p w14:paraId="25BDDE0E" w14:textId="3D824EAD" w:rsidR="00882361" w:rsidRDefault="00882361" w:rsidP="0088236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10302C">
        <w:rPr>
          <w:sz w:val="28"/>
          <w:szCs w:val="28"/>
        </w:rPr>
        <w:t>mot de passe</w:t>
      </w:r>
      <w:r>
        <w:rPr>
          <w:sz w:val="28"/>
          <w:szCs w:val="28"/>
        </w:rPr>
        <w:t xml:space="preserve"> des utilisateurs sera</w:t>
      </w:r>
      <w:r w:rsidRPr="0010302C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AAAaaa111</w:t>
      </w:r>
      <w:r w:rsidRPr="00CF17EC">
        <w:rPr>
          <w:sz w:val="24"/>
          <w:szCs w:val="28"/>
        </w:rPr>
        <w:t>.</w:t>
      </w:r>
    </w:p>
    <w:p w14:paraId="6FB24995" w14:textId="0FD88D2D" w:rsidR="00882361" w:rsidRDefault="00882361" w:rsidP="005802A3">
      <w:pPr>
        <w:pStyle w:val="Paragraphedeliste"/>
        <w:spacing w:after="0"/>
        <w:ind w:left="0"/>
        <w:rPr>
          <w:sz w:val="28"/>
          <w:szCs w:val="28"/>
        </w:rPr>
      </w:pPr>
    </w:p>
    <w:p w14:paraId="72DA5C13" w14:textId="08A73E07" w:rsidR="005802A3" w:rsidRDefault="005802A3" w:rsidP="005802A3">
      <w:pPr>
        <w:spacing w:after="0"/>
        <w:rPr>
          <w:sz w:val="28"/>
        </w:rPr>
      </w:pPr>
      <w:r>
        <w:rPr>
          <w:sz w:val="28"/>
        </w:rPr>
        <w:t xml:space="preserve">Ajouter les utilisateurs à la liste des utilisateurs SAMBA en attribuant le mot de passe </w:t>
      </w:r>
      <w:r w:rsidR="003C6901">
        <w:rPr>
          <w:b/>
          <w:sz w:val="28"/>
          <w:szCs w:val="28"/>
        </w:rPr>
        <w:t>AAAaaa111</w:t>
      </w:r>
      <w:r>
        <w:rPr>
          <w:sz w:val="28"/>
        </w:rPr>
        <w:t>.</w:t>
      </w:r>
    </w:p>
    <w:p w14:paraId="543503A0" w14:textId="10D903B2" w:rsidR="00496CD0" w:rsidRDefault="00496CD0" w:rsidP="00A857BB">
      <w:pPr>
        <w:pStyle w:val="Paragraphedeliste"/>
        <w:spacing w:after="0"/>
        <w:ind w:left="0"/>
        <w:rPr>
          <w:sz w:val="28"/>
          <w:szCs w:val="28"/>
        </w:rPr>
      </w:pPr>
    </w:p>
    <w:p w14:paraId="7DAAE3B9" w14:textId="6F030C09" w:rsidR="00496CD0" w:rsidRPr="00CE716E" w:rsidRDefault="00496CD0" w:rsidP="00496CD0">
      <w:pPr>
        <w:pStyle w:val="Titre1"/>
        <w:shd w:val="clear" w:color="auto" w:fill="FFC000"/>
        <w:spacing w:before="0" w:after="0"/>
        <w:rPr>
          <w:b/>
          <w:bCs/>
        </w:rPr>
      </w:pPr>
      <w:bookmarkStart w:id="9" w:name="_Toc152491782"/>
      <w:r w:rsidRPr="00CE716E">
        <w:rPr>
          <w:b/>
          <w:bCs/>
        </w:rPr>
        <w:t xml:space="preserve">Étape </w:t>
      </w:r>
      <w:r>
        <w:rPr>
          <w:b/>
          <w:bCs/>
        </w:rPr>
        <w:t>4</w:t>
      </w:r>
      <w:r w:rsidRPr="00CE716E">
        <w:rPr>
          <w:b/>
          <w:bCs/>
        </w:rPr>
        <w:t xml:space="preserve"> - Cr</w:t>
      </w:r>
      <w:r w:rsidR="007775B0">
        <w:rPr>
          <w:b/>
          <w:bCs/>
        </w:rPr>
        <w:t>É</w:t>
      </w:r>
      <w:r w:rsidRPr="00CE716E">
        <w:rPr>
          <w:b/>
          <w:bCs/>
        </w:rPr>
        <w:t>ation de</w:t>
      </w:r>
      <w:r>
        <w:rPr>
          <w:b/>
          <w:bCs/>
        </w:rPr>
        <w:t xml:space="preserve"> DIX</w:t>
      </w:r>
      <w:r w:rsidRPr="00CE716E">
        <w:rPr>
          <w:b/>
          <w:bCs/>
        </w:rPr>
        <w:t xml:space="preserve"> utilisateurs</w:t>
      </w:r>
      <w:bookmarkEnd w:id="9"/>
    </w:p>
    <w:p w14:paraId="4E51F61D" w14:textId="41904D24" w:rsidR="00A857BB" w:rsidRDefault="000F54F8" w:rsidP="00A857BB">
      <w:pPr>
        <w:pStyle w:val="Paragraphedeliste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V</w:t>
      </w:r>
      <w:r w:rsidR="00A857BB" w:rsidRPr="009A5DE4">
        <w:rPr>
          <w:sz w:val="28"/>
          <w:szCs w:val="28"/>
        </w:rPr>
        <w:t xml:space="preserve">ous devez créer </w:t>
      </w:r>
      <w:r w:rsidR="007E2335">
        <w:rPr>
          <w:sz w:val="28"/>
          <w:szCs w:val="28"/>
        </w:rPr>
        <w:t xml:space="preserve">les </w:t>
      </w:r>
      <w:r w:rsidR="00FD23CC">
        <w:rPr>
          <w:sz w:val="28"/>
          <w:szCs w:val="28"/>
        </w:rPr>
        <w:t>dix</w:t>
      </w:r>
      <w:r w:rsidR="00A857BB" w:rsidRPr="009A5DE4">
        <w:rPr>
          <w:sz w:val="28"/>
          <w:szCs w:val="28"/>
        </w:rPr>
        <w:t xml:space="preserve"> utilisateurs </w:t>
      </w:r>
      <w:r w:rsidR="00A857BB">
        <w:rPr>
          <w:sz w:val="28"/>
          <w:szCs w:val="28"/>
        </w:rPr>
        <w:t>prog101</w:t>
      </w:r>
      <w:r w:rsidR="00A857BB" w:rsidRPr="009A5DE4">
        <w:rPr>
          <w:sz w:val="28"/>
          <w:szCs w:val="28"/>
        </w:rPr>
        <w:t xml:space="preserve"> à </w:t>
      </w:r>
      <w:r w:rsidR="00A857BB">
        <w:rPr>
          <w:sz w:val="28"/>
          <w:szCs w:val="28"/>
        </w:rPr>
        <w:t>prog110</w:t>
      </w:r>
      <w:r w:rsidR="00A857BB" w:rsidRPr="009A5DE4">
        <w:rPr>
          <w:sz w:val="28"/>
          <w:szCs w:val="28"/>
        </w:rPr>
        <w:t>.</w:t>
      </w:r>
    </w:p>
    <w:p w14:paraId="3070BEBF" w14:textId="70527376" w:rsidR="000372B2" w:rsidRDefault="000372B2" w:rsidP="00A857BB">
      <w:pPr>
        <w:pStyle w:val="Paragraphedeliste"/>
        <w:spacing w:after="0"/>
        <w:ind w:left="0"/>
        <w:rPr>
          <w:sz w:val="28"/>
          <w:szCs w:val="28"/>
        </w:rPr>
      </w:pPr>
    </w:p>
    <w:p w14:paraId="6F8DCAB9" w14:textId="373C4089" w:rsidR="000372B2" w:rsidRDefault="000372B2" w:rsidP="000372B2">
      <w:pPr>
        <w:pStyle w:val="Paragraphedeliste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Le groupe principal des utilisateurs sera </w:t>
      </w:r>
      <w:r w:rsidRPr="00BD226E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prog2</w:t>
      </w:r>
      <w:r>
        <w:rPr>
          <w:sz w:val="28"/>
          <w:szCs w:val="28"/>
        </w:rPr>
        <w:t>.</w:t>
      </w:r>
    </w:p>
    <w:p w14:paraId="3574383C" w14:textId="79405FB0" w:rsidR="007A684C" w:rsidRPr="007A684C" w:rsidRDefault="007A684C" w:rsidP="007A684C">
      <w:pPr>
        <w:spacing w:after="0" w:line="276" w:lineRule="auto"/>
        <w:rPr>
          <w:sz w:val="28"/>
          <w:szCs w:val="28"/>
        </w:rPr>
      </w:pPr>
      <w:r w:rsidRPr="007A684C">
        <w:rPr>
          <w:sz w:val="28"/>
          <w:szCs w:val="28"/>
        </w:rPr>
        <w:t xml:space="preserve">L'environnement de programmation </w:t>
      </w:r>
      <w:r w:rsidR="001660D7">
        <w:rPr>
          <w:sz w:val="28"/>
          <w:szCs w:val="28"/>
        </w:rPr>
        <w:t xml:space="preserve">des utilisateurs </w:t>
      </w:r>
      <w:r w:rsidRPr="007A684C">
        <w:rPr>
          <w:sz w:val="28"/>
          <w:szCs w:val="28"/>
        </w:rPr>
        <w:t xml:space="preserve">sera </w:t>
      </w:r>
      <w:r w:rsidRPr="007A684C">
        <w:rPr>
          <w:b/>
          <w:sz w:val="28"/>
          <w:szCs w:val="28"/>
        </w:rPr>
        <w:t>/bin/</w:t>
      </w:r>
      <w:proofErr w:type="spellStart"/>
      <w:r w:rsidRPr="007A684C">
        <w:rPr>
          <w:b/>
          <w:sz w:val="28"/>
          <w:szCs w:val="28"/>
        </w:rPr>
        <w:t>bash</w:t>
      </w:r>
      <w:proofErr w:type="spellEnd"/>
      <w:r w:rsidR="005A488E">
        <w:rPr>
          <w:sz w:val="28"/>
          <w:szCs w:val="28"/>
        </w:rPr>
        <w:t>.</w:t>
      </w:r>
    </w:p>
    <w:p w14:paraId="5B9F52A7" w14:textId="100B1B2B" w:rsidR="000372B2" w:rsidRDefault="00D64FC4" w:rsidP="000372B2">
      <w:pPr>
        <w:spacing w:after="0"/>
        <w:rPr>
          <w:sz w:val="28"/>
          <w:szCs w:val="28"/>
        </w:rPr>
      </w:pPr>
      <w:r>
        <w:rPr>
          <w:sz w:val="28"/>
          <w:szCs w:val="28"/>
        </w:rPr>
        <w:t>Le dossier personnel de</w:t>
      </w:r>
      <w:r w:rsidR="000372B2">
        <w:rPr>
          <w:sz w:val="28"/>
          <w:szCs w:val="28"/>
        </w:rPr>
        <w:t xml:space="preserve">s utilisateurs </w:t>
      </w:r>
      <w:r>
        <w:rPr>
          <w:sz w:val="28"/>
          <w:szCs w:val="28"/>
        </w:rPr>
        <w:t>sera</w:t>
      </w:r>
      <w:r w:rsidR="00BB012C">
        <w:rPr>
          <w:sz w:val="28"/>
          <w:szCs w:val="28"/>
        </w:rPr>
        <w:t xml:space="preserve"> sous le dossier</w:t>
      </w:r>
      <w:r>
        <w:rPr>
          <w:sz w:val="28"/>
          <w:szCs w:val="28"/>
        </w:rPr>
        <w:t xml:space="preserve"> </w:t>
      </w:r>
      <w:r w:rsidR="000372B2">
        <w:rPr>
          <w:sz w:val="28"/>
          <w:szCs w:val="28"/>
        </w:rPr>
        <w:t>/</w:t>
      </w:r>
      <w:r w:rsidR="000372B2">
        <w:rPr>
          <w:b/>
          <w:sz w:val="28"/>
          <w:szCs w:val="28"/>
        </w:rPr>
        <w:t>perso_prog</w:t>
      </w:r>
      <w:r w:rsidR="000372B2">
        <w:rPr>
          <w:sz w:val="28"/>
          <w:szCs w:val="28"/>
        </w:rPr>
        <w:t>/.</w:t>
      </w:r>
    </w:p>
    <w:p w14:paraId="1B9D3C09" w14:textId="77777777" w:rsidR="00A20CB3" w:rsidRDefault="00A20CB3" w:rsidP="00104816">
      <w:pPr>
        <w:spacing w:after="0"/>
        <w:rPr>
          <w:sz w:val="28"/>
          <w:szCs w:val="28"/>
        </w:rPr>
      </w:pPr>
    </w:p>
    <w:p w14:paraId="2B894519" w14:textId="4B111D96" w:rsidR="00104816" w:rsidRDefault="00104816" w:rsidP="0010481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10302C">
        <w:rPr>
          <w:sz w:val="28"/>
          <w:szCs w:val="28"/>
        </w:rPr>
        <w:t>mot de passe</w:t>
      </w:r>
      <w:r>
        <w:rPr>
          <w:sz w:val="28"/>
          <w:szCs w:val="28"/>
        </w:rPr>
        <w:t xml:space="preserve"> des utilisateurs sera</w:t>
      </w:r>
      <w:r w:rsidRPr="0010302C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PPPppp111</w:t>
      </w:r>
      <w:r w:rsidRPr="00CF17EC">
        <w:rPr>
          <w:sz w:val="24"/>
          <w:szCs w:val="28"/>
        </w:rPr>
        <w:t>.</w:t>
      </w:r>
    </w:p>
    <w:p w14:paraId="40F16B21" w14:textId="11C5185B" w:rsidR="00A857BB" w:rsidRDefault="00A857BB" w:rsidP="00A857BB">
      <w:pPr>
        <w:pStyle w:val="Paragraphedeliste"/>
        <w:spacing w:after="0"/>
        <w:ind w:left="0"/>
        <w:rPr>
          <w:sz w:val="28"/>
          <w:szCs w:val="28"/>
        </w:rPr>
      </w:pPr>
    </w:p>
    <w:p w14:paraId="05596C5B" w14:textId="3DE991EC" w:rsidR="005802A3" w:rsidRDefault="005802A3" w:rsidP="005802A3">
      <w:pPr>
        <w:spacing w:after="0"/>
        <w:rPr>
          <w:sz w:val="28"/>
        </w:rPr>
      </w:pPr>
      <w:r>
        <w:rPr>
          <w:sz w:val="28"/>
        </w:rPr>
        <w:t xml:space="preserve">Ajouter les utilisateurs à la liste des utilisateurs SAMBA en attribuant le mot de passe </w:t>
      </w:r>
      <w:r w:rsidR="003C6901">
        <w:rPr>
          <w:b/>
          <w:sz w:val="28"/>
          <w:szCs w:val="28"/>
        </w:rPr>
        <w:t>PPPppp111</w:t>
      </w:r>
      <w:r>
        <w:rPr>
          <w:sz w:val="28"/>
        </w:rPr>
        <w:t>.</w:t>
      </w:r>
    </w:p>
    <w:p w14:paraId="1558A909" w14:textId="5D7EC77C" w:rsidR="005802A3" w:rsidRDefault="005802A3" w:rsidP="009E7A0F">
      <w:pPr>
        <w:spacing w:after="0" w:line="276" w:lineRule="auto"/>
        <w:rPr>
          <w:sz w:val="28"/>
          <w:szCs w:val="28"/>
        </w:rPr>
      </w:pPr>
    </w:p>
    <w:p w14:paraId="1BECD96C" w14:textId="77777777" w:rsidR="00566716" w:rsidRDefault="00566716" w:rsidP="00566716">
      <w:pPr>
        <w:pStyle w:val="Paragraphedeliste"/>
        <w:spacing w:after="0"/>
        <w:ind w:left="0"/>
        <w:rPr>
          <w:sz w:val="28"/>
          <w:szCs w:val="28"/>
        </w:rPr>
      </w:pPr>
      <w:r w:rsidRPr="00566716">
        <w:rPr>
          <w:sz w:val="28"/>
          <w:szCs w:val="28"/>
          <w:highlight w:val="yellow"/>
        </w:rPr>
        <w:t xml:space="preserve">Vous devez utiliser une boucle </w:t>
      </w:r>
      <w:r w:rsidRPr="00566716">
        <w:rPr>
          <w:b/>
          <w:sz w:val="28"/>
          <w:szCs w:val="28"/>
          <w:highlight w:val="yellow"/>
        </w:rPr>
        <w:t>for</w:t>
      </w:r>
      <w:r w:rsidRPr="00566716">
        <w:rPr>
          <w:sz w:val="28"/>
          <w:szCs w:val="28"/>
          <w:highlight w:val="yellow"/>
        </w:rPr>
        <w:t xml:space="preserve"> pour la création des utilisateurs </w:t>
      </w:r>
      <w:r w:rsidRPr="00566716">
        <w:rPr>
          <w:b/>
          <w:sz w:val="28"/>
          <w:szCs w:val="28"/>
          <w:highlight w:val="yellow"/>
        </w:rPr>
        <w:t>prog101</w:t>
      </w:r>
      <w:r w:rsidRPr="00566716">
        <w:rPr>
          <w:sz w:val="28"/>
          <w:szCs w:val="28"/>
          <w:highlight w:val="yellow"/>
        </w:rPr>
        <w:t xml:space="preserve"> à </w:t>
      </w:r>
      <w:r w:rsidRPr="00566716">
        <w:rPr>
          <w:b/>
          <w:sz w:val="28"/>
          <w:szCs w:val="28"/>
          <w:highlight w:val="yellow"/>
        </w:rPr>
        <w:t>prog110</w:t>
      </w:r>
      <w:r w:rsidRPr="00566716">
        <w:rPr>
          <w:bCs/>
          <w:sz w:val="28"/>
          <w:szCs w:val="28"/>
          <w:highlight w:val="yellow"/>
        </w:rPr>
        <w:t>.</w:t>
      </w:r>
    </w:p>
    <w:p w14:paraId="63B7C426" w14:textId="77777777" w:rsidR="00566716" w:rsidRDefault="00566716" w:rsidP="009E7A0F">
      <w:pPr>
        <w:spacing w:after="0" w:line="276" w:lineRule="auto"/>
        <w:rPr>
          <w:sz w:val="28"/>
          <w:szCs w:val="28"/>
        </w:rPr>
      </w:pPr>
    </w:p>
    <w:p w14:paraId="4B42F8D9" w14:textId="77777777" w:rsidR="00FF6315" w:rsidRDefault="00FF6315" w:rsidP="009E7A0F">
      <w:pPr>
        <w:spacing w:after="0" w:line="276" w:lineRule="auto"/>
        <w:rPr>
          <w:sz w:val="28"/>
          <w:szCs w:val="28"/>
        </w:rPr>
      </w:pPr>
    </w:p>
    <w:p w14:paraId="64A105F4" w14:textId="77777777" w:rsidR="000F6552" w:rsidRDefault="000F6552" w:rsidP="00176413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A568F1" w14:textId="13CCB12F" w:rsidR="00F43AE8" w:rsidRPr="00CE716E" w:rsidRDefault="00CE716E" w:rsidP="00CE716E">
      <w:pPr>
        <w:pStyle w:val="Titre1"/>
        <w:shd w:val="clear" w:color="auto" w:fill="FFC000"/>
        <w:spacing w:before="0" w:after="0"/>
        <w:rPr>
          <w:b/>
          <w:bCs/>
        </w:rPr>
      </w:pPr>
      <w:bookmarkStart w:id="10" w:name="_Toc152491783"/>
      <w:r>
        <w:rPr>
          <w:b/>
          <w:bCs/>
        </w:rPr>
        <w:lastRenderedPageBreak/>
        <w:t xml:space="preserve">Étape </w:t>
      </w:r>
      <w:r w:rsidR="00496CD0">
        <w:rPr>
          <w:b/>
          <w:bCs/>
        </w:rPr>
        <w:t>5</w:t>
      </w:r>
      <w:r>
        <w:rPr>
          <w:b/>
          <w:bCs/>
        </w:rPr>
        <w:t xml:space="preserve"> - </w:t>
      </w:r>
      <w:r w:rsidR="00F43AE8" w:rsidRPr="00CE716E">
        <w:rPr>
          <w:b/>
          <w:bCs/>
        </w:rPr>
        <w:t>Cr</w:t>
      </w:r>
      <w:r w:rsidR="00007F2A">
        <w:rPr>
          <w:b/>
          <w:bCs/>
        </w:rPr>
        <w:t>É</w:t>
      </w:r>
      <w:r w:rsidR="00F43AE8" w:rsidRPr="00CE716E">
        <w:rPr>
          <w:b/>
          <w:bCs/>
        </w:rPr>
        <w:t>ation du deuxi</w:t>
      </w:r>
      <w:r w:rsidR="00710964">
        <w:rPr>
          <w:b/>
          <w:bCs/>
        </w:rPr>
        <w:t>È</w:t>
      </w:r>
      <w:r w:rsidR="00F43AE8" w:rsidRPr="00CE716E">
        <w:rPr>
          <w:b/>
          <w:bCs/>
        </w:rPr>
        <w:t>me dossier</w:t>
      </w:r>
      <w:bookmarkEnd w:id="10"/>
    </w:p>
    <w:p w14:paraId="30B7B739" w14:textId="77777777" w:rsidR="00F43AE8" w:rsidRDefault="00F43AE8" w:rsidP="00F43AE8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>
        <w:rPr>
          <w:sz w:val="28"/>
        </w:rPr>
        <w:t>Vous devez c</w:t>
      </w:r>
      <w:r w:rsidRPr="00247638">
        <w:rPr>
          <w:sz w:val="28"/>
        </w:rPr>
        <w:t xml:space="preserve">réer le </w:t>
      </w:r>
      <w:r>
        <w:rPr>
          <w:sz w:val="28"/>
        </w:rPr>
        <w:t xml:space="preserve">dossier </w:t>
      </w:r>
      <w:r w:rsidRPr="00247638">
        <w:rPr>
          <w:sz w:val="28"/>
        </w:rPr>
        <w:t>/</w:t>
      </w:r>
      <w:proofErr w:type="spellStart"/>
      <w:r w:rsidRPr="006D74CD">
        <w:rPr>
          <w:b/>
          <w:bCs/>
          <w:sz w:val="28"/>
        </w:rPr>
        <w:t>info_prog</w:t>
      </w:r>
      <w:proofErr w:type="spellEnd"/>
      <w:r w:rsidRPr="00247638">
        <w:rPr>
          <w:sz w:val="28"/>
        </w:rPr>
        <w:t>/ avec les permissions 775</w:t>
      </w:r>
      <w:r>
        <w:rPr>
          <w:sz w:val="28"/>
        </w:rPr>
        <w:t>.</w:t>
      </w:r>
    </w:p>
    <w:p w14:paraId="12FCDF19" w14:textId="77777777" w:rsidR="00F43AE8" w:rsidRPr="00247638" w:rsidRDefault="00F43AE8" w:rsidP="00F43AE8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5F37F273" w14:textId="77777777" w:rsidR="00F43AE8" w:rsidRPr="00247638" w:rsidRDefault="00F43AE8" w:rsidP="00F43AE8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Changer le "propriétaire" pour </w:t>
      </w:r>
      <w:proofErr w:type="spellStart"/>
      <w:r>
        <w:rPr>
          <w:b/>
          <w:sz w:val="28"/>
        </w:rPr>
        <w:t>php</w:t>
      </w:r>
      <w:proofErr w:type="spellEnd"/>
      <w:r w:rsidRPr="00247638">
        <w:rPr>
          <w:sz w:val="28"/>
        </w:rPr>
        <w:t xml:space="preserve"> sur le </w:t>
      </w:r>
      <w:r>
        <w:rPr>
          <w:sz w:val="28"/>
        </w:rPr>
        <w:t xml:space="preserve">dossier </w:t>
      </w:r>
      <w:r w:rsidRPr="00247638">
        <w:rPr>
          <w:sz w:val="28"/>
        </w:rPr>
        <w:t>/</w:t>
      </w:r>
      <w:proofErr w:type="spellStart"/>
      <w:r w:rsidRPr="0050241A">
        <w:rPr>
          <w:b/>
          <w:bCs/>
          <w:sz w:val="28"/>
        </w:rPr>
        <w:t>info_prog</w:t>
      </w:r>
      <w:proofErr w:type="spellEnd"/>
      <w:r w:rsidRPr="00247638">
        <w:rPr>
          <w:sz w:val="28"/>
        </w:rPr>
        <w:t>/</w:t>
      </w:r>
      <w:r>
        <w:rPr>
          <w:sz w:val="28"/>
          <w:szCs w:val="28"/>
        </w:rPr>
        <w:t>.</w:t>
      </w:r>
    </w:p>
    <w:p w14:paraId="005D181F" w14:textId="77777777" w:rsidR="00F43AE8" w:rsidRDefault="00F43AE8" w:rsidP="00F43AE8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Changer le "groupe" pour </w:t>
      </w:r>
      <w:r w:rsidRPr="00705EE4">
        <w:rPr>
          <w:b/>
          <w:sz w:val="28"/>
          <w:szCs w:val="28"/>
        </w:rPr>
        <w:t>gprog</w:t>
      </w:r>
      <w:r>
        <w:rPr>
          <w:b/>
          <w:sz w:val="28"/>
          <w:szCs w:val="28"/>
        </w:rPr>
        <w:t>1</w:t>
      </w:r>
      <w:r w:rsidRPr="00247638">
        <w:rPr>
          <w:sz w:val="28"/>
        </w:rPr>
        <w:t xml:space="preserve"> sur le </w:t>
      </w:r>
      <w:r>
        <w:rPr>
          <w:sz w:val="28"/>
        </w:rPr>
        <w:t xml:space="preserve">dossier </w:t>
      </w:r>
      <w:r w:rsidRPr="00247638">
        <w:rPr>
          <w:sz w:val="28"/>
        </w:rPr>
        <w:t>/</w:t>
      </w:r>
      <w:proofErr w:type="spellStart"/>
      <w:r w:rsidRPr="0050241A">
        <w:rPr>
          <w:b/>
          <w:bCs/>
          <w:sz w:val="28"/>
        </w:rPr>
        <w:t>info_prog</w:t>
      </w:r>
      <w:proofErr w:type="spellEnd"/>
      <w:r w:rsidRPr="00247638">
        <w:rPr>
          <w:sz w:val="28"/>
        </w:rPr>
        <w:t>/</w:t>
      </w:r>
      <w:r>
        <w:rPr>
          <w:sz w:val="28"/>
          <w:szCs w:val="28"/>
        </w:rPr>
        <w:t>.</w:t>
      </w:r>
    </w:p>
    <w:p w14:paraId="0D6AC5BA" w14:textId="77777777" w:rsidR="00BF5CE5" w:rsidRDefault="00BF5CE5" w:rsidP="00AA07C4">
      <w:pPr>
        <w:spacing w:after="0"/>
        <w:rPr>
          <w:sz w:val="28"/>
        </w:rPr>
      </w:pPr>
    </w:p>
    <w:p w14:paraId="449E63A1" w14:textId="5666905F" w:rsidR="00BF5CE5" w:rsidRPr="008C50BA" w:rsidRDefault="008C50BA" w:rsidP="008C50BA">
      <w:pPr>
        <w:pStyle w:val="Titre1"/>
        <w:shd w:val="clear" w:color="auto" w:fill="FFC000"/>
        <w:spacing w:before="0" w:after="0"/>
        <w:rPr>
          <w:b/>
          <w:bCs/>
        </w:rPr>
      </w:pPr>
      <w:bookmarkStart w:id="11" w:name="_Toc152491784"/>
      <w:r>
        <w:rPr>
          <w:b/>
          <w:bCs/>
        </w:rPr>
        <w:t xml:space="preserve">ÉTAPE 6 - </w:t>
      </w:r>
      <w:r w:rsidR="00BF5CE5">
        <w:rPr>
          <w:b/>
          <w:bCs/>
        </w:rPr>
        <w:t>SERVEUR SAMBA</w:t>
      </w:r>
      <w:bookmarkEnd w:id="11"/>
    </w:p>
    <w:p w14:paraId="5DF9748A" w14:textId="543020D3" w:rsidR="00AA07C4" w:rsidRDefault="00AA07C4" w:rsidP="00AA07C4">
      <w:pPr>
        <w:spacing w:after="0"/>
        <w:rPr>
          <w:sz w:val="28"/>
        </w:rPr>
      </w:pPr>
      <w:r>
        <w:rPr>
          <w:sz w:val="28"/>
        </w:rPr>
        <w:t xml:space="preserve">Vous devez créer le partage </w:t>
      </w:r>
      <w:r w:rsidR="00211D30">
        <w:rPr>
          <w:b/>
          <w:sz w:val="28"/>
        </w:rPr>
        <w:t>test</w:t>
      </w:r>
      <w:r>
        <w:rPr>
          <w:sz w:val="28"/>
        </w:rPr>
        <w:t xml:space="preserve"> qui pointe vers le </w:t>
      </w:r>
      <w:r w:rsidR="008A4730">
        <w:rPr>
          <w:sz w:val="28"/>
        </w:rPr>
        <w:t xml:space="preserve">dossier </w:t>
      </w:r>
      <w:r w:rsidRPr="00570F9D">
        <w:rPr>
          <w:b/>
          <w:sz w:val="28"/>
        </w:rPr>
        <w:t>/</w:t>
      </w:r>
      <w:proofErr w:type="spellStart"/>
      <w:r w:rsidR="00850F17">
        <w:rPr>
          <w:b/>
          <w:sz w:val="28"/>
        </w:rPr>
        <w:t>inf</w:t>
      </w:r>
      <w:r w:rsidRPr="00570F9D">
        <w:rPr>
          <w:b/>
          <w:sz w:val="28"/>
        </w:rPr>
        <w:t>o</w:t>
      </w:r>
      <w:r w:rsidR="0047507F">
        <w:rPr>
          <w:b/>
          <w:sz w:val="28"/>
        </w:rPr>
        <w:t>_prog</w:t>
      </w:r>
      <w:proofErr w:type="spellEnd"/>
      <w:r w:rsidRPr="00570F9D">
        <w:rPr>
          <w:b/>
          <w:sz w:val="28"/>
        </w:rPr>
        <w:t>/</w:t>
      </w:r>
      <w:r>
        <w:rPr>
          <w:sz w:val="28"/>
        </w:rPr>
        <w:t>.</w:t>
      </w:r>
    </w:p>
    <w:p w14:paraId="45F8C393" w14:textId="453DDBFB" w:rsidR="00AA07C4" w:rsidRDefault="00AA07C4" w:rsidP="00AA07C4">
      <w:pPr>
        <w:pStyle w:val="Paragraphedeliste"/>
        <w:numPr>
          <w:ilvl w:val="0"/>
          <w:numId w:val="34"/>
        </w:numPr>
        <w:rPr>
          <w:sz w:val="28"/>
        </w:rPr>
      </w:pPr>
      <w:r w:rsidRPr="009C498A">
        <w:rPr>
          <w:sz w:val="28"/>
        </w:rPr>
        <w:t>L'authentification est obligatoire</w:t>
      </w:r>
      <w:r w:rsidR="008B5276">
        <w:rPr>
          <w:sz w:val="28"/>
        </w:rPr>
        <w:t>.</w:t>
      </w:r>
    </w:p>
    <w:p w14:paraId="7373B863" w14:textId="7228FDC7" w:rsidR="00BA2048" w:rsidRDefault="00BA2048" w:rsidP="00AA07C4">
      <w:pPr>
        <w:pStyle w:val="Paragraphedeliste"/>
        <w:numPr>
          <w:ilvl w:val="0"/>
          <w:numId w:val="34"/>
        </w:numPr>
        <w:rPr>
          <w:sz w:val="28"/>
        </w:rPr>
      </w:pPr>
      <w:r>
        <w:rPr>
          <w:sz w:val="28"/>
        </w:rPr>
        <w:t>Seuls les usage</w:t>
      </w:r>
      <w:r w:rsidR="00E006F7">
        <w:rPr>
          <w:sz w:val="28"/>
        </w:rPr>
        <w:t>r</w:t>
      </w:r>
      <w:r>
        <w:rPr>
          <w:sz w:val="28"/>
        </w:rPr>
        <w:t>s d</w:t>
      </w:r>
      <w:r w:rsidR="00BF3281">
        <w:rPr>
          <w:sz w:val="28"/>
        </w:rPr>
        <w:t>es</w:t>
      </w:r>
      <w:r>
        <w:rPr>
          <w:sz w:val="28"/>
        </w:rPr>
        <w:t xml:space="preserve"> groupe</w:t>
      </w:r>
      <w:r w:rsidR="00BF3281">
        <w:rPr>
          <w:sz w:val="28"/>
        </w:rPr>
        <w:t>s</w:t>
      </w:r>
      <w:r>
        <w:rPr>
          <w:sz w:val="28"/>
        </w:rPr>
        <w:t xml:space="preserve"> </w:t>
      </w:r>
      <w:r w:rsidRPr="00BA2048">
        <w:rPr>
          <w:b/>
          <w:sz w:val="28"/>
        </w:rPr>
        <w:t>g</w:t>
      </w:r>
      <w:r w:rsidR="0096796B">
        <w:rPr>
          <w:b/>
          <w:sz w:val="28"/>
        </w:rPr>
        <w:t>prog1</w:t>
      </w:r>
      <w:r>
        <w:rPr>
          <w:sz w:val="28"/>
        </w:rPr>
        <w:t xml:space="preserve"> et </w:t>
      </w:r>
      <w:r w:rsidRPr="00BA2048">
        <w:rPr>
          <w:b/>
          <w:sz w:val="28"/>
        </w:rPr>
        <w:t>gprog</w:t>
      </w:r>
      <w:r w:rsidR="0096796B">
        <w:rPr>
          <w:b/>
          <w:sz w:val="28"/>
        </w:rPr>
        <w:t>2</w:t>
      </w:r>
      <w:r>
        <w:rPr>
          <w:sz w:val="28"/>
        </w:rPr>
        <w:t xml:space="preserve"> pourront accéder à ce partage</w:t>
      </w:r>
      <w:r w:rsidR="00784FF1">
        <w:rPr>
          <w:sz w:val="28"/>
        </w:rPr>
        <w:t>.</w:t>
      </w:r>
    </w:p>
    <w:p w14:paraId="3975B3F0" w14:textId="34A60F0A" w:rsidR="00BA2048" w:rsidRPr="00BA2048" w:rsidRDefault="00BA2048" w:rsidP="00BA2048">
      <w:pPr>
        <w:pStyle w:val="Paragraphedeliste"/>
        <w:numPr>
          <w:ilvl w:val="0"/>
          <w:numId w:val="34"/>
        </w:numPr>
        <w:rPr>
          <w:sz w:val="28"/>
        </w:rPr>
      </w:pPr>
      <w:r w:rsidRPr="00BA2048">
        <w:rPr>
          <w:sz w:val="28"/>
        </w:rPr>
        <w:t>L'accès en lecture sera permi</w:t>
      </w:r>
      <w:r w:rsidR="00C0773B">
        <w:rPr>
          <w:sz w:val="28"/>
        </w:rPr>
        <w:t xml:space="preserve">s à tous les </w:t>
      </w:r>
      <w:r w:rsidR="001F1039">
        <w:rPr>
          <w:sz w:val="28"/>
        </w:rPr>
        <w:t>utilisateurs</w:t>
      </w:r>
      <w:r w:rsidR="00C0773B">
        <w:rPr>
          <w:sz w:val="28"/>
        </w:rPr>
        <w:t xml:space="preserve"> des groupes </w:t>
      </w:r>
      <w:r w:rsidRPr="00C0773B">
        <w:rPr>
          <w:b/>
          <w:sz w:val="28"/>
        </w:rPr>
        <w:t>g</w:t>
      </w:r>
      <w:r w:rsidR="00C0773B" w:rsidRPr="00C0773B">
        <w:rPr>
          <w:b/>
          <w:sz w:val="28"/>
        </w:rPr>
        <w:t>prog</w:t>
      </w:r>
      <w:r w:rsidR="00DC72F2">
        <w:rPr>
          <w:b/>
          <w:sz w:val="28"/>
        </w:rPr>
        <w:t>1</w:t>
      </w:r>
      <w:r w:rsidRPr="00BA2048">
        <w:rPr>
          <w:sz w:val="28"/>
        </w:rPr>
        <w:t xml:space="preserve"> et </w:t>
      </w:r>
      <w:r w:rsidR="00C0773B" w:rsidRPr="00C0773B">
        <w:rPr>
          <w:b/>
          <w:sz w:val="28"/>
        </w:rPr>
        <w:t>g</w:t>
      </w:r>
      <w:r w:rsidR="00DC72F2">
        <w:rPr>
          <w:b/>
          <w:sz w:val="28"/>
        </w:rPr>
        <w:t>prog2</w:t>
      </w:r>
      <w:r w:rsidR="00C0773B">
        <w:rPr>
          <w:sz w:val="28"/>
        </w:rPr>
        <w:t>.</w:t>
      </w:r>
    </w:p>
    <w:p w14:paraId="7384CF55" w14:textId="36D8403A" w:rsidR="00BA2048" w:rsidRPr="00BA2048" w:rsidRDefault="00BA2048" w:rsidP="00BA2048">
      <w:pPr>
        <w:pStyle w:val="Paragraphedeliste"/>
        <w:numPr>
          <w:ilvl w:val="0"/>
          <w:numId w:val="34"/>
        </w:numPr>
        <w:rPr>
          <w:sz w:val="28"/>
        </w:rPr>
      </w:pPr>
      <w:r w:rsidRPr="00BA2048">
        <w:rPr>
          <w:sz w:val="28"/>
        </w:rPr>
        <w:t xml:space="preserve">L'accès en écriture sera permis </w:t>
      </w:r>
      <w:r w:rsidR="00E85848">
        <w:rPr>
          <w:sz w:val="28"/>
        </w:rPr>
        <w:t xml:space="preserve">pour </w:t>
      </w:r>
      <w:r w:rsidR="00F72B1B">
        <w:rPr>
          <w:sz w:val="28"/>
        </w:rPr>
        <w:t>l'</w:t>
      </w:r>
      <w:r w:rsidR="00157657">
        <w:rPr>
          <w:sz w:val="28"/>
        </w:rPr>
        <w:t xml:space="preserve">utilisateur </w:t>
      </w:r>
      <w:proofErr w:type="spellStart"/>
      <w:r w:rsidR="00730579" w:rsidRPr="00730579">
        <w:rPr>
          <w:b/>
          <w:bCs/>
          <w:sz w:val="28"/>
        </w:rPr>
        <w:t>php</w:t>
      </w:r>
      <w:proofErr w:type="spellEnd"/>
      <w:r w:rsidR="00EF13E9" w:rsidRPr="00EF13E9">
        <w:rPr>
          <w:sz w:val="28"/>
        </w:rPr>
        <w:t xml:space="preserve"> et</w:t>
      </w:r>
      <w:r w:rsidR="00F72B1B">
        <w:rPr>
          <w:sz w:val="28"/>
        </w:rPr>
        <w:t xml:space="preserve"> </w:t>
      </w:r>
      <w:r w:rsidR="00E85848">
        <w:rPr>
          <w:sz w:val="28"/>
        </w:rPr>
        <w:t>pour le</w:t>
      </w:r>
      <w:r w:rsidR="00F72B1B">
        <w:rPr>
          <w:sz w:val="28"/>
        </w:rPr>
        <w:t xml:space="preserve"> groupe </w:t>
      </w:r>
      <w:r w:rsidR="00F72B1B">
        <w:rPr>
          <w:b/>
          <w:sz w:val="28"/>
        </w:rPr>
        <w:t>gprog1</w:t>
      </w:r>
      <w:r w:rsidRPr="00BA2048">
        <w:rPr>
          <w:sz w:val="28"/>
        </w:rPr>
        <w:t>.</w:t>
      </w:r>
    </w:p>
    <w:p w14:paraId="254FDAD8" w14:textId="77777777" w:rsidR="00A32D3B" w:rsidRDefault="00A32D3B" w:rsidP="00A32D3B">
      <w:pPr>
        <w:pStyle w:val="Paragraphedeliste"/>
        <w:spacing w:after="0"/>
        <w:ind w:left="0"/>
        <w:rPr>
          <w:sz w:val="28"/>
        </w:rPr>
      </w:pPr>
    </w:p>
    <w:p w14:paraId="4912E537" w14:textId="715D6B4C" w:rsidR="00AA07C4" w:rsidRDefault="00AA07C4" w:rsidP="00A32D3B">
      <w:pPr>
        <w:pStyle w:val="Paragraphedeliste"/>
        <w:spacing w:after="0"/>
        <w:ind w:left="0"/>
        <w:rPr>
          <w:sz w:val="28"/>
        </w:rPr>
      </w:pPr>
      <w:r w:rsidRPr="00A32D3B">
        <w:rPr>
          <w:sz w:val="28"/>
          <w:highlight w:val="yellow"/>
        </w:rPr>
        <w:t xml:space="preserve">Vous n'avez pas le droit de </w:t>
      </w:r>
      <w:r w:rsidR="005C4F66" w:rsidRPr="00A32D3B">
        <w:rPr>
          <w:sz w:val="28"/>
          <w:highlight w:val="yellow"/>
        </w:rPr>
        <w:t>changer le propriétaire et le groupe qui a</w:t>
      </w:r>
      <w:r w:rsidRPr="00A32D3B">
        <w:rPr>
          <w:sz w:val="28"/>
          <w:highlight w:val="yellow"/>
        </w:rPr>
        <w:t xml:space="preserve"> </w:t>
      </w:r>
      <w:r w:rsidR="005C4F66" w:rsidRPr="00A32D3B">
        <w:rPr>
          <w:sz w:val="28"/>
          <w:highlight w:val="yellow"/>
        </w:rPr>
        <w:t>d</w:t>
      </w:r>
      <w:r w:rsidRPr="00A32D3B">
        <w:rPr>
          <w:sz w:val="28"/>
          <w:highlight w:val="yellow"/>
        </w:rPr>
        <w:t xml:space="preserve">es autorisations sur le dossier </w:t>
      </w:r>
      <w:r w:rsidRPr="00A32D3B">
        <w:rPr>
          <w:b/>
          <w:sz w:val="28"/>
          <w:highlight w:val="yellow"/>
        </w:rPr>
        <w:t>/</w:t>
      </w:r>
      <w:proofErr w:type="spellStart"/>
      <w:r w:rsidR="00A77AF9" w:rsidRPr="00A32D3B">
        <w:rPr>
          <w:b/>
          <w:sz w:val="28"/>
          <w:highlight w:val="yellow"/>
        </w:rPr>
        <w:t>info</w:t>
      </w:r>
      <w:r w:rsidR="0047507F" w:rsidRPr="00A32D3B">
        <w:rPr>
          <w:b/>
          <w:sz w:val="28"/>
          <w:highlight w:val="yellow"/>
        </w:rPr>
        <w:t>_prog</w:t>
      </w:r>
      <w:proofErr w:type="spellEnd"/>
      <w:r w:rsidR="00A32D3B">
        <w:rPr>
          <w:b/>
          <w:sz w:val="28"/>
          <w:highlight w:val="yellow"/>
        </w:rPr>
        <w:t>/</w:t>
      </w:r>
      <w:r w:rsidR="00A32D3B" w:rsidRPr="00A32D3B">
        <w:rPr>
          <w:bCs/>
          <w:sz w:val="28"/>
          <w:highlight w:val="yellow"/>
        </w:rPr>
        <w:t>.</w:t>
      </w:r>
    </w:p>
    <w:bookmarkEnd w:id="2"/>
    <w:bookmarkEnd w:id="3"/>
    <w:bookmarkEnd w:id="8"/>
    <w:p w14:paraId="6FF04D52" w14:textId="77777777" w:rsidR="00BF5CE5" w:rsidRDefault="00BF5CE5" w:rsidP="00BE72F4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339D675B" w14:textId="21765274" w:rsidR="00BF5CE5" w:rsidRPr="00BF5CE5" w:rsidRDefault="00BF5CE5" w:rsidP="00BF5CE5">
      <w:pPr>
        <w:pStyle w:val="Titre1"/>
        <w:shd w:val="clear" w:color="auto" w:fill="BECA95" w:themeFill="text2" w:themeFillTint="66"/>
        <w:spacing w:before="0" w:after="0"/>
        <w:rPr>
          <w:b/>
          <w:bCs/>
          <w:lang w:val="fr-CA"/>
        </w:rPr>
      </w:pPr>
      <w:bookmarkStart w:id="12" w:name="_Toc152491785"/>
      <w:r>
        <w:rPr>
          <w:b/>
          <w:bCs/>
        </w:rPr>
        <w:t>REMISE DES FICHIERS SUR LÉA</w:t>
      </w:r>
      <w:bookmarkEnd w:id="12"/>
    </w:p>
    <w:p w14:paraId="142C7154" w14:textId="70D33B6C" w:rsidR="00BE72F4" w:rsidRDefault="00E079DF" w:rsidP="00BE72F4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Vous </w:t>
      </w:r>
      <w:r w:rsidR="00BE72F4">
        <w:rPr>
          <w:sz w:val="28"/>
        </w:rPr>
        <w:t xml:space="preserve">pouvez utiliser </w:t>
      </w:r>
      <w:r w:rsidR="00772E87">
        <w:rPr>
          <w:sz w:val="28"/>
        </w:rPr>
        <w:t xml:space="preserve">le logiciel </w:t>
      </w:r>
      <w:proofErr w:type="spellStart"/>
      <w:r w:rsidR="00BE72F4">
        <w:rPr>
          <w:sz w:val="28"/>
        </w:rPr>
        <w:t>WinSCP</w:t>
      </w:r>
      <w:proofErr w:type="spellEnd"/>
      <w:r w:rsidR="00BE72F4">
        <w:rPr>
          <w:sz w:val="28"/>
        </w:rPr>
        <w:t xml:space="preserve"> pour copier des fichiers de Windows à Linux</w:t>
      </w:r>
      <w:r w:rsidR="00DD6F2D">
        <w:rPr>
          <w:sz w:val="28"/>
        </w:rPr>
        <w:t xml:space="preserve"> ou de Linux à Windows</w:t>
      </w:r>
      <w:r w:rsidR="00BE72F4">
        <w:rPr>
          <w:sz w:val="28"/>
        </w:rPr>
        <w:t>.</w:t>
      </w:r>
    </w:p>
    <w:p w14:paraId="0804635C" w14:textId="77777777" w:rsidR="00BE72F4" w:rsidRDefault="00BE72F4" w:rsidP="00BE72F4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49CFAA87" w14:textId="77777777" w:rsidR="00692BC4" w:rsidRDefault="00692BC4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Sur LÉA dans la section "Travaux" du cours C32</w:t>
      </w:r>
    </w:p>
    <w:p w14:paraId="01FAC55B" w14:textId="77777777" w:rsidR="00692BC4" w:rsidRDefault="00692BC4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2B646A9C" w14:textId="6DBD1702" w:rsidR="009D0AB3" w:rsidRDefault="00692BC4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V</w:t>
      </w:r>
      <w:r w:rsidR="009C75EC">
        <w:rPr>
          <w:sz w:val="28"/>
        </w:rPr>
        <w:t>ous devez remettre</w:t>
      </w:r>
      <w:r>
        <w:rPr>
          <w:sz w:val="28"/>
        </w:rPr>
        <w:t xml:space="preserve"> un fichier ZIP qui contient </w:t>
      </w:r>
      <w:r w:rsidR="009D0EE1">
        <w:rPr>
          <w:sz w:val="28"/>
        </w:rPr>
        <w:t>deux</w:t>
      </w:r>
      <w:r w:rsidR="00D976AB">
        <w:rPr>
          <w:sz w:val="28"/>
        </w:rPr>
        <w:t xml:space="preserve"> fichiers</w:t>
      </w:r>
    </w:p>
    <w:p w14:paraId="5666FAA5" w14:textId="0A288757" w:rsidR="00E079DF" w:rsidRDefault="00D976AB" w:rsidP="00D976AB">
      <w:pPr>
        <w:pStyle w:val="Paragraphedeliste"/>
        <w:numPr>
          <w:ilvl w:val="0"/>
          <w:numId w:val="40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proofErr w:type="gramStart"/>
      <w:r w:rsidRPr="00D976AB">
        <w:rPr>
          <w:sz w:val="28"/>
        </w:rPr>
        <w:t>votre</w:t>
      </w:r>
      <w:proofErr w:type="gramEnd"/>
      <w:r w:rsidRPr="00D976AB">
        <w:rPr>
          <w:sz w:val="28"/>
        </w:rPr>
        <w:t xml:space="preserve"> script</w:t>
      </w:r>
      <w:r w:rsidR="005D7B4B">
        <w:rPr>
          <w:sz w:val="28"/>
        </w:rPr>
        <w:t xml:space="preserve"> </w:t>
      </w:r>
      <w:r w:rsidR="00372A34">
        <w:rPr>
          <w:sz w:val="28"/>
        </w:rPr>
        <w:t xml:space="preserve">qui contient le code </w:t>
      </w:r>
      <w:r w:rsidR="00372A34" w:rsidRPr="00372A34">
        <w:rPr>
          <w:sz w:val="28"/>
        </w:rPr>
        <w:t>pour les étapes 1, 2, 3, 4 et 5.</w:t>
      </w:r>
    </w:p>
    <w:p w14:paraId="41D025B7" w14:textId="0211D7A5" w:rsidR="009D0AB3" w:rsidRPr="00D976AB" w:rsidRDefault="001E4818" w:rsidP="00D976AB">
      <w:pPr>
        <w:pStyle w:val="Paragraphedeliste"/>
        <w:numPr>
          <w:ilvl w:val="0"/>
          <w:numId w:val="40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proofErr w:type="gramStart"/>
      <w:r>
        <w:rPr>
          <w:sz w:val="28"/>
        </w:rPr>
        <w:t>une</w:t>
      </w:r>
      <w:proofErr w:type="gramEnd"/>
      <w:r>
        <w:rPr>
          <w:sz w:val="28"/>
        </w:rPr>
        <w:t xml:space="preserve"> copie du </w:t>
      </w:r>
      <w:r w:rsidR="00D976AB" w:rsidRPr="00D976AB">
        <w:rPr>
          <w:sz w:val="28"/>
        </w:rPr>
        <w:t>fichier de configuration de SAMBA</w:t>
      </w:r>
      <w:r w:rsidR="00692BC4">
        <w:rPr>
          <w:sz w:val="28"/>
        </w:rPr>
        <w:t>.</w:t>
      </w:r>
    </w:p>
    <w:p w14:paraId="6943C089" w14:textId="77777777" w:rsidR="00C762C2" w:rsidRDefault="00C762C2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673E268D" w14:textId="77777777" w:rsidR="00D976AB" w:rsidRDefault="00D976AB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sectPr w:rsidR="00D976AB" w:rsidSect="001005CF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134" w:right="992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5C72" w14:textId="77777777" w:rsidR="00893BDA" w:rsidRDefault="00893BDA">
      <w:pPr>
        <w:spacing w:after="0" w:line="240" w:lineRule="auto"/>
      </w:pPr>
      <w:r>
        <w:separator/>
      </w:r>
    </w:p>
  </w:endnote>
  <w:endnote w:type="continuationSeparator" w:id="0">
    <w:p w14:paraId="044904E2" w14:textId="77777777" w:rsidR="00893BDA" w:rsidRDefault="0089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altName w:val="Adobe Fangsong Std R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309CA" w14:textId="77777777" w:rsidR="00F57B7A" w:rsidRDefault="00F57B7A" w:rsidP="00787360">
    <w:pPr>
      <w:pStyle w:val="Pieddepagepaire"/>
      <w:pBdr>
        <w:top w:val="single" w:sz="8" w:space="1" w:color="7C9163" w:themeColor="accent1" w:themeShade="BF"/>
      </w:pBdr>
    </w:pPr>
    <w:r>
      <w:t xml:space="preserve">Page </w:t>
    </w:r>
    <w:r w:rsidR="003928EC">
      <w:fldChar w:fldCharType="begin"/>
    </w:r>
    <w:r w:rsidR="00456668">
      <w:instrText xml:space="preserve"> PAGE   \* MERGEFORMAT </w:instrText>
    </w:r>
    <w:r w:rsidR="003928EC">
      <w:fldChar w:fldCharType="separate"/>
    </w:r>
    <w:r w:rsidR="005A22C9" w:rsidRPr="005A22C9">
      <w:rPr>
        <w:noProof/>
        <w:sz w:val="24"/>
        <w:szCs w:val="24"/>
      </w:rPr>
      <w:t>4</w:t>
    </w:r>
    <w:r w:rsidR="003928EC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C44AC" w14:textId="77777777" w:rsidR="00F57B7A" w:rsidRDefault="00F57B7A" w:rsidP="00787360">
    <w:pPr>
      <w:pStyle w:val="Pieddepageimpaire"/>
      <w:pBdr>
        <w:top w:val="single" w:sz="8" w:space="1" w:color="7C9163" w:themeColor="accent1" w:themeShade="BF"/>
      </w:pBdr>
    </w:pPr>
    <w:r>
      <w:t xml:space="preserve">Page </w:t>
    </w:r>
    <w:r w:rsidR="003928EC">
      <w:fldChar w:fldCharType="begin"/>
    </w:r>
    <w:r w:rsidR="00456668">
      <w:instrText xml:space="preserve"> PAGE   \* MERGEFORMAT </w:instrText>
    </w:r>
    <w:r w:rsidR="003928EC">
      <w:fldChar w:fldCharType="separate"/>
    </w:r>
    <w:r w:rsidR="005A22C9" w:rsidRPr="005A22C9">
      <w:rPr>
        <w:noProof/>
        <w:sz w:val="24"/>
        <w:szCs w:val="24"/>
      </w:rPr>
      <w:t>1</w:t>
    </w:r>
    <w:r w:rsidR="003928EC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710B" w14:textId="77777777" w:rsidR="00893BDA" w:rsidRDefault="00893BDA">
      <w:pPr>
        <w:spacing w:after="0" w:line="240" w:lineRule="auto"/>
      </w:pPr>
      <w:r>
        <w:separator/>
      </w:r>
    </w:p>
  </w:footnote>
  <w:footnote w:type="continuationSeparator" w:id="0">
    <w:p w14:paraId="015CA061" w14:textId="77777777" w:rsidR="00893BDA" w:rsidRDefault="00893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F9D7" w14:textId="19C33AF0" w:rsidR="00F57B7A" w:rsidRDefault="00000000" w:rsidP="00787360">
    <w:pPr>
      <w:pStyle w:val="En-ttedepagepaire"/>
      <w:pBdr>
        <w:bottom w:val="single" w:sz="8" w:space="1" w:color="7C9163" w:themeColor="accent1" w:themeShade="BF"/>
      </w:pBdr>
      <w:rPr>
        <w:szCs w:val="20"/>
      </w:rPr>
    </w:pPr>
    <w:sdt>
      <w:sdtPr>
        <w:rPr>
          <w:szCs w:val="20"/>
        </w:r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541FE">
          <w:rPr>
            <w:szCs w:val="20"/>
          </w:rPr>
          <w:t>Projet 420-C32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2F4D" w14:textId="5A9FEF99" w:rsidR="00F57B7A" w:rsidRDefault="00000000" w:rsidP="00787360">
    <w:pPr>
      <w:pStyle w:val="En-ttedepageimpaire"/>
      <w:pBdr>
        <w:bottom w:val="single" w:sz="8" w:space="1" w:color="7C9163" w:themeColor="accent1" w:themeShade="BF"/>
      </w:pBdr>
      <w:rPr>
        <w:szCs w:val="20"/>
      </w:rPr>
    </w:pPr>
    <w:sdt>
      <w:sdtPr>
        <w:rPr>
          <w:szCs w:val="20"/>
        </w:r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541FE">
          <w:rPr>
            <w:szCs w:val="20"/>
          </w:rPr>
          <w:t>Projet 420-C32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1AA7446"/>
    <w:multiLevelType w:val="hybridMultilevel"/>
    <w:tmpl w:val="E5CC543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D4704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E97245"/>
    <w:multiLevelType w:val="hybridMultilevel"/>
    <w:tmpl w:val="34E6B12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26835"/>
    <w:multiLevelType w:val="hybridMultilevel"/>
    <w:tmpl w:val="31E237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C724D3"/>
    <w:multiLevelType w:val="hybridMultilevel"/>
    <w:tmpl w:val="F11E9C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D47D4"/>
    <w:multiLevelType w:val="hybridMultilevel"/>
    <w:tmpl w:val="9544E2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26396"/>
    <w:multiLevelType w:val="hybridMultilevel"/>
    <w:tmpl w:val="B76412C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93350C"/>
    <w:multiLevelType w:val="hybridMultilevel"/>
    <w:tmpl w:val="7AD254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A1DB6"/>
    <w:multiLevelType w:val="hybridMultilevel"/>
    <w:tmpl w:val="0E483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16DFD"/>
    <w:multiLevelType w:val="hybridMultilevel"/>
    <w:tmpl w:val="A6989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563A6"/>
    <w:multiLevelType w:val="hybridMultilevel"/>
    <w:tmpl w:val="DC868784"/>
    <w:lvl w:ilvl="0" w:tplc="DEBEC1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C0C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0A5181"/>
    <w:multiLevelType w:val="hybridMultilevel"/>
    <w:tmpl w:val="0A943A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5B5"/>
    <w:multiLevelType w:val="hybridMultilevel"/>
    <w:tmpl w:val="BC72014C"/>
    <w:lvl w:ilvl="0" w:tplc="1D72F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F3A4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F5F0C53"/>
    <w:multiLevelType w:val="hybridMultilevel"/>
    <w:tmpl w:val="02C494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5461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4D5005B"/>
    <w:multiLevelType w:val="hybridMultilevel"/>
    <w:tmpl w:val="7E5869B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946CFB"/>
    <w:multiLevelType w:val="hybridMultilevel"/>
    <w:tmpl w:val="6B90DB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A0D8C"/>
    <w:multiLevelType w:val="hybridMultilevel"/>
    <w:tmpl w:val="B12C58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315AE"/>
    <w:multiLevelType w:val="hybridMultilevel"/>
    <w:tmpl w:val="F0D60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3202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BA83CD9"/>
    <w:multiLevelType w:val="hybridMultilevel"/>
    <w:tmpl w:val="270C4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67FA6"/>
    <w:multiLevelType w:val="hybridMultilevel"/>
    <w:tmpl w:val="B91879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75E0"/>
    <w:multiLevelType w:val="hybridMultilevel"/>
    <w:tmpl w:val="B3F8B5B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5367BE"/>
    <w:multiLevelType w:val="hybridMultilevel"/>
    <w:tmpl w:val="87DA2A56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82F4537"/>
    <w:multiLevelType w:val="hybridMultilevel"/>
    <w:tmpl w:val="33CA496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5310ED"/>
    <w:multiLevelType w:val="hybridMultilevel"/>
    <w:tmpl w:val="FDAEBFD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B3AFC"/>
    <w:multiLevelType w:val="hybridMultilevel"/>
    <w:tmpl w:val="198694E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1FC4B40"/>
    <w:multiLevelType w:val="hybridMultilevel"/>
    <w:tmpl w:val="477E3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34B0C84"/>
    <w:multiLevelType w:val="hybridMultilevel"/>
    <w:tmpl w:val="A36A9A3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C4C15"/>
    <w:multiLevelType w:val="hybridMultilevel"/>
    <w:tmpl w:val="0780FC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C3509"/>
    <w:multiLevelType w:val="hybridMultilevel"/>
    <w:tmpl w:val="8AF0A3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C7C01"/>
    <w:multiLevelType w:val="hybridMultilevel"/>
    <w:tmpl w:val="03AC421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B97C04"/>
    <w:multiLevelType w:val="hybridMultilevel"/>
    <w:tmpl w:val="E49A9C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30917"/>
    <w:multiLevelType w:val="hybridMultilevel"/>
    <w:tmpl w:val="BB0418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B65ED0"/>
    <w:multiLevelType w:val="hybridMultilevel"/>
    <w:tmpl w:val="5C48B5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2987">
    <w:abstractNumId w:val="17"/>
  </w:num>
  <w:num w:numId="2" w16cid:durableId="701438366">
    <w:abstractNumId w:val="18"/>
  </w:num>
  <w:num w:numId="3" w16cid:durableId="1062562553">
    <w:abstractNumId w:val="3"/>
  </w:num>
  <w:num w:numId="4" w16cid:durableId="1685864783">
    <w:abstractNumId w:val="2"/>
  </w:num>
  <w:num w:numId="5" w16cid:durableId="940185759">
    <w:abstractNumId w:val="1"/>
  </w:num>
  <w:num w:numId="6" w16cid:durableId="1480996236">
    <w:abstractNumId w:val="0"/>
  </w:num>
  <w:num w:numId="7" w16cid:durableId="1701979017">
    <w:abstractNumId w:val="34"/>
  </w:num>
  <w:num w:numId="8" w16cid:durableId="830952341">
    <w:abstractNumId w:val="5"/>
  </w:num>
  <w:num w:numId="9" w16cid:durableId="837579401">
    <w:abstractNumId w:val="16"/>
  </w:num>
  <w:num w:numId="10" w16cid:durableId="40330036">
    <w:abstractNumId w:val="32"/>
  </w:num>
  <w:num w:numId="11" w16cid:durableId="1413087471">
    <w:abstractNumId w:val="11"/>
  </w:num>
  <w:num w:numId="12" w16cid:durableId="450515581">
    <w:abstractNumId w:val="23"/>
  </w:num>
  <w:num w:numId="13" w16cid:durableId="1845582441">
    <w:abstractNumId w:val="35"/>
  </w:num>
  <w:num w:numId="14" w16cid:durableId="1871801365">
    <w:abstractNumId w:val="27"/>
  </w:num>
  <w:num w:numId="15" w16cid:durableId="1540699684">
    <w:abstractNumId w:val="38"/>
  </w:num>
  <w:num w:numId="16" w16cid:durableId="1687901481">
    <w:abstractNumId w:val="24"/>
  </w:num>
  <w:num w:numId="17" w16cid:durableId="1461999807">
    <w:abstractNumId w:val="12"/>
  </w:num>
  <w:num w:numId="18" w16cid:durableId="14356499">
    <w:abstractNumId w:val="36"/>
  </w:num>
  <w:num w:numId="19" w16cid:durableId="1354840803">
    <w:abstractNumId w:val="13"/>
  </w:num>
  <w:num w:numId="20" w16cid:durableId="1402825793">
    <w:abstractNumId w:val="26"/>
  </w:num>
  <w:num w:numId="21" w16cid:durableId="1149202859">
    <w:abstractNumId w:val="39"/>
  </w:num>
  <w:num w:numId="22" w16cid:durableId="161816894">
    <w:abstractNumId w:val="19"/>
  </w:num>
  <w:num w:numId="23" w16cid:durableId="721638516">
    <w:abstractNumId w:val="20"/>
  </w:num>
  <w:num w:numId="24" w16cid:durableId="201443">
    <w:abstractNumId w:val="28"/>
  </w:num>
  <w:num w:numId="25" w16cid:durableId="1040471608">
    <w:abstractNumId w:val="25"/>
  </w:num>
  <w:num w:numId="26" w16cid:durableId="1482772739">
    <w:abstractNumId w:val="15"/>
  </w:num>
  <w:num w:numId="27" w16cid:durableId="323358119">
    <w:abstractNumId w:val="7"/>
  </w:num>
  <w:num w:numId="28" w16cid:durableId="2034719551">
    <w:abstractNumId w:val="9"/>
  </w:num>
  <w:num w:numId="29" w16cid:durableId="1070423744">
    <w:abstractNumId w:val="8"/>
  </w:num>
  <w:num w:numId="30" w16cid:durableId="1364163451">
    <w:abstractNumId w:val="22"/>
  </w:num>
  <w:num w:numId="31" w16cid:durableId="1773823110">
    <w:abstractNumId w:val="29"/>
  </w:num>
  <w:num w:numId="32" w16cid:durableId="1297297871">
    <w:abstractNumId w:val="14"/>
  </w:num>
  <w:num w:numId="33" w16cid:durableId="1715346322">
    <w:abstractNumId w:val="40"/>
  </w:num>
  <w:num w:numId="34" w16cid:durableId="468790659">
    <w:abstractNumId w:val="6"/>
  </w:num>
  <w:num w:numId="35" w16cid:durableId="195506717">
    <w:abstractNumId w:val="4"/>
  </w:num>
  <w:num w:numId="36" w16cid:durableId="2053381814">
    <w:abstractNumId w:val="30"/>
  </w:num>
  <w:num w:numId="37" w16cid:durableId="1390611001">
    <w:abstractNumId w:val="33"/>
  </w:num>
  <w:num w:numId="38" w16cid:durableId="1145704271">
    <w:abstractNumId w:val="37"/>
  </w:num>
  <w:num w:numId="39" w16cid:durableId="1552375562">
    <w:abstractNumId w:val="10"/>
  </w:num>
  <w:num w:numId="40" w16cid:durableId="805970849">
    <w:abstractNumId w:val="21"/>
  </w:num>
  <w:num w:numId="41" w16cid:durableId="253903469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29A"/>
    <w:rsid w:val="00000B00"/>
    <w:rsid w:val="0000165D"/>
    <w:rsid w:val="00001C64"/>
    <w:rsid w:val="000038B5"/>
    <w:rsid w:val="0000396C"/>
    <w:rsid w:val="00003F23"/>
    <w:rsid w:val="0000417A"/>
    <w:rsid w:val="00005962"/>
    <w:rsid w:val="000065DF"/>
    <w:rsid w:val="00006DEC"/>
    <w:rsid w:val="00007F2A"/>
    <w:rsid w:val="00010D4C"/>
    <w:rsid w:val="00011429"/>
    <w:rsid w:val="00011E16"/>
    <w:rsid w:val="0001234F"/>
    <w:rsid w:val="000124E4"/>
    <w:rsid w:val="000135DB"/>
    <w:rsid w:val="000136FE"/>
    <w:rsid w:val="00013EBA"/>
    <w:rsid w:val="0001419F"/>
    <w:rsid w:val="00014773"/>
    <w:rsid w:val="00015256"/>
    <w:rsid w:val="00015498"/>
    <w:rsid w:val="0001582B"/>
    <w:rsid w:val="00017116"/>
    <w:rsid w:val="0001790A"/>
    <w:rsid w:val="000179C4"/>
    <w:rsid w:val="00020013"/>
    <w:rsid w:val="00020E77"/>
    <w:rsid w:val="000217DF"/>
    <w:rsid w:val="00022316"/>
    <w:rsid w:val="0002529C"/>
    <w:rsid w:val="00026F9F"/>
    <w:rsid w:val="000275E4"/>
    <w:rsid w:val="00031475"/>
    <w:rsid w:val="00031661"/>
    <w:rsid w:val="00032618"/>
    <w:rsid w:val="00032D9D"/>
    <w:rsid w:val="000331E1"/>
    <w:rsid w:val="00033C93"/>
    <w:rsid w:val="00034118"/>
    <w:rsid w:val="00035AA8"/>
    <w:rsid w:val="00035D56"/>
    <w:rsid w:val="000372B2"/>
    <w:rsid w:val="000410A0"/>
    <w:rsid w:val="0004156C"/>
    <w:rsid w:val="0004258E"/>
    <w:rsid w:val="00042FBC"/>
    <w:rsid w:val="000431EC"/>
    <w:rsid w:val="00044946"/>
    <w:rsid w:val="00044CD3"/>
    <w:rsid w:val="000452BC"/>
    <w:rsid w:val="00045B8A"/>
    <w:rsid w:val="000469C3"/>
    <w:rsid w:val="00050B2A"/>
    <w:rsid w:val="000528E5"/>
    <w:rsid w:val="00053BA2"/>
    <w:rsid w:val="00054EED"/>
    <w:rsid w:val="000605E2"/>
    <w:rsid w:val="000607E5"/>
    <w:rsid w:val="00060C84"/>
    <w:rsid w:val="00060EA5"/>
    <w:rsid w:val="000613FC"/>
    <w:rsid w:val="00061826"/>
    <w:rsid w:val="0006189B"/>
    <w:rsid w:val="00061C76"/>
    <w:rsid w:val="0006387E"/>
    <w:rsid w:val="0006617E"/>
    <w:rsid w:val="000674C2"/>
    <w:rsid w:val="00067BA0"/>
    <w:rsid w:val="00074272"/>
    <w:rsid w:val="00074F34"/>
    <w:rsid w:val="00077381"/>
    <w:rsid w:val="0008053C"/>
    <w:rsid w:val="000809F3"/>
    <w:rsid w:val="0008260A"/>
    <w:rsid w:val="00082E09"/>
    <w:rsid w:val="000837E8"/>
    <w:rsid w:val="0008429E"/>
    <w:rsid w:val="00084631"/>
    <w:rsid w:val="00084C72"/>
    <w:rsid w:val="00085569"/>
    <w:rsid w:val="000861C8"/>
    <w:rsid w:val="000864E7"/>
    <w:rsid w:val="00087600"/>
    <w:rsid w:val="00090A18"/>
    <w:rsid w:val="000910DB"/>
    <w:rsid w:val="000932B0"/>
    <w:rsid w:val="000933D0"/>
    <w:rsid w:val="000936D2"/>
    <w:rsid w:val="00094682"/>
    <w:rsid w:val="000948CD"/>
    <w:rsid w:val="000954DB"/>
    <w:rsid w:val="00095731"/>
    <w:rsid w:val="0009655E"/>
    <w:rsid w:val="00097576"/>
    <w:rsid w:val="000979FC"/>
    <w:rsid w:val="000A0845"/>
    <w:rsid w:val="000A0BE0"/>
    <w:rsid w:val="000A158A"/>
    <w:rsid w:val="000A1B7B"/>
    <w:rsid w:val="000A25AA"/>
    <w:rsid w:val="000A33BA"/>
    <w:rsid w:val="000A388C"/>
    <w:rsid w:val="000A70C4"/>
    <w:rsid w:val="000A71DD"/>
    <w:rsid w:val="000A7CCE"/>
    <w:rsid w:val="000B1D1F"/>
    <w:rsid w:val="000B2CAE"/>
    <w:rsid w:val="000B35E3"/>
    <w:rsid w:val="000B5A1E"/>
    <w:rsid w:val="000B6F0F"/>
    <w:rsid w:val="000B7322"/>
    <w:rsid w:val="000C1496"/>
    <w:rsid w:val="000C35CB"/>
    <w:rsid w:val="000C3AAE"/>
    <w:rsid w:val="000C428D"/>
    <w:rsid w:val="000C4823"/>
    <w:rsid w:val="000C78CE"/>
    <w:rsid w:val="000D047E"/>
    <w:rsid w:val="000D0812"/>
    <w:rsid w:val="000E13DB"/>
    <w:rsid w:val="000E2C5E"/>
    <w:rsid w:val="000E33D2"/>
    <w:rsid w:val="000E468A"/>
    <w:rsid w:val="000E57E2"/>
    <w:rsid w:val="000E5F98"/>
    <w:rsid w:val="000E66EA"/>
    <w:rsid w:val="000F11A8"/>
    <w:rsid w:val="000F2049"/>
    <w:rsid w:val="000F348E"/>
    <w:rsid w:val="000F37FB"/>
    <w:rsid w:val="000F434F"/>
    <w:rsid w:val="000F54F8"/>
    <w:rsid w:val="000F59AF"/>
    <w:rsid w:val="000F6552"/>
    <w:rsid w:val="000F67AB"/>
    <w:rsid w:val="000F71FC"/>
    <w:rsid w:val="001005CF"/>
    <w:rsid w:val="001010CD"/>
    <w:rsid w:val="0010302C"/>
    <w:rsid w:val="00104816"/>
    <w:rsid w:val="00105B45"/>
    <w:rsid w:val="00106F42"/>
    <w:rsid w:val="00107A7C"/>
    <w:rsid w:val="0011049A"/>
    <w:rsid w:val="00110A69"/>
    <w:rsid w:val="00110EFE"/>
    <w:rsid w:val="00112B0C"/>
    <w:rsid w:val="0011398F"/>
    <w:rsid w:val="00116BEF"/>
    <w:rsid w:val="00116C61"/>
    <w:rsid w:val="001173E5"/>
    <w:rsid w:val="00117591"/>
    <w:rsid w:val="00121A07"/>
    <w:rsid w:val="00123AF2"/>
    <w:rsid w:val="00123F5F"/>
    <w:rsid w:val="0012421B"/>
    <w:rsid w:val="00124CB0"/>
    <w:rsid w:val="001264E7"/>
    <w:rsid w:val="0012679C"/>
    <w:rsid w:val="0012685C"/>
    <w:rsid w:val="00126FD3"/>
    <w:rsid w:val="001279A0"/>
    <w:rsid w:val="00130E16"/>
    <w:rsid w:val="001312A2"/>
    <w:rsid w:val="00132F95"/>
    <w:rsid w:val="00134E60"/>
    <w:rsid w:val="00136EC1"/>
    <w:rsid w:val="00137089"/>
    <w:rsid w:val="0014192C"/>
    <w:rsid w:val="001433E3"/>
    <w:rsid w:val="001436B5"/>
    <w:rsid w:val="001437D2"/>
    <w:rsid w:val="00143C52"/>
    <w:rsid w:val="00146554"/>
    <w:rsid w:val="0014712D"/>
    <w:rsid w:val="0015019B"/>
    <w:rsid w:val="00151545"/>
    <w:rsid w:val="00152C18"/>
    <w:rsid w:val="001536E1"/>
    <w:rsid w:val="0015396D"/>
    <w:rsid w:val="00155AF1"/>
    <w:rsid w:val="0015716B"/>
    <w:rsid w:val="00157657"/>
    <w:rsid w:val="001578A0"/>
    <w:rsid w:val="00160739"/>
    <w:rsid w:val="00160A2F"/>
    <w:rsid w:val="001612E3"/>
    <w:rsid w:val="0016175A"/>
    <w:rsid w:val="00164C63"/>
    <w:rsid w:val="001652CC"/>
    <w:rsid w:val="00165DB2"/>
    <w:rsid w:val="001660D7"/>
    <w:rsid w:val="00167698"/>
    <w:rsid w:val="00170070"/>
    <w:rsid w:val="001706DA"/>
    <w:rsid w:val="001709D4"/>
    <w:rsid w:val="00172583"/>
    <w:rsid w:val="00173048"/>
    <w:rsid w:val="001736BF"/>
    <w:rsid w:val="00173A52"/>
    <w:rsid w:val="00173E39"/>
    <w:rsid w:val="00174E5B"/>
    <w:rsid w:val="00175942"/>
    <w:rsid w:val="00176413"/>
    <w:rsid w:val="00176801"/>
    <w:rsid w:val="001774E5"/>
    <w:rsid w:val="0017790C"/>
    <w:rsid w:val="0018037B"/>
    <w:rsid w:val="00181E19"/>
    <w:rsid w:val="001827C4"/>
    <w:rsid w:val="00183858"/>
    <w:rsid w:val="0018397F"/>
    <w:rsid w:val="0018565E"/>
    <w:rsid w:val="00187563"/>
    <w:rsid w:val="00191E48"/>
    <w:rsid w:val="00192301"/>
    <w:rsid w:val="00192763"/>
    <w:rsid w:val="0019563E"/>
    <w:rsid w:val="0019725B"/>
    <w:rsid w:val="00197834"/>
    <w:rsid w:val="00197AC5"/>
    <w:rsid w:val="001A2D0A"/>
    <w:rsid w:val="001A41A3"/>
    <w:rsid w:val="001A4968"/>
    <w:rsid w:val="001A542B"/>
    <w:rsid w:val="001A5CEE"/>
    <w:rsid w:val="001A6B97"/>
    <w:rsid w:val="001A79A8"/>
    <w:rsid w:val="001B0207"/>
    <w:rsid w:val="001B1E12"/>
    <w:rsid w:val="001B2D03"/>
    <w:rsid w:val="001B41AA"/>
    <w:rsid w:val="001B6DBA"/>
    <w:rsid w:val="001B7B48"/>
    <w:rsid w:val="001C0D5A"/>
    <w:rsid w:val="001C2603"/>
    <w:rsid w:val="001C4EE1"/>
    <w:rsid w:val="001C548E"/>
    <w:rsid w:val="001C60FE"/>
    <w:rsid w:val="001D02CF"/>
    <w:rsid w:val="001D1173"/>
    <w:rsid w:val="001D2ED7"/>
    <w:rsid w:val="001D4415"/>
    <w:rsid w:val="001D493A"/>
    <w:rsid w:val="001D5972"/>
    <w:rsid w:val="001D669C"/>
    <w:rsid w:val="001D759E"/>
    <w:rsid w:val="001E0C92"/>
    <w:rsid w:val="001E223B"/>
    <w:rsid w:val="001E3CC9"/>
    <w:rsid w:val="001E4818"/>
    <w:rsid w:val="001E4BC7"/>
    <w:rsid w:val="001E6BE2"/>
    <w:rsid w:val="001E6EE0"/>
    <w:rsid w:val="001F027F"/>
    <w:rsid w:val="001F0438"/>
    <w:rsid w:val="001F1039"/>
    <w:rsid w:val="001F3D45"/>
    <w:rsid w:val="001F3D81"/>
    <w:rsid w:val="001F4496"/>
    <w:rsid w:val="001F6257"/>
    <w:rsid w:val="001F62B4"/>
    <w:rsid w:val="001F6B03"/>
    <w:rsid w:val="001F729D"/>
    <w:rsid w:val="001F7C6F"/>
    <w:rsid w:val="0020199C"/>
    <w:rsid w:val="0020284C"/>
    <w:rsid w:val="00204C3B"/>
    <w:rsid w:val="00205175"/>
    <w:rsid w:val="00207FF3"/>
    <w:rsid w:val="00211D30"/>
    <w:rsid w:val="00212448"/>
    <w:rsid w:val="00212721"/>
    <w:rsid w:val="002132F6"/>
    <w:rsid w:val="00213E37"/>
    <w:rsid w:val="0021421F"/>
    <w:rsid w:val="00214360"/>
    <w:rsid w:val="00216E59"/>
    <w:rsid w:val="00217A9A"/>
    <w:rsid w:val="00220323"/>
    <w:rsid w:val="00220401"/>
    <w:rsid w:val="002221F9"/>
    <w:rsid w:val="002317A5"/>
    <w:rsid w:val="0023332A"/>
    <w:rsid w:val="00233403"/>
    <w:rsid w:val="0023471A"/>
    <w:rsid w:val="00234C42"/>
    <w:rsid w:val="0023522A"/>
    <w:rsid w:val="0023530C"/>
    <w:rsid w:val="002357D9"/>
    <w:rsid w:val="00236DDD"/>
    <w:rsid w:val="002401A7"/>
    <w:rsid w:val="00241450"/>
    <w:rsid w:val="002417BF"/>
    <w:rsid w:val="0024182F"/>
    <w:rsid w:val="00241B1D"/>
    <w:rsid w:val="00243F6F"/>
    <w:rsid w:val="00244001"/>
    <w:rsid w:val="00245C16"/>
    <w:rsid w:val="00246663"/>
    <w:rsid w:val="00246D90"/>
    <w:rsid w:val="00247638"/>
    <w:rsid w:val="00250DE2"/>
    <w:rsid w:val="00250F65"/>
    <w:rsid w:val="00252814"/>
    <w:rsid w:val="0025339E"/>
    <w:rsid w:val="002540AB"/>
    <w:rsid w:val="002600EC"/>
    <w:rsid w:val="00260E63"/>
    <w:rsid w:val="002621DC"/>
    <w:rsid w:val="00262959"/>
    <w:rsid w:val="002651F0"/>
    <w:rsid w:val="00265BBA"/>
    <w:rsid w:val="00265CC2"/>
    <w:rsid w:val="00265DF6"/>
    <w:rsid w:val="00266961"/>
    <w:rsid w:val="002704E1"/>
    <w:rsid w:val="00272877"/>
    <w:rsid w:val="002731D6"/>
    <w:rsid w:val="002740A1"/>
    <w:rsid w:val="0027426C"/>
    <w:rsid w:val="00274553"/>
    <w:rsid w:val="002749F9"/>
    <w:rsid w:val="00276DE4"/>
    <w:rsid w:val="00277A78"/>
    <w:rsid w:val="00280D38"/>
    <w:rsid w:val="00282129"/>
    <w:rsid w:val="00282279"/>
    <w:rsid w:val="00283C61"/>
    <w:rsid w:val="00283D91"/>
    <w:rsid w:val="002847A5"/>
    <w:rsid w:val="00285CE4"/>
    <w:rsid w:val="00290131"/>
    <w:rsid w:val="002919A8"/>
    <w:rsid w:val="0029241E"/>
    <w:rsid w:val="00292626"/>
    <w:rsid w:val="00294C4B"/>
    <w:rsid w:val="00297090"/>
    <w:rsid w:val="00297E07"/>
    <w:rsid w:val="00297FA8"/>
    <w:rsid w:val="002A200B"/>
    <w:rsid w:val="002A20FB"/>
    <w:rsid w:val="002A2630"/>
    <w:rsid w:val="002A2A14"/>
    <w:rsid w:val="002B0296"/>
    <w:rsid w:val="002B0354"/>
    <w:rsid w:val="002B126E"/>
    <w:rsid w:val="002B16FE"/>
    <w:rsid w:val="002B1997"/>
    <w:rsid w:val="002B2BC8"/>
    <w:rsid w:val="002B5237"/>
    <w:rsid w:val="002B6169"/>
    <w:rsid w:val="002C0ED2"/>
    <w:rsid w:val="002C1CE7"/>
    <w:rsid w:val="002C3415"/>
    <w:rsid w:val="002C3767"/>
    <w:rsid w:val="002C4E82"/>
    <w:rsid w:val="002C6996"/>
    <w:rsid w:val="002C7127"/>
    <w:rsid w:val="002D0FE6"/>
    <w:rsid w:val="002D1C1B"/>
    <w:rsid w:val="002D526F"/>
    <w:rsid w:val="002D69AA"/>
    <w:rsid w:val="002E05D6"/>
    <w:rsid w:val="002E08E5"/>
    <w:rsid w:val="002E1E87"/>
    <w:rsid w:val="002E2995"/>
    <w:rsid w:val="002E2A19"/>
    <w:rsid w:val="002E316F"/>
    <w:rsid w:val="002E6402"/>
    <w:rsid w:val="002E6671"/>
    <w:rsid w:val="002E66E4"/>
    <w:rsid w:val="002E73BE"/>
    <w:rsid w:val="002F023D"/>
    <w:rsid w:val="002F0A98"/>
    <w:rsid w:val="002F1843"/>
    <w:rsid w:val="002F2ACC"/>
    <w:rsid w:val="002F2B2B"/>
    <w:rsid w:val="002F3143"/>
    <w:rsid w:val="002F38E9"/>
    <w:rsid w:val="002F45F6"/>
    <w:rsid w:val="002F4D77"/>
    <w:rsid w:val="002F5863"/>
    <w:rsid w:val="002F7B6A"/>
    <w:rsid w:val="003006F1"/>
    <w:rsid w:val="00300AD6"/>
    <w:rsid w:val="00302211"/>
    <w:rsid w:val="00303503"/>
    <w:rsid w:val="00304C0F"/>
    <w:rsid w:val="003071E0"/>
    <w:rsid w:val="00310050"/>
    <w:rsid w:val="00310388"/>
    <w:rsid w:val="00310758"/>
    <w:rsid w:val="003115E6"/>
    <w:rsid w:val="003129B6"/>
    <w:rsid w:val="00312DC7"/>
    <w:rsid w:val="00312E0A"/>
    <w:rsid w:val="003130A1"/>
    <w:rsid w:val="00314869"/>
    <w:rsid w:val="0031502E"/>
    <w:rsid w:val="00315B9B"/>
    <w:rsid w:val="00316BF8"/>
    <w:rsid w:val="0031742F"/>
    <w:rsid w:val="003174B1"/>
    <w:rsid w:val="0031791D"/>
    <w:rsid w:val="00320B1E"/>
    <w:rsid w:val="003218EB"/>
    <w:rsid w:val="00322601"/>
    <w:rsid w:val="003244D6"/>
    <w:rsid w:val="00325397"/>
    <w:rsid w:val="003254A1"/>
    <w:rsid w:val="00332549"/>
    <w:rsid w:val="00333B38"/>
    <w:rsid w:val="00341970"/>
    <w:rsid w:val="00341D09"/>
    <w:rsid w:val="00343AAC"/>
    <w:rsid w:val="00344C8D"/>
    <w:rsid w:val="003467E0"/>
    <w:rsid w:val="00351F33"/>
    <w:rsid w:val="00351F61"/>
    <w:rsid w:val="0035213C"/>
    <w:rsid w:val="00352FC8"/>
    <w:rsid w:val="003562F7"/>
    <w:rsid w:val="00361403"/>
    <w:rsid w:val="003623EB"/>
    <w:rsid w:val="003627C3"/>
    <w:rsid w:val="003633AA"/>
    <w:rsid w:val="00363930"/>
    <w:rsid w:val="003673C0"/>
    <w:rsid w:val="00367C12"/>
    <w:rsid w:val="00370026"/>
    <w:rsid w:val="003706A2"/>
    <w:rsid w:val="00372459"/>
    <w:rsid w:val="00372A34"/>
    <w:rsid w:val="00372EE3"/>
    <w:rsid w:val="00372F73"/>
    <w:rsid w:val="00374ABA"/>
    <w:rsid w:val="00376B38"/>
    <w:rsid w:val="0037706D"/>
    <w:rsid w:val="003771E6"/>
    <w:rsid w:val="00377B58"/>
    <w:rsid w:val="00380053"/>
    <w:rsid w:val="003830A9"/>
    <w:rsid w:val="00383AF7"/>
    <w:rsid w:val="00383C8B"/>
    <w:rsid w:val="003843A0"/>
    <w:rsid w:val="00386D55"/>
    <w:rsid w:val="00387577"/>
    <w:rsid w:val="00390488"/>
    <w:rsid w:val="003928EC"/>
    <w:rsid w:val="00396018"/>
    <w:rsid w:val="00396367"/>
    <w:rsid w:val="00397131"/>
    <w:rsid w:val="00397260"/>
    <w:rsid w:val="003A001E"/>
    <w:rsid w:val="003A02E8"/>
    <w:rsid w:val="003A1475"/>
    <w:rsid w:val="003A15AE"/>
    <w:rsid w:val="003A28D9"/>
    <w:rsid w:val="003A302C"/>
    <w:rsid w:val="003A4280"/>
    <w:rsid w:val="003A588F"/>
    <w:rsid w:val="003A630B"/>
    <w:rsid w:val="003A6A30"/>
    <w:rsid w:val="003A7677"/>
    <w:rsid w:val="003B225F"/>
    <w:rsid w:val="003B2A6A"/>
    <w:rsid w:val="003B5B14"/>
    <w:rsid w:val="003B60A2"/>
    <w:rsid w:val="003B6974"/>
    <w:rsid w:val="003C038E"/>
    <w:rsid w:val="003C1C61"/>
    <w:rsid w:val="003C20DB"/>
    <w:rsid w:val="003C39E2"/>
    <w:rsid w:val="003C461C"/>
    <w:rsid w:val="003C565C"/>
    <w:rsid w:val="003C5B44"/>
    <w:rsid w:val="003C67F8"/>
    <w:rsid w:val="003C6901"/>
    <w:rsid w:val="003C7F30"/>
    <w:rsid w:val="003D0792"/>
    <w:rsid w:val="003D0F2C"/>
    <w:rsid w:val="003D1652"/>
    <w:rsid w:val="003D27AE"/>
    <w:rsid w:val="003D3021"/>
    <w:rsid w:val="003D7E8F"/>
    <w:rsid w:val="003E001B"/>
    <w:rsid w:val="003E067F"/>
    <w:rsid w:val="003E0A2C"/>
    <w:rsid w:val="003E0D08"/>
    <w:rsid w:val="003E1085"/>
    <w:rsid w:val="003E1600"/>
    <w:rsid w:val="003E1D1F"/>
    <w:rsid w:val="003E3AE5"/>
    <w:rsid w:val="003E4E18"/>
    <w:rsid w:val="003E53FF"/>
    <w:rsid w:val="003E5BDA"/>
    <w:rsid w:val="003E6C91"/>
    <w:rsid w:val="003F0421"/>
    <w:rsid w:val="003F0B53"/>
    <w:rsid w:val="003F183A"/>
    <w:rsid w:val="003F2F70"/>
    <w:rsid w:val="003F314C"/>
    <w:rsid w:val="003F34DF"/>
    <w:rsid w:val="003F3E58"/>
    <w:rsid w:val="003F67AA"/>
    <w:rsid w:val="003F74CA"/>
    <w:rsid w:val="004009D4"/>
    <w:rsid w:val="004013EF"/>
    <w:rsid w:val="004028D7"/>
    <w:rsid w:val="004035DE"/>
    <w:rsid w:val="00404BD8"/>
    <w:rsid w:val="00405189"/>
    <w:rsid w:val="00405944"/>
    <w:rsid w:val="00405F0C"/>
    <w:rsid w:val="00405F38"/>
    <w:rsid w:val="00406289"/>
    <w:rsid w:val="00406790"/>
    <w:rsid w:val="004077D8"/>
    <w:rsid w:val="004115EA"/>
    <w:rsid w:val="00411877"/>
    <w:rsid w:val="00412E30"/>
    <w:rsid w:val="004133CE"/>
    <w:rsid w:val="00416204"/>
    <w:rsid w:val="004163D2"/>
    <w:rsid w:val="00416541"/>
    <w:rsid w:val="0041656D"/>
    <w:rsid w:val="00416579"/>
    <w:rsid w:val="00417261"/>
    <w:rsid w:val="004172C0"/>
    <w:rsid w:val="00417F81"/>
    <w:rsid w:val="0042004C"/>
    <w:rsid w:val="00422795"/>
    <w:rsid w:val="00422D10"/>
    <w:rsid w:val="00423056"/>
    <w:rsid w:val="00425C8D"/>
    <w:rsid w:val="00425F60"/>
    <w:rsid w:val="0042660A"/>
    <w:rsid w:val="00426BB8"/>
    <w:rsid w:val="00427652"/>
    <w:rsid w:val="00427F4D"/>
    <w:rsid w:val="004305C2"/>
    <w:rsid w:val="00430643"/>
    <w:rsid w:val="0043112B"/>
    <w:rsid w:val="00431562"/>
    <w:rsid w:val="00432523"/>
    <w:rsid w:val="00432EF6"/>
    <w:rsid w:val="00434748"/>
    <w:rsid w:val="00436F14"/>
    <w:rsid w:val="004375FC"/>
    <w:rsid w:val="00441A8C"/>
    <w:rsid w:val="0044414E"/>
    <w:rsid w:val="00444F6D"/>
    <w:rsid w:val="00445138"/>
    <w:rsid w:val="0044736B"/>
    <w:rsid w:val="00447B6E"/>
    <w:rsid w:val="00447BC0"/>
    <w:rsid w:val="004534B4"/>
    <w:rsid w:val="00454528"/>
    <w:rsid w:val="00454558"/>
    <w:rsid w:val="00454DBC"/>
    <w:rsid w:val="00455C4E"/>
    <w:rsid w:val="0045613F"/>
    <w:rsid w:val="00456668"/>
    <w:rsid w:val="004578AD"/>
    <w:rsid w:val="00457A2B"/>
    <w:rsid w:val="004610F1"/>
    <w:rsid w:val="004613F3"/>
    <w:rsid w:val="00461520"/>
    <w:rsid w:val="0046179B"/>
    <w:rsid w:val="0046232C"/>
    <w:rsid w:val="00463376"/>
    <w:rsid w:val="004643D5"/>
    <w:rsid w:val="00466633"/>
    <w:rsid w:val="004705FF"/>
    <w:rsid w:val="00471146"/>
    <w:rsid w:val="00472D07"/>
    <w:rsid w:val="00474616"/>
    <w:rsid w:val="0047507F"/>
    <w:rsid w:val="00477952"/>
    <w:rsid w:val="00480203"/>
    <w:rsid w:val="004808DC"/>
    <w:rsid w:val="004811B7"/>
    <w:rsid w:val="0048192C"/>
    <w:rsid w:val="00481EE0"/>
    <w:rsid w:val="00481F05"/>
    <w:rsid w:val="00483B32"/>
    <w:rsid w:val="004866A2"/>
    <w:rsid w:val="004868B1"/>
    <w:rsid w:val="00487035"/>
    <w:rsid w:val="00487A98"/>
    <w:rsid w:val="004902D5"/>
    <w:rsid w:val="00490A24"/>
    <w:rsid w:val="004910FF"/>
    <w:rsid w:val="00492BCA"/>
    <w:rsid w:val="00492C41"/>
    <w:rsid w:val="00492D8F"/>
    <w:rsid w:val="00493215"/>
    <w:rsid w:val="004933F5"/>
    <w:rsid w:val="00496940"/>
    <w:rsid w:val="00496CD0"/>
    <w:rsid w:val="00497E03"/>
    <w:rsid w:val="004A1737"/>
    <w:rsid w:val="004A3E09"/>
    <w:rsid w:val="004A3E59"/>
    <w:rsid w:val="004A52A8"/>
    <w:rsid w:val="004A6A3C"/>
    <w:rsid w:val="004B025B"/>
    <w:rsid w:val="004B0706"/>
    <w:rsid w:val="004B0F3C"/>
    <w:rsid w:val="004B13A9"/>
    <w:rsid w:val="004B2903"/>
    <w:rsid w:val="004B58BB"/>
    <w:rsid w:val="004B68D0"/>
    <w:rsid w:val="004B7663"/>
    <w:rsid w:val="004B7B4C"/>
    <w:rsid w:val="004B7B87"/>
    <w:rsid w:val="004C1222"/>
    <w:rsid w:val="004C1EB2"/>
    <w:rsid w:val="004C3770"/>
    <w:rsid w:val="004C3F2E"/>
    <w:rsid w:val="004C78D5"/>
    <w:rsid w:val="004D04BE"/>
    <w:rsid w:val="004D04C6"/>
    <w:rsid w:val="004D0A1F"/>
    <w:rsid w:val="004D0DC7"/>
    <w:rsid w:val="004D1EF7"/>
    <w:rsid w:val="004D2EA1"/>
    <w:rsid w:val="004D5568"/>
    <w:rsid w:val="004E0CAB"/>
    <w:rsid w:val="004E12A3"/>
    <w:rsid w:val="004E1593"/>
    <w:rsid w:val="004E19A1"/>
    <w:rsid w:val="004E3443"/>
    <w:rsid w:val="004E3CD0"/>
    <w:rsid w:val="004E5225"/>
    <w:rsid w:val="004E58C1"/>
    <w:rsid w:val="004F359E"/>
    <w:rsid w:val="004F3F52"/>
    <w:rsid w:val="004F4412"/>
    <w:rsid w:val="004F48FF"/>
    <w:rsid w:val="004F522C"/>
    <w:rsid w:val="004F6D09"/>
    <w:rsid w:val="004F6DD2"/>
    <w:rsid w:val="004F78DC"/>
    <w:rsid w:val="0050182E"/>
    <w:rsid w:val="0050241A"/>
    <w:rsid w:val="005043EF"/>
    <w:rsid w:val="00504623"/>
    <w:rsid w:val="00506AC9"/>
    <w:rsid w:val="00506DBF"/>
    <w:rsid w:val="00506FBB"/>
    <w:rsid w:val="00507649"/>
    <w:rsid w:val="00507CA8"/>
    <w:rsid w:val="005113C8"/>
    <w:rsid w:val="00514478"/>
    <w:rsid w:val="005144EC"/>
    <w:rsid w:val="00515F17"/>
    <w:rsid w:val="00521783"/>
    <w:rsid w:val="00522B22"/>
    <w:rsid w:val="00523F75"/>
    <w:rsid w:val="00524B5B"/>
    <w:rsid w:val="00525954"/>
    <w:rsid w:val="00526747"/>
    <w:rsid w:val="00527194"/>
    <w:rsid w:val="0053164E"/>
    <w:rsid w:val="00531B1D"/>
    <w:rsid w:val="005333E3"/>
    <w:rsid w:val="005343FE"/>
    <w:rsid w:val="00540057"/>
    <w:rsid w:val="00540293"/>
    <w:rsid w:val="005406D4"/>
    <w:rsid w:val="00541AF7"/>
    <w:rsid w:val="00543160"/>
    <w:rsid w:val="00545CA6"/>
    <w:rsid w:val="005461CB"/>
    <w:rsid w:val="0055018B"/>
    <w:rsid w:val="00551FE0"/>
    <w:rsid w:val="00552A49"/>
    <w:rsid w:val="0055318F"/>
    <w:rsid w:val="005536D0"/>
    <w:rsid w:val="0055400F"/>
    <w:rsid w:val="005541FE"/>
    <w:rsid w:val="00555FC7"/>
    <w:rsid w:val="005566C7"/>
    <w:rsid w:val="0055714D"/>
    <w:rsid w:val="0056105B"/>
    <w:rsid w:val="005611FD"/>
    <w:rsid w:val="00561EC2"/>
    <w:rsid w:val="00562A9E"/>
    <w:rsid w:val="00563484"/>
    <w:rsid w:val="00564296"/>
    <w:rsid w:val="0056483C"/>
    <w:rsid w:val="005651FB"/>
    <w:rsid w:val="0056585C"/>
    <w:rsid w:val="00566567"/>
    <w:rsid w:val="00566716"/>
    <w:rsid w:val="00570F9D"/>
    <w:rsid w:val="00571242"/>
    <w:rsid w:val="00571461"/>
    <w:rsid w:val="00572A48"/>
    <w:rsid w:val="00573784"/>
    <w:rsid w:val="0057496C"/>
    <w:rsid w:val="005758DE"/>
    <w:rsid w:val="00575A4D"/>
    <w:rsid w:val="0057668F"/>
    <w:rsid w:val="00576F92"/>
    <w:rsid w:val="00577BB4"/>
    <w:rsid w:val="005802A3"/>
    <w:rsid w:val="005803A8"/>
    <w:rsid w:val="00581A67"/>
    <w:rsid w:val="00582461"/>
    <w:rsid w:val="005829C3"/>
    <w:rsid w:val="005832AD"/>
    <w:rsid w:val="00583791"/>
    <w:rsid w:val="00583997"/>
    <w:rsid w:val="00583E45"/>
    <w:rsid w:val="00584661"/>
    <w:rsid w:val="00584D3C"/>
    <w:rsid w:val="00584E7C"/>
    <w:rsid w:val="0058668F"/>
    <w:rsid w:val="00587D95"/>
    <w:rsid w:val="005904C9"/>
    <w:rsid w:val="00591993"/>
    <w:rsid w:val="00595521"/>
    <w:rsid w:val="00595568"/>
    <w:rsid w:val="00595D72"/>
    <w:rsid w:val="00596724"/>
    <w:rsid w:val="005A0B10"/>
    <w:rsid w:val="005A22C9"/>
    <w:rsid w:val="005A26D5"/>
    <w:rsid w:val="005A3EA5"/>
    <w:rsid w:val="005A488E"/>
    <w:rsid w:val="005A5297"/>
    <w:rsid w:val="005A71C4"/>
    <w:rsid w:val="005B15EC"/>
    <w:rsid w:val="005B1DD6"/>
    <w:rsid w:val="005B5867"/>
    <w:rsid w:val="005B5C50"/>
    <w:rsid w:val="005B7655"/>
    <w:rsid w:val="005B7DC9"/>
    <w:rsid w:val="005C038C"/>
    <w:rsid w:val="005C0A17"/>
    <w:rsid w:val="005C0A71"/>
    <w:rsid w:val="005C1965"/>
    <w:rsid w:val="005C1CD3"/>
    <w:rsid w:val="005C377D"/>
    <w:rsid w:val="005C390F"/>
    <w:rsid w:val="005C4F66"/>
    <w:rsid w:val="005C5C86"/>
    <w:rsid w:val="005C7F92"/>
    <w:rsid w:val="005D050C"/>
    <w:rsid w:val="005D2FD2"/>
    <w:rsid w:val="005D3A91"/>
    <w:rsid w:val="005D3CCE"/>
    <w:rsid w:val="005D594D"/>
    <w:rsid w:val="005D635D"/>
    <w:rsid w:val="005D712C"/>
    <w:rsid w:val="005D7410"/>
    <w:rsid w:val="005D74AC"/>
    <w:rsid w:val="005D7B4B"/>
    <w:rsid w:val="005E057E"/>
    <w:rsid w:val="005E1330"/>
    <w:rsid w:val="005E1AD5"/>
    <w:rsid w:val="005E323C"/>
    <w:rsid w:val="005E3D0E"/>
    <w:rsid w:val="005E4308"/>
    <w:rsid w:val="005E7BA6"/>
    <w:rsid w:val="005F2935"/>
    <w:rsid w:val="005F33C1"/>
    <w:rsid w:val="005F3DA3"/>
    <w:rsid w:val="005F4554"/>
    <w:rsid w:val="005F6A62"/>
    <w:rsid w:val="005F6F45"/>
    <w:rsid w:val="00601ABF"/>
    <w:rsid w:val="0060325D"/>
    <w:rsid w:val="0060470B"/>
    <w:rsid w:val="0060592D"/>
    <w:rsid w:val="00605F09"/>
    <w:rsid w:val="0060699D"/>
    <w:rsid w:val="00606D00"/>
    <w:rsid w:val="00607F9F"/>
    <w:rsid w:val="00610145"/>
    <w:rsid w:val="006152AA"/>
    <w:rsid w:val="006166CA"/>
    <w:rsid w:val="006179C3"/>
    <w:rsid w:val="0062026B"/>
    <w:rsid w:val="0062235A"/>
    <w:rsid w:val="00622942"/>
    <w:rsid w:val="00622C1F"/>
    <w:rsid w:val="00624A14"/>
    <w:rsid w:val="00626C06"/>
    <w:rsid w:val="00626D9A"/>
    <w:rsid w:val="00633ACC"/>
    <w:rsid w:val="006363FF"/>
    <w:rsid w:val="00637338"/>
    <w:rsid w:val="00637769"/>
    <w:rsid w:val="006377CB"/>
    <w:rsid w:val="00640F38"/>
    <w:rsid w:val="00641105"/>
    <w:rsid w:val="00641910"/>
    <w:rsid w:val="00641E55"/>
    <w:rsid w:val="00642142"/>
    <w:rsid w:val="00644BE6"/>
    <w:rsid w:val="00644D63"/>
    <w:rsid w:val="0064567C"/>
    <w:rsid w:val="00646F11"/>
    <w:rsid w:val="00646F37"/>
    <w:rsid w:val="00647934"/>
    <w:rsid w:val="00650CCB"/>
    <w:rsid w:val="00650F5A"/>
    <w:rsid w:val="00651CF8"/>
    <w:rsid w:val="0065221A"/>
    <w:rsid w:val="00652779"/>
    <w:rsid w:val="00652B85"/>
    <w:rsid w:val="00652E77"/>
    <w:rsid w:val="006538D4"/>
    <w:rsid w:val="0065413F"/>
    <w:rsid w:val="00657DC1"/>
    <w:rsid w:val="00662C26"/>
    <w:rsid w:val="00662DD4"/>
    <w:rsid w:val="00664632"/>
    <w:rsid w:val="00664866"/>
    <w:rsid w:val="00665B95"/>
    <w:rsid w:val="006663ED"/>
    <w:rsid w:val="0067174F"/>
    <w:rsid w:val="006721EA"/>
    <w:rsid w:val="00674225"/>
    <w:rsid w:val="0067546C"/>
    <w:rsid w:val="006767F0"/>
    <w:rsid w:val="00677000"/>
    <w:rsid w:val="00677F48"/>
    <w:rsid w:val="00680863"/>
    <w:rsid w:val="00680C6C"/>
    <w:rsid w:val="006813AC"/>
    <w:rsid w:val="006814C9"/>
    <w:rsid w:val="006819EB"/>
    <w:rsid w:val="00681F99"/>
    <w:rsid w:val="00683482"/>
    <w:rsid w:val="006848E3"/>
    <w:rsid w:val="00685528"/>
    <w:rsid w:val="0068662D"/>
    <w:rsid w:val="0069034E"/>
    <w:rsid w:val="006904D5"/>
    <w:rsid w:val="0069051F"/>
    <w:rsid w:val="00691729"/>
    <w:rsid w:val="006923DD"/>
    <w:rsid w:val="0069275C"/>
    <w:rsid w:val="0069290F"/>
    <w:rsid w:val="00692BC4"/>
    <w:rsid w:val="0069378F"/>
    <w:rsid w:val="00694BD7"/>
    <w:rsid w:val="00696249"/>
    <w:rsid w:val="00696E6F"/>
    <w:rsid w:val="006A3969"/>
    <w:rsid w:val="006A45E1"/>
    <w:rsid w:val="006A692F"/>
    <w:rsid w:val="006A6C73"/>
    <w:rsid w:val="006B0155"/>
    <w:rsid w:val="006B1AD0"/>
    <w:rsid w:val="006B283C"/>
    <w:rsid w:val="006B3F24"/>
    <w:rsid w:val="006B569D"/>
    <w:rsid w:val="006B67F1"/>
    <w:rsid w:val="006B735B"/>
    <w:rsid w:val="006C1BE4"/>
    <w:rsid w:val="006C3E38"/>
    <w:rsid w:val="006C65D4"/>
    <w:rsid w:val="006C7B92"/>
    <w:rsid w:val="006D07B4"/>
    <w:rsid w:val="006D0860"/>
    <w:rsid w:val="006D0CEF"/>
    <w:rsid w:val="006D1D40"/>
    <w:rsid w:val="006D26D9"/>
    <w:rsid w:val="006D3302"/>
    <w:rsid w:val="006D3F20"/>
    <w:rsid w:val="006D4BF3"/>
    <w:rsid w:val="006D74CD"/>
    <w:rsid w:val="006E027F"/>
    <w:rsid w:val="006E0C2B"/>
    <w:rsid w:val="006E1CFF"/>
    <w:rsid w:val="006E1EC0"/>
    <w:rsid w:val="006E2657"/>
    <w:rsid w:val="006E2695"/>
    <w:rsid w:val="006E39C9"/>
    <w:rsid w:val="006E3F45"/>
    <w:rsid w:val="006E6002"/>
    <w:rsid w:val="006E6E41"/>
    <w:rsid w:val="006F3BE5"/>
    <w:rsid w:val="006F55DF"/>
    <w:rsid w:val="006F7D94"/>
    <w:rsid w:val="0070120F"/>
    <w:rsid w:val="0070140F"/>
    <w:rsid w:val="0070496F"/>
    <w:rsid w:val="00704BFC"/>
    <w:rsid w:val="00705AF5"/>
    <w:rsid w:val="00705EE4"/>
    <w:rsid w:val="007070A3"/>
    <w:rsid w:val="00710964"/>
    <w:rsid w:val="00712335"/>
    <w:rsid w:val="007126DA"/>
    <w:rsid w:val="00713317"/>
    <w:rsid w:val="007147E8"/>
    <w:rsid w:val="00714A0B"/>
    <w:rsid w:val="00715067"/>
    <w:rsid w:val="00715176"/>
    <w:rsid w:val="00715D11"/>
    <w:rsid w:val="007167D1"/>
    <w:rsid w:val="0072120F"/>
    <w:rsid w:val="0072162C"/>
    <w:rsid w:val="007218F4"/>
    <w:rsid w:val="007223AC"/>
    <w:rsid w:val="007224ED"/>
    <w:rsid w:val="00724258"/>
    <w:rsid w:val="00725624"/>
    <w:rsid w:val="00725A55"/>
    <w:rsid w:val="00725B14"/>
    <w:rsid w:val="00725EAC"/>
    <w:rsid w:val="007304D0"/>
    <w:rsid w:val="00730579"/>
    <w:rsid w:val="00730CD1"/>
    <w:rsid w:val="00730D5E"/>
    <w:rsid w:val="00731715"/>
    <w:rsid w:val="0073342C"/>
    <w:rsid w:val="00734430"/>
    <w:rsid w:val="00734CDE"/>
    <w:rsid w:val="00736E6D"/>
    <w:rsid w:val="007373EF"/>
    <w:rsid w:val="007405DE"/>
    <w:rsid w:val="00741593"/>
    <w:rsid w:val="007425FA"/>
    <w:rsid w:val="007426A6"/>
    <w:rsid w:val="00742C1D"/>
    <w:rsid w:val="007468FB"/>
    <w:rsid w:val="00746A77"/>
    <w:rsid w:val="00751C0A"/>
    <w:rsid w:val="00752B9A"/>
    <w:rsid w:val="00754EDB"/>
    <w:rsid w:val="00756472"/>
    <w:rsid w:val="0075734D"/>
    <w:rsid w:val="00757BFC"/>
    <w:rsid w:val="00761427"/>
    <w:rsid w:val="007621AD"/>
    <w:rsid w:val="007625F9"/>
    <w:rsid w:val="007633AD"/>
    <w:rsid w:val="00770C0E"/>
    <w:rsid w:val="0077203F"/>
    <w:rsid w:val="0077222B"/>
    <w:rsid w:val="00772E87"/>
    <w:rsid w:val="00773269"/>
    <w:rsid w:val="00773746"/>
    <w:rsid w:val="00774932"/>
    <w:rsid w:val="00775E9F"/>
    <w:rsid w:val="007775B0"/>
    <w:rsid w:val="00782633"/>
    <w:rsid w:val="00784790"/>
    <w:rsid w:val="00784B02"/>
    <w:rsid w:val="00784FF1"/>
    <w:rsid w:val="00785DD4"/>
    <w:rsid w:val="00786C1A"/>
    <w:rsid w:val="00787360"/>
    <w:rsid w:val="0079010C"/>
    <w:rsid w:val="007901AD"/>
    <w:rsid w:val="0079028A"/>
    <w:rsid w:val="007909EA"/>
    <w:rsid w:val="00793429"/>
    <w:rsid w:val="007939C4"/>
    <w:rsid w:val="00797FE7"/>
    <w:rsid w:val="007A053C"/>
    <w:rsid w:val="007A10B2"/>
    <w:rsid w:val="007A19B9"/>
    <w:rsid w:val="007A26E2"/>
    <w:rsid w:val="007A4D43"/>
    <w:rsid w:val="007A684C"/>
    <w:rsid w:val="007A6DAA"/>
    <w:rsid w:val="007A72D0"/>
    <w:rsid w:val="007A75B6"/>
    <w:rsid w:val="007A785E"/>
    <w:rsid w:val="007B014F"/>
    <w:rsid w:val="007B0243"/>
    <w:rsid w:val="007B076D"/>
    <w:rsid w:val="007B120C"/>
    <w:rsid w:val="007B1D16"/>
    <w:rsid w:val="007B2967"/>
    <w:rsid w:val="007B32EB"/>
    <w:rsid w:val="007B4273"/>
    <w:rsid w:val="007B5357"/>
    <w:rsid w:val="007B5919"/>
    <w:rsid w:val="007B6141"/>
    <w:rsid w:val="007B6352"/>
    <w:rsid w:val="007B6ADF"/>
    <w:rsid w:val="007B6AE4"/>
    <w:rsid w:val="007C0FBF"/>
    <w:rsid w:val="007C379D"/>
    <w:rsid w:val="007C43C1"/>
    <w:rsid w:val="007C4E5D"/>
    <w:rsid w:val="007D100F"/>
    <w:rsid w:val="007D204D"/>
    <w:rsid w:val="007D2AF1"/>
    <w:rsid w:val="007D35C6"/>
    <w:rsid w:val="007D5146"/>
    <w:rsid w:val="007D55EC"/>
    <w:rsid w:val="007D771D"/>
    <w:rsid w:val="007E012A"/>
    <w:rsid w:val="007E066C"/>
    <w:rsid w:val="007E194E"/>
    <w:rsid w:val="007E19B5"/>
    <w:rsid w:val="007E1A96"/>
    <w:rsid w:val="007E2335"/>
    <w:rsid w:val="007E27BE"/>
    <w:rsid w:val="007E5FB1"/>
    <w:rsid w:val="007E63CF"/>
    <w:rsid w:val="007E7095"/>
    <w:rsid w:val="007E71D7"/>
    <w:rsid w:val="007E77C7"/>
    <w:rsid w:val="007F10DC"/>
    <w:rsid w:val="007F2752"/>
    <w:rsid w:val="007F2DDE"/>
    <w:rsid w:val="007F53A4"/>
    <w:rsid w:val="007F6128"/>
    <w:rsid w:val="007F6BB3"/>
    <w:rsid w:val="007F7AA7"/>
    <w:rsid w:val="00802684"/>
    <w:rsid w:val="0080301F"/>
    <w:rsid w:val="00803EA6"/>
    <w:rsid w:val="00803F62"/>
    <w:rsid w:val="00804E7C"/>
    <w:rsid w:val="00807A9B"/>
    <w:rsid w:val="00812CA0"/>
    <w:rsid w:val="008138DC"/>
    <w:rsid w:val="00813CA2"/>
    <w:rsid w:val="00816DC0"/>
    <w:rsid w:val="00817E9E"/>
    <w:rsid w:val="0082114B"/>
    <w:rsid w:val="0082153C"/>
    <w:rsid w:val="00821964"/>
    <w:rsid w:val="0082224A"/>
    <w:rsid w:val="00822976"/>
    <w:rsid w:val="00823C30"/>
    <w:rsid w:val="00823EA9"/>
    <w:rsid w:val="008246F2"/>
    <w:rsid w:val="0082677C"/>
    <w:rsid w:val="00830AF5"/>
    <w:rsid w:val="00832F2D"/>
    <w:rsid w:val="00834F5A"/>
    <w:rsid w:val="00835C80"/>
    <w:rsid w:val="00836EDF"/>
    <w:rsid w:val="00837F8C"/>
    <w:rsid w:val="00840460"/>
    <w:rsid w:val="00840FCD"/>
    <w:rsid w:val="008412CA"/>
    <w:rsid w:val="008425CD"/>
    <w:rsid w:val="00843A02"/>
    <w:rsid w:val="00843B00"/>
    <w:rsid w:val="00843C0F"/>
    <w:rsid w:val="00843FDE"/>
    <w:rsid w:val="00845E4B"/>
    <w:rsid w:val="00846E5C"/>
    <w:rsid w:val="00850F17"/>
    <w:rsid w:val="008512CB"/>
    <w:rsid w:val="0085216B"/>
    <w:rsid w:val="00852848"/>
    <w:rsid w:val="008533BE"/>
    <w:rsid w:val="0085343C"/>
    <w:rsid w:val="00853B62"/>
    <w:rsid w:val="00853DF4"/>
    <w:rsid w:val="008542C8"/>
    <w:rsid w:val="00854780"/>
    <w:rsid w:val="00857931"/>
    <w:rsid w:val="008600FE"/>
    <w:rsid w:val="008606C5"/>
    <w:rsid w:val="00860871"/>
    <w:rsid w:val="008612AE"/>
    <w:rsid w:val="00861AE5"/>
    <w:rsid w:val="00863A13"/>
    <w:rsid w:val="0086546F"/>
    <w:rsid w:val="00865AAB"/>
    <w:rsid w:val="00865BB7"/>
    <w:rsid w:val="00866A3C"/>
    <w:rsid w:val="00866E0A"/>
    <w:rsid w:val="00870796"/>
    <w:rsid w:val="00871740"/>
    <w:rsid w:val="00871E63"/>
    <w:rsid w:val="00871F50"/>
    <w:rsid w:val="00872D6E"/>
    <w:rsid w:val="008731A2"/>
    <w:rsid w:val="00873F23"/>
    <w:rsid w:val="00874506"/>
    <w:rsid w:val="00875838"/>
    <w:rsid w:val="008759B4"/>
    <w:rsid w:val="0087759B"/>
    <w:rsid w:val="008809BA"/>
    <w:rsid w:val="00880B79"/>
    <w:rsid w:val="00880C5B"/>
    <w:rsid w:val="00880D68"/>
    <w:rsid w:val="00880F96"/>
    <w:rsid w:val="00882361"/>
    <w:rsid w:val="00882DAC"/>
    <w:rsid w:val="00883FD3"/>
    <w:rsid w:val="008859CC"/>
    <w:rsid w:val="008860F8"/>
    <w:rsid w:val="0089124C"/>
    <w:rsid w:val="00891B9D"/>
    <w:rsid w:val="0089233A"/>
    <w:rsid w:val="00893BDA"/>
    <w:rsid w:val="008957FF"/>
    <w:rsid w:val="00895A91"/>
    <w:rsid w:val="008A0DE5"/>
    <w:rsid w:val="008A1BA5"/>
    <w:rsid w:val="008A317D"/>
    <w:rsid w:val="008A36AD"/>
    <w:rsid w:val="008A4730"/>
    <w:rsid w:val="008A5067"/>
    <w:rsid w:val="008A5B35"/>
    <w:rsid w:val="008A5F1E"/>
    <w:rsid w:val="008A76DF"/>
    <w:rsid w:val="008A7FC7"/>
    <w:rsid w:val="008B11D0"/>
    <w:rsid w:val="008B292D"/>
    <w:rsid w:val="008B305A"/>
    <w:rsid w:val="008B42FA"/>
    <w:rsid w:val="008B5276"/>
    <w:rsid w:val="008B56C9"/>
    <w:rsid w:val="008B6741"/>
    <w:rsid w:val="008B7020"/>
    <w:rsid w:val="008B73EC"/>
    <w:rsid w:val="008B74E7"/>
    <w:rsid w:val="008C2181"/>
    <w:rsid w:val="008C2B1E"/>
    <w:rsid w:val="008C2E3E"/>
    <w:rsid w:val="008C3B6C"/>
    <w:rsid w:val="008C44B8"/>
    <w:rsid w:val="008C44D9"/>
    <w:rsid w:val="008C50BA"/>
    <w:rsid w:val="008D00DC"/>
    <w:rsid w:val="008D0726"/>
    <w:rsid w:val="008D0913"/>
    <w:rsid w:val="008D1571"/>
    <w:rsid w:val="008D21EA"/>
    <w:rsid w:val="008D2CB0"/>
    <w:rsid w:val="008D3AF9"/>
    <w:rsid w:val="008D4212"/>
    <w:rsid w:val="008D429A"/>
    <w:rsid w:val="008D6217"/>
    <w:rsid w:val="008D6A0D"/>
    <w:rsid w:val="008D6B0F"/>
    <w:rsid w:val="008E107B"/>
    <w:rsid w:val="008E12EC"/>
    <w:rsid w:val="008E3CFA"/>
    <w:rsid w:val="008E3F6B"/>
    <w:rsid w:val="008E4FC3"/>
    <w:rsid w:val="008E5776"/>
    <w:rsid w:val="008E5C0A"/>
    <w:rsid w:val="008F0961"/>
    <w:rsid w:val="008F103C"/>
    <w:rsid w:val="008F306A"/>
    <w:rsid w:val="008F3522"/>
    <w:rsid w:val="008F38DB"/>
    <w:rsid w:val="008F49C0"/>
    <w:rsid w:val="00900048"/>
    <w:rsid w:val="009003B0"/>
    <w:rsid w:val="00903426"/>
    <w:rsid w:val="009039F6"/>
    <w:rsid w:val="00904C2B"/>
    <w:rsid w:val="00905342"/>
    <w:rsid w:val="00907D6A"/>
    <w:rsid w:val="00911CE5"/>
    <w:rsid w:val="00912289"/>
    <w:rsid w:val="00912C42"/>
    <w:rsid w:val="0091316E"/>
    <w:rsid w:val="00913F22"/>
    <w:rsid w:val="00913FFC"/>
    <w:rsid w:val="009150A3"/>
    <w:rsid w:val="009161BF"/>
    <w:rsid w:val="00917A0C"/>
    <w:rsid w:val="00922350"/>
    <w:rsid w:val="009225E5"/>
    <w:rsid w:val="00922E1E"/>
    <w:rsid w:val="0092654E"/>
    <w:rsid w:val="00926D7B"/>
    <w:rsid w:val="00930183"/>
    <w:rsid w:val="00930B7D"/>
    <w:rsid w:val="00930BA5"/>
    <w:rsid w:val="00930DDF"/>
    <w:rsid w:val="00931DAC"/>
    <w:rsid w:val="00932BC9"/>
    <w:rsid w:val="0093540A"/>
    <w:rsid w:val="00936766"/>
    <w:rsid w:val="00940040"/>
    <w:rsid w:val="009432F6"/>
    <w:rsid w:val="00943E31"/>
    <w:rsid w:val="00943E8F"/>
    <w:rsid w:val="00944499"/>
    <w:rsid w:val="0094682A"/>
    <w:rsid w:val="00946F96"/>
    <w:rsid w:val="00951684"/>
    <w:rsid w:val="00951E22"/>
    <w:rsid w:val="00953752"/>
    <w:rsid w:val="00953C81"/>
    <w:rsid w:val="00956BF3"/>
    <w:rsid w:val="009573AD"/>
    <w:rsid w:val="00961012"/>
    <w:rsid w:val="00961075"/>
    <w:rsid w:val="00961B2A"/>
    <w:rsid w:val="00961B6F"/>
    <w:rsid w:val="00961BB1"/>
    <w:rsid w:val="00961CBE"/>
    <w:rsid w:val="009645CE"/>
    <w:rsid w:val="009662B1"/>
    <w:rsid w:val="00966C00"/>
    <w:rsid w:val="009671BA"/>
    <w:rsid w:val="0096796B"/>
    <w:rsid w:val="00971C48"/>
    <w:rsid w:val="009730F6"/>
    <w:rsid w:val="00973E86"/>
    <w:rsid w:val="00976898"/>
    <w:rsid w:val="0097727D"/>
    <w:rsid w:val="00980422"/>
    <w:rsid w:val="009810BF"/>
    <w:rsid w:val="009853EA"/>
    <w:rsid w:val="00985765"/>
    <w:rsid w:val="00986529"/>
    <w:rsid w:val="00991B97"/>
    <w:rsid w:val="00993EF0"/>
    <w:rsid w:val="00996192"/>
    <w:rsid w:val="009962C0"/>
    <w:rsid w:val="009964A3"/>
    <w:rsid w:val="00996F28"/>
    <w:rsid w:val="009974DE"/>
    <w:rsid w:val="00997FEB"/>
    <w:rsid w:val="009A001D"/>
    <w:rsid w:val="009A2042"/>
    <w:rsid w:val="009A27D8"/>
    <w:rsid w:val="009A4BBD"/>
    <w:rsid w:val="009A5B5C"/>
    <w:rsid w:val="009A5DE4"/>
    <w:rsid w:val="009A72D3"/>
    <w:rsid w:val="009A74BA"/>
    <w:rsid w:val="009B20F2"/>
    <w:rsid w:val="009B4D92"/>
    <w:rsid w:val="009B61F7"/>
    <w:rsid w:val="009C1166"/>
    <w:rsid w:val="009C1317"/>
    <w:rsid w:val="009C1627"/>
    <w:rsid w:val="009C18D2"/>
    <w:rsid w:val="009C43C6"/>
    <w:rsid w:val="009C498A"/>
    <w:rsid w:val="009C5073"/>
    <w:rsid w:val="009C558A"/>
    <w:rsid w:val="009C5B78"/>
    <w:rsid w:val="009C5FF7"/>
    <w:rsid w:val="009C6E5E"/>
    <w:rsid w:val="009C6FA4"/>
    <w:rsid w:val="009C75EC"/>
    <w:rsid w:val="009D0AB3"/>
    <w:rsid w:val="009D0EE1"/>
    <w:rsid w:val="009D1BE0"/>
    <w:rsid w:val="009D3E18"/>
    <w:rsid w:val="009D6AD2"/>
    <w:rsid w:val="009D702E"/>
    <w:rsid w:val="009D7D02"/>
    <w:rsid w:val="009E40D7"/>
    <w:rsid w:val="009E46BA"/>
    <w:rsid w:val="009E47EA"/>
    <w:rsid w:val="009E4822"/>
    <w:rsid w:val="009E647E"/>
    <w:rsid w:val="009E7679"/>
    <w:rsid w:val="009E7A0F"/>
    <w:rsid w:val="009F4E83"/>
    <w:rsid w:val="009F5897"/>
    <w:rsid w:val="009F6645"/>
    <w:rsid w:val="009F6870"/>
    <w:rsid w:val="009F7AA9"/>
    <w:rsid w:val="009F7C9A"/>
    <w:rsid w:val="00A0008C"/>
    <w:rsid w:val="00A00203"/>
    <w:rsid w:val="00A00A9B"/>
    <w:rsid w:val="00A00F32"/>
    <w:rsid w:val="00A012ED"/>
    <w:rsid w:val="00A01A57"/>
    <w:rsid w:val="00A023AB"/>
    <w:rsid w:val="00A02ACD"/>
    <w:rsid w:val="00A02EC5"/>
    <w:rsid w:val="00A0306D"/>
    <w:rsid w:val="00A04641"/>
    <w:rsid w:val="00A049C4"/>
    <w:rsid w:val="00A10118"/>
    <w:rsid w:val="00A10277"/>
    <w:rsid w:val="00A10345"/>
    <w:rsid w:val="00A10982"/>
    <w:rsid w:val="00A1189A"/>
    <w:rsid w:val="00A11B82"/>
    <w:rsid w:val="00A11D05"/>
    <w:rsid w:val="00A13412"/>
    <w:rsid w:val="00A13484"/>
    <w:rsid w:val="00A143E1"/>
    <w:rsid w:val="00A15157"/>
    <w:rsid w:val="00A16D8F"/>
    <w:rsid w:val="00A176F0"/>
    <w:rsid w:val="00A2033C"/>
    <w:rsid w:val="00A20CB3"/>
    <w:rsid w:val="00A212D7"/>
    <w:rsid w:val="00A21A95"/>
    <w:rsid w:val="00A226C2"/>
    <w:rsid w:val="00A22999"/>
    <w:rsid w:val="00A23CC8"/>
    <w:rsid w:val="00A25527"/>
    <w:rsid w:val="00A25ABF"/>
    <w:rsid w:val="00A272D4"/>
    <w:rsid w:val="00A2785E"/>
    <w:rsid w:val="00A27878"/>
    <w:rsid w:val="00A27E80"/>
    <w:rsid w:val="00A32D3B"/>
    <w:rsid w:val="00A34A03"/>
    <w:rsid w:val="00A40675"/>
    <w:rsid w:val="00A42E35"/>
    <w:rsid w:val="00A4327D"/>
    <w:rsid w:val="00A43569"/>
    <w:rsid w:val="00A43C73"/>
    <w:rsid w:val="00A43F6F"/>
    <w:rsid w:val="00A44178"/>
    <w:rsid w:val="00A4496B"/>
    <w:rsid w:val="00A45649"/>
    <w:rsid w:val="00A501FA"/>
    <w:rsid w:val="00A5296E"/>
    <w:rsid w:val="00A52BBC"/>
    <w:rsid w:val="00A53294"/>
    <w:rsid w:val="00A57048"/>
    <w:rsid w:val="00A6031F"/>
    <w:rsid w:val="00A609F1"/>
    <w:rsid w:val="00A617DE"/>
    <w:rsid w:val="00A619CE"/>
    <w:rsid w:val="00A61EAB"/>
    <w:rsid w:val="00A62C86"/>
    <w:rsid w:val="00A62E02"/>
    <w:rsid w:val="00A72F1A"/>
    <w:rsid w:val="00A7325E"/>
    <w:rsid w:val="00A734E2"/>
    <w:rsid w:val="00A73942"/>
    <w:rsid w:val="00A74437"/>
    <w:rsid w:val="00A764E2"/>
    <w:rsid w:val="00A77AF9"/>
    <w:rsid w:val="00A77DF1"/>
    <w:rsid w:val="00A80309"/>
    <w:rsid w:val="00A816F2"/>
    <w:rsid w:val="00A839EE"/>
    <w:rsid w:val="00A843ED"/>
    <w:rsid w:val="00A84E47"/>
    <w:rsid w:val="00A857BB"/>
    <w:rsid w:val="00A85D8F"/>
    <w:rsid w:val="00A86B50"/>
    <w:rsid w:val="00A903BA"/>
    <w:rsid w:val="00A90576"/>
    <w:rsid w:val="00A90BA8"/>
    <w:rsid w:val="00A90F7C"/>
    <w:rsid w:val="00A91C59"/>
    <w:rsid w:val="00A92397"/>
    <w:rsid w:val="00A92A98"/>
    <w:rsid w:val="00A92AC7"/>
    <w:rsid w:val="00A92D0F"/>
    <w:rsid w:val="00A92D2B"/>
    <w:rsid w:val="00A935A1"/>
    <w:rsid w:val="00A942FF"/>
    <w:rsid w:val="00A94E7F"/>
    <w:rsid w:val="00A951EF"/>
    <w:rsid w:val="00A96F5C"/>
    <w:rsid w:val="00AA07A8"/>
    <w:rsid w:val="00AA07C4"/>
    <w:rsid w:val="00AA115C"/>
    <w:rsid w:val="00AA3BD9"/>
    <w:rsid w:val="00AA3DE9"/>
    <w:rsid w:val="00AA463D"/>
    <w:rsid w:val="00AA53FB"/>
    <w:rsid w:val="00AA743F"/>
    <w:rsid w:val="00AA77C7"/>
    <w:rsid w:val="00AB0404"/>
    <w:rsid w:val="00AB0642"/>
    <w:rsid w:val="00AB0994"/>
    <w:rsid w:val="00AB0ACA"/>
    <w:rsid w:val="00AB0AD9"/>
    <w:rsid w:val="00AB22F0"/>
    <w:rsid w:val="00AB6B1F"/>
    <w:rsid w:val="00AB7509"/>
    <w:rsid w:val="00AC0237"/>
    <w:rsid w:val="00AC14EE"/>
    <w:rsid w:val="00AC1B31"/>
    <w:rsid w:val="00AC1FA9"/>
    <w:rsid w:val="00AC326F"/>
    <w:rsid w:val="00AC3C34"/>
    <w:rsid w:val="00AC4015"/>
    <w:rsid w:val="00AC44FB"/>
    <w:rsid w:val="00AC4EAD"/>
    <w:rsid w:val="00AC7C16"/>
    <w:rsid w:val="00AD6E20"/>
    <w:rsid w:val="00AD79FB"/>
    <w:rsid w:val="00AE0D3D"/>
    <w:rsid w:val="00AE0F31"/>
    <w:rsid w:val="00AE171E"/>
    <w:rsid w:val="00AE280C"/>
    <w:rsid w:val="00AE563A"/>
    <w:rsid w:val="00AE6208"/>
    <w:rsid w:val="00AE6D30"/>
    <w:rsid w:val="00AE7D12"/>
    <w:rsid w:val="00AF059F"/>
    <w:rsid w:val="00AF0767"/>
    <w:rsid w:val="00AF160C"/>
    <w:rsid w:val="00AF2C75"/>
    <w:rsid w:val="00AF36FE"/>
    <w:rsid w:val="00AF43BB"/>
    <w:rsid w:val="00AF4E89"/>
    <w:rsid w:val="00AF51DF"/>
    <w:rsid w:val="00AF5298"/>
    <w:rsid w:val="00AF6A0F"/>
    <w:rsid w:val="00AF7147"/>
    <w:rsid w:val="00AF736D"/>
    <w:rsid w:val="00AF7598"/>
    <w:rsid w:val="00B01211"/>
    <w:rsid w:val="00B02A70"/>
    <w:rsid w:val="00B02B58"/>
    <w:rsid w:val="00B03147"/>
    <w:rsid w:val="00B0645D"/>
    <w:rsid w:val="00B10AAE"/>
    <w:rsid w:val="00B10E10"/>
    <w:rsid w:val="00B1274E"/>
    <w:rsid w:val="00B12D18"/>
    <w:rsid w:val="00B1390C"/>
    <w:rsid w:val="00B20C50"/>
    <w:rsid w:val="00B233AB"/>
    <w:rsid w:val="00B24E9F"/>
    <w:rsid w:val="00B25041"/>
    <w:rsid w:val="00B254E0"/>
    <w:rsid w:val="00B26290"/>
    <w:rsid w:val="00B32497"/>
    <w:rsid w:val="00B32780"/>
    <w:rsid w:val="00B330B5"/>
    <w:rsid w:val="00B330FD"/>
    <w:rsid w:val="00B3594E"/>
    <w:rsid w:val="00B35F0A"/>
    <w:rsid w:val="00B3604A"/>
    <w:rsid w:val="00B36113"/>
    <w:rsid w:val="00B3627E"/>
    <w:rsid w:val="00B36E5D"/>
    <w:rsid w:val="00B41187"/>
    <w:rsid w:val="00B41244"/>
    <w:rsid w:val="00B421D6"/>
    <w:rsid w:val="00B43071"/>
    <w:rsid w:val="00B46566"/>
    <w:rsid w:val="00B47DDA"/>
    <w:rsid w:val="00B50C63"/>
    <w:rsid w:val="00B510F1"/>
    <w:rsid w:val="00B51C29"/>
    <w:rsid w:val="00B535B2"/>
    <w:rsid w:val="00B53721"/>
    <w:rsid w:val="00B539E8"/>
    <w:rsid w:val="00B556E5"/>
    <w:rsid w:val="00B562B3"/>
    <w:rsid w:val="00B63DB6"/>
    <w:rsid w:val="00B64526"/>
    <w:rsid w:val="00B6468B"/>
    <w:rsid w:val="00B648FC"/>
    <w:rsid w:val="00B653AD"/>
    <w:rsid w:val="00B66018"/>
    <w:rsid w:val="00B66642"/>
    <w:rsid w:val="00B67927"/>
    <w:rsid w:val="00B71E5A"/>
    <w:rsid w:val="00B74D85"/>
    <w:rsid w:val="00B765B6"/>
    <w:rsid w:val="00B76918"/>
    <w:rsid w:val="00B817ED"/>
    <w:rsid w:val="00B82DBF"/>
    <w:rsid w:val="00B8329C"/>
    <w:rsid w:val="00B85A53"/>
    <w:rsid w:val="00B85B21"/>
    <w:rsid w:val="00B86C24"/>
    <w:rsid w:val="00B86F3A"/>
    <w:rsid w:val="00B878D0"/>
    <w:rsid w:val="00B87EAC"/>
    <w:rsid w:val="00B90E27"/>
    <w:rsid w:val="00B912C9"/>
    <w:rsid w:val="00B9179F"/>
    <w:rsid w:val="00B91F29"/>
    <w:rsid w:val="00B94BFF"/>
    <w:rsid w:val="00B95B02"/>
    <w:rsid w:val="00BA0568"/>
    <w:rsid w:val="00BA0B8A"/>
    <w:rsid w:val="00BA0C6B"/>
    <w:rsid w:val="00BA2048"/>
    <w:rsid w:val="00BA28C1"/>
    <w:rsid w:val="00BA2985"/>
    <w:rsid w:val="00BA34CC"/>
    <w:rsid w:val="00BA7077"/>
    <w:rsid w:val="00BA73BF"/>
    <w:rsid w:val="00BA783C"/>
    <w:rsid w:val="00BB012C"/>
    <w:rsid w:val="00BB07EE"/>
    <w:rsid w:val="00BB43FE"/>
    <w:rsid w:val="00BB4433"/>
    <w:rsid w:val="00BB7270"/>
    <w:rsid w:val="00BB7539"/>
    <w:rsid w:val="00BC002D"/>
    <w:rsid w:val="00BC123E"/>
    <w:rsid w:val="00BC400B"/>
    <w:rsid w:val="00BC425E"/>
    <w:rsid w:val="00BC48C9"/>
    <w:rsid w:val="00BC715C"/>
    <w:rsid w:val="00BD0174"/>
    <w:rsid w:val="00BD110C"/>
    <w:rsid w:val="00BD1572"/>
    <w:rsid w:val="00BD15A8"/>
    <w:rsid w:val="00BD2015"/>
    <w:rsid w:val="00BD226E"/>
    <w:rsid w:val="00BD3508"/>
    <w:rsid w:val="00BD3547"/>
    <w:rsid w:val="00BD4848"/>
    <w:rsid w:val="00BD4EA2"/>
    <w:rsid w:val="00BD74DB"/>
    <w:rsid w:val="00BE1D92"/>
    <w:rsid w:val="00BE21C2"/>
    <w:rsid w:val="00BE3366"/>
    <w:rsid w:val="00BE4070"/>
    <w:rsid w:val="00BE465B"/>
    <w:rsid w:val="00BE5003"/>
    <w:rsid w:val="00BE613A"/>
    <w:rsid w:val="00BE72F4"/>
    <w:rsid w:val="00BF20D2"/>
    <w:rsid w:val="00BF2CC5"/>
    <w:rsid w:val="00BF30A3"/>
    <w:rsid w:val="00BF31E9"/>
    <w:rsid w:val="00BF3281"/>
    <w:rsid w:val="00BF3A81"/>
    <w:rsid w:val="00BF4DC5"/>
    <w:rsid w:val="00BF5240"/>
    <w:rsid w:val="00BF5CE5"/>
    <w:rsid w:val="00C00ED7"/>
    <w:rsid w:val="00C01E8C"/>
    <w:rsid w:val="00C058DE"/>
    <w:rsid w:val="00C05CA6"/>
    <w:rsid w:val="00C0676C"/>
    <w:rsid w:val="00C0773B"/>
    <w:rsid w:val="00C101C4"/>
    <w:rsid w:val="00C1023A"/>
    <w:rsid w:val="00C1203E"/>
    <w:rsid w:val="00C128C8"/>
    <w:rsid w:val="00C130C1"/>
    <w:rsid w:val="00C14916"/>
    <w:rsid w:val="00C157CF"/>
    <w:rsid w:val="00C20543"/>
    <w:rsid w:val="00C20EBB"/>
    <w:rsid w:val="00C2179B"/>
    <w:rsid w:val="00C23C08"/>
    <w:rsid w:val="00C26AE0"/>
    <w:rsid w:val="00C27EDA"/>
    <w:rsid w:val="00C3046E"/>
    <w:rsid w:val="00C30A67"/>
    <w:rsid w:val="00C318FE"/>
    <w:rsid w:val="00C31AEC"/>
    <w:rsid w:val="00C3232F"/>
    <w:rsid w:val="00C3295F"/>
    <w:rsid w:val="00C33340"/>
    <w:rsid w:val="00C33F05"/>
    <w:rsid w:val="00C34669"/>
    <w:rsid w:val="00C34DDC"/>
    <w:rsid w:val="00C3615C"/>
    <w:rsid w:val="00C37ACA"/>
    <w:rsid w:val="00C407E6"/>
    <w:rsid w:val="00C40E0D"/>
    <w:rsid w:val="00C412D1"/>
    <w:rsid w:val="00C4185D"/>
    <w:rsid w:val="00C44357"/>
    <w:rsid w:val="00C470E3"/>
    <w:rsid w:val="00C47DEA"/>
    <w:rsid w:val="00C5099B"/>
    <w:rsid w:val="00C51F92"/>
    <w:rsid w:val="00C52EC4"/>
    <w:rsid w:val="00C547B5"/>
    <w:rsid w:val="00C54B12"/>
    <w:rsid w:val="00C555B4"/>
    <w:rsid w:val="00C5625F"/>
    <w:rsid w:val="00C5642B"/>
    <w:rsid w:val="00C57714"/>
    <w:rsid w:val="00C57A63"/>
    <w:rsid w:val="00C60A01"/>
    <w:rsid w:val="00C63639"/>
    <w:rsid w:val="00C63DA4"/>
    <w:rsid w:val="00C64E43"/>
    <w:rsid w:val="00C70653"/>
    <w:rsid w:val="00C70D12"/>
    <w:rsid w:val="00C7143B"/>
    <w:rsid w:val="00C7496B"/>
    <w:rsid w:val="00C759DB"/>
    <w:rsid w:val="00C762C2"/>
    <w:rsid w:val="00C80F2F"/>
    <w:rsid w:val="00C8104E"/>
    <w:rsid w:val="00C82B14"/>
    <w:rsid w:val="00C82D1F"/>
    <w:rsid w:val="00C85F96"/>
    <w:rsid w:val="00C87164"/>
    <w:rsid w:val="00C912E4"/>
    <w:rsid w:val="00C92227"/>
    <w:rsid w:val="00C92A58"/>
    <w:rsid w:val="00C93012"/>
    <w:rsid w:val="00C93548"/>
    <w:rsid w:val="00C95833"/>
    <w:rsid w:val="00C96E9E"/>
    <w:rsid w:val="00CA0B86"/>
    <w:rsid w:val="00CA0F73"/>
    <w:rsid w:val="00CA1D9A"/>
    <w:rsid w:val="00CA1FF7"/>
    <w:rsid w:val="00CA21A8"/>
    <w:rsid w:val="00CA2B9C"/>
    <w:rsid w:val="00CA2BA4"/>
    <w:rsid w:val="00CA7B10"/>
    <w:rsid w:val="00CB1420"/>
    <w:rsid w:val="00CB1890"/>
    <w:rsid w:val="00CB3CC7"/>
    <w:rsid w:val="00CB3E01"/>
    <w:rsid w:val="00CB4204"/>
    <w:rsid w:val="00CB63B0"/>
    <w:rsid w:val="00CB6B0C"/>
    <w:rsid w:val="00CB6DD3"/>
    <w:rsid w:val="00CB7C83"/>
    <w:rsid w:val="00CC0748"/>
    <w:rsid w:val="00CC1058"/>
    <w:rsid w:val="00CC1B62"/>
    <w:rsid w:val="00CC2BFA"/>
    <w:rsid w:val="00CC3923"/>
    <w:rsid w:val="00CC3C8A"/>
    <w:rsid w:val="00CC4EEE"/>
    <w:rsid w:val="00CC537E"/>
    <w:rsid w:val="00CC6850"/>
    <w:rsid w:val="00CC6A4C"/>
    <w:rsid w:val="00CC6F2E"/>
    <w:rsid w:val="00CD0327"/>
    <w:rsid w:val="00CD061F"/>
    <w:rsid w:val="00CD0835"/>
    <w:rsid w:val="00CD13B8"/>
    <w:rsid w:val="00CD16BE"/>
    <w:rsid w:val="00CD25CC"/>
    <w:rsid w:val="00CD2834"/>
    <w:rsid w:val="00CD4765"/>
    <w:rsid w:val="00CD4CC4"/>
    <w:rsid w:val="00CD7E65"/>
    <w:rsid w:val="00CE0CB0"/>
    <w:rsid w:val="00CE3496"/>
    <w:rsid w:val="00CE3978"/>
    <w:rsid w:val="00CE3F10"/>
    <w:rsid w:val="00CE4483"/>
    <w:rsid w:val="00CE5BA0"/>
    <w:rsid w:val="00CE716E"/>
    <w:rsid w:val="00CE781A"/>
    <w:rsid w:val="00CF015D"/>
    <w:rsid w:val="00CF1391"/>
    <w:rsid w:val="00CF17EC"/>
    <w:rsid w:val="00CF33E2"/>
    <w:rsid w:val="00CF3EE4"/>
    <w:rsid w:val="00CF4276"/>
    <w:rsid w:val="00D01AF0"/>
    <w:rsid w:val="00D0316C"/>
    <w:rsid w:val="00D05765"/>
    <w:rsid w:val="00D122CE"/>
    <w:rsid w:val="00D127BA"/>
    <w:rsid w:val="00D130B9"/>
    <w:rsid w:val="00D1336C"/>
    <w:rsid w:val="00D14A81"/>
    <w:rsid w:val="00D152E3"/>
    <w:rsid w:val="00D15F15"/>
    <w:rsid w:val="00D16E16"/>
    <w:rsid w:val="00D206EA"/>
    <w:rsid w:val="00D21EE8"/>
    <w:rsid w:val="00D233AE"/>
    <w:rsid w:val="00D2418A"/>
    <w:rsid w:val="00D246BE"/>
    <w:rsid w:val="00D27806"/>
    <w:rsid w:val="00D33088"/>
    <w:rsid w:val="00D33B73"/>
    <w:rsid w:val="00D343E5"/>
    <w:rsid w:val="00D36174"/>
    <w:rsid w:val="00D375C4"/>
    <w:rsid w:val="00D37B2C"/>
    <w:rsid w:val="00D37CDA"/>
    <w:rsid w:val="00D40D09"/>
    <w:rsid w:val="00D41261"/>
    <w:rsid w:val="00D414BF"/>
    <w:rsid w:val="00D417CC"/>
    <w:rsid w:val="00D430C9"/>
    <w:rsid w:val="00D4435D"/>
    <w:rsid w:val="00D4796D"/>
    <w:rsid w:val="00D505A7"/>
    <w:rsid w:val="00D51662"/>
    <w:rsid w:val="00D52316"/>
    <w:rsid w:val="00D523B5"/>
    <w:rsid w:val="00D5498B"/>
    <w:rsid w:val="00D54D3C"/>
    <w:rsid w:val="00D5590C"/>
    <w:rsid w:val="00D562A2"/>
    <w:rsid w:val="00D57ECB"/>
    <w:rsid w:val="00D615CC"/>
    <w:rsid w:val="00D639CF"/>
    <w:rsid w:val="00D64B9C"/>
    <w:rsid w:val="00D64FC4"/>
    <w:rsid w:val="00D65059"/>
    <w:rsid w:val="00D72F7C"/>
    <w:rsid w:val="00D73340"/>
    <w:rsid w:val="00D75DA2"/>
    <w:rsid w:val="00D80403"/>
    <w:rsid w:val="00D80BFD"/>
    <w:rsid w:val="00D81ABE"/>
    <w:rsid w:val="00D81D70"/>
    <w:rsid w:val="00D8248A"/>
    <w:rsid w:val="00D85AD4"/>
    <w:rsid w:val="00D86266"/>
    <w:rsid w:val="00D908E9"/>
    <w:rsid w:val="00D93423"/>
    <w:rsid w:val="00D94183"/>
    <w:rsid w:val="00D95214"/>
    <w:rsid w:val="00D95E2A"/>
    <w:rsid w:val="00D964B8"/>
    <w:rsid w:val="00D976AB"/>
    <w:rsid w:val="00D97D53"/>
    <w:rsid w:val="00DA0633"/>
    <w:rsid w:val="00DA0CFA"/>
    <w:rsid w:val="00DA143D"/>
    <w:rsid w:val="00DA2DD0"/>
    <w:rsid w:val="00DA4F03"/>
    <w:rsid w:val="00DB0AEA"/>
    <w:rsid w:val="00DB0B7D"/>
    <w:rsid w:val="00DB1023"/>
    <w:rsid w:val="00DB1798"/>
    <w:rsid w:val="00DB4C4E"/>
    <w:rsid w:val="00DB7461"/>
    <w:rsid w:val="00DB79BE"/>
    <w:rsid w:val="00DB7B4A"/>
    <w:rsid w:val="00DC029F"/>
    <w:rsid w:val="00DC0464"/>
    <w:rsid w:val="00DC05AE"/>
    <w:rsid w:val="00DC4B83"/>
    <w:rsid w:val="00DC55FD"/>
    <w:rsid w:val="00DC58DB"/>
    <w:rsid w:val="00DC6641"/>
    <w:rsid w:val="00DC72F2"/>
    <w:rsid w:val="00DC7EEB"/>
    <w:rsid w:val="00DD12F1"/>
    <w:rsid w:val="00DD2283"/>
    <w:rsid w:val="00DD3341"/>
    <w:rsid w:val="00DD4974"/>
    <w:rsid w:val="00DD4E84"/>
    <w:rsid w:val="00DD5037"/>
    <w:rsid w:val="00DD5F06"/>
    <w:rsid w:val="00DD6F2D"/>
    <w:rsid w:val="00DE0071"/>
    <w:rsid w:val="00DE22BA"/>
    <w:rsid w:val="00DE377A"/>
    <w:rsid w:val="00DE5020"/>
    <w:rsid w:val="00DE532D"/>
    <w:rsid w:val="00DE6B9C"/>
    <w:rsid w:val="00DE6C3D"/>
    <w:rsid w:val="00DF256A"/>
    <w:rsid w:val="00DF3946"/>
    <w:rsid w:val="00DF52DD"/>
    <w:rsid w:val="00DF6896"/>
    <w:rsid w:val="00E006F7"/>
    <w:rsid w:val="00E024BB"/>
    <w:rsid w:val="00E03B6C"/>
    <w:rsid w:val="00E0425D"/>
    <w:rsid w:val="00E04558"/>
    <w:rsid w:val="00E04E49"/>
    <w:rsid w:val="00E06038"/>
    <w:rsid w:val="00E070B5"/>
    <w:rsid w:val="00E076F9"/>
    <w:rsid w:val="00E079DF"/>
    <w:rsid w:val="00E07F64"/>
    <w:rsid w:val="00E1140D"/>
    <w:rsid w:val="00E14EBC"/>
    <w:rsid w:val="00E15B11"/>
    <w:rsid w:val="00E15F4E"/>
    <w:rsid w:val="00E16234"/>
    <w:rsid w:val="00E16902"/>
    <w:rsid w:val="00E212A7"/>
    <w:rsid w:val="00E2188D"/>
    <w:rsid w:val="00E22B00"/>
    <w:rsid w:val="00E23D74"/>
    <w:rsid w:val="00E23EA8"/>
    <w:rsid w:val="00E24237"/>
    <w:rsid w:val="00E2498B"/>
    <w:rsid w:val="00E24C12"/>
    <w:rsid w:val="00E24CFA"/>
    <w:rsid w:val="00E30F23"/>
    <w:rsid w:val="00E339A6"/>
    <w:rsid w:val="00E33C06"/>
    <w:rsid w:val="00E33EC2"/>
    <w:rsid w:val="00E342DC"/>
    <w:rsid w:val="00E35628"/>
    <w:rsid w:val="00E3663A"/>
    <w:rsid w:val="00E453F6"/>
    <w:rsid w:val="00E45834"/>
    <w:rsid w:val="00E4764E"/>
    <w:rsid w:val="00E50266"/>
    <w:rsid w:val="00E515DE"/>
    <w:rsid w:val="00E52217"/>
    <w:rsid w:val="00E52792"/>
    <w:rsid w:val="00E5282C"/>
    <w:rsid w:val="00E52AC9"/>
    <w:rsid w:val="00E5427D"/>
    <w:rsid w:val="00E552A2"/>
    <w:rsid w:val="00E56D3C"/>
    <w:rsid w:val="00E609C4"/>
    <w:rsid w:val="00E613EE"/>
    <w:rsid w:val="00E6301C"/>
    <w:rsid w:val="00E64B24"/>
    <w:rsid w:val="00E70642"/>
    <w:rsid w:val="00E71FFC"/>
    <w:rsid w:val="00E72673"/>
    <w:rsid w:val="00E72D45"/>
    <w:rsid w:val="00E734EE"/>
    <w:rsid w:val="00E73CFF"/>
    <w:rsid w:val="00E7498D"/>
    <w:rsid w:val="00E75A92"/>
    <w:rsid w:val="00E76E8F"/>
    <w:rsid w:val="00E805CF"/>
    <w:rsid w:val="00E80B9A"/>
    <w:rsid w:val="00E8100D"/>
    <w:rsid w:val="00E822E0"/>
    <w:rsid w:val="00E84A15"/>
    <w:rsid w:val="00E85848"/>
    <w:rsid w:val="00E9026F"/>
    <w:rsid w:val="00E90793"/>
    <w:rsid w:val="00E9094E"/>
    <w:rsid w:val="00E90EDF"/>
    <w:rsid w:val="00E923F0"/>
    <w:rsid w:val="00E9284E"/>
    <w:rsid w:val="00E949F4"/>
    <w:rsid w:val="00E95455"/>
    <w:rsid w:val="00E965EE"/>
    <w:rsid w:val="00E96DDC"/>
    <w:rsid w:val="00EA016E"/>
    <w:rsid w:val="00EA0182"/>
    <w:rsid w:val="00EA2F17"/>
    <w:rsid w:val="00EA3BC6"/>
    <w:rsid w:val="00EA45C3"/>
    <w:rsid w:val="00EA5924"/>
    <w:rsid w:val="00EA5C8C"/>
    <w:rsid w:val="00EA6C82"/>
    <w:rsid w:val="00EB3D8A"/>
    <w:rsid w:val="00EB4982"/>
    <w:rsid w:val="00EB4BE1"/>
    <w:rsid w:val="00EB4CFA"/>
    <w:rsid w:val="00EC1CC7"/>
    <w:rsid w:val="00EC3B84"/>
    <w:rsid w:val="00EC3F15"/>
    <w:rsid w:val="00EC42EB"/>
    <w:rsid w:val="00EC4929"/>
    <w:rsid w:val="00EC5288"/>
    <w:rsid w:val="00EC67F4"/>
    <w:rsid w:val="00ED0101"/>
    <w:rsid w:val="00ED09E1"/>
    <w:rsid w:val="00ED1539"/>
    <w:rsid w:val="00ED2C46"/>
    <w:rsid w:val="00ED30F8"/>
    <w:rsid w:val="00ED4B43"/>
    <w:rsid w:val="00ED60F1"/>
    <w:rsid w:val="00ED6F5A"/>
    <w:rsid w:val="00ED71CE"/>
    <w:rsid w:val="00ED762A"/>
    <w:rsid w:val="00ED76F0"/>
    <w:rsid w:val="00ED7A9E"/>
    <w:rsid w:val="00ED7D69"/>
    <w:rsid w:val="00EE2E57"/>
    <w:rsid w:val="00EE3153"/>
    <w:rsid w:val="00EE3BF4"/>
    <w:rsid w:val="00EE3FBB"/>
    <w:rsid w:val="00EE5D02"/>
    <w:rsid w:val="00EE6510"/>
    <w:rsid w:val="00EF0B71"/>
    <w:rsid w:val="00EF13E9"/>
    <w:rsid w:val="00EF31E7"/>
    <w:rsid w:val="00EF3CE2"/>
    <w:rsid w:val="00EF454F"/>
    <w:rsid w:val="00EF612F"/>
    <w:rsid w:val="00EF716F"/>
    <w:rsid w:val="00EF7F0A"/>
    <w:rsid w:val="00F00E77"/>
    <w:rsid w:val="00F01494"/>
    <w:rsid w:val="00F019A7"/>
    <w:rsid w:val="00F0248E"/>
    <w:rsid w:val="00F0325E"/>
    <w:rsid w:val="00F03880"/>
    <w:rsid w:val="00F03EBB"/>
    <w:rsid w:val="00F0410F"/>
    <w:rsid w:val="00F048AE"/>
    <w:rsid w:val="00F050AE"/>
    <w:rsid w:val="00F0537E"/>
    <w:rsid w:val="00F06D40"/>
    <w:rsid w:val="00F070E8"/>
    <w:rsid w:val="00F076B3"/>
    <w:rsid w:val="00F118A4"/>
    <w:rsid w:val="00F11CC6"/>
    <w:rsid w:val="00F1215F"/>
    <w:rsid w:val="00F14060"/>
    <w:rsid w:val="00F14724"/>
    <w:rsid w:val="00F149A8"/>
    <w:rsid w:val="00F14F1E"/>
    <w:rsid w:val="00F153B4"/>
    <w:rsid w:val="00F20475"/>
    <w:rsid w:val="00F20850"/>
    <w:rsid w:val="00F21FFE"/>
    <w:rsid w:val="00F234A9"/>
    <w:rsid w:val="00F23713"/>
    <w:rsid w:val="00F242B1"/>
    <w:rsid w:val="00F24FB0"/>
    <w:rsid w:val="00F26EE7"/>
    <w:rsid w:val="00F32446"/>
    <w:rsid w:val="00F338A8"/>
    <w:rsid w:val="00F33B41"/>
    <w:rsid w:val="00F35D15"/>
    <w:rsid w:val="00F3643E"/>
    <w:rsid w:val="00F374EF"/>
    <w:rsid w:val="00F40FD0"/>
    <w:rsid w:val="00F41332"/>
    <w:rsid w:val="00F42D70"/>
    <w:rsid w:val="00F4355F"/>
    <w:rsid w:val="00F43AE8"/>
    <w:rsid w:val="00F44A50"/>
    <w:rsid w:val="00F47C53"/>
    <w:rsid w:val="00F51403"/>
    <w:rsid w:val="00F52CD6"/>
    <w:rsid w:val="00F5367B"/>
    <w:rsid w:val="00F55578"/>
    <w:rsid w:val="00F55ED9"/>
    <w:rsid w:val="00F56894"/>
    <w:rsid w:val="00F56F19"/>
    <w:rsid w:val="00F57B7A"/>
    <w:rsid w:val="00F57E45"/>
    <w:rsid w:val="00F61C65"/>
    <w:rsid w:val="00F63149"/>
    <w:rsid w:val="00F63773"/>
    <w:rsid w:val="00F64DE4"/>
    <w:rsid w:val="00F65BA4"/>
    <w:rsid w:val="00F72051"/>
    <w:rsid w:val="00F72B1B"/>
    <w:rsid w:val="00F73DD8"/>
    <w:rsid w:val="00F7462E"/>
    <w:rsid w:val="00F751B5"/>
    <w:rsid w:val="00F80F74"/>
    <w:rsid w:val="00F817F5"/>
    <w:rsid w:val="00F81C60"/>
    <w:rsid w:val="00F82194"/>
    <w:rsid w:val="00F831DD"/>
    <w:rsid w:val="00F848ED"/>
    <w:rsid w:val="00F85E10"/>
    <w:rsid w:val="00F86CA6"/>
    <w:rsid w:val="00F91F7D"/>
    <w:rsid w:val="00F935F4"/>
    <w:rsid w:val="00F94B95"/>
    <w:rsid w:val="00F9641A"/>
    <w:rsid w:val="00F96EC5"/>
    <w:rsid w:val="00F97E0F"/>
    <w:rsid w:val="00FA1086"/>
    <w:rsid w:val="00FA1F75"/>
    <w:rsid w:val="00FA2390"/>
    <w:rsid w:val="00FA6819"/>
    <w:rsid w:val="00FB0ABB"/>
    <w:rsid w:val="00FB0D77"/>
    <w:rsid w:val="00FB1522"/>
    <w:rsid w:val="00FB1936"/>
    <w:rsid w:val="00FB2250"/>
    <w:rsid w:val="00FB359C"/>
    <w:rsid w:val="00FB392A"/>
    <w:rsid w:val="00FB393B"/>
    <w:rsid w:val="00FB3C06"/>
    <w:rsid w:val="00FB7D25"/>
    <w:rsid w:val="00FB7FE9"/>
    <w:rsid w:val="00FC2341"/>
    <w:rsid w:val="00FC295E"/>
    <w:rsid w:val="00FC2E3D"/>
    <w:rsid w:val="00FC365D"/>
    <w:rsid w:val="00FC4E8B"/>
    <w:rsid w:val="00FC52C1"/>
    <w:rsid w:val="00FC6431"/>
    <w:rsid w:val="00FC70D1"/>
    <w:rsid w:val="00FD01A4"/>
    <w:rsid w:val="00FD01FA"/>
    <w:rsid w:val="00FD02C9"/>
    <w:rsid w:val="00FD05D1"/>
    <w:rsid w:val="00FD11ED"/>
    <w:rsid w:val="00FD23CC"/>
    <w:rsid w:val="00FD28A4"/>
    <w:rsid w:val="00FD4001"/>
    <w:rsid w:val="00FD4940"/>
    <w:rsid w:val="00FD5D53"/>
    <w:rsid w:val="00FD7B92"/>
    <w:rsid w:val="00FD7D99"/>
    <w:rsid w:val="00FE0A5B"/>
    <w:rsid w:val="00FE0C71"/>
    <w:rsid w:val="00FE0F51"/>
    <w:rsid w:val="00FE12BD"/>
    <w:rsid w:val="00FE2D9A"/>
    <w:rsid w:val="00FE4393"/>
    <w:rsid w:val="00FE5948"/>
    <w:rsid w:val="00FE718A"/>
    <w:rsid w:val="00FF02D0"/>
    <w:rsid w:val="00FF1525"/>
    <w:rsid w:val="00FF21CC"/>
    <w:rsid w:val="00FF2F33"/>
    <w:rsid w:val="00FF3E84"/>
    <w:rsid w:val="00FF6315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,"/>
  <w:listSeparator w:val=";"/>
  <w14:docId w14:val="1593F027"/>
  <w15:docId w15:val="{B3D518C3-6B4C-4AC6-9B98-6738ACC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61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97"/>
    <w:pPr>
      <w:spacing w:after="180" w:line="264" w:lineRule="auto"/>
    </w:pPr>
    <w:rPr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5A5297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297"/>
    <w:pPr>
      <w:spacing w:before="240" w:after="80"/>
      <w:outlineLvl w:val="1"/>
    </w:pPr>
    <w:rPr>
      <w:b/>
      <w:bCs/>
      <w:color w:val="A5B59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297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444D26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F3A4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A5B59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E7BC29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297"/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5297"/>
    <w:rPr>
      <w:b/>
      <w:bCs/>
      <w:color w:val="A5B59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A5297"/>
    <w:rPr>
      <w:b/>
      <w:bCs/>
      <w:color w:val="000000" w:themeColor="text1"/>
      <w:spacing w:val="10"/>
      <w:sz w:val="23"/>
    </w:rPr>
  </w:style>
  <w:style w:type="paragraph" w:styleId="Pieddepage">
    <w:name w:val="footer"/>
    <w:basedOn w:val="Normal"/>
    <w:link w:val="PieddepageCar"/>
    <w:uiPriority w:val="99"/>
    <w:semiHidden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5297"/>
    <w:rPr>
      <w:sz w:val="23"/>
    </w:rPr>
  </w:style>
  <w:style w:type="paragraph" w:styleId="En-tte">
    <w:name w:val="header"/>
    <w:basedOn w:val="Normal"/>
    <w:link w:val="En-tt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5A5297"/>
    <w:pPr>
      <w:pBdr>
        <w:top w:val="double" w:sz="12" w:space="10" w:color="F3A447" w:themeColor="accent2"/>
        <w:left w:val="double" w:sz="12" w:space="10" w:color="F3A447" w:themeColor="accent2"/>
        <w:bottom w:val="double" w:sz="12" w:space="10" w:color="F3A447" w:themeColor="accent2"/>
        <w:right w:val="double" w:sz="12" w:space="10" w:color="F3A4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F3A4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297"/>
    <w:rPr>
      <w:b/>
      <w:bCs/>
      <w:color w:val="F3A447" w:themeColor="accent2"/>
      <w:sz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1E0C92"/>
    <w:pPr>
      <w:spacing w:after="0" w:line="240" w:lineRule="auto"/>
    </w:pPr>
    <w:rPr>
      <w:color w:val="444D26" w:themeColor="text2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E0C92"/>
    <w:rPr>
      <w:rFonts w:eastAsiaTheme="minorEastAsia"/>
      <w:color w:val="444D26" w:themeColor="text2"/>
      <w:sz w:val="44"/>
      <w:szCs w:val="4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444D26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5A5297"/>
    <w:rPr>
      <w:rFonts w:asciiTheme="minorHAnsi" w:eastAsiaTheme="minorEastAsia" w:hAnsiTheme="minorHAnsi" w:cstheme="minorBidi"/>
      <w:b/>
      <w:bCs/>
      <w:i/>
      <w:iCs/>
      <w:color w:val="444D26" w:themeColor="text2"/>
      <w:spacing w:val="10"/>
      <w:sz w:val="23"/>
      <w:szCs w:val="23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444D26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F3A4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A5B59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E7BC29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8E58B6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F3A4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A5B592" w:themeColor="accent1"/>
      <w:spacing w:val="10"/>
      <w:w w:val="100"/>
      <w:position w:val="0"/>
      <w:sz w:val="20"/>
      <w:szCs w:val="20"/>
      <w:u w:val="single" w:color="A5B59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A5B59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F3A4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444D26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444D26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F3A447" w:themeColor="accent2"/>
      <w:szCs w:val="23"/>
      <w:lang w:val="fr-FR"/>
    </w:rPr>
  </w:style>
  <w:style w:type="character" w:styleId="Accentuationlgr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lgr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444D26" w:themeColor="text2"/>
      <w:sz w:val="23"/>
    </w:rPr>
  </w:style>
  <w:style w:type="table" w:styleId="Grilledutableau">
    <w:name w:val="Table Grid"/>
    <w:basedOn w:val="TableauNormal"/>
    <w:uiPriority w:val="1"/>
    <w:rsid w:val="005A5297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7D100F"/>
    <w:pPr>
      <w:tabs>
        <w:tab w:val="right" w:leader="dot" w:pos="10065"/>
      </w:tabs>
      <w:spacing w:before="180" w:after="40" w:line="360" w:lineRule="auto"/>
    </w:pPr>
    <w:rPr>
      <w:b/>
      <w:bCs/>
      <w:caps/>
      <w:noProof/>
      <w:color w:val="444D26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802684"/>
    <w:pPr>
      <w:tabs>
        <w:tab w:val="right" w:leader="dot" w:pos="10065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99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</w:pPr>
    <w:rPr>
      <w:b/>
      <w:bCs/>
      <w:color w:val="444D26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A5B592" w:themeColor="accent1"/>
      </w:pBdr>
    </w:pPr>
    <w:rPr>
      <w:color w:val="444D26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  <w:jc w:val="right"/>
    </w:pPr>
    <w:rPr>
      <w:b/>
      <w:bCs/>
      <w:color w:val="444D26" w:themeColor="text2"/>
      <w:sz w:val="20"/>
    </w:rPr>
  </w:style>
  <w:style w:type="paragraph" w:customStyle="1" w:styleId="Pieddepageimpaire">
    <w:name w:val="Pied de page impaire"/>
    <w:basedOn w:val="Normal"/>
    <w:uiPriority w:val="39"/>
    <w:semiHidden/>
    <w:unhideWhenUsed/>
    <w:qFormat/>
    <w:rsid w:val="005A5297"/>
    <w:pPr>
      <w:pBdr>
        <w:top w:val="single" w:sz="4" w:space="1" w:color="A5B592" w:themeColor="accent1"/>
      </w:pBdr>
      <w:jc w:val="right"/>
    </w:pPr>
    <w:rPr>
      <w:color w:val="444D26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StyleTitre2ItaliqueGauche">
    <w:name w:val="Style Titre 2 + Italique Gauche"/>
    <w:basedOn w:val="Titre2"/>
    <w:rsid w:val="0077203F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table" w:styleId="Listemoyenne2-Accent1">
    <w:name w:val="Medium List 2 Accent 1"/>
    <w:basedOn w:val="TableauNormal"/>
    <w:uiPriority w:val="66"/>
    <w:rsid w:val="004B29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B59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claire1">
    <w:name w:val="Liste claire1"/>
    <w:basedOn w:val="TableauNormal"/>
    <w:uiPriority w:val="61"/>
    <w:rsid w:val="004B2903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ramemoyenne1-Accent5">
    <w:name w:val="Medium Shading 1 Accent 5"/>
    <w:basedOn w:val="TableauNormal"/>
    <w:uiPriority w:val="45"/>
    <w:rsid w:val="004B2903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Titre2Italique">
    <w:name w:val="Style Titre 2 + Italique"/>
    <w:basedOn w:val="Titre2"/>
    <w:rsid w:val="000A70C4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  <w:jc w:val="center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paragraph" w:customStyle="1" w:styleId="Nombre">
    <w:name w:val="Nombre"/>
    <w:basedOn w:val="Normal"/>
    <w:link w:val="NombreCar"/>
    <w:qFormat/>
    <w:rsid w:val="008A5B35"/>
    <w:rPr>
      <w:color w:val="7C9163" w:themeColor="accent1" w:themeShade="BF"/>
      <w:sz w:val="36"/>
      <w:szCs w:val="40"/>
    </w:rPr>
  </w:style>
  <w:style w:type="character" w:customStyle="1" w:styleId="NombreCar">
    <w:name w:val="Nombre Car"/>
    <w:basedOn w:val="Policepardfaut"/>
    <w:link w:val="Nombre"/>
    <w:rsid w:val="008A5B35"/>
    <w:rPr>
      <w:rFonts w:eastAsiaTheme="minorEastAsia"/>
      <w:color w:val="7C9163" w:themeColor="accent1" w:themeShade="BF"/>
      <w:sz w:val="36"/>
      <w:szCs w:val="4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4526"/>
    <w:pPr>
      <w:keepNext/>
      <w:keepLines/>
      <w:spacing w:before="480" w:after="0" w:line="276" w:lineRule="auto"/>
      <w:outlineLvl w:val="9"/>
    </w:pPr>
    <w:rPr>
      <w:b/>
      <w:bCs/>
      <w:caps w:val="0"/>
      <w:color w:val="7C9163" w:themeColor="accent1" w:themeShade="BF"/>
      <w:sz w:val="28"/>
      <w:szCs w:val="28"/>
    </w:rPr>
  </w:style>
  <w:style w:type="paragraph" w:customStyle="1" w:styleId="Soussection">
    <w:name w:val="Sous section"/>
    <w:basedOn w:val="Titre2"/>
    <w:link w:val="SoussectionCar"/>
    <w:qFormat/>
    <w:rsid w:val="00265CC2"/>
    <w:pPr>
      <w:shd w:val="clear" w:color="auto" w:fill="F7C890" w:themeFill="accent2" w:themeFillTint="99"/>
    </w:pPr>
    <w:rPr>
      <w:color w:val="444D26" w:themeColor="text2"/>
    </w:rPr>
  </w:style>
  <w:style w:type="character" w:customStyle="1" w:styleId="SoussectionCar">
    <w:name w:val="Sous section Car"/>
    <w:basedOn w:val="Policepardfaut"/>
    <w:link w:val="Soussection"/>
    <w:rsid w:val="00265CC2"/>
    <w:rPr>
      <w:rFonts w:eastAsiaTheme="minorEastAsia"/>
      <w:b/>
      <w:bCs/>
      <w:color w:val="444D26" w:themeColor="text2"/>
      <w:spacing w:val="20"/>
      <w:sz w:val="28"/>
      <w:szCs w:val="28"/>
      <w:shd w:val="clear" w:color="auto" w:fill="F7C890" w:themeFill="accent2" w:themeFillTint="99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5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52848"/>
    <w:rPr>
      <w:rFonts w:ascii="Tahoma" w:eastAsiaTheme="minorEastAsi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AppData\Roaming\Microsoft\Templates\Report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E8740720-80CC-4D92-A701-843042EFDD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3779</TotalTime>
  <Pages>1</Pages>
  <Words>588</Words>
  <Characters>3239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Projet 420-C32</vt:lpstr>
      <vt:lpstr/>
      <vt:lpstr>    Heading 2|two</vt:lpstr>
      <vt:lpstr>        Heading 3|three</vt:lpstr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420-C32</dc:title>
  <dc:subject>Cahier de charge – Exemple 3</dc:subject>
  <dc:creator>sylvie</dc:creator>
  <cp:lastModifiedBy>Dilion Laurentiu</cp:lastModifiedBy>
  <cp:revision>2338</cp:revision>
  <cp:lastPrinted>2013-01-04T20:54:00Z</cp:lastPrinted>
  <dcterms:created xsi:type="dcterms:W3CDTF">2007-11-05T20:42:00Z</dcterms:created>
  <dcterms:modified xsi:type="dcterms:W3CDTF">2023-12-04T14:22:00Z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TC101927451036</vt:lpwstr>
  </property>
</Properties>
</file>