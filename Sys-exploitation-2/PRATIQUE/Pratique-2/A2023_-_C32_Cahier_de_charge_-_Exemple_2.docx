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927735"/>
        <w:docPartObj>
          <w:docPartGallery w:val="Cover Pages"/>
          <w:docPartUnique/>
        </w:docPartObj>
      </w:sdtPr>
      <w:sdtEndPr>
        <w:rPr>
          <w:color w:val="FEFAC9" w:themeColor="background2"/>
        </w:rPr>
      </w:sdtEndPr>
      <w:sdtContent>
        <w:tbl>
          <w:tblPr>
            <w:tblStyle w:val="Grilledutableau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050"/>
            <w:gridCol w:w="8294"/>
          </w:tblGrid>
          <w:tr w:rsidR="005A5297" w14:paraId="376E0869" w14:textId="77777777" w:rsidTr="00A816F2">
            <w:trPr>
              <w:trHeight w:val="3401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03B51BF" w14:textId="32A304F4" w:rsidR="005A5297" w:rsidRPr="00996597" w:rsidRDefault="00AA5495">
                <w:pPr>
                  <w:pStyle w:val="Sansinterligne"/>
                  <w:rPr>
                    <w:lang w:val="en-CA"/>
                  </w:rPr>
                </w:pPr>
                <w:r>
                  <w:t xml:space="preserve"> /</w:t>
                </w: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6EBBD883" w14:textId="776225B0" w:rsidR="005A5297" w:rsidRDefault="00000000" w:rsidP="003244D6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444D26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000000" w:themeColor="text1"/>
                      <w:sz w:val="96"/>
                      <w:szCs w:val="96"/>
                    </w:rPr>
                    <w:alias w:val="Titr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2600EC" w:rsidRPr="006B1AD0">
                      <w:rPr>
                        <w:rFonts w:asciiTheme="majorHAnsi" w:eastAsiaTheme="majorEastAsia" w:hAnsiTheme="majorHAnsi" w:cstheme="majorBidi"/>
                        <w:caps/>
                        <w:color w:val="000000" w:themeColor="text1"/>
                        <w:sz w:val="96"/>
                        <w:szCs w:val="96"/>
                        <w:lang w:val="fr-CA"/>
                      </w:rPr>
                      <w:t>Projet 420-</w:t>
                    </w:r>
                    <w:r w:rsidR="00515AEB">
                      <w:rPr>
                        <w:rFonts w:asciiTheme="majorHAnsi" w:eastAsiaTheme="majorEastAsia" w:hAnsiTheme="majorHAnsi" w:cstheme="majorBidi"/>
                        <w:caps/>
                        <w:color w:val="000000" w:themeColor="text1"/>
                        <w:sz w:val="96"/>
                        <w:szCs w:val="96"/>
                        <w:lang w:val="fr-CA"/>
                      </w:rPr>
                      <w:t>C</w:t>
                    </w:r>
                    <w:r w:rsidR="00C130C1">
                      <w:rPr>
                        <w:rFonts w:asciiTheme="majorHAnsi" w:eastAsiaTheme="majorEastAsia" w:hAnsiTheme="majorHAnsi" w:cstheme="majorBidi"/>
                        <w:caps/>
                        <w:color w:val="000000" w:themeColor="text1"/>
                        <w:sz w:val="96"/>
                        <w:szCs w:val="96"/>
                        <w:lang w:val="fr-CA"/>
                      </w:rPr>
                      <w:t>3</w:t>
                    </w:r>
                    <w:r w:rsidR="003244D6">
                      <w:rPr>
                        <w:rFonts w:asciiTheme="majorHAnsi" w:eastAsiaTheme="majorEastAsia" w:hAnsiTheme="majorHAnsi" w:cstheme="majorBidi"/>
                        <w:caps/>
                        <w:color w:val="000000" w:themeColor="text1"/>
                        <w:sz w:val="96"/>
                        <w:szCs w:val="96"/>
                        <w:lang w:val="fr-CA"/>
                      </w:rPr>
                      <w:t>2</w:t>
                    </w:r>
                  </w:sdtContent>
                </w:sdt>
              </w:p>
            </w:tc>
          </w:tr>
          <w:tr w:rsidR="005A5297" w14:paraId="26E90F6A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3457080" w14:textId="77777777" w:rsidR="005A5297" w:rsidRDefault="005A5297">
                <w:pPr>
                  <w:pStyle w:val="Sansinterligne"/>
                  <w:rPr>
                    <w:color w:val="FEFAC9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69F9957F" w14:textId="77777777" w:rsidR="005A5297" w:rsidRDefault="003D1652">
                <w:r>
                  <w:rPr>
                    <w:noProof/>
                    <w:lang w:val="fr-CA" w:eastAsia="fr-CA"/>
                  </w:rPr>
                  <w:drawing>
                    <wp:inline distT="0" distB="0" distL="0" distR="0" wp14:anchorId="68DE3CAF" wp14:editId="30CB00AF">
                      <wp:extent cx="5201920" cy="3901440"/>
                      <wp:effectExtent l="19050" t="0" r="0" b="0"/>
                      <wp:docPr id="2" name="Image 1" descr="http://www.3datadesign.com/gallery/images/wallpapaers1/linux/33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3datadesign.com/gallery/images/wallpapaers1/linux/33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201920" cy="3901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A5297" w14:paraId="72979C24" w14:textId="77777777" w:rsidTr="006B1AD0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C7D0E" w:themeFill="accent2" w:themeFillShade="BF"/>
                <w:vAlign w:val="center"/>
              </w:tcPr>
              <w:p w14:paraId="56012D06" w14:textId="50E53060" w:rsidR="005A5297" w:rsidRDefault="00000000" w:rsidP="00397131">
                <w:pPr>
                  <w:pStyle w:val="Sansinterligne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date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r w:rsidR="003006F1">
                      <w:rPr>
                        <w:color w:val="FFFFFF" w:themeColor="background1"/>
                        <w:sz w:val="32"/>
                        <w:szCs w:val="32"/>
                      </w:rPr>
                      <w:t>Automne</w:t>
                    </w:r>
                    <w:r w:rsidR="004F78DC">
                      <w:rPr>
                        <w:color w:val="FFFFFF" w:themeColor="background1"/>
                        <w:sz w:val="32"/>
                        <w:szCs w:val="32"/>
                      </w:rPr>
                      <w:t xml:space="preserve"> 20</w:t>
                    </w:r>
                    <w:r w:rsidR="00DD35E9">
                      <w:rPr>
                        <w:color w:val="FFFFFF" w:themeColor="background1"/>
                        <w:sz w:val="32"/>
                        <w:szCs w:val="32"/>
                      </w:rPr>
                      <w:t>23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7C9163" w:themeFill="accent1" w:themeFillShade="BF"/>
                <w:tcMar>
                  <w:left w:w="216" w:type="dxa"/>
                </w:tcMar>
                <w:vAlign w:val="center"/>
              </w:tcPr>
              <w:p w14:paraId="06291F04" w14:textId="28D9633E" w:rsidR="005A5297" w:rsidRDefault="00000000" w:rsidP="00626C06">
                <w:pPr>
                  <w:pStyle w:val="Sansinterligne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b/>
                      <w:color w:val="FFFFFF" w:themeColor="background1"/>
                      <w:sz w:val="44"/>
                      <w:szCs w:val="40"/>
                    </w:rPr>
                    <w:alias w:val="Sous-titr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812CA0">
                      <w:rPr>
                        <w:b/>
                        <w:color w:val="FFFFFF" w:themeColor="background1"/>
                        <w:sz w:val="44"/>
                        <w:szCs w:val="40"/>
                        <w:lang w:val="fr-CA"/>
                      </w:rPr>
                      <w:t>Cahier de charge</w:t>
                    </w:r>
                    <w:r w:rsidR="00293A3C">
                      <w:rPr>
                        <w:b/>
                        <w:color w:val="FFFFFF" w:themeColor="background1"/>
                        <w:sz w:val="44"/>
                        <w:szCs w:val="40"/>
                        <w:lang w:val="fr-CA"/>
                      </w:rPr>
                      <w:t xml:space="preserve"> – Exemple 2</w:t>
                    </w:r>
                  </w:sdtContent>
                </w:sdt>
              </w:p>
            </w:tc>
          </w:tr>
          <w:tr w:rsidR="005A5297" w14:paraId="5E58EC2B" w14:textId="77777777" w:rsidTr="00A816F2">
            <w:trPr>
              <w:trHeight w:val="638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3D4DFA0E" w14:textId="77777777" w:rsidR="005A5297" w:rsidRDefault="005A5297">
                <w:pPr>
                  <w:pStyle w:val="Sansinterligne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14:paraId="737EB0FE" w14:textId="23541710" w:rsidR="005A5297" w:rsidRPr="00005962" w:rsidRDefault="00DD35E9" w:rsidP="00397131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>Le cahier de charge contient les spécifications techniques d'une configuration avec "Ubuntu Server 23.04".</w:t>
                </w:r>
              </w:p>
            </w:tc>
          </w:tr>
        </w:tbl>
      </w:sdtContent>
    </w:sdt>
    <w:p w14:paraId="14691D0B" w14:textId="77777777" w:rsidR="007F2752" w:rsidRDefault="007F2752">
      <w:r>
        <w:rPr>
          <w:caps/>
        </w:rPr>
        <w:br w:type="page"/>
      </w:r>
    </w:p>
    <w:tbl>
      <w:tblPr>
        <w:tblStyle w:val="Grilledutableau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9137"/>
      </w:tblGrid>
      <w:tr w:rsidR="0023471A" w14:paraId="3AC62A4E" w14:textId="77777777" w:rsidTr="00172583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1F8BE64C" w14:textId="77777777" w:rsidR="0023471A" w:rsidRDefault="0023471A" w:rsidP="00F56894">
            <w:pPr>
              <w:pStyle w:val="Titre1"/>
            </w:pPr>
          </w:p>
        </w:tc>
        <w:tc>
          <w:tcPr>
            <w:tcW w:w="236" w:type="dxa"/>
          </w:tcPr>
          <w:p w14:paraId="550EA708" w14:textId="77777777" w:rsidR="0023471A" w:rsidRDefault="0023471A" w:rsidP="00F56894">
            <w:pPr>
              <w:pStyle w:val="Titre1"/>
            </w:pPr>
          </w:p>
        </w:tc>
        <w:tc>
          <w:tcPr>
            <w:tcW w:w="9137" w:type="dxa"/>
            <w:shd w:val="clear" w:color="auto" w:fill="A5B592" w:themeFill="accent1"/>
          </w:tcPr>
          <w:p w14:paraId="2E2ACB4E" w14:textId="77777777" w:rsidR="0023471A" w:rsidRDefault="0023471A" w:rsidP="00F56894">
            <w:pPr>
              <w:pStyle w:val="Titre1"/>
            </w:pPr>
            <w:bookmarkStart w:id="0" w:name="_Toc500709128"/>
            <w:r w:rsidRPr="00172583">
              <w:rPr>
                <w:color w:val="222613" w:themeColor="text2" w:themeShade="80"/>
              </w:rPr>
              <w:t>Table des matiÈres</w:t>
            </w:r>
            <w:bookmarkEnd w:id="0"/>
          </w:p>
        </w:tc>
      </w:tr>
    </w:tbl>
    <w:sdt>
      <w:sdtPr>
        <w:rPr>
          <w:b w:val="0"/>
          <w:bCs w:val="0"/>
          <w:caps w:val="0"/>
          <w:noProof w:val="0"/>
          <w:color w:val="auto"/>
        </w:rPr>
        <w:id w:val="27612262"/>
        <w:docPartObj>
          <w:docPartGallery w:val="Table of Contents"/>
          <w:docPartUnique/>
        </w:docPartObj>
      </w:sdtPr>
      <w:sdtContent>
        <w:p w14:paraId="5F51CA4D" w14:textId="77777777" w:rsidR="00020E77" w:rsidRDefault="00020E77">
          <w:pPr>
            <w:pStyle w:val="TM1"/>
            <w:rPr>
              <w:b w:val="0"/>
              <w:bCs w:val="0"/>
              <w:caps w:val="0"/>
              <w:noProof w:val="0"/>
              <w:color w:val="auto"/>
            </w:rPr>
          </w:pPr>
        </w:p>
        <w:p w14:paraId="5FCACF40" w14:textId="77777777" w:rsidR="00823EA9" w:rsidRDefault="002B5237">
          <w:pPr>
            <w:pStyle w:val="TM1"/>
          </w:pPr>
          <w:r>
            <w:rPr>
              <w:b w:val="0"/>
              <w:bCs w:val="0"/>
              <w:caps w:val="0"/>
            </w:rPr>
            <w:tab/>
          </w:r>
          <w:r w:rsidR="00705AF5">
            <w:rPr>
              <w:b w:val="0"/>
              <w:bCs w:val="0"/>
              <w:caps w:val="0"/>
            </w:rPr>
            <w:fldChar w:fldCharType="begin"/>
          </w:r>
          <w:r w:rsidR="00705AF5">
            <w:rPr>
              <w:b w:val="0"/>
              <w:bCs w:val="0"/>
              <w:caps w:val="0"/>
            </w:rPr>
            <w:instrText xml:space="preserve"> TOC \o "1-3" \h \z \u </w:instrText>
          </w:r>
          <w:r w:rsidR="00705AF5">
            <w:rPr>
              <w:b w:val="0"/>
              <w:bCs w:val="0"/>
              <w:caps w:val="0"/>
            </w:rPr>
            <w:fldChar w:fldCharType="separate"/>
          </w:r>
        </w:p>
        <w:p w14:paraId="027DBDF2" w14:textId="77777777" w:rsidR="00823EA9" w:rsidRDefault="00000000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500709128" w:history="1">
            <w:r w:rsidR="00823EA9" w:rsidRPr="00F00FC8">
              <w:rPr>
                <w:rStyle w:val="Lienhypertexte"/>
              </w:rPr>
              <w:t>Table des matiÈres</w:t>
            </w:r>
            <w:r w:rsidR="00823EA9">
              <w:rPr>
                <w:webHidden/>
              </w:rPr>
              <w:tab/>
            </w:r>
            <w:r w:rsidR="00823EA9">
              <w:rPr>
                <w:webHidden/>
              </w:rPr>
              <w:fldChar w:fldCharType="begin"/>
            </w:r>
            <w:r w:rsidR="00823EA9">
              <w:rPr>
                <w:webHidden/>
              </w:rPr>
              <w:instrText xml:space="preserve"> PAGEREF _Toc500709128 \h </w:instrText>
            </w:r>
            <w:r w:rsidR="00823EA9">
              <w:rPr>
                <w:webHidden/>
              </w:rPr>
            </w:r>
            <w:r w:rsidR="00823EA9">
              <w:rPr>
                <w:webHidden/>
              </w:rPr>
              <w:fldChar w:fldCharType="separate"/>
            </w:r>
            <w:r w:rsidR="00823EA9">
              <w:rPr>
                <w:webHidden/>
              </w:rPr>
              <w:t>1</w:t>
            </w:r>
            <w:r w:rsidR="00823EA9">
              <w:rPr>
                <w:webHidden/>
              </w:rPr>
              <w:fldChar w:fldCharType="end"/>
            </w:r>
          </w:hyperlink>
        </w:p>
        <w:p w14:paraId="2CEC8B69" w14:textId="77777777" w:rsidR="00823EA9" w:rsidRDefault="00000000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500709129" w:history="1">
            <w:r w:rsidR="00823EA9" w:rsidRPr="00F00FC8">
              <w:rPr>
                <w:rStyle w:val="Lienhypertexte"/>
              </w:rPr>
              <w:t>Description gÉnÉrale du projet</w:t>
            </w:r>
            <w:r w:rsidR="00823EA9">
              <w:rPr>
                <w:webHidden/>
              </w:rPr>
              <w:tab/>
            </w:r>
            <w:r w:rsidR="00823EA9">
              <w:rPr>
                <w:webHidden/>
              </w:rPr>
              <w:fldChar w:fldCharType="begin"/>
            </w:r>
            <w:r w:rsidR="00823EA9">
              <w:rPr>
                <w:webHidden/>
              </w:rPr>
              <w:instrText xml:space="preserve"> PAGEREF _Toc500709129 \h </w:instrText>
            </w:r>
            <w:r w:rsidR="00823EA9">
              <w:rPr>
                <w:webHidden/>
              </w:rPr>
            </w:r>
            <w:r w:rsidR="00823EA9">
              <w:rPr>
                <w:webHidden/>
              </w:rPr>
              <w:fldChar w:fldCharType="separate"/>
            </w:r>
            <w:r w:rsidR="00823EA9">
              <w:rPr>
                <w:webHidden/>
              </w:rPr>
              <w:t>2</w:t>
            </w:r>
            <w:r w:rsidR="00823EA9">
              <w:rPr>
                <w:webHidden/>
              </w:rPr>
              <w:fldChar w:fldCharType="end"/>
            </w:r>
          </w:hyperlink>
        </w:p>
        <w:p w14:paraId="09AD1238" w14:textId="77777777" w:rsidR="00823EA9" w:rsidRDefault="00000000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500709130" w:history="1">
            <w:r w:rsidR="00823EA9" w:rsidRPr="00F00FC8">
              <w:rPr>
                <w:rStyle w:val="Lienhypertexte"/>
              </w:rPr>
              <w:t>Gestion des Utilisateurs et DES GROUPES</w:t>
            </w:r>
            <w:r w:rsidR="00823EA9">
              <w:rPr>
                <w:webHidden/>
              </w:rPr>
              <w:tab/>
            </w:r>
            <w:r w:rsidR="00823EA9">
              <w:rPr>
                <w:webHidden/>
              </w:rPr>
              <w:fldChar w:fldCharType="begin"/>
            </w:r>
            <w:r w:rsidR="00823EA9">
              <w:rPr>
                <w:webHidden/>
              </w:rPr>
              <w:instrText xml:space="preserve"> PAGEREF _Toc500709130 \h </w:instrText>
            </w:r>
            <w:r w:rsidR="00823EA9">
              <w:rPr>
                <w:webHidden/>
              </w:rPr>
            </w:r>
            <w:r w:rsidR="00823EA9">
              <w:rPr>
                <w:webHidden/>
              </w:rPr>
              <w:fldChar w:fldCharType="separate"/>
            </w:r>
            <w:r w:rsidR="00823EA9">
              <w:rPr>
                <w:webHidden/>
              </w:rPr>
              <w:t>2</w:t>
            </w:r>
            <w:r w:rsidR="00823EA9">
              <w:rPr>
                <w:webHidden/>
              </w:rPr>
              <w:fldChar w:fldCharType="end"/>
            </w:r>
          </w:hyperlink>
        </w:p>
        <w:p w14:paraId="4FA09502" w14:textId="77777777" w:rsidR="00823EA9" w:rsidRDefault="00000000">
          <w:pPr>
            <w:pStyle w:val="TM2"/>
            <w:rPr>
              <w:sz w:val="22"/>
              <w:szCs w:val="22"/>
              <w:lang w:val="fr-CA" w:eastAsia="fr-CA"/>
            </w:rPr>
          </w:pPr>
          <w:hyperlink w:anchor="_Toc500709131" w:history="1">
            <w:r w:rsidR="00823EA9" w:rsidRPr="00F00FC8">
              <w:rPr>
                <w:rStyle w:val="Lienhypertexte"/>
              </w:rPr>
              <w:t>Utilisateurs</w:t>
            </w:r>
            <w:r w:rsidR="00823EA9">
              <w:rPr>
                <w:webHidden/>
              </w:rPr>
              <w:tab/>
            </w:r>
            <w:r w:rsidR="00823EA9">
              <w:rPr>
                <w:webHidden/>
              </w:rPr>
              <w:fldChar w:fldCharType="begin"/>
            </w:r>
            <w:r w:rsidR="00823EA9">
              <w:rPr>
                <w:webHidden/>
              </w:rPr>
              <w:instrText xml:space="preserve"> PAGEREF _Toc500709131 \h </w:instrText>
            </w:r>
            <w:r w:rsidR="00823EA9">
              <w:rPr>
                <w:webHidden/>
              </w:rPr>
            </w:r>
            <w:r w:rsidR="00823EA9">
              <w:rPr>
                <w:webHidden/>
              </w:rPr>
              <w:fldChar w:fldCharType="separate"/>
            </w:r>
            <w:r w:rsidR="00823EA9">
              <w:rPr>
                <w:webHidden/>
              </w:rPr>
              <w:t>2</w:t>
            </w:r>
            <w:r w:rsidR="00823EA9">
              <w:rPr>
                <w:webHidden/>
              </w:rPr>
              <w:fldChar w:fldCharType="end"/>
            </w:r>
          </w:hyperlink>
        </w:p>
        <w:p w14:paraId="5E813D13" w14:textId="77777777" w:rsidR="00823EA9" w:rsidRDefault="00000000">
          <w:pPr>
            <w:pStyle w:val="TM2"/>
            <w:rPr>
              <w:sz w:val="22"/>
              <w:szCs w:val="22"/>
              <w:lang w:val="fr-CA" w:eastAsia="fr-CA"/>
            </w:rPr>
          </w:pPr>
          <w:hyperlink w:anchor="_Toc500709132" w:history="1">
            <w:r w:rsidR="00823EA9" w:rsidRPr="00F00FC8">
              <w:rPr>
                <w:rStyle w:val="Lienhypertexte"/>
              </w:rPr>
              <w:t>Groupes</w:t>
            </w:r>
            <w:r w:rsidR="00823EA9">
              <w:rPr>
                <w:webHidden/>
              </w:rPr>
              <w:tab/>
            </w:r>
            <w:r w:rsidR="00823EA9">
              <w:rPr>
                <w:webHidden/>
              </w:rPr>
              <w:fldChar w:fldCharType="begin"/>
            </w:r>
            <w:r w:rsidR="00823EA9">
              <w:rPr>
                <w:webHidden/>
              </w:rPr>
              <w:instrText xml:space="preserve"> PAGEREF _Toc500709132 \h </w:instrText>
            </w:r>
            <w:r w:rsidR="00823EA9">
              <w:rPr>
                <w:webHidden/>
              </w:rPr>
            </w:r>
            <w:r w:rsidR="00823EA9">
              <w:rPr>
                <w:webHidden/>
              </w:rPr>
              <w:fldChar w:fldCharType="separate"/>
            </w:r>
            <w:r w:rsidR="00823EA9">
              <w:rPr>
                <w:webHidden/>
              </w:rPr>
              <w:t>2</w:t>
            </w:r>
            <w:r w:rsidR="00823EA9">
              <w:rPr>
                <w:webHidden/>
              </w:rPr>
              <w:fldChar w:fldCharType="end"/>
            </w:r>
          </w:hyperlink>
        </w:p>
        <w:p w14:paraId="1F10E975" w14:textId="77777777" w:rsidR="00823EA9" w:rsidRDefault="00000000">
          <w:pPr>
            <w:pStyle w:val="TM2"/>
            <w:rPr>
              <w:sz w:val="22"/>
              <w:szCs w:val="22"/>
              <w:lang w:val="fr-CA" w:eastAsia="fr-CA"/>
            </w:rPr>
          </w:pPr>
          <w:hyperlink w:anchor="_Toc500709133" w:history="1">
            <w:r w:rsidR="00823EA9" w:rsidRPr="00F00FC8">
              <w:rPr>
                <w:rStyle w:val="Lienhypertexte"/>
              </w:rPr>
              <w:t>Dossier personnel des utilisateurs</w:t>
            </w:r>
            <w:r w:rsidR="00823EA9">
              <w:rPr>
                <w:webHidden/>
              </w:rPr>
              <w:tab/>
            </w:r>
            <w:r w:rsidR="00823EA9">
              <w:rPr>
                <w:webHidden/>
              </w:rPr>
              <w:fldChar w:fldCharType="begin"/>
            </w:r>
            <w:r w:rsidR="00823EA9">
              <w:rPr>
                <w:webHidden/>
              </w:rPr>
              <w:instrText xml:space="preserve"> PAGEREF _Toc500709133 \h </w:instrText>
            </w:r>
            <w:r w:rsidR="00823EA9">
              <w:rPr>
                <w:webHidden/>
              </w:rPr>
            </w:r>
            <w:r w:rsidR="00823EA9">
              <w:rPr>
                <w:webHidden/>
              </w:rPr>
              <w:fldChar w:fldCharType="separate"/>
            </w:r>
            <w:r w:rsidR="00823EA9">
              <w:rPr>
                <w:webHidden/>
              </w:rPr>
              <w:t>3</w:t>
            </w:r>
            <w:r w:rsidR="00823EA9">
              <w:rPr>
                <w:webHidden/>
              </w:rPr>
              <w:fldChar w:fldCharType="end"/>
            </w:r>
          </w:hyperlink>
        </w:p>
        <w:p w14:paraId="66D8E207" w14:textId="77777777" w:rsidR="00823EA9" w:rsidRDefault="00000000">
          <w:pPr>
            <w:pStyle w:val="TM2"/>
            <w:rPr>
              <w:sz w:val="22"/>
              <w:szCs w:val="22"/>
              <w:lang w:val="fr-CA" w:eastAsia="fr-CA"/>
            </w:rPr>
          </w:pPr>
          <w:hyperlink w:anchor="_Toc500709134" w:history="1">
            <w:r w:rsidR="00823EA9" w:rsidRPr="00F00FC8">
              <w:rPr>
                <w:rStyle w:val="Lienhypertexte"/>
              </w:rPr>
              <w:t>Consignes sur la programmation</w:t>
            </w:r>
            <w:r w:rsidR="00823EA9">
              <w:rPr>
                <w:webHidden/>
              </w:rPr>
              <w:tab/>
            </w:r>
            <w:r w:rsidR="00823EA9">
              <w:rPr>
                <w:webHidden/>
              </w:rPr>
              <w:fldChar w:fldCharType="begin"/>
            </w:r>
            <w:r w:rsidR="00823EA9">
              <w:rPr>
                <w:webHidden/>
              </w:rPr>
              <w:instrText xml:space="preserve"> PAGEREF _Toc500709134 \h </w:instrText>
            </w:r>
            <w:r w:rsidR="00823EA9">
              <w:rPr>
                <w:webHidden/>
              </w:rPr>
            </w:r>
            <w:r w:rsidR="00823EA9">
              <w:rPr>
                <w:webHidden/>
              </w:rPr>
              <w:fldChar w:fldCharType="separate"/>
            </w:r>
            <w:r w:rsidR="00823EA9">
              <w:rPr>
                <w:webHidden/>
              </w:rPr>
              <w:t>3</w:t>
            </w:r>
            <w:r w:rsidR="00823EA9">
              <w:rPr>
                <w:webHidden/>
              </w:rPr>
              <w:fldChar w:fldCharType="end"/>
            </w:r>
          </w:hyperlink>
        </w:p>
        <w:p w14:paraId="29640D0C" w14:textId="77777777" w:rsidR="00823EA9" w:rsidRDefault="00000000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500709135" w:history="1">
            <w:r w:rsidR="00823EA9" w:rsidRPr="00F00FC8">
              <w:rPr>
                <w:rStyle w:val="Lienhypertexte"/>
              </w:rPr>
              <w:t>Dossier supplÉmentaire</w:t>
            </w:r>
            <w:r w:rsidR="00823EA9">
              <w:rPr>
                <w:webHidden/>
              </w:rPr>
              <w:tab/>
            </w:r>
            <w:r w:rsidR="00823EA9">
              <w:rPr>
                <w:webHidden/>
              </w:rPr>
              <w:fldChar w:fldCharType="begin"/>
            </w:r>
            <w:r w:rsidR="00823EA9">
              <w:rPr>
                <w:webHidden/>
              </w:rPr>
              <w:instrText xml:space="preserve"> PAGEREF _Toc500709135 \h </w:instrText>
            </w:r>
            <w:r w:rsidR="00823EA9">
              <w:rPr>
                <w:webHidden/>
              </w:rPr>
            </w:r>
            <w:r w:rsidR="00823EA9">
              <w:rPr>
                <w:webHidden/>
              </w:rPr>
              <w:fldChar w:fldCharType="separate"/>
            </w:r>
            <w:r w:rsidR="00823EA9">
              <w:rPr>
                <w:webHidden/>
              </w:rPr>
              <w:t>3</w:t>
            </w:r>
            <w:r w:rsidR="00823EA9">
              <w:rPr>
                <w:webHidden/>
              </w:rPr>
              <w:fldChar w:fldCharType="end"/>
            </w:r>
          </w:hyperlink>
        </w:p>
        <w:p w14:paraId="7E554B6A" w14:textId="77777777" w:rsidR="00823EA9" w:rsidRDefault="00000000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500709136" w:history="1">
            <w:r w:rsidR="00823EA9" w:rsidRPr="00F00FC8">
              <w:rPr>
                <w:rStyle w:val="Lienhypertexte"/>
              </w:rPr>
              <w:t>Remise du script</w:t>
            </w:r>
            <w:r w:rsidR="00823EA9">
              <w:rPr>
                <w:webHidden/>
              </w:rPr>
              <w:tab/>
            </w:r>
            <w:r w:rsidR="00823EA9">
              <w:rPr>
                <w:webHidden/>
              </w:rPr>
              <w:fldChar w:fldCharType="begin"/>
            </w:r>
            <w:r w:rsidR="00823EA9">
              <w:rPr>
                <w:webHidden/>
              </w:rPr>
              <w:instrText xml:space="preserve"> PAGEREF _Toc500709136 \h </w:instrText>
            </w:r>
            <w:r w:rsidR="00823EA9">
              <w:rPr>
                <w:webHidden/>
              </w:rPr>
            </w:r>
            <w:r w:rsidR="00823EA9">
              <w:rPr>
                <w:webHidden/>
              </w:rPr>
              <w:fldChar w:fldCharType="separate"/>
            </w:r>
            <w:r w:rsidR="00823EA9">
              <w:rPr>
                <w:webHidden/>
              </w:rPr>
              <w:t>3</w:t>
            </w:r>
            <w:r w:rsidR="00823EA9">
              <w:rPr>
                <w:webHidden/>
              </w:rPr>
              <w:fldChar w:fldCharType="end"/>
            </w:r>
          </w:hyperlink>
        </w:p>
        <w:p w14:paraId="293B1B58" w14:textId="77777777" w:rsidR="005A0B10" w:rsidRDefault="00705AF5">
          <w:r>
            <w:rPr>
              <w:b/>
              <w:bCs/>
              <w:caps/>
              <w:noProof/>
              <w:color w:val="444D26" w:themeColor="text2"/>
            </w:rPr>
            <w:fldChar w:fldCharType="end"/>
          </w:r>
        </w:p>
      </w:sdtContent>
    </w:sdt>
    <w:p w14:paraId="5B94BFEE" w14:textId="77777777" w:rsidR="00020E77" w:rsidRDefault="00020E77">
      <w:r>
        <w:rPr>
          <w:caps/>
        </w:rPr>
        <w:br w:type="page"/>
      </w:r>
    </w:p>
    <w:tbl>
      <w:tblPr>
        <w:tblStyle w:val="Grilledutableau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8996"/>
      </w:tblGrid>
      <w:tr w:rsidR="00541AF7" w14:paraId="18E02A23" w14:textId="77777777" w:rsidTr="00172583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7493F9CE" w14:textId="77777777" w:rsidR="00541AF7" w:rsidRDefault="00541AF7" w:rsidP="00B51C29">
            <w:pPr>
              <w:pStyle w:val="Titre1"/>
            </w:pPr>
          </w:p>
        </w:tc>
        <w:tc>
          <w:tcPr>
            <w:tcW w:w="236" w:type="dxa"/>
          </w:tcPr>
          <w:p w14:paraId="6BE346B3" w14:textId="77777777" w:rsidR="00541AF7" w:rsidRDefault="00541AF7" w:rsidP="00B51C29">
            <w:pPr>
              <w:pStyle w:val="Titre1"/>
            </w:pPr>
          </w:p>
        </w:tc>
        <w:tc>
          <w:tcPr>
            <w:tcW w:w="8996" w:type="dxa"/>
            <w:shd w:val="clear" w:color="auto" w:fill="A5B592" w:themeFill="accent1"/>
          </w:tcPr>
          <w:p w14:paraId="091C2C67" w14:textId="77777777" w:rsidR="00541AF7" w:rsidRDefault="00541AF7" w:rsidP="000A0845">
            <w:pPr>
              <w:pStyle w:val="Titre1"/>
            </w:pPr>
            <w:bookmarkStart w:id="1" w:name="_Toc500709129"/>
            <w:r w:rsidRPr="00172583">
              <w:rPr>
                <w:color w:val="222613" w:themeColor="text2" w:themeShade="80"/>
              </w:rPr>
              <w:t>Description g</w:t>
            </w:r>
            <w:r w:rsidR="000A0845">
              <w:rPr>
                <w:color w:val="222613" w:themeColor="text2" w:themeShade="80"/>
              </w:rPr>
              <w:t>É</w:t>
            </w:r>
            <w:r w:rsidRPr="00172583">
              <w:rPr>
                <w:color w:val="222613" w:themeColor="text2" w:themeShade="80"/>
              </w:rPr>
              <w:t>n</w:t>
            </w:r>
            <w:r w:rsidR="000A0845">
              <w:rPr>
                <w:color w:val="222613" w:themeColor="text2" w:themeShade="80"/>
              </w:rPr>
              <w:t>É</w:t>
            </w:r>
            <w:r w:rsidRPr="00172583">
              <w:rPr>
                <w:color w:val="222613" w:themeColor="text2" w:themeShade="80"/>
              </w:rPr>
              <w:t>rale du projet</w:t>
            </w:r>
            <w:bookmarkEnd w:id="1"/>
          </w:p>
        </w:tc>
      </w:tr>
    </w:tbl>
    <w:p w14:paraId="6ABD3576" w14:textId="7ADAF12B" w:rsidR="00F56894" w:rsidRDefault="00873F23" w:rsidP="00652E77">
      <w:pPr>
        <w:spacing w:after="0"/>
        <w:rPr>
          <w:sz w:val="28"/>
        </w:rPr>
      </w:pPr>
      <w:r>
        <w:rPr>
          <w:sz w:val="28"/>
        </w:rPr>
        <w:t xml:space="preserve">Vous êtes chargé de </w:t>
      </w:r>
      <w:r w:rsidR="00D06E8B">
        <w:rPr>
          <w:sz w:val="28"/>
        </w:rPr>
        <w:t>préparer</w:t>
      </w:r>
      <w:r w:rsidR="00911CE5">
        <w:rPr>
          <w:sz w:val="28"/>
        </w:rPr>
        <w:t xml:space="preserve"> un serveur </w:t>
      </w:r>
      <w:r w:rsidR="00D06E8B">
        <w:rPr>
          <w:sz w:val="28"/>
        </w:rPr>
        <w:t xml:space="preserve">avec </w:t>
      </w:r>
      <w:r w:rsidR="00C7496B">
        <w:rPr>
          <w:sz w:val="28"/>
        </w:rPr>
        <w:t>"</w:t>
      </w:r>
      <w:r w:rsidR="00CF3EE4">
        <w:rPr>
          <w:sz w:val="28"/>
        </w:rPr>
        <w:t>Ubuntu</w:t>
      </w:r>
      <w:r w:rsidR="00D06E8B">
        <w:rPr>
          <w:sz w:val="28"/>
        </w:rPr>
        <w:t xml:space="preserve"> Server 23.04</w:t>
      </w:r>
      <w:r w:rsidR="00C7496B">
        <w:rPr>
          <w:sz w:val="28"/>
        </w:rPr>
        <w:t>"</w:t>
      </w:r>
      <w:r w:rsidR="00911CE5">
        <w:rPr>
          <w:sz w:val="28"/>
        </w:rPr>
        <w:t>.</w:t>
      </w:r>
    </w:p>
    <w:p w14:paraId="77B8EB45" w14:textId="77777777" w:rsidR="00A935A1" w:rsidRDefault="00A935A1" w:rsidP="00652E77">
      <w:pPr>
        <w:spacing w:after="0"/>
        <w:rPr>
          <w:sz w:val="28"/>
        </w:rPr>
      </w:pPr>
    </w:p>
    <w:p w14:paraId="0C26BC7E" w14:textId="77777777" w:rsidR="00A935A1" w:rsidRDefault="00A935A1" w:rsidP="00652E77">
      <w:pPr>
        <w:spacing w:after="0"/>
        <w:rPr>
          <w:sz w:val="28"/>
        </w:rPr>
      </w:pPr>
      <w:r>
        <w:rPr>
          <w:sz w:val="28"/>
        </w:rPr>
        <w:t xml:space="preserve">Votre script doit inclure des </w:t>
      </w:r>
      <w:proofErr w:type="gramStart"/>
      <w:r>
        <w:rPr>
          <w:sz w:val="28"/>
        </w:rPr>
        <w:t>commentaires:</w:t>
      </w:r>
      <w:proofErr w:type="gramEnd"/>
    </w:p>
    <w:p w14:paraId="4519DC27" w14:textId="77777777" w:rsidR="00A935A1" w:rsidRDefault="00A935A1" w:rsidP="00A935A1">
      <w:pPr>
        <w:pStyle w:val="Paragraphedeliste"/>
        <w:numPr>
          <w:ilvl w:val="0"/>
          <w:numId w:val="38"/>
        </w:numPr>
        <w:spacing w:after="0"/>
        <w:rPr>
          <w:sz w:val="28"/>
        </w:rPr>
      </w:pPr>
      <w:r>
        <w:rPr>
          <w:sz w:val="28"/>
        </w:rPr>
        <w:t>Votre prénom et votre nom de famille</w:t>
      </w:r>
    </w:p>
    <w:p w14:paraId="0C1FAEB8" w14:textId="77777777" w:rsidR="00A935A1" w:rsidRDefault="00A935A1" w:rsidP="00A935A1">
      <w:pPr>
        <w:pStyle w:val="Paragraphedeliste"/>
        <w:numPr>
          <w:ilvl w:val="0"/>
          <w:numId w:val="38"/>
        </w:numPr>
        <w:spacing w:after="0"/>
        <w:rPr>
          <w:sz w:val="28"/>
        </w:rPr>
      </w:pPr>
      <w:r>
        <w:rPr>
          <w:sz w:val="28"/>
        </w:rPr>
        <w:t>La date de création de votre script</w:t>
      </w:r>
    </w:p>
    <w:p w14:paraId="367E878F" w14:textId="77777777" w:rsidR="00A935A1" w:rsidRDefault="00A935A1" w:rsidP="00A935A1">
      <w:pPr>
        <w:pStyle w:val="Paragraphedeliste"/>
        <w:numPr>
          <w:ilvl w:val="0"/>
          <w:numId w:val="38"/>
        </w:numPr>
        <w:spacing w:after="0"/>
        <w:rPr>
          <w:sz w:val="28"/>
        </w:rPr>
      </w:pPr>
      <w:r>
        <w:rPr>
          <w:sz w:val="28"/>
        </w:rPr>
        <w:t>Le but du script</w:t>
      </w:r>
    </w:p>
    <w:p w14:paraId="2F235410" w14:textId="77777777" w:rsidR="00A935A1" w:rsidRPr="00A935A1" w:rsidRDefault="00A935A1" w:rsidP="00A935A1">
      <w:pPr>
        <w:pStyle w:val="Paragraphedeliste"/>
        <w:numPr>
          <w:ilvl w:val="0"/>
          <w:numId w:val="38"/>
        </w:numPr>
        <w:spacing w:after="0"/>
        <w:rPr>
          <w:sz w:val="28"/>
        </w:rPr>
      </w:pPr>
      <w:r>
        <w:rPr>
          <w:sz w:val="28"/>
        </w:rPr>
        <w:t>…</w:t>
      </w:r>
    </w:p>
    <w:p w14:paraId="795CBEDA" w14:textId="77777777" w:rsidR="00472D07" w:rsidRPr="004613F3" w:rsidRDefault="00472D07" w:rsidP="00F96EC5">
      <w:pPr>
        <w:pStyle w:val="Sansinterligne"/>
        <w:rPr>
          <w:sz w:val="28"/>
          <w:szCs w:val="28"/>
        </w:rPr>
      </w:pPr>
    </w:p>
    <w:p w14:paraId="7612B79D" w14:textId="77777777" w:rsidR="001736BF" w:rsidRDefault="00282279" w:rsidP="0055400F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V</w:t>
      </w:r>
      <w:r w:rsidR="0065221A">
        <w:rPr>
          <w:sz w:val="28"/>
          <w:szCs w:val="28"/>
        </w:rPr>
        <w:t xml:space="preserve">ous devez </w:t>
      </w:r>
      <w:proofErr w:type="gramStart"/>
      <w:r w:rsidR="0065221A">
        <w:rPr>
          <w:sz w:val="28"/>
          <w:szCs w:val="28"/>
        </w:rPr>
        <w:t>faire</w:t>
      </w:r>
      <w:proofErr w:type="gramEnd"/>
      <w:r w:rsidR="0065221A">
        <w:rPr>
          <w:sz w:val="28"/>
          <w:szCs w:val="28"/>
        </w:rPr>
        <w:t xml:space="preserve"> le travail </w:t>
      </w:r>
      <w:r w:rsidR="004D1EF7">
        <w:rPr>
          <w:sz w:val="28"/>
          <w:szCs w:val="28"/>
        </w:rPr>
        <w:t>qu</w:t>
      </w:r>
      <w:r w:rsidR="001736BF">
        <w:rPr>
          <w:sz w:val="28"/>
          <w:szCs w:val="28"/>
        </w:rPr>
        <w:t>i est demandé dans ce document</w:t>
      </w:r>
      <w:r w:rsidR="00107A7C">
        <w:rPr>
          <w:sz w:val="28"/>
          <w:szCs w:val="28"/>
        </w:rPr>
        <w:t>.</w:t>
      </w:r>
    </w:p>
    <w:p w14:paraId="471AFD24" w14:textId="77777777" w:rsidR="009730F6" w:rsidRPr="00A40675" w:rsidRDefault="009730F6" w:rsidP="0055400F">
      <w:pPr>
        <w:pStyle w:val="Sansinterligne"/>
        <w:rPr>
          <w:b/>
          <w:sz w:val="28"/>
          <w:szCs w:val="28"/>
          <w:lang w:val="fr-CA"/>
        </w:rPr>
      </w:pPr>
      <w:r w:rsidRPr="00A40675">
        <w:rPr>
          <w:b/>
          <w:sz w:val="28"/>
          <w:szCs w:val="28"/>
        </w:rPr>
        <w:t>Avant de commencer à coder, je vous conseille de lire ce document au complet.</w:t>
      </w:r>
    </w:p>
    <w:p w14:paraId="716E38B3" w14:textId="77777777" w:rsidR="00EF716F" w:rsidRPr="00961BB1" w:rsidRDefault="00EF716F" w:rsidP="00961BB1">
      <w:pPr>
        <w:pStyle w:val="Sansinterligne"/>
        <w:rPr>
          <w:sz w:val="28"/>
          <w:szCs w:val="28"/>
        </w:rPr>
      </w:pPr>
      <w:bookmarkStart w:id="2" w:name="_Toc38365931"/>
      <w:bookmarkStart w:id="3" w:name="_Toc165116082"/>
    </w:p>
    <w:p w14:paraId="2C821713" w14:textId="77777777" w:rsidR="00E73CFF" w:rsidRPr="00053BA2" w:rsidRDefault="00E73CFF" w:rsidP="00053BA2">
      <w:pPr>
        <w:pStyle w:val="Sansinterligne"/>
        <w:rPr>
          <w:sz w:val="28"/>
          <w:szCs w:val="28"/>
        </w:rPr>
      </w:pPr>
    </w:p>
    <w:tbl>
      <w:tblPr>
        <w:tblStyle w:val="Grilledutableau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9137"/>
      </w:tblGrid>
      <w:tr w:rsidR="00880D68" w14:paraId="7274A902" w14:textId="77777777" w:rsidTr="00172583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15BC0B0C" w14:textId="77777777" w:rsidR="00880D68" w:rsidRDefault="00880D68" w:rsidP="00F048AE">
            <w:pPr>
              <w:pStyle w:val="Titre1"/>
              <w:spacing w:before="0" w:after="0"/>
            </w:pPr>
          </w:p>
        </w:tc>
        <w:tc>
          <w:tcPr>
            <w:tcW w:w="236" w:type="dxa"/>
          </w:tcPr>
          <w:p w14:paraId="6A008859" w14:textId="77777777" w:rsidR="00880D68" w:rsidRDefault="00880D68" w:rsidP="00F048AE">
            <w:pPr>
              <w:pStyle w:val="Titre1"/>
              <w:spacing w:before="0" w:after="0"/>
            </w:pPr>
          </w:p>
        </w:tc>
        <w:tc>
          <w:tcPr>
            <w:tcW w:w="9137" w:type="dxa"/>
            <w:shd w:val="clear" w:color="auto" w:fill="A5B592" w:themeFill="accent1"/>
          </w:tcPr>
          <w:p w14:paraId="317BB8FE" w14:textId="77777777" w:rsidR="00880D68" w:rsidRDefault="007304D0" w:rsidP="00F048AE">
            <w:pPr>
              <w:pStyle w:val="Titre1"/>
              <w:spacing w:before="0" w:after="0"/>
            </w:pPr>
            <w:bookmarkStart w:id="4" w:name="_Toc500709130"/>
            <w:r>
              <w:rPr>
                <w:color w:val="222613" w:themeColor="text2" w:themeShade="80"/>
              </w:rPr>
              <w:t xml:space="preserve">Gestion des </w:t>
            </w:r>
            <w:r w:rsidR="00283D91">
              <w:rPr>
                <w:color w:val="222613" w:themeColor="text2" w:themeShade="80"/>
              </w:rPr>
              <w:t>Utilisateurs</w:t>
            </w:r>
            <w:r w:rsidR="002C7127">
              <w:rPr>
                <w:color w:val="222613" w:themeColor="text2" w:themeShade="80"/>
              </w:rPr>
              <w:t xml:space="preserve"> et DES GROUPES</w:t>
            </w:r>
            <w:bookmarkEnd w:id="4"/>
          </w:p>
        </w:tc>
      </w:tr>
    </w:tbl>
    <w:p w14:paraId="3CF53AA4" w14:textId="77777777" w:rsidR="003A4E56" w:rsidRDefault="00843A02" w:rsidP="00A2785E">
      <w:pPr>
        <w:spacing w:after="0"/>
        <w:rPr>
          <w:sz w:val="28"/>
          <w:szCs w:val="28"/>
        </w:rPr>
      </w:pPr>
      <w:bookmarkStart w:id="5" w:name="_Toc165116084"/>
      <w:r w:rsidRPr="0010302C">
        <w:rPr>
          <w:sz w:val="28"/>
          <w:szCs w:val="28"/>
        </w:rPr>
        <w:t xml:space="preserve">Vous devez créer les utilisateurs </w:t>
      </w:r>
      <w:r w:rsidR="00AA463D" w:rsidRPr="0010302C">
        <w:rPr>
          <w:sz w:val="28"/>
          <w:szCs w:val="28"/>
        </w:rPr>
        <w:t xml:space="preserve">et les groupes </w:t>
      </w:r>
      <w:r w:rsidRPr="0010302C">
        <w:rPr>
          <w:sz w:val="28"/>
          <w:szCs w:val="28"/>
        </w:rPr>
        <w:t xml:space="preserve">décrits </w:t>
      </w:r>
      <w:r w:rsidR="002A20FB" w:rsidRPr="0010302C">
        <w:rPr>
          <w:sz w:val="28"/>
          <w:szCs w:val="28"/>
        </w:rPr>
        <w:t>dans les rubriques qui suivent.</w:t>
      </w:r>
    </w:p>
    <w:p w14:paraId="0084AF89" w14:textId="38581298" w:rsidR="008F3522" w:rsidRDefault="00F14F1E" w:rsidP="00A2785E">
      <w:pPr>
        <w:spacing w:after="0"/>
        <w:rPr>
          <w:sz w:val="28"/>
          <w:szCs w:val="28"/>
        </w:rPr>
      </w:pPr>
      <w:r w:rsidRPr="0010302C">
        <w:rPr>
          <w:sz w:val="28"/>
          <w:szCs w:val="28"/>
        </w:rPr>
        <w:t xml:space="preserve">Tous les utilisateurs devront avoir le mot de passe </w:t>
      </w:r>
      <w:r w:rsidR="00C93548">
        <w:rPr>
          <w:b/>
          <w:sz w:val="28"/>
          <w:szCs w:val="28"/>
        </w:rPr>
        <w:t>S</w:t>
      </w:r>
      <w:r w:rsidR="00B6468B">
        <w:rPr>
          <w:b/>
          <w:sz w:val="28"/>
          <w:szCs w:val="28"/>
        </w:rPr>
        <w:t>ecret</w:t>
      </w:r>
      <w:r w:rsidR="009E46BA">
        <w:rPr>
          <w:b/>
          <w:sz w:val="28"/>
          <w:szCs w:val="28"/>
        </w:rPr>
        <w:t>1</w:t>
      </w:r>
      <w:r w:rsidR="000431EC" w:rsidRPr="00CF17EC">
        <w:rPr>
          <w:sz w:val="24"/>
          <w:szCs w:val="28"/>
        </w:rPr>
        <w:t>.</w:t>
      </w:r>
    </w:p>
    <w:p w14:paraId="7D4ECD58" w14:textId="77777777" w:rsidR="00F048AE" w:rsidRPr="00F048AE" w:rsidRDefault="00F048AE" w:rsidP="00A2785E">
      <w:pPr>
        <w:spacing w:after="0"/>
        <w:rPr>
          <w:sz w:val="28"/>
          <w:szCs w:val="28"/>
        </w:rPr>
      </w:pPr>
    </w:p>
    <w:p w14:paraId="53289A1C" w14:textId="77777777" w:rsidR="00A92A98" w:rsidRPr="00172583" w:rsidRDefault="00DC58DB" w:rsidP="00F048AE">
      <w:pPr>
        <w:pStyle w:val="Soussection"/>
        <w:shd w:val="clear" w:color="auto" w:fill="F3A447" w:themeFill="accent2"/>
        <w:spacing w:before="0" w:after="0"/>
        <w:rPr>
          <w:color w:val="000000" w:themeColor="text1"/>
        </w:rPr>
      </w:pPr>
      <w:bookmarkStart w:id="6" w:name="_Toc165116062"/>
      <w:bookmarkStart w:id="7" w:name="_Toc500709131"/>
      <w:r>
        <w:rPr>
          <w:color w:val="000000" w:themeColor="text1"/>
        </w:rPr>
        <w:t>Utilisateur</w:t>
      </w:r>
      <w:bookmarkEnd w:id="6"/>
      <w:r w:rsidR="00843A02">
        <w:rPr>
          <w:color w:val="000000" w:themeColor="text1"/>
        </w:rPr>
        <w:t>s</w:t>
      </w:r>
      <w:bookmarkEnd w:id="7"/>
    </w:p>
    <w:p w14:paraId="57AD1430" w14:textId="77777777" w:rsidR="00843A02" w:rsidRDefault="00843A02" w:rsidP="00026F9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Les utilisateurs suivants devront être </w:t>
      </w:r>
      <w:proofErr w:type="gramStart"/>
      <w:r>
        <w:rPr>
          <w:sz w:val="28"/>
          <w:szCs w:val="28"/>
        </w:rPr>
        <w:t>créés:</w:t>
      </w:r>
      <w:proofErr w:type="gramEnd"/>
    </w:p>
    <w:p w14:paraId="25EC647C" w14:textId="77777777" w:rsidR="00EE6510" w:rsidRDefault="00E339A6" w:rsidP="00026F9F">
      <w:pPr>
        <w:pStyle w:val="Paragraphedeliste"/>
        <w:numPr>
          <w:ilvl w:val="0"/>
          <w:numId w:val="24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ada</w:t>
      </w:r>
      <w:proofErr w:type="gramEnd"/>
    </w:p>
    <w:p w14:paraId="78D7A3DD" w14:textId="77777777" w:rsidR="00EE6510" w:rsidRDefault="00E339A6" w:rsidP="00026F9F">
      <w:pPr>
        <w:pStyle w:val="Paragraphedeliste"/>
        <w:numPr>
          <w:ilvl w:val="0"/>
          <w:numId w:val="24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pascal</w:t>
      </w:r>
      <w:proofErr w:type="gramEnd"/>
    </w:p>
    <w:p w14:paraId="03B645AE" w14:textId="77777777" w:rsidR="00DB1798" w:rsidRDefault="00DB1798" w:rsidP="00026F9F">
      <w:pPr>
        <w:pStyle w:val="Paragraphedeliste"/>
        <w:spacing w:after="0"/>
        <w:ind w:left="0"/>
        <w:rPr>
          <w:sz w:val="28"/>
          <w:szCs w:val="28"/>
        </w:rPr>
      </w:pPr>
    </w:p>
    <w:p w14:paraId="029BE960" w14:textId="77777777" w:rsidR="000933D0" w:rsidRDefault="001652CC" w:rsidP="00026F9F">
      <w:pPr>
        <w:pStyle w:val="Paragraphedeliste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>En plus, v</w:t>
      </w:r>
      <w:r w:rsidR="000933D0">
        <w:rPr>
          <w:sz w:val="28"/>
          <w:szCs w:val="28"/>
        </w:rPr>
        <w:t xml:space="preserve">ous devez créer </w:t>
      </w:r>
      <w:r w:rsidR="006E6E41">
        <w:rPr>
          <w:sz w:val="28"/>
          <w:szCs w:val="28"/>
        </w:rPr>
        <w:t>1</w:t>
      </w:r>
      <w:r w:rsidR="007621AD">
        <w:rPr>
          <w:sz w:val="28"/>
          <w:szCs w:val="28"/>
        </w:rPr>
        <w:t>0</w:t>
      </w:r>
      <w:r w:rsidR="000933D0">
        <w:rPr>
          <w:sz w:val="28"/>
          <w:szCs w:val="28"/>
        </w:rPr>
        <w:t xml:space="preserve"> utilisateurs </w:t>
      </w:r>
      <w:r w:rsidR="0023522A" w:rsidRPr="003E5BDA">
        <w:rPr>
          <w:b/>
          <w:sz w:val="28"/>
          <w:szCs w:val="28"/>
        </w:rPr>
        <w:t>etu01</w:t>
      </w:r>
      <w:r w:rsidR="000933D0">
        <w:rPr>
          <w:sz w:val="28"/>
          <w:szCs w:val="28"/>
        </w:rPr>
        <w:t xml:space="preserve"> à </w:t>
      </w:r>
      <w:r w:rsidR="0023522A" w:rsidRPr="003E5BDA">
        <w:rPr>
          <w:b/>
          <w:sz w:val="28"/>
          <w:szCs w:val="28"/>
        </w:rPr>
        <w:t>etu</w:t>
      </w:r>
      <w:r w:rsidR="003E5BDA">
        <w:rPr>
          <w:b/>
          <w:sz w:val="28"/>
          <w:szCs w:val="28"/>
        </w:rPr>
        <w:t>1</w:t>
      </w:r>
      <w:r w:rsidR="0023522A" w:rsidRPr="003E5BDA">
        <w:rPr>
          <w:b/>
          <w:sz w:val="28"/>
          <w:szCs w:val="28"/>
        </w:rPr>
        <w:t>0</w:t>
      </w:r>
      <w:r w:rsidR="002F4D77">
        <w:rPr>
          <w:sz w:val="28"/>
          <w:szCs w:val="28"/>
        </w:rPr>
        <w:t>.</w:t>
      </w:r>
    </w:p>
    <w:p w14:paraId="3254AE17" w14:textId="77777777" w:rsidR="00F048AE" w:rsidRDefault="00F048AE" w:rsidP="00026F9F">
      <w:pPr>
        <w:pStyle w:val="Paragraphedeliste"/>
        <w:spacing w:after="0"/>
        <w:ind w:left="0"/>
        <w:rPr>
          <w:sz w:val="28"/>
          <w:szCs w:val="28"/>
        </w:rPr>
      </w:pPr>
    </w:p>
    <w:p w14:paraId="75A77442" w14:textId="77777777" w:rsidR="00445138" w:rsidRPr="00172583" w:rsidRDefault="00DC58DB" w:rsidP="00F048AE">
      <w:pPr>
        <w:pStyle w:val="Soussection"/>
        <w:shd w:val="clear" w:color="auto" w:fill="F3A447" w:themeFill="accent2"/>
        <w:spacing w:before="0" w:after="0"/>
        <w:rPr>
          <w:color w:val="000000" w:themeColor="text1"/>
        </w:rPr>
      </w:pPr>
      <w:bookmarkStart w:id="8" w:name="_Toc500709132"/>
      <w:r>
        <w:rPr>
          <w:color w:val="000000" w:themeColor="text1"/>
        </w:rPr>
        <w:t>Groupe</w:t>
      </w:r>
      <w:r w:rsidR="00843A02">
        <w:rPr>
          <w:color w:val="000000" w:themeColor="text1"/>
        </w:rPr>
        <w:t>s</w:t>
      </w:r>
      <w:bookmarkEnd w:id="8"/>
    </w:p>
    <w:p w14:paraId="3423F8E5" w14:textId="77777777" w:rsidR="00A92A98" w:rsidRDefault="00DF3946" w:rsidP="009E7A0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Les groupes </w:t>
      </w:r>
      <w:r w:rsidR="009A74BA">
        <w:rPr>
          <w:sz w:val="28"/>
          <w:szCs w:val="28"/>
        </w:rPr>
        <w:t>suivants</w:t>
      </w:r>
      <w:r>
        <w:rPr>
          <w:sz w:val="28"/>
          <w:szCs w:val="28"/>
        </w:rPr>
        <w:t xml:space="preserve"> devront être </w:t>
      </w:r>
      <w:proofErr w:type="gramStart"/>
      <w:r>
        <w:rPr>
          <w:sz w:val="28"/>
          <w:szCs w:val="28"/>
        </w:rPr>
        <w:t>créés:</w:t>
      </w:r>
      <w:proofErr w:type="gramEnd"/>
    </w:p>
    <w:p w14:paraId="631038D7" w14:textId="77777777" w:rsidR="009A74BA" w:rsidRDefault="009A74BA" w:rsidP="009E7A0F">
      <w:pPr>
        <w:pStyle w:val="Paragraphedeliste"/>
        <w:numPr>
          <w:ilvl w:val="0"/>
          <w:numId w:val="24"/>
        </w:num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</w:t>
      </w:r>
      <w:r w:rsidR="00D505A7">
        <w:rPr>
          <w:sz w:val="28"/>
          <w:szCs w:val="28"/>
        </w:rPr>
        <w:t>prog</w:t>
      </w:r>
      <w:proofErr w:type="spellEnd"/>
      <w:proofErr w:type="gramEnd"/>
    </w:p>
    <w:p w14:paraId="00616D2C" w14:textId="77777777" w:rsidR="009A74BA" w:rsidRDefault="009A74BA" w:rsidP="009E7A0F">
      <w:pPr>
        <w:pStyle w:val="Paragraphedeliste"/>
        <w:numPr>
          <w:ilvl w:val="0"/>
          <w:numId w:val="24"/>
        </w:num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</w:t>
      </w:r>
      <w:r w:rsidR="00A27E80">
        <w:rPr>
          <w:sz w:val="28"/>
          <w:szCs w:val="28"/>
        </w:rPr>
        <w:t>etu</w:t>
      </w:r>
      <w:proofErr w:type="spellEnd"/>
      <w:proofErr w:type="gramEnd"/>
    </w:p>
    <w:p w14:paraId="34A5D507" w14:textId="77777777" w:rsidR="008B292D" w:rsidRDefault="008B292D" w:rsidP="009E7A0F">
      <w:pPr>
        <w:pStyle w:val="Paragraphedeliste"/>
        <w:spacing w:after="0"/>
        <w:ind w:left="0"/>
        <w:rPr>
          <w:sz w:val="28"/>
          <w:szCs w:val="28"/>
        </w:rPr>
      </w:pPr>
    </w:p>
    <w:p w14:paraId="58EA2F2E" w14:textId="77777777" w:rsidR="00CF17EC" w:rsidRDefault="00CF17EC" w:rsidP="00CF17EC">
      <w:pPr>
        <w:pStyle w:val="Paragraphedeliste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Le groupe principal des utilisateurs </w:t>
      </w:r>
      <w:r>
        <w:rPr>
          <w:b/>
          <w:sz w:val="28"/>
          <w:szCs w:val="28"/>
        </w:rPr>
        <w:t>ada</w:t>
      </w:r>
      <w:r>
        <w:rPr>
          <w:sz w:val="28"/>
          <w:szCs w:val="28"/>
        </w:rPr>
        <w:t xml:space="preserve"> et </w:t>
      </w:r>
      <w:r>
        <w:rPr>
          <w:b/>
          <w:sz w:val="28"/>
          <w:szCs w:val="28"/>
        </w:rPr>
        <w:t>pascal</w:t>
      </w:r>
      <w:r w:rsidRPr="00B87E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sera </w:t>
      </w:r>
      <w:proofErr w:type="spellStart"/>
      <w:r w:rsidRPr="00646F11">
        <w:rPr>
          <w:b/>
          <w:sz w:val="28"/>
          <w:szCs w:val="28"/>
        </w:rPr>
        <w:t>gprog</w:t>
      </w:r>
      <w:proofErr w:type="spellEnd"/>
      <w:r>
        <w:rPr>
          <w:sz w:val="28"/>
          <w:szCs w:val="28"/>
        </w:rPr>
        <w:t>.</w:t>
      </w:r>
    </w:p>
    <w:p w14:paraId="2B20E46F" w14:textId="77777777" w:rsidR="000E2C5E" w:rsidRDefault="009A001D" w:rsidP="009E7A0F">
      <w:pPr>
        <w:pStyle w:val="Paragraphedeliste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>Le groupe principal d</w:t>
      </w:r>
      <w:r w:rsidR="000E2C5E">
        <w:rPr>
          <w:sz w:val="28"/>
          <w:szCs w:val="28"/>
        </w:rPr>
        <w:t xml:space="preserve">es utilisateurs dont les noms commencent par </w:t>
      </w:r>
      <w:proofErr w:type="spellStart"/>
      <w:r w:rsidR="00696249" w:rsidRPr="00696249">
        <w:rPr>
          <w:b/>
          <w:sz w:val="28"/>
          <w:szCs w:val="28"/>
        </w:rPr>
        <w:t>etu</w:t>
      </w:r>
      <w:proofErr w:type="spellEnd"/>
      <w:r w:rsidR="000E2C5E">
        <w:rPr>
          <w:sz w:val="28"/>
          <w:szCs w:val="28"/>
        </w:rPr>
        <w:t xml:space="preserve"> ser</w:t>
      </w:r>
      <w:r>
        <w:rPr>
          <w:sz w:val="28"/>
          <w:szCs w:val="28"/>
        </w:rPr>
        <w:t xml:space="preserve">a </w:t>
      </w:r>
      <w:proofErr w:type="spellStart"/>
      <w:r w:rsidR="00BD226E" w:rsidRPr="00BD226E">
        <w:rPr>
          <w:b/>
          <w:sz w:val="28"/>
          <w:szCs w:val="28"/>
        </w:rPr>
        <w:t>getu</w:t>
      </w:r>
      <w:proofErr w:type="spellEnd"/>
      <w:r w:rsidR="000E2C5E">
        <w:rPr>
          <w:sz w:val="28"/>
          <w:szCs w:val="28"/>
        </w:rPr>
        <w:t>.</w:t>
      </w:r>
    </w:p>
    <w:p w14:paraId="27E83F4E" w14:textId="77777777" w:rsidR="004028D7" w:rsidRDefault="004028D7" w:rsidP="009E7A0F">
      <w:pPr>
        <w:spacing w:after="0" w:line="276" w:lineRule="auto"/>
        <w:rPr>
          <w:sz w:val="28"/>
          <w:szCs w:val="28"/>
        </w:rPr>
      </w:pPr>
    </w:p>
    <w:p w14:paraId="13D16A08" w14:textId="77777777" w:rsidR="00176413" w:rsidRDefault="00176413" w:rsidP="009E7A0F">
      <w:pPr>
        <w:spacing w:after="0" w:line="276" w:lineRule="auto"/>
        <w:rPr>
          <w:sz w:val="28"/>
          <w:szCs w:val="28"/>
        </w:rPr>
      </w:pPr>
    </w:p>
    <w:p w14:paraId="63DD6E73" w14:textId="77777777" w:rsidR="000F6552" w:rsidRDefault="000F6552" w:rsidP="00176413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E31ECC" w14:textId="77777777" w:rsidR="003A001E" w:rsidRPr="00172583" w:rsidRDefault="00853B62" w:rsidP="00F048AE">
      <w:pPr>
        <w:pStyle w:val="Soussection"/>
        <w:shd w:val="clear" w:color="auto" w:fill="F3A447" w:themeFill="accent2"/>
        <w:spacing w:before="0" w:after="0"/>
        <w:rPr>
          <w:color w:val="000000" w:themeColor="text1"/>
        </w:rPr>
      </w:pPr>
      <w:bookmarkStart w:id="9" w:name="_Toc500709133"/>
      <w:r>
        <w:rPr>
          <w:color w:val="000000" w:themeColor="text1"/>
        </w:rPr>
        <w:lastRenderedPageBreak/>
        <w:t>Dossier personnel</w:t>
      </w:r>
      <w:r w:rsidR="00363930">
        <w:rPr>
          <w:color w:val="000000" w:themeColor="text1"/>
        </w:rPr>
        <w:t xml:space="preserve"> des utilisateurs</w:t>
      </w:r>
      <w:bookmarkEnd w:id="9"/>
    </w:p>
    <w:p w14:paraId="64215CF6" w14:textId="77777777" w:rsidR="008E3CFA" w:rsidRDefault="00DA143D" w:rsidP="008C2B1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Les </w:t>
      </w:r>
      <w:r w:rsidR="00853B62">
        <w:rPr>
          <w:sz w:val="28"/>
          <w:szCs w:val="28"/>
        </w:rPr>
        <w:t>utilisateur</w:t>
      </w:r>
      <w:r>
        <w:rPr>
          <w:sz w:val="28"/>
          <w:szCs w:val="28"/>
        </w:rPr>
        <w:t xml:space="preserve">s </w:t>
      </w:r>
      <w:r w:rsidRPr="00DA143D">
        <w:rPr>
          <w:b/>
          <w:sz w:val="28"/>
          <w:szCs w:val="28"/>
        </w:rPr>
        <w:t>ada</w:t>
      </w:r>
      <w:r>
        <w:rPr>
          <w:sz w:val="28"/>
          <w:szCs w:val="28"/>
        </w:rPr>
        <w:t xml:space="preserve"> et </w:t>
      </w:r>
      <w:r w:rsidRPr="00DA143D">
        <w:rPr>
          <w:b/>
          <w:sz w:val="28"/>
          <w:szCs w:val="28"/>
        </w:rPr>
        <w:t>pascal</w:t>
      </w:r>
      <w:r>
        <w:rPr>
          <w:sz w:val="28"/>
          <w:szCs w:val="28"/>
        </w:rPr>
        <w:t xml:space="preserve"> </w:t>
      </w:r>
      <w:r w:rsidR="00853B62">
        <w:rPr>
          <w:sz w:val="28"/>
          <w:szCs w:val="28"/>
        </w:rPr>
        <w:t>devr</w:t>
      </w:r>
      <w:r w:rsidR="006D3F20">
        <w:rPr>
          <w:sz w:val="28"/>
          <w:szCs w:val="28"/>
        </w:rPr>
        <w:t>ont</w:t>
      </w:r>
      <w:r w:rsidR="00853B62">
        <w:rPr>
          <w:sz w:val="28"/>
          <w:szCs w:val="28"/>
        </w:rPr>
        <w:t xml:space="preserve"> avoir un dossier personnel sous le dossier </w:t>
      </w:r>
      <w:r w:rsidR="008E3CFA">
        <w:rPr>
          <w:sz w:val="28"/>
          <w:szCs w:val="28"/>
        </w:rPr>
        <w:t>/</w:t>
      </w:r>
      <w:r w:rsidR="00B330FD" w:rsidRPr="00341970">
        <w:rPr>
          <w:b/>
          <w:sz w:val="28"/>
          <w:szCs w:val="28"/>
        </w:rPr>
        <w:t>perso</w:t>
      </w:r>
      <w:r w:rsidR="00BC425E">
        <w:rPr>
          <w:sz w:val="28"/>
          <w:szCs w:val="28"/>
        </w:rPr>
        <w:t>/</w:t>
      </w:r>
      <w:r w:rsidR="008E3CFA">
        <w:rPr>
          <w:sz w:val="28"/>
          <w:szCs w:val="28"/>
        </w:rPr>
        <w:t>.</w:t>
      </w:r>
    </w:p>
    <w:p w14:paraId="6EF835F0" w14:textId="77777777" w:rsidR="009C1166" w:rsidRDefault="009C1166" w:rsidP="008C2B1E">
      <w:pPr>
        <w:spacing w:after="0"/>
        <w:rPr>
          <w:sz w:val="28"/>
          <w:szCs w:val="28"/>
        </w:rPr>
      </w:pPr>
    </w:p>
    <w:p w14:paraId="433A1998" w14:textId="77777777" w:rsidR="004077D8" w:rsidRDefault="004077D8" w:rsidP="008C2B1E">
      <w:pPr>
        <w:spacing w:after="0"/>
        <w:rPr>
          <w:sz w:val="28"/>
          <w:szCs w:val="28"/>
        </w:rPr>
      </w:pPr>
      <w:r>
        <w:rPr>
          <w:sz w:val="28"/>
          <w:szCs w:val="28"/>
        </w:rPr>
        <w:t>Les autorisations du dossier /</w:t>
      </w:r>
      <w:r w:rsidR="00DA143D" w:rsidRPr="002E6671">
        <w:rPr>
          <w:b/>
          <w:sz w:val="28"/>
          <w:szCs w:val="28"/>
        </w:rPr>
        <w:t>perso</w:t>
      </w:r>
      <w:proofErr w:type="gramStart"/>
      <w:r w:rsidR="00212448">
        <w:rPr>
          <w:sz w:val="28"/>
          <w:szCs w:val="28"/>
        </w:rPr>
        <w:t>/</w:t>
      </w:r>
      <w:r w:rsidR="00583E45">
        <w:rPr>
          <w:sz w:val="28"/>
          <w:szCs w:val="28"/>
        </w:rPr>
        <w:t>:</w:t>
      </w:r>
      <w:proofErr w:type="gramEnd"/>
    </w:p>
    <w:p w14:paraId="26F4BB28" w14:textId="77777777" w:rsidR="00853B62" w:rsidRDefault="000331E1" w:rsidP="008C2B1E">
      <w:pPr>
        <w:pStyle w:val="Paragraphedeliste"/>
        <w:numPr>
          <w:ilvl w:val="0"/>
          <w:numId w:val="2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L'utilisateur root aura les autorisations </w:t>
      </w:r>
      <w:proofErr w:type="spellStart"/>
      <w:r>
        <w:rPr>
          <w:sz w:val="28"/>
          <w:szCs w:val="28"/>
        </w:rPr>
        <w:t>rwx</w:t>
      </w:r>
      <w:proofErr w:type="spellEnd"/>
      <w:r w:rsidR="008512CB">
        <w:rPr>
          <w:sz w:val="28"/>
          <w:szCs w:val="28"/>
        </w:rPr>
        <w:t>.</w:t>
      </w:r>
    </w:p>
    <w:p w14:paraId="15BCA654" w14:textId="77777777" w:rsidR="00853B62" w:rsidRDefault="00A5296E" w:rsidP="008C2B1E">
      <w:pPr>
        <w:pStyle w:val="Paragraphedeliste"/>
        <w:numPr>
          <w:ilvl w:val="0"/>
          <w:numId w:val="2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Le</w:t>
      </w:r>
      <w:r w:rsidR="00853B62">
        <w:rPr>
          <w:sz w:val="28"/>
          <w:szCs w:val="28"/>
        </w:rPr>
        <w:t xml:space="preserve"> groupe </w:t>
      </w:r>
      <w:r w:rsidR="000331E1">
        <w:rPr>
          <w:sz w:val="28"/>
          <w:szCs w:val="28"/>
        </w:rPr>
        <w:t xml:space="preserve">root aura les </w:t>
      </w:r>
      <w:r w:rsidR="00853B62">
        <w:rPr>
          <w:sz w:val="28"/>
          <w:szCs w:val="28"/>
        </w:rPr>
        <w:t>autorisation</w:t>
      </w:r>
      <w:r w:rsidR="00746A77">
        <w:rPr>
          <w:sz w:val="28"/>
          <w:szCs w:val="28"/>
        </w:rPr>
        <w:t>s</w:t>
      </w:r>
      <w:r w:rsidR="00853B62">
        <w:rPr>
          <w:sz w:val="28"/>
          <w:szCs w:val="28"/>
        </w:rPr>
        <w:t xml:space="preserve"> </w:t>
      </w:r>
      <w:r w:rsidR="000331E1">
        <w:rPr>
          <w:sz w:val="28"/>
          <w:szCs w:val="28"/>
        </w:rPr>
        <w:t>r-x</w:t>
      </w:r>
      <w:r w:rsidR="008512CB">
        <w:rPr>
          <w:sz w:val="28"/>
          <w:szCs w:val="28"/>
        </w:rPr>
        <w:t>.</w:t>
      </w:r>
    </w:p>
    <w:p w14:paraId="0145B238" w14:textId="77777777" w:rsidR="00853B62" w:rsidRDefault="008B7020" w:rsidP="008C2B1E">
      <w:pPr>
        <w:pStyle w:val="Paragraphedeliste"/>
        <w:numPr>
          <w:ilvl w:val="0"/>
          <w:numId w:val="24"/>
        </w:numPr>
        <w:spacing w:after="0"/>
        <w:rPr>
          <w:sz w:val="28"/>
          <w:szCs w:val="28"/>
        </w:rPr>
      </w:pPr>
      <w:r w:rsidRPr="008B7020">
        <w:rPr>
          <w:sz w:val="28"/>
          <w:szCs w:val="28"/>
        </w:rPr>
        <w:t xml:space="preserve">Les autres auront les </w:t>
      </w:r>
      <w:r w:rsidR="00853B62" w:rsidRPr="008B7020">
        <w:rPr>
          <w:sz w:val="28"/>
          <w:szCs w:val="28"/>
        </w:rPr>
        <w:t>autorisation</w:t>
      </w:r>
      <w:r w:rsidR="0089233A">
        <w:rPr>
          <w:sz w:val="28"/>
          <w:szCs w:val="28"/>
        </w:rPr>
        <w:t>s</w:t>
      </w:r>
      <w:r w:rsidR="00853B62" w:rsidRPr="008B7020">
        <w:rPr>
          <w:sz w:val="28"/>
          <w:szCs w:val="28"/>
        </w:rPr>
        <w:t xml:space="preserve"> </w:t>
      </w:r>
      <w:r>
        <w:rPr>
          <w:sz w:val="28"/>
          <w:szCs w:val="28"/>
        </w:rPr>
        <w:t>r-x</w:t>
      </w:r>
      <w:r w:rsidR="008512CB">
        <w:rPr>
          <w:sz w:val="28"/>
          <w:szCs w:val="28"/>
        </w:rPr>
        <w:t>.</w:t>
      </w:r>
    </w:p>
    <w:p w14:paraId="69D2CFAE" w14:textId="77777777" w:rsidR="0069051F" w:rsidRDefault="0069051F" w:rsidP="003C39E2">
      <w:pPr>
        <w:spacing w:after="0" w:line="276" w:lineRule="auto"/>
        <w:rPr>
          <w:sz w:val="28"/>
          <w:szCs w:val="28"/>
        </w:rPr>
      </w:pPr>
    </w:p>
    <w:p w14:paraId="57762F09" w14:textId="77777777" w:rsidR="002F023D" w:rsidRPr="00172583" w:rsidRDefault="002F023D" w:rsidP="002F023D">
      <w:pPr>
        <w:pStyle w:val="Soussection"/>
        <w:shd w:val="clear" w:color="auto" w:fill="F3A447" w:themeFill="accent2"/>
        <w:spacing w:before="0" w:after="0"/>
        <w:rPr>
          <w:color w:val="000000" w:themeColor="text1"/>
        </w:rPr>
      </w:pPr>
      <w:bookmarkStart w:id="10" w:name="_Toc500709134"/>
      <w:r>
        <w:rPr>
          <w:color w:val="000000" w:themeColor="text1"/>
        </w:rPr>
        <w:t>Consignes sur la programmation</w:t>
      </w:r>
      <w:bookmarkEnd w:id="10"/>
    </w:p>
    <w:p w14:paraId="6BF755FE" w14:textId="55160DD9" w:rsidR="00A80309" w:rsidRPr="00C3615C" w:rsidRDefault="00A80309" w:rsidP="00A80309">
      <w:pPr>
        <w:pStyle w:val="Paragraphedeliste"/>
        <w:numPr>
          <w:ilvl w:val="0"/>
          <w:numId w:val="39"/>
        </w:numPr>
        <w:spacing w:after="0" w:line="276" w:lineRule="auto"/>
        <w:rPr>
          <w:sz w:val="28"/>
          <w:szCs w:val="28"/>
        </w:rPr>
      </w:pPr>
      <w:r w:rsidRPr="00C3615C">
        <w:rPr>
          <w:sz w:val="28"/>
          <w:szCs w:val="28"/>
        </w:rPr>
        <w:t xml:space="preserve">Vous devez utiliser la commande </w:t>
      </w:r>
      <w:proofErr w:type="spellStart"/>
      <w:r w:rsidRPr="00C3615C">
        <w:rPr>
          <w:b/>
          <w:sz w:val="28"/>
          <w:szCs w:val="28"/>
        </w:rPr>
        <w:t>user</w:t>
      </w:r>
      <w:r w:rsidR="0000621B">
        <w:rPr>
          <w:b/>
          <w:sz w:val="28"/>
          <w:szCs w:val="28"/>
        </w:rPr>
        <w:t>add</w:t>
      </w:r>
      <w:proofErr w:type="spellEnd"/>
    </w:p>
    <w:p w14:paraId="0AAAD66E" w14:textId="77777777" w:rsidR="00A80309" w:rsidRPr="00090A18" w:rsidRDefault="00A80309" w:rsidP="00A80309">
      <w:pPr>
        <w:pStyle w:val="Paragraphedeliste"/>
        <w:numPr>
          <w:ilvl w:val="0"/>
          <w:numId w:val="39"/>
        </w:numPr>
        <w:spacing w:after="0" w:line="276" w:lineRule="auto"/>
        <w:rPr>
          <w:sz w:val="28"/>
          <w:szCs w:val="28"/>
        </w:rPr>
      </w:pPr>
      <w:r w:rsidRPr="00C3615C">
        <w:rPr>
          <w:sz w:val="28"/>
          <w:szCs w:val="28"/>
        </w:rPr>
        <w:t xml:space="preserve">Vous devez </w:t>
      </w:r>
      <w:r w:rsidR="00EF3CE2">
        <w:rPr>
          <w:sz w:val="28"/>
          <w:szCs w:val="28"/>
        </w:rPr>
        <w:t xml:space="preserve">utiliser </w:t>
      </w:r>
      <w:r w:rsidRPr="00C3615C">
        <w:rPr>
          <w:sz w:val="28"/>
          <w:szCs w:val="28"/>
        </w:rPr>
        <w:t xml:space="preserve">une boucle </w:t>
      </w:r>
      <w:r w:rsidRPr="00C3615C">
        <w:rPr>
          <w:b/>
          <w:sz w:val="28"/>
          <w:szCs w:val="28"/>
        </w:rPr>
        <w:t>for</w:t>
      </w:r>
      <w:r w:rsidRPr="00C3615C">
        <w:rPr>
          <w:sz w:val="28"/>
          <w:szCs w:val="28"/>
        </w:rPr>
        <w:t xml:space="preserve"> pour la création des utilisateurs </w:t>
      </w:r>
      <w:r w:rsidRPr="00C3615C">
        <w:rPr>
          <w:b/>
          <w:sz w:val="28"/>
          <w:szCs w:val="28"/>
        </w:rPr>
        <w:t>etu01</w:t>
      </w:r>
      <w:r w:rsidRPr="00C3615C">
        <w:rPr>
          <w:sz w:val="28"/>
          <w:szCs w:val="28"/>
        </w:rPr>
        <w:t xml:space="preserve"> à </w:t>
      </w:r>
      <w:r w:rsidRPr="00C3615C">
        <w:rPr>
          <w:b/>
          <w:sz w:val="28"/>
          <w:szCs w:val="28"/>
        </w:rPr>
        <w:t>etu10</w:t>
      </w:r>
    </w:p>
    <w:p w14:paraId="56F0F5D4" w14:textId="77777777" w:rsidR="00090A18" w:rsidRPr="00C3615C" w:rsidRDefault="00090A18" w:rsidP="00A80309">
      <w:pPr>
        <w:pStyle w:val="Paragraphedeliste"/>
        <w:numPr>
          <w:ilvl w:val="0"/>
          <w:numId w:val="3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Dans la boucle </w:t>
      </w:r>
      <w:r w:rsidRPr="00090A18">
        <w:rPr>
          <w:b/>
          <w:sz w:val="28"/>
          <w:szCs w:val="28"/>
        </w:rPr>
        <w:t>for</w:t>
      </w:r>
      <w:r>
        <w:rPr>
          <w:sz w:val="28"/>
          <w:szCs w:val="28"/>
        </w:rPr>
        <w:t xml:space="preserve">, vous devez créer les </w:t>
      </w:r>
      <w:r w:rsidR="00EC67F4">
        <w:rPr>
          <w:sz w:val="28"/>
          <w:szCs w:val="28"/>
        </w:rPr>
        <w:t xml:space="preserve">10 </w:t>
      </w:r>
      <w:r>
        <w:rPr>
          <w:sz w:val="28"/>
          <w:szCs w:val="28"/>
        </w:rPr>
        <w:t>utilisateurs et placer</w:t>
      </w:r>
      <w:r w:rsidR="002F7B6A">
        <w:rPr>
          <w:sz w:val="28"/>
          <w:szCs w:val="28"/>
        </w:rPr>
        <w:t xml:space="preserve"> immédiatement</w:t>
      </w:r>
      <w:r>
        <w:rPr>
          <w:sz w:val="28"/>
          <w:szCs w:val="28"/>
        </w:rPr>
        <w:t xml:space="preserve"> les utilisateurs dans le groupe principal </w:t>
      </w:r>
      <w:proofErr w:type="spellStart"/>
      <w:r w:rsidRPr="00090A18">
        <w:rPr>
          <w:b/>
          <w:sz w:val="28"/>
          <w:szCs w:val="28"/>
        </w:rPr>
        <w:t>getu</w:t>
      </w:r>
      <w:proofErr w:type="spellEnd"/>
    </w:p>
    <w:p w14:paraId="7513A4DF" w14:textId="77777777" w:rsidR="002F023D" w:rsidRPr="00090A18" w:rsidRDefault="00090A18" w:rsidP="00090A18">
      <w:pPr>
        <w:pStyle w:val="Paragraphedeliste"/>
        <w:numPr>
          <w:ilvl w:val="0"/>
          <w:numId w:val="3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L'utilisation de la commande </w:t>
      </w:r>
      <w:proofErr w:type="spellStart"/>
      <w:r w:rsidRPr="00090A18">
        <w:rPr>
          <w:b/>
          <w:sz w:val="28"/>
          <w:szCs w:val="28"/>
        </w:rPr>
        <w:t>usermod</w:t>
      </w:r>
      <w:proofErr w:type="spellEnd"/>
      <w:r>
        <w:rPr>
          <w:sz w:val="28"/>
          <w:szCs w:val="28"/>
        </w:rPr>
        <w:t xml:space="preserve"> est interdite</w:t>
      </w:r>
    </w:p>
    <w:p w14:paraId="0DA8FD92" w14:textId="77777777" w:rsidR="00951E22" w:rsidRDefault="00951E22" w:rsidP="008C2B1E">
      <w:pPr>
        <w:spacing w:after="0" w:line="276" w:lineRule="auto"/>
        <w:rPr>
          <w:sz w:val="28"/>
          <w:szCs w:val="28"/>
        </w:rPr>
      </w:pPr>
    </w:p>
    <w:tbl>
      <w:tblPr>
        <w:tblStyle w:val="Grilledutableau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8996"/>
      </w:tblGrid>
      <w:tr w:rsidR="00461520" w14:paraId="61D599AF" w14:textId="77777777" w:rsidTr="00172583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27147593" w14:textId="77777777" w:rsidR="00461520" w:rsidRDefault="00461520" w:rsidP="00F048AE">
            <w:pPr>
              <w:pStyle w:val="Titre1"/>
              <w:spacing w:before="0" w:after="0"/>
            </w:pPr>
          </w:p>
        </w:tc>
        <w:tc>
          <w:tcPr>
            <w:tcW w:w="236" w:type="dxa"/>
          </w:tcPr>
          <w:p w14:paraId="56EF5055" w14:textId="77777777" w:rsidR="00461520" w:rsidRDefault="00461520" w:rsidP="00F048AE">
            <w:pPr>
              <w:pStyle w:val="Titre1"/>
              <w:spacing w:before="0" w:after="0"/>
            </w:pPr>
          </w:p>
        </w:tc>
        <w:tc>
          <w:tcPr>
            <w:tcW w:w="8996" w:type="dxa"/>
            <w:shd w:val="clear" w:color="auto" w:fill="A5B592" w:themeFill="accent1"/>
          </w:tcPr>
          <w:p w14:paraId="35E9B51B" w14:textId="77777777" w:rsidR="00461520" w:rsidRDefault="00416579" w:rsidP="00F048AE">
            <w:pPr>
              <w:pStyle w:val="Titre1"/>
              <w:spacing w:before="0" w:after="0"/>
            </w:pPr>
            <w:bookmarkStart w:id="11" w:name="_Toc500709135"/>
            <w:r>
              <w:rPr>
                <w:color w:val="222613" w:themeColor="text2" w:themeShade="80"/>
              </w:rPr>
              <w:t>Dossier</w:t>
            </w:r>
            <w:r w:rsidR="0067174F">
              <w:rPr>
                <w:color w:val="222613" w:themeColor="text2" w:themeShade="80"/>
              </w:rPr>
              <w:t xml:space="preserve"> s</w:t>
            </w:r>
            <w:r w:rsidR="00AC0237">
              <w:rPr>
                <w:color w:val="222613" w:themeColor="text2" w:themeShade="80"/>
              </w:rPr>
              <w:t>u</w:t>
            </w:r>
            <w:r w:rsidR="007E19B5">
              <w:rPr>
                <w:color w:val="222613" w:themeColor="text2" w:themeShade="80"/>
              </w:rPr>
              <w:t>pplÉ</w:t>
            </w:r>
            <w:r w:rsidR="00AC0237">
              <w:rPr>
                <w:color w:val="222613" w:themeColor="text2" w:themeShade="80"/>
              </w:rPr>
              <w:t>mentaire</w:t>
            </w:r>
            <w:bookmarkEnd w:id="11"/>
          </w:p>
        </w:tc>
      </w:tr>
    </w:tbl>
    <w:p w14:paraId="5A75B659" w14:textId="77777777" w:rsidR="00531B1D" w:rsidRPr="00247638" w:rsidRDefault="00031475" w:rsidP="00CA1D9A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 w:rsidRPr="00247638">
        <w:rPr>
          <w:sz w:val="28"/>
        </w:rPr>
        <w:t xml:space="preserve">Créer le répertoire </w:t>
      </w:r>
      <w:r w:rsidR="00531B1D" w:rsidRPr="00247638">
        <w:rPr>
          <w:sz w:val="28"/>
        </w:rPr>
        <w:t>/</w:t>
      </w:r>
      <w:r w:rsidR="005611FD">
        <w:rPr>
          <w:sz w:val="28"/>
        </w:rPr>
        <w:t>info</w:t>
      </w:r>
      <w:r w:rsidR="00837F8C" w:rsidRPr="00247638">
        <w:rPr>
          <w:sz w:val="28"/>
        </w:rPr>
        <w:t>/</w:t>
      </w:r>
      <w:r w:rsidR="00531B1D" w:rsidRPr="00247638">
        <w:rPr>
          <w:sz w:val="28"/>
        </w:rPr>
        <w:t xml:space="preserve"> avec les permissions </w:t>
      </w:r>
      <w:r w:rsidR="005043EF" w:rsidRPr="00247638">
        <w:rPr>
          <w:sz w:val="28"/>
        </w:rPr>
        <w:t>775</w:t>
      </w:r>
    </w:p>
    <w:p w14:paraId="70E1641F" w14:textId="77777777" w:rsidR="00531B1D" w:rsidRPr="00247638" w:rsidRDefault="00531B1D" w:rsidP="00CA1D9A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 w:rsidRPr="00247638">
        <w:rPr>
          <w:sz w:val="28"/>
        </w:rPr>
        <w:t xml:space="preserve">Ajouter le droit permanent </w:t>
      </w:r>
      <w:r w:rsidR="009225E5">
        <w:rPr>
          <w:sz w:val="28"/>
        </w:rPr>
        <w:t>"</w:t>
      </w:r>
      <w:proofErr w:type="spellStart"/>
      <w:r w:rsidRPr="00247638">
        <w:rPr>
          <w:sz w:val="28"/>
        </w:rPr>
        <w:t>sticky</w:t>
      </w:r>
      <w:proofErr w:type="spellEnd"/>
      <w:r w:rsidR="009225E5">
        <w:rPr>
          <w:sz w:val="28"/>
        </w:rPr>
        <w:t>"</w:t>
      </w:r>
      <w:r w:rsidRPr="00247638">
        <w:rPr>
          <w:sz w:val="28"/>
        </w:rPr>
        <w:t xml:space="preserve"> sur le répertoire /</w:t>
      </w:r>
      <w:r w:rsidR="005611FD">
        <w:rPr>
          <w:sz w:val="28"/>
        </w:rPr>
        <w:t>info</w:t>
      </w:r>
      <w:r w:rsidR="00785DD4" w:rsidRPr="00247638">
        <w:rPr>
          <w:sz w:val="28"/>
        </w:rPr>
        <w:t>/</w:t>
      </w:r>
    </w:p>
    <w:p w14:paraId="11CAF9C4" w14:textId="77777777" w:rsidR="00531B1D" w:rsidRPr="00247638" w:rsidRDefault="00531B1D" w:rsidP="00CA1D9A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 w:rsidRPr="00247638">
        <w:rPr>
          <w:sz w:val="28"/>
        </w:rPr>
        <w:t xml:space="preserve">Changer le "propriétaire" pour </w:t>
      </w:r>
      <w:r w:rsidR="00705EE4" w:rsidRPr="00705EE4">
        <w:rPr>
          <w:b/>
          <w:sz w:val="28"/>
        </w:rPr>
        <w:t>ada</w:t>
      </w:r>
      <w:r w:rsidRPr="00247638">
        <w:rPr>
          <w:sz w:val="28"/>
        </w:rPr>
        <w:t xml:space="preserve"> sur le répertoire /</w:t>
      </w:r>
      <w:r w:rsidR="005611FD">
        <w:rPr>
          <w:sz w:val="28"/>
        </w:rPr>
        <w:t>info</w:t>
      </w:r>
      <w:r w:rsidR="00785DD4" w:rsidRPr="00247638">
        <w:rPr>
          <w:sz w:val="28"/>
        </w:rPr>
        <w:t>/</w:t>
      </w:r>
    </w:p>
    <w:p w14:paraId="32DC9B76" w14:textId="77777777" w:rsidR="00531B1D" w:rsidRDefault="00531B1D" w:rsidP="00CA1D9A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 w:rsidRPr="00247638">
        <w:rPr>
          <w:sz w:val="28"/>
        </w:rPr>
        <w:t xml:space="preserve">Changer le "groupe" pour </w:t>
      </w:r>
      <w:proofErr w:type="spellStart"/>
      <w:r w:rsidR="002B16FE" w:rsidRPr="00705EE4">
        <w:rPr>
          <w:b/>
          <w:sz w:val="28"/>
          <w:szCs w:val="28"/>
        </w:rPr>
        <w:t>g</w:t>
      </w:r>
      <w:r w:rsidR="00705EE4" w:rsidRPr="00705EE4">
        <w:rPr>
          <w:b/>
          <w:sz w:val="28"/>
          <w:szCs w:val="28"/>
        </w:rPr>
        <w:t>prog</w:t>
      </w:r>
      <w:proofErr w:type="spellEnd"/>
      <w:r w:rsidRPr="00247638">
        <w:rPr>
          <w:sz w:val="28"/>
        </w:rPr>
        <w:t xml:space="preserve"> sur le répertoire /</w:t>
      </w:r>
      <w:r w:rsidR="006D26D9">
        <w:rPr>
          <w:sz w:val="28"/>
        </w:rPr>
        <w:t>info</w:t>
      </w:r>
      <w:r w:rsidR="00785DD4" w:rsidRPr="00247638">
        <w:rPr>
          <w:sz w:val="28"/>
        </w:rPr>
        <w:t>/</w:t>
      </w:r>
    </w:p>
    <w:p w14:paraId="5444CDBD" w14:textId="77777777" w:rsidR="00155AF1" w:rsidRDefault="00155AF1" w:rsidP="00CA1D9A">
      <w:pPr>
        <w:spacing w:after="0" w:line="276" w:lineRule="auto"/>
        <w:rPr>
          <w:sz w:val="28"/>
        </w:rPr>
      </w:pPr>
    </w:p>
    <w:p w14:paraId="6E95BDA0" w14:textId="77777777" w:rsidR="005A3EA5" w:rsidRPr="001173E5" w:rsidRDefault="005A3EA5" w:rsidP="00E06038">
      <w:pPr>
        <w:spacing w:after="0" w:line="276" w:lineRule="auto"/>
        <w:rPr>
          <w:sz w:val="28"/>
          <w:lang w:val="fr-CA"/>
        </w:rPr>
      </w:pPr>
    </w:p>
    <w:bookmarkEnd w:id="2"/>
    <w:bookmarkEnd w:id="3"/>
    <w:bookmarkEnd w:id="5"/>
    <w:tbl>
      <w:tblPr>
        <w:tblStyle w:val="Grilledutableau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8996"/>
      </w:tblGrid>
      <w:tr w:rsidR="00FC6431" w14:paraId="6465DC7A" w14:textId="77777777" w:rsidTr="00F57B7A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01988788" w14:textId="77777777" w:rsidR="00FC6431" w:rsidRDefault="00FC6431" w:rsidP="00563484">
            <w:pPr>
              <w:pStyle w:val="Titre1"/>
              <w:spacing w:before="0" w:after="0"/>
            </w:pPr>
          </w:p>
        </w:tc>
        <w:tc>
          <w:tcPr>
            <w:tcW w:w="236" w:type="dxa"/>
          </w:tcPr>
          <w:p w14:paraId="53942F2B" w14:textId="77777777" w:rsidR="00FC6431" w:rsidRDefault="00FC6431" w:rsidP="00563484">
            <w:pPr>
              <w:pStyle w:val="Titre1"/>
              <w:spacing w:before="0" w:after="0"/>
            </w:pPr>
          </w:p>
        </w:tc>
        <w:tc>
          <w:tcPr>
            <w:tcW w:w="8996" w:type="dxa"/>
            <w:shd w:val="clear" w:color="auto" w:fill="A5B592" w:themeFill="accent1"/>
          </w:tcPr>
          <w:p w14:paraId="76E25864" w14:textId="77777777" w:rsidR="00FC6431" w:rsidRDefault="00FF1525" w:rsidP="00563484">
            <w:pPr>
              <w:pStyle w:val="Titre1"/>
              <w:spacing w:before="0" w:after="0"/>
            </w:pPr>
            <w:bookmarkStart w:id="12" w:name="_Toc500709136"/>
            <w:r>
              <w:rPr>
                <w:color w:val="222613" w:themeColor="text2" w:themeShade="80"/>
              </w:rPr>
              <w:t>Remise du script</w:t>
            </w:r>
            <w:bookmarkEnd w:id="12"/>
          </w:p>
        </w:tc>
      </w:tr>
    </w:tbl>
    <w:p w14:paraId="32C820BE" w14:textId="70775D89" w:rsidR="009D0AB3" w:rsidRDefault="009C75EC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Vous devez remettre votre script </w:t>
      </w:r>
      <w:r w:rsidR="00524B5B">
        <w:rPr>
          <w:sz w:val="28"/>
        </w:rPr>
        <w:t xml:space="preserve">sur LÉA dans la section "Travaux" du cours </w:t>
      </w:r>
      <w:r w:rsidR="00ED6DE4">
        <w:rPr>
          <w:sz w:val="28"/>
        </w:rPr>
        <w:t>C</w:t>
      </w:r>
      <w:r w:rsidR="00524B5B">
        <w:rPr>
          <w:sz w:val="28"/>
        </w:rPr>
        <w:t>32.</w:t>
      </w:r>
    </w:p>
    <w:p w14:paraId="429CEC7E" w14:textId="77777777" w:rsidR="009D0AB3" w:rsidRDefault="009D0AB3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</w:p>
    <w:p w14:paraId="104447F2" w14:textId="77777777" w:rsidR="00996597" w:rsidRDefault="00996597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</w:p>
    <w:p w14:paraId="6AAFA44E" w14:textId="77777777" w:rsidR="00996597" w:rsidRDefault="00996597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</w:p>
    <w:p w14:paraId="65699F84" w14:textId="33FF7A7E" w:rsidR="00996597" w:rsidRDefault="00996597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  <w:lang w:val="en-CA"/>
        </w:rPr>
      </w:pPr>
      <w:r w:rsidRPr="00996597">
        <w:rPr>
          <w:sz w:val="28"/>
          <w:lang w:val="en-CA"/>
        </w:rPr>
        <w:t xml:space="preserve">Delete </w:t>
      </w:r>
      <w:proofErr w:type="gramStart"/>
      <w:r w:rsidRPr="00996597">
        <w:rPr>
          <w:sz w:val="28"/>
          <w:lang w:val="en-CA"/>
        </w:rPr>
        <w:t>user :</w:t>
      </w:r>
      <w:proofErr w:type="gramEnd"/>
    </w:p>
    <w:p w14:paraId="2EB1F66A" w14:textId="77777777" w:rsidR="00996597" w:rsidRDefault="00996597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  <w:lang w:val="en-CA"/>
        </w:rPr>
      </w:pPr>
    </w:p>
    <w:p w14:paraId="4F65DE85" w14:textId="39D7EB12" w:rsidR="00996597" w:rsidRPr="00996597" w:rsidRDefault="00996597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  <w:lang w:val="en-CA"/>
        </w:rPr>
      </w:pPr>
      <w:r>
        <w:rPr>
          <w:noProof/>
        </w:rPr>
        <w:drawing>
          <wp:inline distT="0" distB="0" distL="0" distR="0" wp14:anchorId="2B61EA68" wp14:editId="666A5B97">
            <wp:extent cx="2486025" cy="1095375"/>
            <wp:effectExtent l="0" t="0" r="9525" b="9525"/>
            <wp:docPr id="53702938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9381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1C3B" w14:textId="1951BB07" w:rsidR="00996597" w:rsidRDefault="00996597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  <w:lang w:val="en-CA"/>
        </w:rPr>
      </w:pPr>
      <w:r>
        <w:rPr>
          <w:sz w:val="28"/>
          <w:lang w:val="en-CA"/>
        </w:rPr>
        <w:t xml:space="preserve">Delete </w:t>
      </w:r>
      <w:proofErr w:type="spellStart"/>
      <w:proofErr w:type="gramStart"/>
      <w:r>
        <w:rPr>
          <w:sz w:val="28"/>
          <w:lang w:val="en-CA"/>
        </w:rPr>
        <w:t>reperetoir</w:t>
      </w:r>
      <w:proofErr w:type="spellEnd"/>
      <w:proofErr w:type="gramEnd"/>
    </w:p>
    <w:p w14:paraId="37C6F8FB" w14:textId="77777777" w:rsidR="00996597" w:rsidRDefault="00996597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  <w:lang w:val="en-CA"/>
        </w:rPr>
      </w:pPr>
    </w:p>
    <w:p w14:paraId="2F16509E" w14:textId="4C1047A5" w:rsidR="00996597" w:rsidRDefault="00996597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  <w:lang w:val="en-CA"/>
        </w:rPr>
      </w:pPr>
      <w:r>
        <w:rPr>
          <w:sz w:val="28"/>
          <w:lang w:val="en-CA"/>
        </w:rPr>
        <w:t>Sudo rm -r /</w:t>
      </w:r>
      <w:proofErr w:type="spellStart"/>
      <w:r>
        <w:rPr>
          <w:sz w:val="28"/>
          <w:lang w:val="en-CA"/>
        </w:rPr>
        <w:t>perso</w:t>
      </w:r>
      <w:proofErr w:type="spellEnd"/>
      <w:r>
        <w:rPr>
          <w:sz w:val="28"/>
          <w:lang w:val="en-CA"/>
        </w:rPr>
        <w:t>/</w:t>
      </w:r>
    </w:p>
    <w:p w14:paraId="40E47B31" w14:textId="77777777" w:rsidR="00996597" w:rsidRPr="00996597" w:rsidRDefault="00996597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  <w:lang w:val="en-CA"/>
        </w:rPr>
      </w:pPr>
    </w:p>
    <w:sectPr w:rsidR="00996597" w:rsidRPr="00996597" w:rsidSect="001005CF">
      <w:headerReference w:type="even" r:id="rId11"/>
      <w:headerReference w:type="default" r:id="rId12"/>
      <w:footerReference w:type="even" r:id="rId13"/>
      <w:footerReference w:type="default" r:id="rId14"/>
      <w:pgSz w:w="12240" w:h="15840" w:code="1"/>
      <w:pgMar w:top="1134" w:right="992" w:bottom="1134" w:left="1134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5F36F" w14:textId="77777777" w:rsidR="00E612A8" w:rsidRDefault="00E612A8">
      <w:pPr>
        <w:spacing w:after="0" w:line="240" w:lineRule="auto"/>
      </w:pPr>
      <w:r>
        <w:separator/>
      </w:r>
    </w:p>
  </w:endnote>
  <w:endnote w:type="continuationSeparator" w:id="0">
    <w:p w14:paraId="48E2322D" w14:textId="77777777" w:rsidR="00E612A8" w:rsidRDefault="00E61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altName w:val="MS PMincho"/>
    <w:charset w:val="80"/>
    <w:family w:val="swiss"/>
    <w:pitch w:val="variable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1E634" w14:textId="77777777" w:rsidR="00F57B7A" w:rsidRDefault="00F57B7A" w:rsidP="00787360">
    <w:pPr>
      <w:pStyle w:val="Pieddepagepaire"/>
      <w:pBdr>
        <w:top w:val="single" w:sz="8" w:space="1" w:color="7C9163" w:themeColor="accent1" w:themeShade="BF"/>
      </w:pBdr>
    </w:pPr>
    <w:r>
      <w:t xml:space="preserve">Page </w:t>
    </w:r>
    <w:r w:rsidR="003928EC">
      <w:fldChar w:fldCharType="begin"/>
    </w:r>
    <w:r w:rsidR="00456668">
      <w:instrText xml:space="preserve"> PAGE   \* MERGEFORMAT </w:instrText>
    </w:r>
    <w:r w:rsidR="003928EC">
      <w:fldChar w:fldCharType="separate"/>
    </w:r>
    <w:r w:rsidR="00EC67F4" w:rsidRPr="00EC67F4">
      <w:rPr>
        <w:noProof/>
        <w:sz w:val="24"/>
        <w:szCs w:val="24"/>
      </w:rPr>
      <w:t>2</w:t>
    </w:r>
    <w:r w:rsidR="003928EC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D623B" w14:textId="77777777" w:rsidR="00F57B7A" w:rsidRDefault="00F57B7A" w:rsidP="00787360">
    <w:pPr>
      <w:pStyle w:val="Pieddepageimpaire"/>
      <w:pBdr>
        <w:top w:val="single" w:sz="8" w:space="1" w:color="7C9163" w:themeColor="accent1" w:themeShade="BF"/>
      </w:pBdr>
    </w:pPr>
    <w:r>
      <w:t xml:space="preserve">Page </w:t>
    </w:r>
    <w:r w:rsidR="003928EC">
      <w:fldChar w:fldCharType="begin"/>
    </w:r>
    <w:r w:rsidR="00456668">
      <w:instrText xml:space="preserve"> PAGE   \* MERGEFORMAT </w:instrText>
    </w:r>
    <w:r w:rsidR="003928EC">
      <w:fldChar w:fldCharType="separate"/>
    </w:r>
    <w:r w:rsidR="00EC67F4" w:rsidRPr="00EC67F4">
      <w:rPr>
        <w:noProof/>
        <w:sz w:val="24"/>
        <w:szCs w:val="24"/>
      </w:rPr>
      <w:t>3</w:t>
    </w:r>
    <w:r w:rsidR="003928EC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5E7B5" w14:textId="77777777" w:rsidR="00E612A8" w:rsidRDefault="00E612A8">
      <w:pPr>
        <w:spacing w:after="0" w:line="240" w:lineRule="auto"/>
      </w:pPr>
      <w:r>
        <w:separator/>
      </w:r>
    </w:p>
  </w:footnote>
  <w:footnote w:type="continuationSeparator" w:id="0">
    <w:p w14:paraId="1CE12DBA" w14:textId="77777777" w:rsidR="00E612A8" w:rsidRDefault="00E61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40194" w14:textId="19C44913" w:rsidR="00F57B7A" w:rsidRDefault="00000000" w:rsidP="00787360">
    <w:pPr>
      <w:pStyle w:val="En-ttedepagepaire"/>
      <w:pBdr>
        <w:bottom w:val="single" w:sz="8" w:space="1" w:color="7C9163" w:themeColor="accent1" w:themeShade="BF"/>
      </w:pBdr>
      <w:rPr>
        <w:szCs w:val="20"/>
      </w:rPr>
    </w:pPr>
    <w:sdt>
      <w:sdtPr>
        <w:rPr>
          <w:szCs w:val="20"/>
        </w:r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15AEB">
          <w:rPr>
            <w:szCs w:val="20"/>
          </w:rPr>
          <w:t>Projet 420-C32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3F742" w14:textId="5B29A0CC" w:rsidR="00F57B7A" w:rsidRDefault="00000000" w:rsidP="00787360">
    <w:pPr>
      <w:pStyle w:val="En-ttedepageimpaire"/>
      <w:pBdr>
        <w:bottom w:val="single" w:sz="8" w:space="1" w:color="7C9163" w:themeColor="accent1" w:themeShade="BF"/>
      </w:pBdr>
      <w:rPr>
        <w:szCs w:val="20"/>
      </w:rPr>
    </w:pPr>
    <w:sdt>
      <w:sdtPr>
        <w:rPr>
          <w:szCs w:val="20"/>
        </w:rPr>
        <w:alias w:val="Titr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15AEB">
          <w:rPr>
            <w:szCs w:val="20"/>
          </w:rPr>
          <w:t>Projet 420-C32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01AA7446"/>
    <w:multiLevelType w:val="hybridMultilevel"/>
    <w:tmpl w:val="E5CC543A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D4704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E97245"/>
    <w:multiLevelType w:val="hybridMultilevel"/>
    <w:tmpl w:val="34E6B12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B26835"/>
    <w:multiLevelType w:val="hybridMultilevel"/>
    <w:tmpl w:val="31E2379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C724D3"/>
    <w:multiLevelType w:val="hybridMultilevel"/>
    <w:tmpl w:val="F11E9C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D47D4"/>
    <w:multiLevelType w:val="hybridMultilevel"/>
    <w:tmpl w:val="9544E2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26396"/>
    <w:multiLevelType w:val="hybridMultilevel"/>
    <w:tmpl w:val="B76412C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93350C"/>
    <w:multiLevelType w:val="hybridMultilevel"/>
    <w:tmpl w:val="7AD2547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DA1DB6"/>
    <w:multiLevelType w:val="hybridMultilevel"/>
    <w:tmpl w:val="0E4838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16DFD"/>
    <w:multiLevelType w:val="hybridMultilevel"/>
    <w:tmpl w:val="A6989A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563A6"/>
    <w:multiLevelType w:val="hybridMultilevel"/>
    <w:tmpl w:val="DC868784"/>
    <w:lvl w:ilvl="0" w:tplc="DEBEC1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C0C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70A5181"/>
    <w:multiLevelType w:val="hybridMultilevel"/>
    <w:tmpl w:val="0A943A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C55B5"/>
    <w:multiLevelType w:val="hybridMultilevel"/>
    <w:tmpl w:val="BC72014C"/>
    <w:lvl w:ilvl="0" w:tplc="1D72F2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F3A4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F5F0C53"/>
    <w:multiLevelType w:val="hybridMultilevel"/>
    <w:tmpl w:val="02C494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85461D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E946CFB"/>
    <w:multiLevelType w:val="hybridMultilevel"/>
    <w:tmpl w:val="6B90DB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A0D8C"/>
    <w:multiLevelType w:val="hybridMultilevel"/>
    <w:tmpl w:val="B12C58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315AE"/>
    <w:multiLevelType w:val="hybridMultilevel"/>
    <w:tmpl w:val="F0D605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32024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BA83CD9"/>
    <w:multiLevelType w:val="hybridMultilevel"/>
    <w:tmpl w:val="270C48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67FA6"/>
    <w:multiLevelType w:val="hybridMultilevel"/>
    <w:tmpl w:val="B91879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975E0"/>
    <w:multiLevelType w:val="hybridMultilevel"/>
    <w:tmpl w:val="B3F8B5B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65367BE"/>
    <w:multiLevelType w:val="hybridMultilevel"/>
    <w:tmpl w:val="87DA2A56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82F4537"/>
    <w:multiLevelType w:val="hybridMultilevel"/>
    <w:tmpl w:val="33CA496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4B3AFC"/>
    <w:multiLevelType w:val="hybridMultilevel"/>
    <w:tmpl w:val="198694E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1FC4B40"/>
    <w:multiLevelType w:val="hybridMultilevel"/>
    <w:tmpl w:val="477E3D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34B0C84"/>
    <w:multiLevelType w:val="hybridMultilevel"/>
    <w:tmpl w:val="A36A9A3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C4C15"/>
    <w:multiLevelType w:val="hybridMultilevel"/>
    <w:tmpl w:val="0780FC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2C3509"/>
    <w:multiLevelType w:val="hybridMultilevel"/>
    <w:tmpl w:val="8AF0A3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C7C01"/>
    <w:multiLevelType w:val="hybridMultilevel"/>
    <w:tmpl w:val="03AC421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B97C04"/>
    <w:multiLevelType w:val="hybridMultilevel"/>
    <w:tmpl w:val="E49A9C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30917"/>
    <w:multiLevelType w:val="hybridMultilevel"/>
    <w:tmpl w:val="BB0418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B65ED0"/>
    <w:multiLevelType w:val="hybridMultilevel"/>
    <w:tmpl w:val="5C48B5D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040975">
    <w:abstractNumId w:val="17"/>
  </w:num>
  <w:num w:numId="2" w16cid:durableId="762187493">
    <w:abstractNumId w:val="18"/>
  </w:num>
  <w:num w:numId="3" w16cid:durableId="82997142">
    <w:abstractNumId w:val="3"/>
  </w:num>
  <w:num w:numId="4" w16cid:durableId="1005666357">
    <w:abstractNumId w:val="2"/>
  </w:num>
  <w:num w:numId="5" w16cid:durableId="1435394359">
    <w:abstractNumId w:val="1"/>
  </w:num>
  <w:num w:numId="6" w16cid:durableId="1446849327">
    <w:abstractNumId w:val="0"/>
  </w:num>
  <w:num w:numId="7" w16cid:durableId="1404176677">
    <w:abstractNumId w:val="32"/>
  </w:num>
  <w:num w:numId="8" w16cid:durableId="2127650855">
    <w:abstractNumId w:val="5"/>
  </w:num>
  <w:num w:numId="9" w16cid:durableId="2015645662">
    <w:abstractNumId w:val="16"/>
  </w:num>
  <w:num w:numId="10" w16cid:durableId="11567015">
    <w:abstractNumId w:val="30"/>
  </w:num>
  <w:num w:numId="11" w16cid:durableId="1872497516">
    <w:abstractNumId w:val="11"/>
  </w:num>
  <w:num w:numId="12" w16cid:durableId="1596280721">
    <w:abstractNumId w:val="22"/>
  </w:num>
  <w:num w:numId="13" w16cid:durableId="295380962">
    <w:abstractNumId w:val="33"/>
  </w:num>
  <w:num w:numId="14" w16cid:durableId="2087989806">
    <w:abstractNumId w:val="26"/>
  </w:num>
  <w:num w:numId="15" w16cid:durableId="1182738352">
    <w:abstractNumId w:val="36"/>
  </w:num>
  <w:num w:numId="16" w16cid:durableId="257103423">
    <w:abstractNumId w:val="23"/>
  </w:num>
  <w:num w:numId="17" w16cid:durableId="1136485606">
    <w:abstractNumId w:val="12"/>
  </w:num>
  <w:num w:numId="18" w16cid:durableId="966470925">
    <w:abstractNumId w:val="34"/>
  </w:num>
  <w:num w:numId="19" w16cid:durableId="1272932248">
    <w:abstractNumId w:val="13"/>
  </w:num>
  <w:num w:numId="20" w16cid:durableId="1717124265">
    <w:abstractNumId w:val="25"/>
  </w:num>
  <w:num w:numId="21" w16cid:durableId="229846910">
    <w:abstractNumId w:val="37"/>
  </w:num>
  <w:num w:numId="22" w16cid:durableId="1256980595">
    <w:abstractNumId w:val="19"/>
  </w:num>
  <w:num w:numId="23" w16cid:durableId="1173179416">
    <w:abstractNumId w:val="20"/>
  </w:num>
  <w:num w:numId="24" w16cid:durableId="20282495">
    <w:abstractNumId w:val="27"/>
  </w:num>
  <w:num w:numId="25" w16cid:durableId="361370928">
    <w:abstractNumId w:val="24"/>
  </w:num>
  <w:num w:numId="26" w16cid:durableId="1952585059">
    <w:abstractNumId w:val="15"/>
  </w:num>
  <w:num w:numId="27" w16cid:durableId="394815296">
    <w:abstractNumId w:val="7"/>
  </w:num>
  <w:num w:numId="28" w16cid:durableId="1874340370">
    <w:abstractNumId w:val="9"/>
  </w:num>
  <w:num w:numId="29" w16cid:durableId="408693801">
    <w:abstractNumId w:val="8"/>
  </w:num>
  <w:num w:numId="30" w16cid:durableId="396053767">
    <w:abstractNumId w:val="21"/>
  </w:num>
  <w:num w:numId="31" w16cid:durableId="710349881">
    <w:abstractNumId w:val="28"/>
  </w:num>
  <w:num w:numId="32" w16cid:durableId="1573470698">
    <w:abstractNumId w:val="14"/>
  </w:num>
  <w:num w:numId="33" w16cid:durableId="409818137">
    <w:abstractNumId w:val="38"/>
  </w:num>
  <w:num w:numId="34" w16cid:durableId="943226746">
    <w:abstractNumId w:val="6"/>
  </w:num>
  <w:num w:numId="35" w16cid:durableId="335156762">
    <w:abstractNumId w:val="4"/>
  </w:num>
  <w:num w:numId="36" w16cid:durableId="55133565">
    <w:abstractNumId w:val="29"/>
  </w:num>
  <w:num w:numId="37" w16cid:durableId="625160792">
    <w:abstractNumId w:val="31"/>
  </w:num>
  <w:num w:numId="38" w16cid:durableId="1561555541">
    <w:abstractNumId w:val="35"/>
  </w:num>
  <w:num w:numId="39" w16cid:durableId="555048779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09"/>
  <w:hyphenationZone w:val="420"/>
  <w:evenAndOddHeaders/>
  <w:drawingGridHorizontalSpacing w:val="115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29A"/>
    <w:rsid w:val="00000B00"/>
    <w:rsid w:val="00001C64"/>
    <w:rsid w:val="000038B5"/>
    <w:rsid w:val="0000396C"/>
    <w:rsid w:val="00003F23"/>
    <w:rsid w:val="0000417A"/>
    <w:rsid w:val="00005962"/>
    <w:rsid w:val="0000621B"/>
    <w:rsid w:val="00006DEC"/>
    <w:rsid w:val="00010D4C"/>
    <w:rsid w:val="00011429"/>
    <w:rsid w:val="0001234F"/>
    <w:rsid w:val="000124E4"/>
    <w:rsid w:val="000135DB"/>
    <w:rsid w:val="000136FE"/>
    <w:rsid w:val="00013EBA"/>
    <w:rsid w:val="0001419F"/>
    <w:rsid w:val="00014773"/>
    <w:rsid w:val="00015256"/>
    <w:rsid w:val="0001582B"/>
    <w:rsid w:val="00017116"/>
    <w:rsid w:val="0001790A"/>
    <w:rsid w:val="000179C4"/>
    <w:rsid w:val="00020013"/>
    <w:rsid w:val="00020E77"/>
    <w:rsid w:val="000217DF"/>
    <w:rsid w:val="00022316"/>
    <w:rsid w:val="0002529C"/>
    <w:rsid w:val="00026F9F"/>
    <w:rsid w:val="000275E4"/>
    <w:rsid w:val="00031475"/>
    <w:rsid w:val="00031661"/>
    <w:rsid w:val="00032618"/>
    <w:rsid w:val="00032D9D"/>
    <w:rsid w:val="000331E1"/>
    <w:rsid w:val="00033C93"/>
    <w:rsid w:val="00034118"/>
    <w:rsid w:val="00035AA8"/>
    <w:rsid w:val="00035D56"/>
    <w:rsid w:val="000410A0"/>
    <w:rsid w:val="0004156C"/>
    <w:rsid w:val="0004258E"/>
    <w:rsid w:val="00042FBC"/>
    <w:rsid w:val="000431EC"/>
    <w:rsid w:val="00044946"/>
    <w:rsid w:val="00044CD3"/>
    <w:rsid w:val="00045B8A"/>
    <w:rsid w:val="000469C3"/>
    <w:rsid w:val="00050B2A"/>
    <w:rsid w:val="000528E5"/>
    <w:rsid w:val="00053BA2"/>
    <w:rsid w:val="00054EED"/>
    <w:rsid w:val="000605E2"/>
    <w:rsid w:val="000607E5"/>
    <w:rsid w:val="00060C84"/>
    <w:rsid w:val="00060EA5"/>
    <w:rsid w:val="00061826"/>
    <w:rsid w:val="0006189B"/>
    <w:rsid w:val="00061C76"/>
    <w:rsid w:val="0006387E"/>
    <w:rsid w:val="000674C2"/>
    <w:rsid w:val="00067BA0"/>
    <w:rsid w:val="00074272"/>
    <w:rsid w:val="00074F34"/>
    <w:rsid w:val="00077381"/>
    <w:rsid w:val="000809F3"/>
    <w:rsid w:val="0008260A"/>
    <w:rsid w:val="00082E09"/>
    <w:rsid w:val="00084631"/>
    <w:rsid w:val="00084C72"/>
    <w:rsid w:val="00085569"/>
    <w:rsid w:val="000861C8"/>
    <w:rsid w:val="000864E7"/>
    <w:rsid w:val="00087600"/>
    <w:rsid w:val="00090A18"/>
    <w:rsid w:val="000910DB"/>
    <w:rsid w:val="000932B0"/>
    <w:rsid w:val="000933D0"/>
    <w:rsid w:val="00094682"/>
    <w:rsid w:val="000948CD"/>
    <w:rsid w:val="000954DB"/>
    <w:rsid w:val="00095731"/>
    <w:rsid w:val="0009655E"/>
    <w:rsid w:val="00097576"/>
    <w:rsid w:val="000A0845"/>
    <w:rsid w:val="000A0BE0"/>
    <w:rsid w:val="000A158A"/>
    <w:rsid w:val="000A1B7B"/>
    <w:rsid w:val="000A33BA"/>
    <w:rsid w:val="000A388C"/>
    <w:rsid w:val="000A70C4"/>
    <w:rsid w:val="000A71DD"/>
    <w:rsid w:val="000A7CCE"/>
    <w:rsid w:val="000B1D1F"/>
    <w:rsid w:val="000B2CAE"/>
    <w:rsid w:val="000B35E3"/>
    <w:rsid w:val="000B5A1E"/>
    <w:rsid w:val="000B6F0F"/>
    <w:rsid w:val="000B7322"/>
    <w:rsid w:val="000C1496"/>
    <w:rsid w:val="000C35CB"/>
    <w:rsid w:val="000C3AAE"/>
    <w:rsid w:val="000C428D"/>
    <w:rsid w:val="000C4823"/>
    <w:rsid w:val="000C78CE"/>
    <w:rsid w:val="000D047E"/>
    <w:rsid w:val="000D0812"/>
    <w:rsid w:val="000E13DB"/>
    <w:rsid w:val="000E2C5E"/>
    <w:rsid w:val="000E33D2"/>
    <w:rsid w:val="000E468A"/>
    <w:rsid w:val="000E57E2"/>
    <w:rsid w:val="000E5F98"/>
    <w:rsid w:val="000E66EA"/>
    <w:rsid w:val="000F11A8"/>
    <w:rsid w:val="000F2049"/>
    <w:rsid w:val="000F348E"/>
    <w:rsid w:val="000F37FB"/>
    <w:rsid w:val="000F434F"/>
    <w:rsid w:val="000F6552"/>
    <w:rsid w:val="000F67AB"/>
    <w:rsid w:val="000F71FC"/>
    <w:rsid w:val="001005CF"/>
    <w:rsid w:val="001010CD"/>
    <w:rsid w:val="0010302C"/>
    <w:rsid w:val="00105B45"/>
    <w:rsid w:val="00106F42"/>
    <w:rsid w:val="00107A7C"/>
    <w:rsid w:val="00110EFE"/>
    <w:rsid w:val="0011398F"/>
    <w:rsid w:val="00116BEF"/>
    <w:rsid w:val="00116C61"/>
    <w:rsid w:val="001173E5"/>
    <w:rsid w:val="00117591"/>
    <w:rsid w:val="00121A07"/>
    <w:rsid w:val="00123AF2"/>
    <w:rsid w:val="00123F5F"/>
    <w:rsid w:val="0012421B"/>
    <w:rsid w:val="001264E7"/>
    <w:rsid w:val="0012679C"/>
    <w:rsid w:val="0012685C"/>
    <w:rsid w:val="00126FD3"/>
    <w:rsid w:val="001279A0"/>
    <w:rsid w:val="00130E16"/>
    <w:rsid w:val="001312A2"/>
    <w:rsid w:val="00134E60"/>
    <w:rsid w:val="00136EC1"/>
    <w:rsid w:val="00137089"/>
    <w:rsid w:val="0014192C"/>
    <w:rsid w:val="001433E3"/>
    <w:rsid w:val="001436B5"/>
    <w:rsid w:val="001437D2"/>
    <w:rsid w:val="00143C52"/>
    <w:rsid w:val="00146554"/>
    <w:rsid w:val="0014712D"/>
    <w:rsid w:val="00151545"/>
    <w:rsid w:val="00152C18"/>
    <w:rsid w:val="001536E1"/>
    <w:rsid w:val="0015396D"/>
    <w:rsid w:val="00155AF1"/>
    <w:rsid w:val="0015716B"/>
    <w:rsid w:val="001578A0"/>
    <w:rsid w:val="00160739"/>
    <w:rsid w:val="00160A2F"/>
    <w:rsid w:val="0016175A"/>
    <w:rsid w:val="001652CC"/>
    <w:rsid w:val="00165DB2"/>
    <w:rsid w:val="00167698"/>
    <w:rsid w:val="00170070"/>
    <w:rsid w:val="001706DA"/>
    <w:rsid w:val="001709D4"/>
    <w:rsid w:val="00172583"/>
    <w:rsid w:val="00173048"/>
    <w:rsid w:val="001736BF"/>
    <w:rsid w:val="00173A52"/>
    <w:rsid w:val="00173E39"/>
    <w:rsid w:val="00174E5B"/>
    <w:rsid w:val="00175942"/>
    <w:rsid w:val="00176413"/>
    <w:rsid w:val="00176801"/>
    <w:rsid w:val="001774E5"/>
    <w:rsid w:val="0017790C"/>
    <w:rsid w:val="0018037B"/>
    <w:rsid w:val="00181E19"/>
    <w:rsid w:val="001827C4"/>
    <w:rsid w:val="00183858"/>
    <w:rsid w:val="0018397F"/>
    <w:rsid w:val="00187563"/>
    <w:rsid w:val="00191E48"/>
    <w:rsid w:val="00192301"/>
    <w:rsid w:val="00192763"/>
    <w:rsid w:val="0019563E"/>
    <w:rsid w:val="0019725B"/>
    <w:rsid w:val="00197834"/>
    <w:rsid w:val="00197AC5"/>
    <w:rsid w:val="001A2D0A"/>
    <w:rsid w:val="001A41A3"/>
    <w:rsid w:val="001A4968"/>
    <w:rsid w:val="001A542B"/>
    <w:rsid w:val="001A5CEE"/>
    <w:rsid w:val="001A6B97"/>
    <w:rsid w:val="001A79A8"/>
    <w:rsid w:val="001B0207"/>
    <w:rsid w:val="001B1E12"/>
    <w:rsid w:val="001B2D03"/>
    <w:rsid w:val="001B41AA"/>
    <w:rsid w:val="001B6DBA"/>
    <w:rsid w:val="001B7B48"/>
    <w:rsid w:val="001C2603"/>
    <w:rsid w:val="001C4EE1"/>
    <w:rsid w:val="001C60FE"/>
    <w:rsid w:val="001D1173"/>
    <w:rsid w:val="001D2ED7"/>
    <w:rsid w:val="001D4415"/>
    <w:rsid w:val="001D493A"/>
    <w:rsid w:val="001D5972"/>
    <w:rsid w:val="001D669C"/>
    <w:rsid w:val="001D759E"/>
    <w:rsid w:val="001E0C92"/>
    <w:rsid w:val="001E223B"/>
    <w:rsid w:val="001E3CC9"/>
    <w:rsid w:val="001E4BC7"/>
    <w:rsid w:val="001E6BE2"/>
    <w:rsid w:val="001E6EE0"/>
    <w:rsid w:val="001F027F"/>
    <w:rsid w:val="001F0438"/>
    <w:rsid w:val="001F3D45"/>
    <w:rsid w:val="001F3D81"/>
    <w:rsid w:val="001F4496"/>
    <w:rsid w:val="001F62B4"/>
    <w:rsid w:val="001F6B03"/>
    <w:rsid w:val="001F729D"/>
    <w:rsid w:val="001F7C6F"/>
    <w:rsid w:val="0020199C"/>
    <w:rsid w:val="00204C3B"/>
    <w:rsid w:val="00205175"/>
    <w:rsid w:val="00207FF3"/>
    <w:rsid w:val="00212448"/>
    <w:rsid w:val="00212721"/>
    <w:rsid w:val="002132F6"/>
    <w:rsid w:val="00213E37"/>
    <w:rsid w:val="0021421F"/>
    <w:rsid w:val="00216E59"/>
    <w:rsid w:val="00217A9A"/>
    <w:rsid w:val="00220323"/>
    <w:rsid w:val="00220401"/>
    <w:rsid w:val="002221F9"/>
    <w:rsid w:val="002317A5"/>
    <w:rsid w:val="0023332A"/>
    <w:rsid w:val="00233403"/>
    <w:rsid w:val="0023471A"/>
    <w:rsid w:val="00234C42"/>
    <w:rsid w:val="0023522A"/>
    <w:rsid w:val="0023530C"/>
    <w:rsid w:val="002357D9"/>
    <w:rsid w:val="00236DDD"/>
    <w:rsid w:val="00241450"/>
    <w:rsid w:val="002417BF"/>
    <w:rsid w:val="0024182F"/>
    <w:rsid w:val="00241B1D"/>
    <w:rsid w:val="00243F6F"/>
    <w:rsid w:val="00244001"/>
    <w:rsid w:val="00245C16"/>
    <w:rsid w:val="00246663"/>
    <w:rsid w:val="00246D90"/>
    <w:rsid w:val="00247638"/>
    <w:rsid w:val="00250DE2"/>
    <w:rsid w:val="00250F65"/>
    <w:rsid w:val="00252814"/>
    <w:rsid w:val="002600EC"/>
    <w:rsid w:val="00260E63"/>
    <w:rsid w:val="002621DC"/>
    <w:rsid w:val="002651F0"/>
    <w:rsid w:val="00265BBA"/>
    <w:rsid w:val="00265CC2"/>
    <w:rsid w:val="00265DF6"/>
    <w:rsid w:val="002704E1"/>
    <w:rsid w:val="00272877"/>
    <w:rsid w:val="002731D6"/>
    <w:rsid w:val="002740A1"/>
    <w:rsid w:val="0027426C"/>
    <w:rsid w:val="00274553"/>
    <w:rsid w:val="002749F9"/>
    <w:rsid w:val="00276DE4"/>
    <w:rsid w:val="00277A78"/>
    <w:rsid w:val="00280D38"/>
    <w:rsid w:val="00282129"/>
    <w:rsid w:val="00282279"/>
    <w:rsid w:val="00283C61"/>
    <w:rsid w:val="00283D91"/>
    <w:rsid w:val="002847A5"/>
    <w:rsid w:val="00285CE4"/>
    <w:rsid w:val="00290131"/>
    <w:rsid w:val="002919A8"/>
    <w:rsid w:val="0029241E"/>
    <w:rsid w:val="00292626"/>
    <w:rsid w:val="00293A3C"/>
    <w:rsid w:val="00294C4B"/>
    <w:rsid w:val="00297090"/>
    <w:rsid w:val="00297E07"/>
    <w:rsid w:val="00297FA8"/>
    <w:rsid w:val="002A200B"/>
    <w:rsid w:val="002A20FB"/>
    <w:rsid w:val="002A2630"/>
    <w:rsid w:val="002A2A14"/>
    <w:rsid w:val="002B0296"/>
    <w:rsid w:val="002B0354"/>
    <w:rsid w:val="002B126E"/>
    <w:rsid w:val="002B16FE"/>
    <w:rsid w:val="002B1997"/>
    <w:rsid w:val="002B2BC8"/>
    <w:rsid w:val="002B5237"/>
    <w:rsid w:val="002B6169"/>
    <w:rsid w:val="002C0ED2"/>
    <w:rsid w:val="002C3415"/>
    <w:rsid w:val="002C4E82"/>
    <w:rsid w:val="002C6996"/>
    <w:rsid w:val="002C7127"/>
    <w:rsid w:val="002D0FE6"/>
    <w:rsid w:val="002D1C1B"/>
    <w:rsid w:val="002D69AA"/>
    <w:rsid w:val="002E05D6"/>
    <w:rsid w:val="002E1E87"/>
    <w:rsid w:val="002E2995"/>
    <w:rsid w:val="002E2A19"/>
    <w:rsid w:val="002E316F"/>
    <w:rsid w:val="002E6402"/>
    <w:rsid w:val="002E6671"/>
    <w:rsid w:val="002E66E4"/>
    <w:rsid w:val="002F023D"/>
    <w:rsid w:val="002F0A98"/>
    <w:rsid w:val="002F2ACC"/>
    <w:rsid w:val="002F3143"/>
    <w:rsid w:val="002F38E9"/>
    <w:rsid w:val="002F45F6"/>
    <w:rsid w:val="002F4D77"/>
    <w:rsid w:val="002F5863"/>
    <w:rsid w:val="002F7B6A"/>
    <w:rsid w:val="003006F1"/>
    <w:rsid w:val="00300AD6"/>
    <w:rsid w:val="00302211"/>
    <w:rsid w:val="00303503"/>
    <w:rsid w:val="00304C0F"/>
    <w:rsid w:val="003071E0"/>
    <w:rsid w:val="00310050"/>
    <w:rsid w:val="00310388"/>
    <w:rsid w:val="00310758"/>
    <w:rsid w:val="003115E6"/>
    <w:rsid w:val="003129B6"/>
    <w:rsid w:val="00312DC7"/>
    <w:rsid w:val="00312E0A"/>
    <w:rsid w:val="003130A1"/>
    <w:rsid w:val="00314869"/>
    <w:rsid w:val="0031502E"/>
    <w:rsid w:val="00315B9B"/>
    <w:rsid w:val="00316BF8"/>
    <w:rsid w:val="0031742F"/>
    <w:rsid w:val="003174B1"/>
    <w:rsid w:val="0031791D"/>
    <w:rsid w:val="00320B1E"/>
    <w:rsid w:val="003218EB"/>
    <w:rsid w:val="00322601"/>
    <w:rsid w:val="003244D6"/>
    <w:rsid w:val="00325397"/>
    <w:rsid w:val="003254A1"/>
    <w:rsid w:val="00332549"/>
    <w:rsid w:val="00333B38"/>
    <w:rsid w:val="00341970"/>
    <w:rsid w:val="00341D09"/>
    <w:rsid w:val="00343AAC"/>
    <w:rsid w:val="00344C8D"/>
    <w:rsid w:val="003467E0"/>
    <w:rsid w:val="00351F33"/>
    <w:rsid w:val="00351F61"/>
    <w:rsid w:val="0035213C"/>
    <w:rsid w:val="00352FC8"/>
    <w:rsid w:val="003562F7"/>
    <w:rsid w:val="00361403"/>
    <w:rsid w:val="003623EB"/>
    <w:rsid w:val="003627C3"/>
    <w:rsid w:val="003633AA"/>
    <w:rsid w:val="00363930"/>
    <w:rsid w:val="003673C0"/>
    <w:rsid w:val="00367C12"/>
    <w:rsid w:val="00370026"/>
    <w:rsid w:val="003706A2"/>
    <w:rsid w:val="00372459"/>
    <w:rsid w:val="00372EE3"/>
    <w:rsid w:val="00372F73"/>
    <w:rsid w:val="00376B38"/>
    <w:rsid w:val="0037706D"/>
    <w:rsid w:val="003771E6"/>
    <w:rsid w:val="00380053"/>
    <w:rsid w:val="003830A9"/>
    <w:rsid w:val="00383C8B"/>
    <w:rsid w:val="003843A0"/>
    <w:rsid w:val="00386D55"/>
    <w:rsid w:val="00387577"/>
    <w:rsid w:val="003928EC"/>
    <w:rsid w:val="00396367"/>
    <w:rsid w:val="00397131"/>
    <w:rsid w:val="00397260"/>
    <w:rsid w:val="003A001E"/>
    <w:rsid w:val="003A02E8"/>
    <w:rsid w:val="003A1475"/>
    <w:rsid w:val="003A15AE"/>
    <w:rsid w:val="003A28D9"/>
    <w:rsid w:val="003A302C"/>
    <w:rsid w:val="003A4E56"/>
    <w:rsid w:val="003A588F"/>
    <w:rsid w:val="003A630B"/>
    <w:rsid w:val="003A6A30"/>
    <w:rsid w:val="003A7677"/>
    <w:rsid w:val="003B225F"/>
    <w:rsid w:val="003B2A6A"/>
    <w:rsid w:val="003B5B14"/>
    <w:rsid w:val="003B6974"/>
    <w:rsid w:val="003C038E"/>
    <w:rsid w:val="003C1C61"/>
    <w:rsid w:val="003C20DB"/>
    <w:rsid w:val="003C39E2"/>
    <w:rsid w:val="003C461C"/>
    <w:rsid w:val="003C565C"/>
    <w:rsid w:val="003C7F30"/>
    <w:rsid w:val="003D0792"/>
    <w:rsid w:val="003D0F2C"/>
    <w:rsid w:val="003D1652"/>
    <w:rsid w:val="003D27AE"/>
    <w:rsid w:val="003D3021"/>
    <w:rsid w:val="003D7E8F"/>
    <w:rsid w:val="003E001B"/>
    <w:rsid w:val="003E067F"/>
    <w:rsid w:val="003E0A2C"/>
    <w:rsid w:val="003E0D08"/>
    <w:rsid w:val="003E1085"/>
    <w:rsid w:val="003E1600"/>
    <w:rsid w:val="003E1D1F"/>
    <w:rsid w:val="003E3AE5"/>
    <w:rsid w:val="003E4E18"/>
    <w:rsid w:val="003E53FF"/>
    <w:rsid w:val="003E5BDA"/>
    <w:rsid w:val="003E6C91"/>
    <w:rsid w:val="003F0421"/>
    <w:rsid w:val="003F0B53"/>
    <w:rsid w:val="003F183A"/>
    <w:rsid w:val="003F2F70"/>
    <w:rsid w:val="003F34DF"/>
    <w:rsid w:val="003F3E58"/>
    <w:rsid w:val="003F74CA"/>
    <w:rsid w:val="004009D4"/>
    <w:rsid w:val="004013EF"/>
    <w:rsid w:val="004028D7"/>
    <w:rsid w:val="004035DE"/>
    <w:rsid w:val="00404BD8"/>
    <w:rsid w:val="00405189"/>
    <w:rsid w:val="00405944"/>
    <w:rsid w:val="00405F0C"/>
    <w:rsid w:val="00405F38"/>
    <w:rsid w:val="00406289"/>
    <w:rsid w:val="00406790"/>
    <w:rsid w:val="004077D8"/>
    <w:rsid w:val="004115EA"/>
    <w:rsid w:val="00411877"/>
    <w:rsid w:val="00412E30"/>
    <w:rsid w:val="004133CE"/>
    <w:rsid w:val="00416204"/>
    <w:rsid w:val="004163D2"/>
    <w:rsid w:val="00416541"/>
    <w:rsid w:val="0041656D"/>
    <w:rsid w:val="00416579"/>
    <w:rsid w:val="00417261"/>
    <w:rsid w:val="00417F81"/>
    <w:rsid w:val="0042004C"/>
    <w:rsid w:val="00422795"/>
    <w:rsid w:val="00422D10"/>
    <w:rsid w:val="00423056"/>
    <w:rsid w:val="00425C8D"/>
    <w:rsid w:val="00425F60"/>
    <w:rsid w:val="0042660A"/>
    <w:rsid w:val="00426BB8"/>
    <w:rsid w:val="00427652"/>
    <w:rsid w:val="00427F4D"/>
    <w:rsid w:val="004305C2"/>
    <w:rsid w:val="0043112B"/>
    <w:rsid w:val="00431562"/>
    <w:rsid w:val="00432523"/>
    <w:rsid w:val="00432EF6"/>
    <w:rsid w:val="00434748"/>
    <w:rsid w:val="00436F14"/>
    <w:rsid w:val="004375FC"/>
    <w:rsid w:val="00441A8C"/>
    <w:rsid w:val="0044414E"/>
    <w:rsid w:val="00444F6D"/>
    <w:rsid w:val="00445138"/>
    <w:rsid w:val="0044736B"/>
    <w:rsid w:val="004534B4"/>
    <w:rsid w:val="00454528"/>
    <w:rsid w:val="00454558"/>
    <w:rsid w:val="00454DBC"/>
    <w:rsid w:val="00455C4E"/>
    <w:rsid w:val="0045613F"/>
    <w:rsid w:val="00456668"/>
    <w:rsid w:val="004578AD"/>
    <w:rsid w:val="00457A2B"/>
    <w:rsid w:val="004610F1"/>
    <w:rsid w:val="004613F3"/>
    <w:rsid w:val="00461520"/>
    <w:rsid w:val="0046179B"/>
    <w:rsid w:val="00463376"/>
    <w:rsid w:val="004643D5"/>
    <w:rsid w:val="00466633"/>
    <w:rsid w:val="004705FF"/>
    <w:rsid w:val="00471146"/>
    <w:rsid w:val="00472D07"/>
    <w:rsid w:val="00477952"/>
    <w:rsid w:val="00480203"/>
    <w:rsid w:val="004808DC"/>
    <w:rsid w:val="004811B7"/>
    <w:rsid w:val="0048192C"/>
    <w:rsid w:val="00481EE0"/>
    <w:rsid w:val="00481F05"/>
    <w:rsid w:val="00483B32"/>
    <w:rsid w:val="004866A2"/>
    <w:rsid w:val="004868B1"/>
    <w:rsid w:val="00487A98"/>
    <w:rsid w:val="004902D5"/>
    <w:rsid w:val="00490A24"/>
    <w:rsid w:val="004910FF"/>
    <w:rsid w:val="00492BCA"/>
    <w:rsid w:val="00492C41"/>
    <w:rsid w:val="00492D8F"/>
    <w:rsid w:val="00493215"/>
    <w:rsid w:val="004933F5"/>
    <w:rsid w:val="00496940"/>
    <w:rsid w:val="00497E03"/>
    <w:rsid w:val="004A1737"/>
    <w:rsid w:val="004A3E59"/>
    <w:rsid w:val="004A52A8"/>
    <w:rsid w:val="004A6A3C"/>
    <w:rsid w:val="004B0706"/>
    <w:rsid w:val="004B0F3C"/>
    <w:rsid w:val="004B13A9"/>
    <w:rsid w:val="004B2903"/>
    <w:rsid w:val="004B58BB"/>
    <w:rsid w:val="004B68D0"/>
    <w:rsid w:val="004B7663"/>
    <w:rsid w:val="004B7B87"/>
    <w:rsid w:val="004C1EB2"/>
    <w:rsid w:val="004C3770"/>
    <w:rsid w:val="004C3F2E"/>
    <w:rsid w:val="004C78D5"/>
    <w:rsid w:val="004D04BE"/>
    <w:rsid w:val="004D04C6"/>
    <w:rsid w:val="004D0A1F"/>
    <w:rsid w:val="004D0DC7"/>
    <w:rsid w:val="004D1EF7"/>
    <w:rsid w:val="004D5568"/>
    <w:rsid w:val="004E0CAB"/>
    <w:rsid w:val="004E12A3"/>
    <w:rsid w:val="004E1593"/>
    <w:rsid w:val="004E19A1"/>
    <w:rsid w:val="004E3443"/>
    <w:rsid w:val="004E3CD0"/>
    <w:rsid w:val="004E5225"/>
    <w:rsid w:val="004E58C1"/>
    <w:rsid w:val="004F359E"/>
    <w:rsid w:val="004F3F52"/>
    <w:rsid w:val="004F4412"/>
    <w:rsid w:val="004F48FF"/>
    <w:rsid w:val="004F522C"/>
    <w:rsid w:val="004F6D09"/>
    <w:rsid w:val="004F6DD2"/>
    <w:rsid w:val="004F78DC"/>
    <w:rsid w:val="0050182E"/>
    <w:rsid w:val="005043EF"/>
    <w:rsid w:val="00504623"/>
    <w:rsid w:val="00506AC9"/>
    <w:rsid w:val="00506FBB"/>
    <w:rsid w:val="00507649"/>
    <w:rsid w:val="00507CA8"/>
    <w:rsid w:val="005113C8"/>
    <w:rsid w:val="00514478"/>
    <w:rsid w:val="005144EC"/>
    <w:rsid w:val="00515AEB"/>
    <w:rsid w:val="00515F17"/>
    <w:rsid w:val="00521783"/>
    <w:rsid w:val="00522B22"/>
    <w:rsid w:val="00523F75"/>
    <w:rsid w:val="00524B5B"/>
    <w:rsid w:val="00525954"/>
    <w:rsid w:val="00526747"/>
    <w:rsid w:val="00527194"/>
    <w:rsid w:val="0053164E"/>
    <w:rsid w:val="00531B1D"/>
    <w:rsid w:val="005333E3"/>
    <w:rsid w:val="005343FE"/>
    <w:rsid w:val="00540057"/>
    <w:rsid w:val="00540293"/>
    <w:rsid w:val="005406D4"/>
    <w:rsid w:val="00541AF7"/>
    <w:rsid w:val="00543160"/>
    <w:rsid w:val="00545CA6"/>
    <w:rsid w:val="005461CB"/>
    <w:rsid w:val="0055018B"/>
    <w:rsid w:val="00552A49"/>
    <w:rsid w:val="0055318F"/>
    <w:rsid w:val="005536D0"/>
    <w:rsid w:val="0055400F"/>
    <w:rsid w:val="00555FC7"/>
    <w:rsid w:val="005566C7"/>
    <w:rsid w:val="0055714D"/>
    <w:rsid w:val="0056105B"/>
    <w:rsid w:val="005611FD"/>
    <w:rsid w:val="00561EC2"/>
    <w:rsid w:val="00562A9E"/>
    <w:rsid w:val="00563484"/>
    <w:rsid w:val="0056483C"/>
    <w:rsid w:val="0056585C"/>
    <w:rsid w:val="00566567"/>
    <w:rsid w:val="00571242"/>
    <w:rsid w:val="00571461"/>
    <w:rsid w:val="00572A48"/>
    <w:rsid w:val="00573784"/>
    <w:rsid w:val="0057496C"/>
    <w:rsid w:val="005758DE"/>
    <w:rsid w:val="00575A4D"/>
    <w:rsid w:val="00577BB4"/>
    <w:rsid w:val="005803A8"/>
    <w:rsid w:val="00581A67"/>
    <w:rsid w:val="00582461"/>
    <w:rsid w:val="00583791"/>
    <w:rsid w:val="00583997"/>
    <w:rsid w:val="00583E45"/>
    <w:rsid w:val="00584E7C"/>
    <w:rsid w:val="0058668F"/>
    <w:rsid w:val="00587D95"/>
    <w:rsid w:val="005904C9"/>
    <w:rsid w:val="00591993"/>
    <w:rsid w:val="00595521"/>
    <w:rsid w:val="00595568"/>
    <w:rsid w:val="00595D72"/>
    <w:rsid w:val="005A0B10"/>
    <w:rsid w:val="005A26D5"/>
    <w:rsid w:val="005A3EA5"/>
    <w:rsid w:val="005A5297"/>
    <w:rsid w:val="005A71C4"/>
    <w:rsid w:val="005B1DD6"/>
    <w:rsid w:val="005B5867"/>
    <w:rsid w:val="005B5C50"/>
    <w:rsid w:val="005B7655"/>
    <w:rsid w:val="005B7DC9"/>
    <w:rsid w:val="005C038C"/>
    <w:rsid w:val="005C0A71"/>
    <w:rsid w:val="005C1CD3"/>
    <w:rsid w:val="005C377D"/>
    <w:rsid w:val="005C390F"/>
    <w:rsid w:val="005C5C86"/>
    <w:rsid w:val="005C7F92"/>
    <w:rsid w:val="005D3A91"/>
    <w:rsid w:val="005D3CCE"/>
    <w:rsid w:val="005D594D"/>
    <w:rsid w:val="005D635D"/>
    <w:rsid w:val="005D712C"/>
    <w:rsid w:val="005D7410"/>
    <w:rsid w:val="005D74AC"/>
    <w:rsid w:val="005E057E"/>
    <w:rsid w:val="005E1330"/>
    <w:rsid w:val="005E1AD5"/>
    <w:rsid w:val="005E323C"/>
    <w:rsid w:val="005E3D0E"/>
    <w:rsid w:val="005E4308"/>
    <w:rsid w:val="005E7BA6"/>
    <w:rsid w:val="005F2935"/>
    <w:rsid w:val="005F33C1"/>
    <w:rsid w:val="005F3DA3"/>
    <w:rsid w:val="005F4554"/>
    <w:rsid w:val="005F6A62"/>
    <w:rsid w:val="005F6F45"/>
    <w:rsid w:val="00601ABF"/>
    <w:rsid w:val="0060325D"/>
    <w:rsid w:val="0060470B"/>
    <w:rsid w:val="0060592D"/>
    <w:rsid w:val="00605F09"/>
    <w:rsid w:val="00606D00"/>
    <w:rsid w:val="00607F9F"/>
    <w:rsid w:val="00610145"/>
    <w:rsid w:val="006152AA"/>
    <w:rsid w:val="006166CA"/>
    <w:rsid w:val="006179C3"/>
    <w:rsid w:val="0062235A"/>
    <w:rsid w:val="00622C1F"/>
    <w:rsid w:val="00624A14"/>
    <w:rsid w:val="00626C06"/>
    <w:rsid w:val="00626D9A"/>
    <w:rsid w:val="00633ACC"/>
    <w:rsid w:val="006363FF"/>
    <w:rsid w:val="00637338"/>
    <w:rsid w:val="00637769"/>
    <w:rsid w:val="006377CB"/>
    <w:rsid w:val="00640F38"/>
    <w:rsid w:val="00641105"/>
    <w:rsid w:val="00641910"/>
    <w:rsid w:val="00641E55"/>
    <w:rsid w:val="00642142"/>
    <w:rsid w:val="00644BE6"/>
    <w:rsid w:val="00644D63"/>
    <w:rsid w:val="0064567C"/>
    <w:rsid w:val="00646F11"/>
    <w:rsid w:val="00647934"/>
    <w:rsid w:val="00650F5A"/>
    <w:rsid w:val="00651CF8"/>
    <w:rsid w:val="0065221A"/>
    <w:rsid w:val="00652779"/>
    <w:rsid w:val="00652E77"/>
    <w:rsid w:val="006538D4"/>
    <w:rsid w:val="0065413F"/>
    <w:rsid w:val="00657DC1"/>
    <w:rsid w:val="00662C26"/>
    <w:rsid w:val="00662DD4"/>
    <w:rsid w:val="00664632"/>
    <w:rsid w:val="00664866"/>
    <w:rsid w:val="00665B95"/>
    <w:rsid w:val="006663ED"/>
    <w:rsid w:val="0067174F"/>
    <w:rsid w:val="006721EA"/>
    <w:rsid w:val="00674225"/>
    <w:rsid w:val="006767F0"/>
    <w:rsid w:val="00677000"/>
    <w:rsid w:val="00680863"/>
    <w:rsid w:val="00680C6C"/>
    <w:rsid w:val="006813AC"/>
    <w:rsid w:val="006819EB"/>
    <w:rsid w:val="00681F99"/>
    <w:rsid w:val="00683482"/>
    <w:rsid w:val="006848E3"/>
    <w:rsid w:val="0068662D"/>
    <w:rsid w:val="0069034E"/>
    <w:rsid w:val="006904D5"/>
    <w:rsid w:val="0069051F"/>
    <w:rsid w:val="00691729"/>
    <w:rsid w:val="006923DD"/>
    <w:rsid w:val="0069275C"/>
    <w:rsid w:val="0069290F"/>
    <w:rsid w:val="0069378F"/>
    <w:rsid w:val="00694BD7"/>
    <w:rsid w:val="00696249"/>
    <w:rsid w:val="00696E6F"/>
    <w:rsid w:val="006A3969"/>
    <w:rsid w:val="006A45E1"/>
    <w:rsid w:val="006A692F"/>
    <w:rsid w:val="006A6C73"/>
    <w:rsid w:val="006B0155"/>
    <w:rsid w:val="006B1AD0"/>
    <w:rsid w:val="006B283C"/>
    <w:rsid w:val="006B3F24"/>
    <w:rsid w:val="006B67F1"/>
    <w:rsid w:val="006B735B"/>
    <w:rsid w:val="006C3E38"/>
    <w:rsid w:val="006C65D4"/>
    <w:rsid w:val="006C7B92"/>
    <w:rsid w:val="006D07B4"/>
    <w:rsid w:val="006D0860"/>
    <w:rsid w:val="006D1D40"/>
    <w:rsid w:val="006D26D9"/>
    <w:rsid w:val="006D3302"/>
    <w:rsid w:val="006D3F20"/>
    <w:rsid w:val="006D4BF3"/>
    <w:rsid w:val="006E027F"/>
    <w:rsid w:val="006E0C2B"/>
    <w:rsid w:val="006E1EC0"/>
    <w:rsid w:val="006E2657"/>
    <w:rsid w:val="006E2695"/>
    <w:rsid w:val="006E39C9"/>
    <w:rsid w:val="006E6002"/>
    <w:rsid w:val="006E6E41"/>
    <w:rsid w:val="006F3BE5"/>
    <w:rsid w:val="006F55DF"/>
    <w:rsid w:val="006F7D94"/>
    <w:rsid w:val="0070120F"/>
    <w:rsid w:val="0070140F"/>
    <w:rsid w:val="0070496F"/>
    <w:rsid w:val="00704BFC"/>
    <w:rsid w:val="00705AF5"/>
    <w:rsid w:val="00705EE4"/>
    <w:rsid w:val="007070A3"/>
    <w:rsid w:val="00712335"/>
    <w:rsid w:val="007126DA"/>
    <w:rsid w:val="00713317"/>
    <w:rsid w:val="007147E8"/>
    <w:rsid w:val="00714A0B"/>
    <w:rsid w:val="00715067"/>
    <w:rsid w:val="00715D11"/>
    <w:rsid w:val="007167D1"/>
    <w:rsid w:val="0072120F"/>
    <w:rsid w:val="0072162C"/>
    <w:rsid w:val="007218F4"/>
    <w:rsid w:val="007223AC"/>
    <w:rsid w:val="007224ED"/>
    <w:rsid w:val="00724258"/>
    <w:rsid w:val="00725624"/>
    <w:rsid w:val="00725A55"/>
    <w:rsid w:val="00725B14"/>
    <w:rsid w:val="00725EAC"/>
    <w:rsid w:val="007304D0"/>
    <w:rsid w:val="00730CD1"/>
    <w:rsid w:val="0073342C"/>
    <w:rsid w:val="00734430"/>
    <w:rsid w:val="00734CDE"/>
    <w:rsid w:val="007373EF"/>
    <w:rsid w:val="007405DE"/>
    <w:rsid w:val="00741593"/>
    <w:rsid w:val="007425FA"/>
    <w:rsid w:val="007426A6"/>
    <w:rsid w:val="00742C1D"/>
    <w:rsid w:val="007468FB"/>
    <w:rsid w:val="00746A77"/>
    <w:rsid w:val="00751C0A"/>
    <w:rsid w:val="00752B9A"/>
    <w:rsid w:val="00754EDB"/>
    <w:rsid w:val="00756472"/>
    <w:rsid w:val="0075734D"/>
    <w:rsid w:val="00757BFC"/>
    <w:rsid w:val="00761427"/>
    <w:rsid w:val="007621AD"/>
    <w:rsid w:val="007625F9"/>
    <w:rsid w:val="007633AD"/>
    <w:rsid w:val="00770C0E"/>
    <w:rsid w:val="0077203F"/>
    <w:rsid w:val="0077222B"/>
    <w:rsid w:val="00773269"/>
    <w:rsid w:val="00773746"/>
    <w:rsid w:val="00774932"/>
    <w:rsid w:val="00775E9F"/>
    <w:rsid w:val="00782633"/>
    <w:rsid w:val="00784790"/>
    <w:rsid w:val="00784B02"/>
    <w:rsid w:val="00785DD4"/>
    <w:rsid w:val="00786C1A"/>
    <w:rsid w:val="00787360"/>
    <w:rsid w:val="0079010C"/>
    <w:rsid w:val="007901AD"/>
    <w:rsid w:val="0079028A"/>
    <w:rsid w:val="007909EA"/>
    <w:rsid w:val="00793429"/>
    <w:rsid w:val="007939C4"/>
    <w:rsid w:val="00797FE7"/>
    <w:rsid w:val="007A053C"/>
    <w:rsid w:val="007A10B2"/>
    <w:rsid w:val="007A19B9"/>
    <w:rsid w:val="007A26E2"/>
    <w:rsid w:val="007A4D43"/>
    <w:rsid w:val="007A6DAA"/>
    <w:rsid w:val="007A72D0"/>
    <w:rsid w:val="007A785E"/>
    <w:rsid w:val="007B014F"/>
    <w:rsid w:val="007B0243"/>
    <w:rsid w:val="007B076D"/>
    <w:rsid w:val="007B120C"/>
    <w:rsid w:val="007B1D16"/>
    <w:rsid w:val="007B2967"/>
    <w:rsid w:val="007B32EB"/>
    <w:rsid w:val="007B5357"/>
    <w:rsid w:val="007B5919"/>
    <w:rsid w:val="007B6352"/>
    <w:rsid w:val="007B6ADF"/>
    <w:rsid w:val="007B6AE4"/>
    <w:rsid w:val="007C0FBF"/>
    <w:rsid w:val="007C379D"/>
    <w:rsid w:val="007C43C1"/>
    <w:rsid w:val="007D100F"/>
    <w:rsid w:val="007D2AF1"/>
    <w:rsid w:val="007D35C6"/>
    <w:rsid w:val="007D55EC"/>
    <w:rsid w:val="007D771D"/>
    <w:rsid w:val="007E066C"/>
    <w:rsid w:val="007E194E"/>
    <w:rsid w:val="007E19B5"/>
    <w:rsid w:val="007E1A96"/>
    <w:rsid w:val="007E5FB1"/>
    <w:rsid w:val="007E63CF"/>
    <w:rsid w:val="007E7095"/>
    <w:rsid w:val="007E71D7"/>
    <w:rsid w:val="007F10DC"/>
    <w:rsid w:val="007F2752"/>
    <w:rsid w:val="007F2DDE"/>
    <w:rsid w:val="007F53A4"/>
    <w:rsid w:val="007F6128"/>
    <w:rsid w:val="007F6BB3"/>
    <w:rsid w:val="00802684"/>
    <w:rsid w:val="0080301F"/>
    <w:rsid w:val="00803EA6"/>
    <w:rsid w:val="00803F62"/>
    <w:rsid w:val="00804E7C"/>
    <w:rsid w:val="00807A9B"/>
    <w:rsid w:val="00812CA0"/>
    <w:rsid w:val="00817E9E"/>
    <w:rsid w:val="0082114B"/>
    <w:rsid w:val="0082153C"/>
    <w:rsid w:val="00821964"/>
    <w:rsid w:val="0082224A"/>
    <w:rsid w:val="00822976"/>
    <w:rsid w:val="00823C30"/>
    <w:rsid w:val="00823EA9"/>
    <w:rsid w:val="008246F2"/>
    <w:rsid w:val="0082677C"/>
    <w:rsid w:val="00830AF5"/>
    <w:rsid w:val="00832F2D"/>
    <w:rsid w:val="00834F5A"/>
    <w:rsid w:val="00835C80"/>
    <w:rsid w:val="00837F8C"/>
    <w:rsid w:val="00840460"/>
    <w:rsid w:val="00840FCD"/>
    <w:rsid w:val="008412CA"/>
    <w:rsid w:val="008425CD"/>
    <w:rsid w:val="00843A02"/>
    <w:rsid w:val="00843B00"/>
    <w:rsid w:val="00843C0F"/>
    <w:rsid w:val="00843FDE"/>
    <w:rsid w:val="00845E4B"/>
    <w:rsid w:val="00846E5C"/>
    <w:rsid w:val="008512CB"/>
    <w:rsid w:val="0085216B"/>
    <w:rsid w:val="00852848"/>
    <w:rsid w:val="008533BE"/>
    <w:rsid w:val="0085343C"/>
    <w:rsid w:val="00853B62"/>
    <w:rsid w:val="00853DF4"/>
    <w:rsid w:val="008542C8"/>
    <w:rsid w:val="00854780"/>
    <w:rsid w:val="00857931"/>
    <w:rsid w:val="008600FE"/>
    <w:rsid w:val="008606C5"/>
    <w:rsid w:val="00860871"/>
    <w:rsid w:val="008612AE"/>
    <w:rsid w:val="00861AE5"/>
    <w:rsid w:val="00863A13"/>
    <w:rsid w:val="0086546F"/>
    <w:rsid w:val="00865AAB"/>
    <w:rsid w:val="00865BB7"/>
    <w:rsid w:val="00866A3C"/>
    <w:rsid w:val="00866E0A"/>
    <w:rsid w:val="00871740"/>
    <w:rsid w:val="00872D6E"/>
    <w:rsid w:val="008731A2"/>
    <w:rsid w:val="00873F23"/>
    <w:rsid w:val="00874506"/>
    <w:rsid w:val="00875838"/>
    <w:rsid w:val="008759B4"/>
    <w:rsid w:val="0087759B"/>
    <w:rsid w:val="008809BA"/>
    <w:rsid w:val="00880B79"/>
    <w:rsid w:val="00880C5B"/>
    <w:rsid w:val="00880D68"/>
    <w:rsid w:val="00880F96"/>
    <w:rsid w:val="00882DAC"/>
    <w:rsid w:val="008859CC"/>
    <w:rsid w:val="0089124C"/>
    <w:rsid w:val="0089233A"/>
    <w:rsid w:val="00895A91"/>
    <w:rsid w:val="008A0DE5"/>
    <w:rsid w:val="008A1BA5"/>
    <w:rsid w:val="008A36AD"/>
    <w:rsid w:val="008A5B35"/>
    <w:rsid w:val="008A5F1E"/>
    <w:rsid w:val="008A76DF"/>
    <w:rsid w:val="008A7FC7"/>
    <w:rsid w:val="008B292D"/>
    <w:rsid w:val="008B305A"/>
    <w:rsid w:val="008B42FA"/>
    <w:rsid w:val="008B6741"/>
    <w:rsid w:val="008B7020"/>
    <w:rsid w:val="008B73EC"/>
    <w:rsid w:val="008B74E7"/>
    <w:rsid w:val="008C2181"/>
    <w:rsid w:val="008C2B1E"/>
    <w:rsid w:val="008C2E3E"/>
    <w:rsid w:val="008C3B6C"/>
    <w:rsid w:val="008C44D9"/>
    <w:rsid w:val="008D00DC"/>
    <w:rsid w:val="008D0726"/>
    <w:rsid w:val="008D0913"/>
    <w:rsid w:val="008D21EA"/>
    <w:rsid w:val="008D2CB0"/>
    <w:rsid w:val="008D3AF9"/>
    <w:rsid w:val="008D429A"/>
    <w:rsid w:val="008D6217"/>
    <w:rsid w:val="008D6A0D"/>
    <w:rsid w:val="008D6B0F"/>
    <w:rsid w:val="008E107B"/>
    <w:rsid w:val="008E12EC"/>
    <w:rsid w:val="008E3CFA"/>
    <w:rsid w:val="008E3F6B"/>
    <w:rsid w:val="008E4FC3"/>
    <w:rsid w:val="008E5776"/>
    <w:rsid w:val="008E5C0A"/>
    <w:rsid w:val="008F103C"/>
    <w:rsid w:val="008F306A"/>
    <w:rsid w:val="008F3522"/>
    <w:rsid w:val="008F38DB"/>
    <w:rsid w:val="008F49C0"/>
    <w:rsid w:val="00900048"/>
    <w:rsid w:val="009003B0"/>
    <w:rsid w:val="00903426"/>
    <w:rsid w:val="009039F6"/>
    <w:rsid w:val="00904C2B"/>
    <w:rsid w:val="00905342"/>
    <w:rsid w:val="00907D6A"/>
    <w:rsid w:val="00911CE5"/>
    <w:rsid w:val="00912289"/>
    <w:rsid w:val="00912C42"/>
    <w:rsid w:val="0091316E"/>
    <w:rsid w:val="00913F22"/>
    <w:rsid w:val="00917A0C"/>
    <w:rsid w:val="00922350"/>
    <w:rsid w:val="009225E5"/>
    <w:rsid w:val="00922E1E"/>
    <w:rsid w:val="0092654E"/>
    <w:rsid w:val="00926D7B"/>
    <w:rsid w:val="00930183"/>
    <w:rsid w:val="00930B7D"/>
    <w:rsid w:val="00930BA5"/>
    <w:rsid w:val="00930DDF"/>
    <w:rsid w:val="00931DAC"/>
    <w:rsid w:val="00932BC9"/>
    <w:rsid w:val="0093540A"/>
    <w:rsid w:val="00936766"/>
    <w:rsid w:val="00940040"/>
    <w:rsid w:val="009432F6"/>
    <w:rsid w:val="00943E31"/>
    <w:rsid w:val="00943E8F"/>
    <w:rsid w:val="00944499"/>
    <w:rsid w:val="0094682A"/>
    <w:rsid w:val="00946F96"/>
    <w:rsid w:val="00951684"/>
    <w:rsid w:val="00951E22"/>
    <w:rsid w:val="00953752"/>
    <w:rsid w:val="00953C81"/>
    <w:rsid w:val="00956BF3"/>
    <w:rsid w:val="009573AD"/>
    <w:rsid w:val="00961012"/>
    <w:rsid w:val="00961075"/>
    <w:rsid w:val="00961B2A"/>
    <w:rsid w:val="00961B6F"/>
    <w:rsid w:val="00961BB1"/>
    <w:rsid w:val="00961CBE"/>
    <w:rsid w:val="009645CE"/>
    <w:rsid w:val="009662B1"/>
    <w:rsid w:val="00966C00"/>
    <w:rsid w:val="009671BA"/>
    <w:rsid w:val="00971C48"/>
    <w:rsid w:val="009730F6"/>
    <w:rsid w:val="00973E86"/>
    <w:rsid w:val="00976898"/>
    <w:rsid w:val="0097727D"/>
    <w:rsid w:val="00980422"/>
    <w:rsid w:val="009810BF"/>
    <w:rsid w:val="009853EA"/>
    <w:rsid w:val="00985765"/>
    <w:rsid w:val="00986529"/>
    <w:rsid w:val="00991B97"/>
    <w:rsid w:val="00993EF0"/>
    <w:rsid w:val="00996192"/>
    <w:rsid w:val="009962C0"/>
    <w:rsid w:val="009964A3"/>
    <w:rsid w:val="00996597"/>
    <w:rsid w:val="00996F28"/>
    <w:rsid w:val="009974DE"/>
    <w:rsid w:val="00997FEB"/>
    <w:rsid w:val="009A001D"/>
    <w:rsid w:val="009A2042"/>
    <w:rsid w:val="009A27D8"/>
    <w:rsid w:val="009A4BBD"/>
    <w:rsid w:val="009A5B5C"/>
    <w:rsid w:val="009A72D3"/>
    <w:rsid w:val="009A74BA"/>
    <w:rsid w:val="009B20F2"/>
    <w:rsid w:val="009B4D92"/>
    <w:rsid w:val="009B61F7"/>
    <w:rsid w:val="009C1166"/>
    <w:rsid w:val="009C1317"/>
    <w:rsid w:val="009C1627"/>
    <w:rsid w:val="009C18D2"/>
    <w:rsid w:val="009C498A"/>
    <w:rsid w:val="009C5073"/>
    <w:rsid w:val="009C558A"/>
    <w:rsid w:val="009C5B78"/>
    <w:rsid w:val="009C5FF7"/>
    <w:rsid w:val="009C6E5E"/>
    <w:rsid w:val="009C6FA4"/>
    <w:rsid w:val="009C75EC"/>
    <w:rsid w:val="009D0AB3"/>
    <w:rsid w:val="009D1BE0"/>
    <w:rsid w:val="009D6AD2"/>
    <w:rsid w:val="009D702E"/>
    <w:rsid w:val="009D7D02"/>
    <w:rsid w:val="009E40D7"/>
    <w:rsid w:val="009E46BA"/>
    <w:rsid w:val="009E47EA"/>
    <w:rsid w:val="009E4822"/>
    <w:rsid w:val="009E647E"/>
    <w:rsid w:val="009E7679"/>
    <w:rsid w:val="009E7A0F"/>
    <w:rsid w:val="009F5897"/>
    <w:rsid w:val="009F6645"/>
    <w:rsid w:val="009F6870"/>
    <w:rsid w:val="009F7AA9"/>
    <w:rsid w:val="009F7C9A"/>
    <w:rsid w:val="00A0008C"/>
    <w:rsid w:val="00A00203"/>
    <w:rsid w:val="00A00A9B"/>
    <w:rsid w:val="00A00F32"/>
    <w:rsid w:val="00A012ED"/>
    <w:rsid w:val="00A01A57"/>
    <w:rsid w:val="00A02ACD"/>
    <w:rsid w:val="00A02EC5"/>
    <w:rsid w:val="00A0306D"/>
    <w:rsid w:val="00A04641"/>
    <w:rsid w:val="00A049C4"/>
    <w:rsid w:val="00A10118"/>
    <w:rsid w:val="00A10345"/>
    <w:rsid w:val="00A10982"/>
    <w:rsid w:val="00A1189A"/>
    <w:rsid w:val="00A11B82"/>
    <w:rsid w:val="00A11D05"/>
    <w:rsid w:val="00A13484"/>
    <w:rsid w:val="00A143E1"/>
    <w:rsid w:val="00A15157"/>
    <w:rsid w:val="00A16D8F"/>
    <w:rsid w:val="00A176F0"/>
    <w:rsid w:val="00A2033C"/>
    <w:rsid w:val="00A212D7"/>
    <w:rsid w:val="00A21A95"/>
    <w:rsid w:val="00A226C2"/>
    <w:rsid w:val="00A22999"/>
    <w:rsid w:val="00A23CC8"/>
    <w:rsid w:val="00A25527"/>
    <w:rsid w:val="00A25ABF"/>
    <w:rsid w:val="00A272D4"/>
    <w:rsid w:val="00A2785E"/>
    <w:rsid w:val="00A27878"/>
    <w:rsid w:val="00A27E80"/>
    <w:rsid w:val="00A34A03"/>
    <w:rsid w:val="00A40675"/>
    <w:rsid w:val="00A42E35"/>
    <w:rsid w:val="00A4327D"/>
    <w:rsid w:val="00A43F6F"/>
    <w:rsid w:val="00A44178"/>
    <w:rsid w:val="00A4496B"/>
    <w:rsid w:val="00A45649"/>
    <w:rsid w:val="00A501FA"/>
    <w:rsid w:val="00A5296E"/>
    <w:rsid w:val="00A52BBC"/>
    <w:rsid w:val="00A609F1"/>
    <w:rsid w:val="00A617DE"/>
    <w:rsid w:val="00A61EAB"/>
    <w:rsid w:val="00A62C86"/>
    <w:rsid w:val="00A62E02"/>
    <w:rsid w:val="00A72F1A"/>
    <w:rsid w:val="00A7325E"/>
    <w:rsid w:val="00A734E2"/>
    <w:rsid w:val="00A73942"/>
    <w:rsid w:val="00A74437"/>
    <w:rsid w:val="00A764E2"/>
    <w:rsid w:val="00A77DF1"/>
    <w:rsid w:val="00A80309"/>
    <w:rsid w:val="00A816F2"/>
    <w:rsid w:val="00A839EE"/>
    <w:rsid w:val="00A843ED"/>
    <w:rsid w:val="00A84E47"/>
    <w:rsid w:val="00A85D8F"/>
    <w:rsid w:val="00A90576"/>
    <w:rsid w:val="00A90BA8"/>
    <w:rsid w:val="00A91C59"/>
    <w:rsid w:val="00A92397"/>
    <w:rsid w:val="00A92A98"/>
    <w:rsid w:val="00A92AC7"/>
    <w:rsid w:val="00A92D0F"/>
    <w:rsid w:val="00A92D2B"/>
    <w:rsid w:val="00A935A1"/>
    <w:rsid w:val="00A942FF"/>
    <w:rsid w:val="00A94E7F"/>
    <w:rsid w:val="00A951EF"/>
    <w:rsid w:val="00A96F5C"/>
    <w:rsid w:val="00AA07A8"/>
    <w:rsid w:val="00AA115C"/>
    <w:rsid w:val="00AA3BD9"/>
    <w:rsid w:val="00AA3DE9"/>
    <w:rsid w:val="00AA463D"/>
    <w:rsid w:val="00AA53FB"/>
    <w:rsid w:val="00AA5495"/>
    <w:rsid w:val="00AA743F"/>
    <w:rsid w:val="00AA77C7"/>
    <w:rsid w:val="00AB0404"/>
    <w:rsid w:val="00AB0642"/>
    <w:rsid w:val="00AB0994"/>
    <w:rsid w:val="00AB0AD9"/>
    <w:rsid w:val="00AB22F0"/>
    <w:rsid w:val="00AB7509"/>
    <w:rsid w:val="00AC0237"/>
    <w:rsid w:val="00AC14EE"/>
    <w:rsid w:val="00AC1B31"/>
    <w:rsid w:val="00AC1FA9"/>
    <w:rsid w:val="00AC326F"/>
    <w:rsid w:val="00AC3C34"/>
    <w:rsid w:val="00AC44FB"/>
    <w:rsid w:val="00AC4EAD"/>
    <w:rsid w:val="00AC7C16"/>
    <w:rsid w:val="00AD6E20"/>
    <w:rsid w:val="00AD79FB"/>
    <w:rsid w:val="00AE0D3D"/>
    <w:rsid w:val="00AE0F31"/>
    <w:rsid w:val="00AE171E"/>
    <w:rsid w:val="00AE280C"/>
    <w:rsid w:val="00AE563A"/>
    <w:rsid w:val="00AE6208"/>
    <w:rsid w:val="00AE6D30"/>
    <w:rsid w:val="00AE7D12"/>
    <w:rsid w:val="00AF059F"/>
    <w:rsid w:val="00AF160C"/>
    <w:rsid w:val="00AF2C75"/>
    <w:rsid w:val="00AF36FE"/>
    <w:rsid w:val="00AF43BB"/>
    <w:rsid w:val="00AF4E89"/>
    <w:rsid w:val="00AF51DF"/>
    <w:rsid w:val="00AF5298"/>
    <w:rsid w:val="00AF6A0F"/>
    <w:rsid w:val="00AF7147"/>
    <w:rsid w:val="00AF736D"/>
    <w:rsid w:val="00AF7598"/>
    <w:rsid w:val="00B01211"/>
    <w:rsid w:val="00B02A70"/>
    <w:rsid w:val="00B02B58"/>
    <w:rsid w:val="00B03147"/>
    <w:rsid w:val="00B1274E"/>
    <w:rsid w:val="00B1390C"/>
    <w:rsid w:val="00B20C50"/>
    <w:rsid w:val="00B233AB"/>
    <w:rsid w:val="00B25041"/>
    <w:rsid w:val="00B254E0"/>
    <w:rsid w:val="00B26290"/>
    <w:rsid w:val="00B32497"/>
    <w:rsid w:val="00B32780"/>
    <w:rsid w:val="00B330B5"/>
    <w:rsid w:val="00B330FD"/>
    <w:rsid w:val="00B3594E"/>
    <w:rsid w:val="00B35F0A"/>
    <w:rsid w:val="00B3604A"/>
    <w:rsid w:val="00B36113"/>
    <w:rsid w:val="00B3627E"/>
    <w:rsid w:val="00B41187"/>
    <w:rsid w:val="00B421D6"/>
    <w:rsid w:val="00B46566"/>
    <w:rsid w:val="00B47DDA"/>
    <w:rsid w:val="00B50C63"/>
    <w:rsid w:val="00B510F1"/>
    <w:rsid w:val="00B51C29"/>
    <w:rsid w:val="00B53721"/>
    <w:rsid w:val="00B556E5"/>
    <w:rsid w:val="00B562B3"/>
    <w:rsid w:val="00B63DB6"/>
    <w:rsid w:val="00B64526"/>
    <w:rsid w:val="00B6468B"/>
    <w:rsid w:val="00B648FC"/>
    <w:rsid w:val="00B653AD"/>
    <w:rsid w:val="00B66018"/>
    <w:rsid w:val="00B66642"/>
    <w:rsid w:val="00B67927"/>
    <w:rsid w:val="00B74D85"/>
    <w:rsid w:val="00B765B6"/>
    <w:rsid w:val="00B76918"/>
    <w:rsid w:val="00B817ED"/>
    <w:rsid w:val="00B82DBF"/>
    <w:rsid w:val="00B8329C"/>
    <w:rsid w:val="00B85A53"/>
    <w:rsid w:val="00B85B21"/>
    <w:rsid w:val="00B86C24"/>
    <w:rsid w:val="00B86F3A"/>
    <w:rsid w:val="00B878D0"/>
    <w:rsid w:val="00B87EAC"/>
    <w:rsid w:val="00B90E27"/>
    <w:rsid w:val="00B912C9"/>
    <w:rsid w:val="00B9179F"/>
    <w:rsid w:val="00B91F29"/>
    <w:rsid w:val="00B94BFF"/>
    <w:rsid w:val="00B95B02"/>
    <w:rsid w:val="00BA0568"/>
    <w:rsid w:val="00BA0B8A"/>
    <w:rsid w:val="00BA0C6B"/>
    <w:rsid w:val="00BA28C1"/>
    <w:rsid w:val="00BA2985"/>
    <w:rsid w:val="00BA34CC"/>
    <w:rsid w:val="00BA7077"/>
    <w:rsid w:val="00BA73BF"/>
    <w:rsid w:val="00BA783C"/>
    <w:rsid w:val="00BB07EE"/>
    <w:rsid w:val="00BB43FE"/>
    <w:rsid w:val="00BB4433"/>
    <w:rsid w:val="00BB7270"/>
    <w:rsid w:val="00BB7539"/>
    <w:rsid w:val="00BC123E"/>
    <w:rsid w:val="00BC400B"/>
    <w:rsid w:val="00BC425E"/>
    <w:rsid w:val="00BC48C9"/>
    <w:rsid w:val="00BC715C"/>
    <w:rsid w:val="00BD0174"/>
    <w:rsid w:val="00BD1572"/>
    <w:rsid w:val="00BD15A8"/>
    <w:rsid w:val="00BD2015"/>
    <w:rsid w:val="00BD226E"/>
    <w:rsid w:val="00BD3508"/>
    <w:rsid w:val="00BD3547"/>
    <w:rsid w:val="00BD4848"/>
    <w:rsid w:val="00BD4EA2"/>
    <w:rsid w:val="00BD74DB"/>
    <w:rsid w:val="00BE1D92"/>
    <w:rsid w:val="00BE21C2"/>
    <w:rsid w:val="00BE4070"/>
    <w:rsid w:val="00BE613A"/>
    <w:rsid w:val="00BF2CC5"/>
    <w:rsid w:val="00BF31E9"/>
    <w:rsid w:val="00BF3A81"/>
    <w:rsid w:val="00BF4DC5"/>
    <w:rsid w:val="00BF5240"/>
    <w:rsid w:val="00C00ED7"/>
    <w:rsid w:val="00C01E8C"/>
    <w:rsid w:val="00C058DE"/>
    <w:rsid w:val="00C0676C"/>
    <w:rsid w:val="00C1203E"/>
    <w:rsid w:val="00C128C8"/>
    <w:rsid w:val="00C130C1"/>
    <w:rsid w:val="00C14916"/>
    <w:rsid w:val="00C157CF"/>
    <w:rsid w:val="00C20543"/>
    <w:rsid w:val="00C20EBB"/>
    <w:rsid w:val="00C2179B"/>
    <w:rsid w:val="00C23C08"/>
    <w:rsid w:val="00C26AE0"/>
    <w:rsid w:val="00C27EDA"/>
    <w:rsid w:val="00C3046E"/>
    <w:rsid w:val="00C30A67"/>
    <w:rsid w:val="00C318FE"/>
    <w:rsid w:val="00C31AEC"/>
    <w:rsid w:val="00C3232F"/>
    <w:rsid w:val="00C33F05"/>
    <w:rsid w:val="00C34669"/>
    <w:rsid w:val="00C34DDC"/>
    <w:rsid w:val="00C3615C"/>
    <w:rsid w:val="00C407E6"/>
    <w:rsid w:val="00C40E0D"/>
    <w:rsid w:val="00C412D1"/>
    <w:rsid w:val="00C4185D"/>
    <w:rsid w:val="00C44357"/>
    <w:rsid w:val="00C5099B"/>
    <w:rsid w:val="00C51F92"/>
    <w:rsid w:val="00C52EC4"/>
    <w:rsid w:val="00C547B5"/>
    <w:rsid w:val="00C54B12"/>
    <w:rsid w:val="00C555B4"/>
    <w:rsid w:val="00C5625F"/>
    <w:rsid w:val="00C57714"/>
    <w:rsid w:val="00C57A63"/>
    <w:rsid w:val="00C60A01"/>
    <w:rsid w:val="00C63639"/>
    <w:rsid w:val="00C63DA4"/>
    <w:rsid w:val="00C64E43"/>
    <w:rsid w:val="00C70653"/>
    <w:rsid w:val="00C70D12"/>
    <w:rsid w:val="00C7143B"/>
    <w:rsid w:val="00C7496B"/>
    <w:rsid w:val="00C759DB"/>
    <w:rsid w:val="00C762C2"/>
    <w:rsid w:val="00C80F2F"/>
    <w:rsid w:val="00C8104E"/>
    <w:rsid w:val="00C82B14"/>
    <w:rsid w:val="00C82D1F"/>
    <w:rsid w:val="00C85F96"/>
    <w:rsid w:val="00C87164"/>
    <w:rsid w:val="00C912E4"/>
    <w:rsid w:val="00C92227"/>
    <w:rsid w:val="00C92A58"/>
    <w:rsid w:val="00C93012"/>
    <w:rsid w:val="00C93548"/>
    <w:rsid w:val="00C95833"/>
    <w:rsid w:val="00C96E9E"/>
    <w:rsid w:val="00CA0B86"/>
    <w:rsid w:val="00CA0F73"/>
    <w:rsid w:val="00CA1D9A"/>
    <w:rsid w:val="00CA1FF7"/>
    <w:rsid w:val="00CA2B9C"/>
    <w:rsid w:val="00CA2BA4"/>
    <w:rsid w:val="00CA7B10"/>
    <w:rsid w:val="00CB1420"/>
    <w:rsid w:val="00CB3CC7"/>
    <w:rsid w:val="00CB3E01"/>
    <w:rsid w:val="00CB4204"/>
    <w:rsid w:val="00CB63B0"/>
    <w:rsid w:val="00CB6B0C"/>
    <w:rsid w:val="00CB6DD3"/>
    <w:rsid w:val="00CC0748"/>
    <w:rsid w:val="00CC1058"/>
    <w:rsid w:val="00CC1B62"/>
    <w:rsid w:val="00CC2BFA"/>
    <w:rsid w:val="00CC3C8A"/>
    <w:rsid w:val="00CC4EEE"/>
    <w:rsid w:val="00CC537E"/>
    <w:rsid w:val="00CC6850"/>
    <w:rsid w:val="00CC6A4C"/>
    <w:rsid w:val="00CC6F2E"/>
    <w:rsid w:val="00CD0327"/>
    <w:rsid w:val="00CD061F"/>
    <w:rsid w:val="00CD0835"/>
    <w:rsid w:val="00CD13B8"/>
    <w:rsid w:val="00CD16BE"/>
    <w:rsid w:val="00CD25CC"/>
    <w:rsid w:val="00CD2834"/>
    <w:rsid w:val="00CD4765"/>
    <w:rsid w:val="00CD4CC4"/>
    <w:rsid w:val="00CD7E65"/>
    <w:rsid w:val="00CE0CB0"/>
    <w:rsid w:val="00CE3496"/>
    <w:rsid w:val="00CE3978"/>
    <w:rsid w:val="00CE3F10"/>
    <w:rsid w:val="00CE4483"/>
    <w:rsid w:val="00CE781A"/>
    <w:rsid w:val="00CF015D"/>
    <w:rsid w:val="00CF1391"/>
    <w:rsid w:val="00CF17EC"/>
    <w:rsid w:val="00CF33E2"/>
    <w:rsid w:val="00CF3EE4"/>
    <w:rsid w:val="00D01AF0"/>
    <w:rsid w:val="00D05765"/>
    <w:rsid w:val="00D06E8B"/>
    <w:rsid w:val="00D122CE"/>
    <w:rsid w:val="00D127BA"/>
    <w:rsid w:val="00D130B9"/>
    <w:rsid w:val="00D1336C"/>
    <w:rsid w:val="00D14A81"/>
    <w:rsid w:val="00D152E3"/>
    <w:rsid w:val="00D15F15"/>
    <w:rsid w:val="00D16E16"/>
    <w:rsid w:val="00D206EA"/>
    <w:rsid w:val="00D21EE8"/>
    <w:rsid w:val="00D233AE"/>
    <w:rsid w:val="00D2418A"/>
    <w:rsid w:val="00D246BE"/>
    <w:rsid w:val="00D27806"/>
    <w:rsid w:val="00D33088"/>
    <w:rsid w:val="00D33B73"/>
    <w:rsid w:val="00D343E5"/>
    <w:rsid w:val="00D36174"/>
    <w:rsid w:val="00D375C4"/>
    <w:rsid w:val="00D37B2C"/>
    <w:rsid w:val="00D37CDA"/>
    <w:rsid w:val="00D40D09"/>
    <w:rsid w:val="00D41261"/>
    <w:rsid w:val="00D414BF"/>
    <w:rsid w:val="00D417CC"/>
    <w:rsid w:val="00D430C9"/>
    <w:rsid w:val="00D4435D"/>
    <w:rsid w:val="00D505A7"/>
    <w:rsid w:val="00D51662"/>
    <w:rsid w:val="00D52316"/>
    <w:rsid w:val="00D523B5"/>
    <w:rsid w:val="00D5498B"/>
    <w:rsid w:val="00D54D3C"/>
    <w:rsid w:val="00D5590C"/>
    <w:rsid w:val="00D562A2"/>
    <w:rsid w:val="00D57ECB"/>
    <w:rsid w:val="00D615CC"/>
    <w:rsid w:val="00D64B9C"/>
    <w:rsid w:val="00D65059"/>
    <w:rsid w:val="00D72F7C"/>
    <w:rsid w:val="00D73340"/>
    <w:rsid w:val="00D75DA2"/>
    <w:rsid w:val="00D80403"/>
    <w:rsid w:val="00D80BFD"/>
    <w:rsid w:val="00D81ABE"/>
    <w:rsid w:val="00D81D70"/>
    <w:rsid w:val="00D8248A"/>
    <w:rsid w:val="00D85AD4"/>
    <w:rsid w:val="00D86266"/>
    <w:rsid w:val="00D908E9"/>
    <w:rsid w:val="00D93423"/>
    <w:rsid w:val="00D94183"/>
    <w:rsid w:val="00D95214"/>
    <w:rsid w:val="00D95E2A"/>
    <w:rsid w:val="00D97D53"/>
    <w:rsid w:val="00DA0633"/>
    <w:rsid w:val="00DA0CFA"/>
    <w:rsid w:val="00DA143D"/>
    <w:rsid w:val="00DB0AEA"/>
    <w:rsid w:val="00DB0B7D"/>
    <w:rsid w:val="00DB1023"/>
    <w:rsid w:val="00DB1798"/>
    <w:rsid w:val="00DB4C4E"/>
    <w:rsid w:val="00DB7461"/>
    <w:rsid w:val="00DB79BE"/>
    <w:rsid w:val="00DC029F"/>
    <w:rsid w:val="00DC0464"/>
    <w:rsid w:val="00DC4B83"/>
    <w:rsid w:val="00DC55FD"/>
    <w:rsid w:val="00DC58DB"/>
    <w:rsid w:val="00DC6641"/>
    <w:rsid w:val="00DD12F1"/>
    <w:rsid w:val="00DD2283"/>
    <w:rsid w:val="00DD3341"/>
    <w:rsid w:val="00DD35E9"/>
    <w:rsid w:val="00DD4974"/>
    <w:rsid w:val="00DD4E84"/>
    <w:rsid w:val="00DD5037"/>
    <w:rsid w:val="00DD5F06"/>
    <w:rsid w:val="00DE0071"/>
    <w:rsid w:val="00DE377A"/>
    <w:rsid w:val="00DE5020"/>
    <w:rsid w:val="00DE532D"/>
    <w:rsid w:val="00DE6B9C"/>
    <w:rsid w:val="00DE6C3D"/>
    <w:rsid w:val="00DF256A"/>
    <w:rsid w:val="00DF3946"/>
    <w:rsid w:val="00DF52DD"/>
    <w:rsid w:val="00E024BB"/>
    <w:rsid w:val="00E03B6C"/>
    <w:rsid w:val="00E0425D"/>
    <w:rsid w:val="00E04558"/>
    <w:rsid w:val="00E04E49"/>
    <w:rsid w:val="00E06038"/>
    <w:rsid w:val="00E070B5"/>
    <w:rsid w:val="00E14EBC"/>
    <w:rsid w:val="00E15B11"/>
    <w:rsid w:val="00E15F4E"/>
    <w:rsid w:val="00E16234"/>
    <w:rsid w:val="00E16902"/>
    <w:rsid w:val="00E212A7"/>
    <w:rsid w:val="00E2188D"/>
    <w:rsid w:val="00E22B00"/>
    <w:rsid w:val="00E23D74"/>
    <w:rsid w:val="00E23EA8"/>
    <w:rsid w:val="00E24237"/>
    <w:rsid w:val="00E2498B"/>
    <w:rsid w:val="00E24C12"/>
    <w:rsid w:val="00E24CFA"/>
    <w:rsid w:val="00E30F23"/>
    <w:rsid w:val="00E339A6"/>
    <w:rsid w:val="00E33C06"/>
    <w:rsid w:val="00E342DC"/>
    <w:rsid w:val="00E35628"/>
    <w:rsid w:val="00E3663A"/>
    <w:rsid w:val="00E453F6"/>
    <w:rsid w:val="00E45834"/>
    <w:rsid w:val="00E52217"/>
    <w:rsid w:val="00E52792"/>
    <w:rsid w:val="00E5282C"/>
    <w:rsid w:val="00E52AC9"/>
    <w:rsid w:val="00E5427D"/>
    <w:rsid w:val="00E56D3C"/>
    <w:rsid w:val="00E609C4"/>
    <w:rsid w:val="00E612A8"/>
    <w:rsid w:val="00E613EE"/>
    <w:rsid w:val="00E6301C"/>
    <w:rsid w:val="00E64B24"/>
    <w:rsid w:val="00E70642"/>
    <w:rsid w:val="00E71FFC"/>
    <w:rsid w:val="00E72673"/>
    <w:rsid w:val="00E72D45"/>
    <w:rsid w:val="00E734EE"/>
    <w:rsid w:val="00E73CFF"/>
    <w:rsid w:val="00E7498D"/>
    <w:rsid w:val="00E76E8F"/>
    <w:rsid w:val="00E805CF"/>
    <w:rsid w:val="00E80B9A"/>
    <w:rsid w:val="00E8100D"/>
    <w:rsid w:val="00E822E0"/>
    <w:rsid w:val="00E84A15"/>
    <w:rsid w:val="00E9026F"/>
    <w:rsid w:val="00E90793"/>
    <w:rsid w:val="00E9094E"/>
    <w:rsid w:val="00E90EDF"/>
    <w:rsid w:val="00E923F0"/>
    <w:rsid w:val="00E9284E"/>
    <w:rsid w:val="00E949F4"/>
    <w:rsid w:val="00E95455"/>
    <w:rsid w:val="00E96DDC"/>
    <w:rsid w:val="00EA016E"/>
    <w:rsid w:val="00EA0182"/>
    <w:rsid w:val="00EA2F17"/>
    <w:rsid w:val="00EA3BC6"/>
    <w:rsid w:val="00EA45C3"/>
    <w:rsid w:val="00EA5924"/>
    <w:rsid w:val="00EA5C8C"/>
    <w:rsid w:val="00EB3D8A"/>
    <w:rsid w:val="00EB4982"/>
    <w:rsid w:val="00EB4BE1"/>
    <w:rsid w:val="00EB4CFA"/>
    <w:rsid w:val="00EC1CC7"/>
    <w:rsid w:val="00EC3F15"/>
    <w:rsid w:val="00EC42EB"/>
    <w:rsid w:val="00EC4929"/>
    <w:rsid w:val="00EC5288"/>
    <w:rsid w:val="00EC67F4"/>
    <w:rsid w:val="00ED0101"/>
    <w:rsid w:val="00ED09E1"/>
    <w:rsid w:val="00ED1539"/>
    <w:rsid w:val="00ED2C46"/>
    <w:rsid w:val="00ED30F8"/>
    <w:rsid w:val="00ED4B43"/>
    <w:rsid w:val="00ED60F1"/>
    <w:rsid w:val="00ED6DE4"/>
    <w:rsid w:val="00ED6F5A"/>
    <w:rsid w:val="00ED71CE"/>
    <w:rsid w:val="00ED762A"/>
    <w:rsid w:val="00ED76F0"/>
    <w:rsid w:val="00ED7A9E"/>
    <w:rsid w:val="00ED7D69"/>
    <w:rsid w:val="00EE2E57"/>
    <w:rsid w:val="00EE3153"/>
    <w:rsid w:val="00EE3BF4"/>
    <w:rsid w:val="00EE5D02"/>
    <w:rsid w:val="00EE6510"/>
    <w:rsid w:val="00EF0B71"/>
    <w:rsid w:val="00EF31E7"/>
    <w:rsid w:val="00EF3CE2"/>
    <w:rsid w:val="00EF454F"/>
    <w:rsid w:val="00EF612F"/>
    <w:rsid w:val="00EF716F"/>
    <w:rsid w:val="00EF7F0A"/>
    <w:rsid w:val="00F00E77"/>
    <w:rsid w:val="00F01494"/>
    <w:rsid w:val="00F019A7"/>
    <w:rsid w:val="00F0248E"/>
    <w:rsid w:val="00F0325E"/>
    <w:rsid w:val="00F03880"/>
    <w:rsid w:val="00F03EBB"/>
    <w:rsid w:val="00F0410F"/>
    <w:rsid w:val="00F048AE"/>
    <w:rsid w:val="00F050AE"/>
    <w:rsid w:val="00F0537E"/>
    <w:rsid w:val="00F06D40"/>
    <w:rsid w:val="00F070E8"/>
    <w:rsid w:val="00F076B3"/>
    <w:rsid w:val="00F118A4"/>
    <w:rsid w:val="00F11CC6"/>
    <w:rsid w:val="00F1215F"/>
    <w:rsid w:val="00F14060"/>
    <w:rsid w:val="00F14724"/>
    <w:rsid w:val="00F149A8"/>
    <w:rsid w:val="00F14F1E"/>
    <w:rsid w:val="00F20475"/>
    <w:rsid w:val="00F20850"/>
    <w:rsid w:val="00F21FFE"/>
    <w:rsid w:val="00F234A9"/>
    <w:rsid w:val="00F23713"/>
    <w:rsid w:val="00F242B1"/>
    <w:rsid w:val="00F26EE7"/>
    <w:rsid w:val="00F32446"/>
    <w:rsid w:val="00F33B41"/>
    <w:rsid w:val="00F35D15"/>
    <w:rsid w:val="00F3643E"/>
    <w:rsid w:val="00F40FD0"/>
    <w:rsid w:val="00F41332"/>
    <w:rsid w:val="00F42D70"/>
    <w:rsid w:val="00F4355F"/>
    <w:rsid w:val="00F44A50"/>
    <w:rsid w:val="00F47C53"/>
    <w:rsid w:val="00F51403"/>
    <w:rsid w:val="00F52CD6"/>
    <w:rsid w:val="00F5367B"/>
    <w:rsid w:val="00F55578"/>
    <w:rsid w:val="00F56894"/>
    <w:rsid w:val="00F56F19"/>
    <w:rsid w:val="00F57B7A"/>
    <w:rsid w:val="00F57E45"/>
    <w:rsid w:val="00F61C65"/>
    <w:rsid w:val="00F63149"/>
    <w:rsid w:val="00F64DE4"/>
    <w:rsid w:val="00F65BA4"/>
    <w:rsid w:val="00F72051"/>
    <w:rsid w:val="00F73DD8"/>
    <w:rsid w:val="00F7462E"/>
    <w:rsid w:val="00F751B5"/>
    <w:rsid w:val="00F817F5"/>
    <w:rsid w:val="00F82194"/>
    <w:rsid w:val="00F831DD"/>
    <w:rsid w:val="00F848ED"/>
    <w:rsid w:val="00F85E10"/>
    <w:rsid w:val="00F86CA6"/>
    <w:rsid w:val="00F935F4"/>
    <w:rsid w:val="00F94B95"/>
    <w:rsid w:val="00F9641A"/>
    <w:rsid w:val="00F96EC5"/>
    <w:rsid w:val="00F97E0F"/>
    <w:rsid w:val="00FA1086"/>
    <w:rsid w:val="00FA1F75"/>
    <w:rsid w:val="00FA2390"/>
    <w:rsid w:val="00FA6819"/>
    <w:rsid w:val="00FB0ABB"/>
    <w:rsid w:val="00FB0D77"/>
    <w:rsid w:val="00FB1522"/>
    <w:rsid w:val="00FB1936"/>
    <w:rsid w:val="00FB359C"/>
    <w:rsid w:val="00FB392A"/>
    <w:rsid w:val="00FB393B"/>
    <w:rsid w:val="00FB3C06"/>
    <w:rsid w:val="00FB7D25"/>
    <w:rsid w:val="00FB7FE9"/>
    <w:rsid w:val="00FC2341"/>
    <w:rsid w:val="00FC295E"/>
    <w:rsid w:val="00FC4E8B"/>
    <w:rsid w:val="00FC52C1"/>
    <w:rsid w:val="00FC6431"/>
    <w:rsid w:val="00FC70D1"/>
    <w:rsid w:val="00FD01A4"/>
    <w:rsid w:val="00FD02C9"/>
    <w:rsid w:val="00FD05D1"/>
    <w:rsid w:val="00FD11ED"/>
    <w:rsid w:val="00FD4001"/>
    <w:rsid w:val="00FD4940"/>
    <w:rsid w:val="00FD5D53"/>
    <w:rsid w:val="00FD7B92"/>
    <w:rsid w:val="00FD7D99"/>
    <w:rsid w:val="00FE0A5B"/>
    <w:rsid w:val="00FE0C71"/>
    <w:rsid w:val="00FE0F51"/>
    <w:rsid w:val="00FE12BD"/>
    <w:rsid w:val="00FE2D9A"/>
    <w:rsid w:val="00FE4393"/>
    <w:rsid w:val="00FE5948"/>
    <w:rsid w:val="00FE718A"/>
    <w:rsid w:val="00FF02D0"/>
    <w:rsid w:val="00FF1525"/>
    <w:rsid w:val="00FF21CC"/>
    <w:rsid w:val="00FF2F33"/>
    <w:rsid w:val="00FF3E84"/>
    <w:rsid w:val="00FF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,"/>
  <w:listSeparator w:val=";"/>
  <w14:docId w14:val="31FF271D"/>
  <w15:docId w15:val="{B3D518C3-6B4C-4AC6-9B98-6738ACC9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61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297"/>
    <w:pPr>
      <w:spacing w:after="180" w:line="264" w:lineRule="auto"/>
    </w:pPr>
    <w:rPr>
      <w:sz w:val="23"/>
      <w:szCs w:val="23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5A5297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444D26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5297"/>
    <w:pPr>
      <w:spacing w:before="240" w:after="80"/>
      <w:outlineLvl w:val="1"/>
    </w:pPr>
    <w:rPr>
      <w:b/>
      <w:bCs/>
      <w:color w:val="A5B59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5297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529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297"/>
    <w:pPr>
      <w:spacing w:before="200" w:after="0"/>
      <w:outlineLvl w:val="4"/>
    </w:pPr>
    <w:rPr>
      <w:b/>
      <w:bCs/>
      <w:color w:val="444D26" w:themeColor="text2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297"/>
    <w:pPr>
      <w:spacing w:after="0"/>
      <w:outlineLvl w:val="5"/>
    </w:pPr>
    <w:rPr>
      <w:b/>
      <w:bCs/>
      <w:color w:val="F3A4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297"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297"/>
    <w:pPr>
      <w:spacing w:after="0"/>
      <w:outlineLvl w:val="7"/>
    </w:pPr>
    <w:rPr>
      <w:b/>
      <w:bCs/>
      <w:i/>
      <w:iCs/>
      <w:color w:val="A5B592" w:themeColor="accent1"/>
      <w:spacing w:val="10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297"/>
    <w:pPr>
      <w:spacing w:after="0"/>
      <w:outlineLvl w:val="8"/>
    </w:pPr>
    <w:rPr>
      <w:b/>
      <w:bCs/>
      <w:caps/>
      <w:color w:val="E7BC29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5297"/>
    <w:rPr>
      <w:rFonts w:asciiTheme="majorHAnsi" w:eastAsiaTheme="majorEastAsia" w:hAnsiTheme="majorHAnsi" w:cstheme="majorBidi"/>
      <w:caps/>
      <w:color w:val="444D26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A5297"/>
    <w:rPr>
      <w:b/>
      <w:bCs/>
      <w:color w:val="A5B59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A5297"/>
    <w:rPr>
      <w:b/>
      <w:bCs/>
      <w:color w:val="000000" w:themeColor="text1"/>
      <w:spacing w:val="10"/>
      <w:sz w:val="23"/>
    </w:rPr>
  </w:style>
  <w:style w:type="paragraph" w:styleId="Pieddepage">
    <w:name w:val="footer"/>
    <w:basedOn w:val="Normal"/>
    <w:link w:val="Pieddepag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5297"/>
    <w:rPr>
      <w:sz w:val="23"/>
    </w:rPr>
  </w:style>
  <w:style w:type="paragraph" w:styleId="En-tte">
    <w:name w:val="header"/>
    <w:basedOn w:val="Normal"/>
    <w:link w:val="En-tt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A5297"/>
    <w:rPr>
      <w:sz w:val="23"/>
    </w:rPr>
  </w:style>
  <w:style w:type="paragraph" w:styleId="Citationintense">
    <w:name w:val="Intense Quote"/>
    <w:basedOn w:val="Normal"/>
    <w:link w:val="CitationintenseCar"/>
    <w:uiPriority w:val="30"/>
    <w:qFormat/>
    <w:rsid w:val="005A5297"/>
    <w:pPr>
      <w:pBdr>
        <w:top w:val="double" w:sz="12" w:space="10" w:color="F3A447" w:themeColor="accent2"/>
        <w:left w:val="double" w:sz="12" w:space="10" w:color="F3A447" w:themeColor="accent2"/>
        <w:bottom w:val="double" w:sz="12" w:space="10" w:color="F3A447" w:themeColor="accent2"/>
        <w:right w:val="double" w:sz="12" w:space="10" w:color="F3A4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F3A4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5297"/>
    <w:rPr>
      <w:b/>
      <w:bCs/>
      <w:color w:val="F3A447" w:themeColor="accent2"/>
      <w:sz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rsid w:val="005A5297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F3A4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A5297"/>
    <w:rPr>
      <w:rFonts w:asciiTheme="majorHAnsi" w:eastAsiaTheme="majorEastAsia" w:hAnsiTheme="majorHAnsi" w:cstheme="majorBidi"/>
      <w:b/>
      <w:bCs/>
      <w:caps/>
      <w:color w:val="F3A447" w:themeColor="accent2"/>
      <w:spacing w:val="50"/>
      <w:sz w:val="24"/>
      <w:szCs w:val="24"/>
    </w:rPr>
  </w:style>
  <w:style w:type="paragraph" w:styleId="Titre">
    <w:name w:val="Title"/>
    <w:basedOn w:val="Normal"/>
    <w:link w:val="TitreCar"/>
    <w:uiPriority w:val="10"/>
    <w:qFormat/>
    <w:rsid w:val="001E0C92"/>
    <w:pPr>
      <w:spacing w:after="0" w:line="240" w:lineRule="auto"/>
    </w:pPr>
    <w:rPr>
      <w:color w:val="444D26" w:themeColor="text2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1E0C92"/>
    <w:rPr>
      <w:rFonts w:eastAsiaTheme="minorEastAsia"/>
      <w:color w:val="444D26" w:themeColor="text2"/>
      <w:sz w:val="44"/>
      <w:szCs w:val="44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529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297"/>
    <w:rPr>
      <w:rFonts w:eastAsiaTheme="minorEastAsia" w:hAnsi="Tahoma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5A5297"/>
    <w:rPr>
      <w:rFonts w:asciiTheme="minorHAnsi" w:eastAsiaTheme="minorEastAsia" w:hAnsiTheme="minorHAnsi" w:cstheme="minorBidi"/>
      <w:bCs w:val="0"/>
      <w:i/>
      <w:iCs/>
      <w:color w:val="444D26" w:themeColor="text2"/>
      <w:sz w:val="23"/>
      <w:szCs w:val="23"/>
      <w:lang w:val="fr-FR"/>
    </w:rPr>
  </w:style>
  <w:style w:type="paragraph" w:styleId="Lgende">
    <w:name w:val="caption"/>
    <w:basedOn w:val="Normal"/>
    <w:next w:val="Normal"/>
    <w:uiPriority w:val="35"/>
    <w:unhideWhenUsed/>
    <w:rsid w:val="005A5297"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5A5297"/>
    <w:rPr>
      <w:rFonts w:asciiTheme="minorHAnsi" w:eastAsiaTheme="minorEastAsia" w:hAnsiTheme="minorHAnsi" w:cstheme="minorBidi"/>
      <w:b/>
      <w:bCs/>
      <w:i/>
      <w:iCs/>
      <w:color w:val="444D26" w:themeColor="text2"/>
      <w:spacing w:val="10"/>
      <w:sz w:val="23"/>
      <w:szCs w:val="23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A5297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sid w:val="005A5297"/>
    <w:rPr>
      <w:b/>
      <w:bCs/>
      <w:color w:val="444D26" w:themeColor="text2"/>
      <w:spacing w:val="10"/>
      <w:sz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5A5297"/>
    <w:rPr>
      <w:b/>
      <w:bCs/>
      <w:color w:val="F3A447" w:themeColor="accent2"/>
      <w:spacing w:val="10"/>
      <w:sz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5A5297"/>
    <w:rPr>
      <w:smallCaps/>
      <w:color w:val="000000" w:themeColor="text1"/>
      <w:spacing w:val="10"/>
      <w:sz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5A5297"/>
    <w:rPr>
      <w:b/>
      <w:bCs/>
      <w:i/>
      <w:iCs/>
      <w:color w:val="A5B59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5A5297"/>
    <w:rPr>
      <w:b/>
      <w:bCs/>
      <w:caps/>
      <w:color w:val="E7BC29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A5297"/>
    <w:rPr>
      <w:color w:val="8E58B6" w:themeColor="hyperlink"/>
      <w:u w:val="single"/>
    </w:rPr>
  </w:style>
  <w:style w:type="character" w:styleId="Accentuationintense">
    <w:name w:val="Intense Emphasis"/>
    <w:basedOn w:val="Policepardfaut"/>
    <w:uiPriority w:val="21"/>
    <w:qFormat/>
    <w:rsid w:val="005A5297"/>
    <w:rPr>
      <w:rFonts w:asciiTheme="minorHAnsi" w:hAnsiTheme="minorHAnsi"/>
      <w:b/>
      <w:bCs/>
      <w:dstrike w:val="0"/>
      <w:color w:val="F3A4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sid w:val="005A5297"/>
    <w:rPr>
      <w:rFonts w:asciiTheme="minorHAnsi" w:hAnsiTheme="minorHAnsi"/>
      <w:b/>
      <w:bCs/>
      <w:caps/>
      <w:color w:val="A5B592" w:themeColor="accent1"/>
      <w:spacing w:val="10"/>
      <w:w w:val="100"/>
      <w:position w:val="0"/>
      <w:sz w:val="20"/>
      <w:szCs w:val="20"/>
      <w:u w:val="single" w:color="A5B59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A5297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A5297"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rsid w:val="005A5297"/>
    <w:pPr>
      <w:numPr>
        <w:numId w:val="2"/>
      </w:numPr>
    </w:pPr>
    <w:rPr>
      <w:sz w:val="24"/>
      <w:szCs w:val="24"/>
    </w:rPr>
  </w:style>
  <w:style w:type="paragraph" w:styleId="Listepuces2">
    <w:name w:val="List Bullet 2"/>
    <w:basedOn w:val="Normal"/>
    <w:uiPriority w:val="36"/>
    <w:unhideWhenUsed/>
    <w:qFormat/>
    <w:rsid w:val="005A5297"/>
    <w:pPr>
      <w:numPr>
        <w:numId w:val="3"/>
      </w:numPr>
    </w:pPr>
    <w:rPr>
      <w:color w:val="A5B592" w:themeColor="accent1"/>
    </w:rPr>
  </w:style>
  <w:style w:type="paragraph" w:styleId="Listepuces3">
    <w:name w:val="List Bullet 3"/>
    <w:basedOn w:val="Normal"/>
    <w:uiPriority w:val="36"/>
    <w:unhideWhenUsed/>
    <w:qFormat/>
    <w:rsid w:val="005A5297"/>
    <w:pPr>
      <w:numPr>
        <w:numId w:val="4"/>
      </w:numPr>
    </w:pPr>
    <w:rPr>
      <w:color w:val="F3A447" w:themeColor="accent2"/>
    </w:rPr>
  </w:style>
  <w:style w:type="paragraph" w:styleId="Listepuces4">
    <w:name w:val="List Bullet 4"/>
    <w:basedOn w:val="Normal"/>
    <w:uiPriority w:val="36"/>
    <w:unhideWhenUsed/>
    <w:qFormat/>
    <w:rsid w:val="005A5297"/>
    <w:pPr>
      <w:numPr>
        <w:numId w:val="5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A5297"/>
    <w:pPr>
      <w:numPr>
        <w:numId w:val="6"/>
      </w:numPr>
    </w:pPr>
  </w:style>
  <w:style w:type="paragraph" w:styleId="Paragraphedeliste">
    <w:name w:val="List Paragraph"/>
    <w:basedOn w:val="Normal"/>
    <w:uiPriority w:val="34"/>
    <w:unhideWhenUsed/>
    <w:qFormat/>
    <w:rsid w:val="005A5297"/>
    <w:pPr>
      <w:ind w:left="720"/>
      <w:contextualSpacing/>
    </w:pPr>
  </w:style>
  <w:style w:type="numbering" w:customStyle="1" w:styleId="Styledelistecentral">
    <w:name w:val="Style de liste central"/>
    <w:uiPriority w:val="99"/>
    <w:rsid w:val="005A5297"/>
    <w:pPr>
      <w:numPr>
        <w:numId w:val="1"/>
      </w:numPr>
    </w:pPr>
  </w:style>
  <w:style w:type="paragraph" w:styleId="Sansinterligne">
    <w:name w:val="No Spacing"/>
    <w:basedOn w:val="Normal"/>
    <w:link w:val="SansinterligneCar"/>
    <w:uiPriority w:val="1"/>
    <w:qFormat/>
    <w:rsid w:val="005A5297"/>
    <w:pPr>
      <w:spacing w:after="0" w:line="240" w:lineRule="auto"/>
    </w:pPr>
  </w:style>
  <w:style w:type="paragraph" w:styleId="Citation">
    <w:name w:val="Quote"/>
    <w:basedOn w:val="Normal"/>
    <w:link w:val="CitationCar"/>
    <w:uiPriority w:val="29"/>
    <w:qFormat/>
    <w:rsid w:val="005A5297"/>
    <w:rPr>
      <w:i/>
      <w:iCs/>
      <w:smallCaps/>
      <w:color w:val="444D26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5A5297"/>
    <w:rPr>
      <w:i/>
      <w:iCs/>
      <w:smallCaps/>
      <w:color w:val="444D26" w:themeColor="text2"/>
      <w:spacing w:val="6"/>
      <w:sz w:val="23"/>
    </w:rPr>
  </w:style>
  <w:style w:type="character" w:styleId="lev">
    <w:name w:val="Strong"/>
    <w:uiPriority w:val="22"/>
    <w:qFormat/>
    <w:rsid w:val="005A5297"/>
    <w:rPr>
      <w:rFonts w:asciiTheme="minorHAnsi" w:eastAsiaTheme="minorEastAsia" w:hAnsiTheme="minorHAnsi" w:cstheme="minorBidi"/>
      <w:b/>
      <w:bCs/>
      <w:iCs w:val="0"/>
      <w:color w:val="F3A447" w:themeColor="accent2"/>
      <w:szCs w:val="23"/>
      <w:lang w:val="fr-FR"/>
    </w:rPr>
  </w:style>
  <w:style w:type="character" w:styleId="Accentuationlgre">
    <w:name w:val="Subtle Emphasis"/>
    <w:basedOn w:val="Policepardfaut"/>
    <w:uiPriority w:val="19"/>
    <w:qFormat/>
    <w:rsid w:val="005A5297"/>
    <w:rPr>
      <w:rFonts w:asciiTheme="minorHAnsi" w:hAnsiTheme="minorHAnsi"/>
      <w:i/>
      <w:iCs/>
      <w:sz w:val="23"/>
    </w:rPr>
  </w:style>
  <w:style w:type="character" w:styleId="Rfrencelgre">
    <w:name w:val="Subtle Reference"/>
    <w:basedOn w:val="Policepardfaut"/>
    <w:uiPriority w:val="31"/>
    <w:qFormat/>
    <w:rsid w:val="005A5297"/>
    <w:rPr>
      <w:rFonts w:asciiTheme="minorHAnsi" w:hAnsiTheme="minorHAnsi"/>
      <w:b/>
      <w:bCs/>
      <w:i/>
      <w:iCs/>
      <w:color w:val="444D26" w:themeColor="text2"/>
      <w:sz w:val="23"/>
    </w:rPr>
  </w:style>
  <w:style w:type="table" w:styleId="Grilledutableau">
    <w:name w:val="Table Grid"/>
    <w:basedOn w:val="TableauNormal"/>
    <w:uiPriority w:val="1"/>
    <w:rsid w:val="005A5297"/>
    <w:pPr>
      <w:spacing w:after="0" w:line="240" w:lineRule="auto"/>
    </w:pPr>
    <w:rPr>
      <w:sz w:val="24"/>
      <w:szCs w:val="24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A5297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rsid w:val="007D100F"/>
    <w:pPr>
      <w:tabs>
        <w:tab w:val="right" w:leader="dot" w:pos="10065"/>
      </w:tabs>
      <w:spacing w:before="180" w:after="40" w:line="360" w:lineRule="auto"/>
    </w:pPr>
    <w:rPr>
      <w:b/>
      <w:bCs/>
      <w:caps/>
      <w:noProof/>
      <w:color w:val="444D26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802684"/>
    <w:pPr>
      <w:tabs>
        <w:tab w:val="right" w:leader="dot" w:pos="10065"/>
      </w:tabs>
      <w:spacing w:after="40" w:line="240" w:lineRule="auto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SansinterligneCar">
    <w:name w:val="Sans interligne Car"/>
    <w:basedOn w:val="Policepardfaut"/>
    <w:link w:val="Sansinterligne"/>
    <w:uiPriority w:val="99"/>
    <w:rsid w:val="005A5297"/>
    <w:rPr>
      <w:sz w:val="23"/>
    </w:rPr>
  </w:style>
  <w:style w:type="paragraph" w:customStyle="1" w:styleId="En-ttedepagepaire">
    <w:name w:val="En-tête de page paire"/>
    <w:basedOn w:val="Normal"/>
    <w:uiPriority w:val="39"/>
    <w:semiHidden/>
    <w:unhideWhenUsed/>
    <w:qFormat/>
    <w:rsid w:val="005A5297"/>
    <w:pPr>
      <w:pBdr>
        <w:bottom w:val="single" w:sz="4" w:space="1" w:color="A5B592" w:themeColor="accent1"/>
      </w:pBdr>
      <w:spacing w:after="0" w:line="240" w:lineRule="auto"/>
    </w:pPr>
    <w:rPr>
      <w:b/>
      <w:bCs/>
      <w:color w:val="444D26" w:themeColor="text2"/>
      <w:sz w:val="20"/>
    </w:rPr>
  </w:style>
  <w:style w:type="paragraph" w:customStyle="1" w:styleId="Pieddepagepaire">
    <w:name w:val="Pied de page paire"/>
    <w:basedOn w:val="Normal"/>
    <w:uiPriority w:val="49"/>
    <w:semiHidden/>
    <w:unhideWhenUsed/>
    <w:rsid w:val="005A5297"/>
    <w:pPr>
      <w:pBdr>
        <w:top w:val="single" w:sz="4" w:space="1" w:color="A5B592" w:themeColor="accent1"/>
      </w:pBdr>
    </w:pPr>
    <w:rPr>
      <w:color w:val="444D26" w:themeColor="text2"/>
      <w:sz w:val="20"/>
      <w:szCs w:val="20"/>
    </w:rPr>
  </w:style>
  <w:style w:type="paragraph" w:customStyle="1" w:styleId="En-ttedepageimpaire">
    <w:name w:val="En-tête de page impaire"/>
    <w:basedOn w:val="Normal"/>
    <w:uiPriority w:val="39"/>
    <w:semiHidden/>
    <w:unhideWhenUsed/>
    <w:qFormat/>
    <w:rsid w:val="005A5297"/>
    <w:pPr>
      <w:pBdr>
        <w:bottom w:val="single" w:sz="4" w:space="1" w:color="A5B592" w:themeColor="accent1"/>
      </w:pBdr>
      <w:spacing w:after="0" w:line="240" w:lineRule="auto"/>
      <w:jc w:val="right"/>
    </w:pPr>
    <w:rPr>
      <w:b/>
      <w:bCs/>
      <w:color w:val="444D26" w:themeColor="text2"/>
      <w:sz w:val="20"/>
    </w:rPr>
  </w:style>
  <w:style w:type="paragraph" w:customStyle="1" w:styleId="Pieddepageimpaire">
    <w:name w:val="Pied de page impaire"/>
    <w:basedOn w:val="Normal"/>
    <w:uiPriority w:val="39"/>
    <w:semiHidden/>
    <w:unhideWhenUsed/>
    <w:qFormat/>
    <w:rsid w:val="005A5297"/>
    <w:pPr>
      <w:pBdr>
        <w:top w:val="single" w:sz="4" w:space="1" w:color="A5B592" w:themeColor="accent1"/>
      </w:pBdr>
      <w:jc w:val="right"/>
    </w:pPr>
    <w:rPr>
      <w:color w:val="444D26" w:themeColor="text2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A5297"/>
    <w:rPr>
      <w:color w:val="808080"/>
    </w:rPr>
  </w:style>
  <w:style w:type="paragraph" w:customStyle="1" w:styleId="StyleTitre2ItaliqueGauche">
    <w:name w:val="Style Titre 2 + Italique Gauche"/>
    <w:basedOn w:val="Titre2"/>
    <w:rsid w:val="0077203F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center" w:pos="4680"/>
        <w:tab w:val="right" w:pos="9360"/>
      </w:tabs>
      <w:suppressAutoHyphens/>
      <w:spacing w:before="0" w:after="60" w:line="240" w:lineRule="auto"/>
    </w:pPr>
    <w:rPr>
      <w:rFonts w:ascii="Albertus Extra Bold" w:eastAsia="Times New Roman" w:hAnsi="Albertus Extra Bold" w:cs="Times New Roman"/>
      <w:i/>
      <w:iCs/>
      <w:color w:val="auto"/>
      <w:spacing w:val="0"/>
      <w:szCs w:val="20"/>
      <w:lang w:val="fr-CA" w:eastAsia="fr-FR"/>
    </w:rPr>
  </w:style>
  <w:style w:type="table" w:styleId="Listemoyenne2-Accent1">
    <w:name w:val="Medium List 2 Accent 1"/>
    <w:basedOn w:val="TableauNormal"/>
    <w:uiPriority w:val="66"/>
    <w:rsid w:val="004B290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B59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eclaire1">
    <w:name w:val="Liste claire1"/>
    <w:basedOn w:val="TableauNormal"/>
    <w:uiPriority w:val="61"/>
    <w:rsid w:val="004B2903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ramemoyenne1-Accent5">
    <w:name w:val="Medium Shading 1 Accent 5"/>
    <w:basedOn w:val="TableauNormal"/>
    <w:uiPriority w:val="45"/>
    <w:rsid w:val="004B2903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tyleTitre2Italique">
    <w:name w:val="Style Titre 2 + Italique"/>
    <w:basedOn w:val="Titre2"/>
    <w:rsid w:val="000A70C4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center" w:pos="4680"/>
        <w:tab w:val="right" w:pos="9360"/>
      </w:tabs>
      <w:suppressAutoHyphens/>
      <w:spacing w:before="0" w:after="60" w:line="240" w:lineRule="auto"/>
      <w:jc w:val="center"/>
    </w:pPr>
    <w:rPr>
      <w:rFonts w:ascii="Albertus Extra Bold" w:eastAsia="Times New Roman" w:hAnsi="Albertus Extra Bold" w:cs="Times New Roman"/>
      <w:i/>
      <w:iCs/>
      <w:color w:val="auto"/>
      <w:spacing w:val="0"/>
      <w:szCs w:val="20"/>
      <w:lang w:val="fr-CA" w:eastAsia="fr-FR"/>
    </w:rPr>
  </w:style>
  <w:style w:type="paragraph" w:customStyle="1" w:styleId="Nombre">
    <w:name w:val="Nombre"/>
    <w:basedOn w:val="Normal"/>
    <w:link w:val="NombreCar"/>
    <w:qFormat/>
    <w:rsid w:val="008A5B35"/>
    <w:rPr>
      <w:color w:val="7C9163" w:themeColor="accent1" w:themeShade="BF"/>
      <w:sz w:val="36"/>
      <w:szCs w:val="40"/>
    </w:rPr>
  </w:style>
  <w:style w:type="character" w:customStyle="1" w:styleId="NombreCar">
    <w:name w:val="Nombre Car"/>
    <w:basedOn w:val="Policepardfaut"/>
    <w:link w:val="Nombre"/>
    <w:rsid w:val="008A5B35"/>
    <w:rPr>
      <w:rFonts w:eastAsiaTheme="minorEastAsia"/>
      <w:color w:val="7C9163" w:themeColor="accent1" w:themeShade="BF"/>
      <w:sz w:val="36"/>
      <w:szCs w:val="4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4526"/>
    <w:pPr>
      <w:keepNext/>
      <w:keepLines/>
      <w:spacing w:before="480" w:after="0" w:line="276" w:lineRule="auto"/>
      <w:outlineLvl w:val="9"/>
    </w:pPr>
    <w:rPr>
      <w:b/>
      <w:bCs/>
      <w:caps w:val="0"/>
      <w:color w:val="7C9163" w:themeColor="accent1" w:themeShade="BF"/>
      <w:sz w:val="28"/>
      <w:szCs w:val="28"/>
    </w:rPr>
  </w:style>
  <w:style w:type="paragraph" w:customStyle="1" w:styleId="Soussection">
    <w:name w:val="Sous section"/>
    <w:basedOn w:val="Titre2"/>
    <w:link w:val="SoussectionCar"/>
    <w:qFormat/>
    <w:rsid w:val="00265CC2"/>
    <w:pPr>
      <w:shd w:val="clear" w:color="auto" w:fill="F7C890" w:themeFill="accent2" w:themeFillTint="99"/>
    </w:pPr>
    <w:rPr>
      <w:color w:val="444D26" w:themeColor="text2"/>
    </w:rPr>
  </w:style>
  <w:style w:type="character" w:customStyle="1" w:styleId="SoussectionCar">
    <w:name w:val="Sous section Car"/>
    <w:basedOn w:val="Policepardfaut"/>
    <w:link w:val="Soussection"/>
    <w:rsid w:val="00265CC2"/>
    <w:rPr>
      <w:rFonts w:eastAsiaTheme="minorEastAsia"/>
      <w:b/>
      <w:bCs/>
      <w:color w:val="444D26" w:themeColor="text2"/>
      <w:spacing w:val="20"/>
      <w:sz w:val="28"/>
      <w:szCs w:val="28"/>
      <w:shd w:val="clear" w:color="auto" w:fill="F7C890" w:themeFill="accent2" w:themeFillTint="99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5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52848"/>
    <w:rPr>
      <w:rFonts w:ascii="Tahoma" w:eastAsiaTheme="minorEastAsi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rd\AppData\Roaming\Microsoft\Templates\Report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6ACDA3C0-A6BE-4C08-9019-6CF6CBDD3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3709</TotalTime>
  <Pages>4</Pages>
  <Words>460</Words>
  <Characters>2536</Characters>
  <Application>Microsoft Office Word</Application>
  <DocSecurity>0</DocSecurity>
  <Lines>21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Projet 420-C32</vt:lpstr>
      <vt:lpstr/>
      <vt:lpstr>    Heading 2|two</vt:lpstr>
      <vt:lpstr>        Heading 3|three</vt:lpstr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420-C32</dc:title>
  <dc:subject>Cahier de charge – Exemple 2</dc:subject>
  <dc:creator>sylvie</dc:creator>
  <cp:lastModifiedBy>Dilion Laurentiu</cp:lastModifiedBy>
  <cp:revision>2037</cp:revision>
  <cp:lastPrinted>2013-01-04T20:54:00Z</cp:lastPrinted>
  <dcterms:created xsi:type="dcterms:W3CDTF">2007-11-05T20:42:00Z</dcterms:created>
  <dcterms:modified xsi:type="dcterms:W3CDTF">2023-11-27T18:12:00Z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1036</vt:i4>
  </property>
  <property fmtid="{D5CDD505-2E9C-101B-9397-08002B2CF9AE}" pid="3" name="_Version">
    <vt:lpwstr>0809</vt:lpwstr>
  </property>
  <property fmtid="{D5CDD505-2E9C-101B-9397-08002B2CF9AE}" pid="4" name="_TemplateID">
    <vt:lpwstr>TC101927451036</vt:lpwstr>
  </property>
</Properties>
</file>