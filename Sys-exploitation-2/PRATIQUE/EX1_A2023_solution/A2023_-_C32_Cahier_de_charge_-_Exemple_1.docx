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FEFAC9" w:themeColor="background2"/>
        </w:rPr>
      </w:sdtEndPr>
      <w:sdtContent>
        <w:tbl>
          <w:tblPr>
            <w:tblStyle w:val="Grilledutableau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50"/>
            <w:gridCol w:w="8294"/>
          </w:tblGrid>
          <w:tr w:rsidR="005A5297" w14:paraId="4692C81C" w14:textId="77777777" w:rsidTr="00A816F2">
            <w:trPr>
              <w:trHeight w:val="3401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C7F7BF" w14:textId="77777777" w:rsidR="005A5297" w:rsidRDefault="005A5297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277820E5" w14:textId="1F0363C5" w:rsidR="005A5297" w:rsidRDefault="00000000" w:rsidP="003244D6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444D26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96"/>
                      <w:szCs w:val="96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600EC" w:rsidRPr="006B1AD0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Projet 420-</w:t>
                    </w:r>
                    <w:r w:rsidR="007326D4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C</w:t>
                    </w:r>
                    <w:r w:rsidR="00C130C1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3</w:t>
                    </w:r>
                    <w:r w:rsidR="003244D6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96"/>
                        <w:szCs w:val="96"/>
                        <w:lang w:val="fr-CA"/>
                      </w:rPr>
                      <w:t>2</w:t>
                    </w:r>
                  </w:sdtContent>
                </w:sdt>
              </w:p>
            </w:tc>
          </w:tr>
          <w:tr w:rsidR="005A5297" w14:paraId="1CA13ADA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813A8A0" w14:textId="77777777" w:rsidR="005A5297" w:rsidRDefault="005A5297">
                <w:pPr>
                  <w:pStyle w:val="Sansinterligne"/>
                  <w:rPr>
                    <w:color w:val="FEFAC9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7538BC6B" w14:textId="77777777" w:rsidR="005A5297" w:rsidRDefault="003D1652">
                <w:r>
                  <w:rPr>
                    <w:noProof/>
                    <w:lang w:eastAsia="fr-FR"/>
                  </w:rPr>
                  <w:drawing>
                    <wp:inline distT="0" distB="0" distL="0" distR="0" wp14:anchorId="61094C5E" wp14:editId="3CC3AD42">
                      <wp:extent cx="5201920" cy="3901440"/>
                      <wp:effectExtent l="19050" t="0" r="0" b="0"/>
                      <wp:docPr id="2" name="Image 1" descr="http://www.3datadesign.com/gallery/images/wallpapaers1/linux/3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3datadesign.com/gallery/images/wallpapaers1/linux/3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01920" cy="3901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5297" w14:paraId="5E647FE4" w14:textId="77777777" w:rsidTr="006B1AD0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C7D0E" w:themeFill="accent2" w:themeFillShade="BF"/>
                <w:vAlign w:val="center"/>
              </w:tcPr>
              <w:p w14:paraId="705B78E9" w14:textId="56309B0C" w:rsidR="005A5297" w:rsidRDefault="00000000" w:rsidP="00241450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3006F1">
                      <w:rPr>
                        <w:color w:val="FFFFFF" w:themeColor="background1"/>
                        <w:sz w:val="32"/>
                        <w:szCs w:val="32"/>
                      </w:rPr>
                      <w:t>Automne</w:t>
                    </w:r>
                    <w:r w:rsidR="004F78DC">
                      <w:rPr>
                        <w:color w:val="FFFFFF" w:themeColor="background1"/>
                        <w:sz w:val="32"/>
                        <w:szCs w:val="32"/>
                      </w:rPr>
                      <w:t xml:space="preserve"> 20</w:t>
                    </w:r>
                    <w:r w:rsidR="006D0C56">
                      <w:rPr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241450">
                      <w:rPr>
                        <w:color w:val="FFFFFF" w:themeColor="background1"/>
                        <w:sz w:val="32"/>
                        <w:szCs w:val="32"/>
                      </w:rPr>
                      <w:t>3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7C9163" w:themeFill="accent1" w:themeFillShade="BF"/>
                <w:tcMar>
                  <w:left w:w="216" w:type="dxa"/>
                </w:tcMar>
                <w:vAlign w:val="center"/>
              </w:tcPr>
              <w:p w14:paraId="003A79EF" w14:textId="7A5700BE" w:rsidR="005A5297" w:rsidRDefault="00000000" w:rsidP="003244D6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b/>
                      <w:color w:val="FFFFFF" w:themeColor="background1"/>
                      <w:sz w:val="44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812CA0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>Cahier de charge</w:t>
                    </w:r>
                    <w:r w:rsidR="00D37C3F">
                      <w:rPr>
                        <w:b/>
                        <w:color w:val="FFFFFF" w:themeColor="background1"/>
                        <w:sz w:val="44"/>
                        <w:szCs w:val="40"/>
                        <w:lang w:val="fr-CA"/>
                      </w:rPr>
                      <w:t xml:space="preserve"> – Exemple 1</w:t>
                    </w:r>
                  </w:sdtContent>
                </w:sdt>
              </w:p>
            </w:tc>
          </w:tr>
          <w:tr w:rsidR="005A5297" w14:paraId="67C23B1D" w14:textId="77777777" w:rsidTr="00A816F2">
            <w:trPr>
              <w:trHeight w:val="638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08B4544" w14:textId="77777777" w:rsidR="005A5297" w:rsidRDefault="005A5297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  <w:bookmarkStart w:id="0" w:name="_Hlk151906007"/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09ED1819" w14:textId="296714DF" w:rsidR="005A5297" w:rsidRPr="00005962" w:rsidRDefault="00DA43A5" w:rsidP="00DA43A5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Le cahier de charge contient les s</w:t>
                </w:r>
                <w:r w:rsidR="00A816F2" w:rsidRPr="00A816F2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pécifications techniques </w:t>
                </w:r>
                <w:r w:rsidR="003244D6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d’une configuration </w:t>
                </w:r>
                <w:r w:rsidR="00F35259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avec</w:t>
                </w:r>
                <w:r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 xml:space="preserve"> </w:t>
                </w:r>
                <w:r w:rsidR="00970D4B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"Ubuntu Server 23.04"</w:t>
                </w:r>
                <w:r w:rsidR="00910528">
                  <w:rPr>
                    <w:rFonts w:asciiTheme="majorHAnsi" w:eastAsiaTheme="majorEastAsia" w:hAnsiTheme="majorHAnsi" w:cstheme="majorBidi"/>
                    <w:sz w:val="28"/>
                    <w:szCs w:val="26"/>
                  </w:rPr>
                  <w:t>.</w:t>
                </w:r>
              </w:p>
            </w:tc>
          </w:tr>
          <w:bookmarkEnd w:id="0"/>
        </w:tbl>
      </w:sdtContent>
    </w:sdt>
    <w:p w14:paraId="2162C50B" w14:textId="77777777" w:rsidR="007F2752" w:rsidRDefault="007F2752">
      <w:r>
        <w:rPr>
          <w:caps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23471A" w14:paraId="3FD821B7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652DF3FC" w14:textId="77777777" w:rsidR="0023471A" w:rsidRDefault="0023471A" w:rsidP="00F56894">
            <w:pPr>
              <w:pStyle w:val="Titre1"/>
            </w:pPr>
          </w:p>
        </w:tc>
        <w:tc>
          <w:tcPr>
            <w:tcW w:w="236" w:type="dxa"/>
          </w:tcPr>
          <w:p w14:paraId="2EF60535" w14:textId="77777777" w:rsidR="0023471A" w:rsidRDefault="0023471A" w:rsidP="00F56894">
            <w:pPr>
              <w:pStyle w:val="Titre1"/>
            </w:pPr>
          </w:p>
        </w:tc>
        <w:tc>
          <w:tcPr>
            <w:tcW w:w="9137" w:type="dxa"/>
            <w:shd w:val="clear" w:color="auto" w:fill="A5B592" w:themeFill="accent1"/>
          </w:tcPr>
          <w:p w14:paraId="2F3282FE" w14:textId="77777777" w:rsidR="0023471A" w:rsidRDefault="0023471A" w:rsidP="00F56894">
            <w:pPr>
              <w:pStyle w:val="Titre1"/>
            </w:pPr>
            <w:bookmarkStart w:id="1" w:name="_Toc151475638"/>
            <w:r w:rsidRPr="00172583">
              <w:rPr>
                <w:color w:val="222613" w:themeColor="text2" w:themeShade="80"/>
              </w:rPr>
              <w:t>Table des matiÈres</w:t>
            </w:r>
            <w:bookmarkEnd w:id="1"/>
          </w:p>
        </w:tc>
      </w:tr>
    </w:tbl>
    <w:sdt>
      <w:sdtPr>
        <w:rPr>
          <w:b w:val="0"/>
          <w:bCs w:val="0"/>
          <w:caps w:val="0"/>
          <w:noProof w:val="0"/>
          <w:color w:val="auto"/>
        </w:rPr>
        <w:id w:val="27612262"/>
        <w:docPartObj>
          <w:docPartGallery w:val="Table of Contents"/>
          <w:docPartUnique/>
        </w:docPartObj>
      </w:sdtPr>
      <w:sdtContent>
        <w:p w14:paraId="61924258" w14:textId="77777777" w:rsidR="00020E77" w:rsidRDefault="00020E77">
          <w:pPr>
            <w:pStyle w:val="TM1"/>
            <w:rPr>
              <w:b w:val="0"/>
              <w:bCs w:val="0"/>
              <w:caps w:val="0"/>
              <w:noProof w:val="0"/>
              <w:color w:val="auto"/>
            </w:rPr>
          </w:pPr>
        </w:p>
        <w:p w14:paraId="1DF684FE" w14:textId="43D46826" w:rsidR="00474D03" w:rsidRDefault="00705AF5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51475638" w:history="1">
            <w:r w:rsidR="00474D03" w:rsidRPr="004C1762">
              <w:rPr>
                <w:rStyle w:val="Lienhypertexte"/>
              </w:rPr>
              <w:t>Table des matiÈres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_Toc151475638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1</w:t>
            </w:r>
            <w:r w:rsidR="00474D03">
              <w:rPr>
                <w:webHidden/>
              </w:rPr>
              <w:fldChar w:fldCharType="end"/>
            </w:r>
          </w:hyperlink>
        </w:p>
        <w:p w14:paraId="1558D499" w14:textId="766DEF9A" w:rsidR="00474D03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475639" w:history="1">
            <w:r w:rsidR="00474D03" w:rsidRPr="004C1762">
              <w:rPr>
                <w:rStyle w:val="Lienhypertexte"/>
              </w:rPr>
              <w:t>Description gÉnÉrale du projet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_Toc151475639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2</w:t>
            </w:r>
            <w:r w:rsidR="00474D03">
              <w:rPr>
                <w:webHidden/>
              </w:rPr>
              <w:fldChar w:fldCharType="end"/>
            </w:r>
          </w:hyperlink>
        </w:p>
        <w:p w14:paraId="0BE0C0A3" w14:textId="4A28C477" w:rsidR="00474D03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475640" w:history="1">
            <w:r w:rsidR="00474D03" w:rsidRPr="004C1762">
              <w:rPr>
                <w:rStyle w:val="Lienhypertexte"/>
              </w:rPr>
              <w:t>ÉTAPE 1 - ParamÉtrer lE SERVEUR UBUNTU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_Toc151475640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3</w:t>
            </w:r>
            <w:r w:rsidR="00474D03">
              <w:rPr>
                <w:webHidden/>
              </w:rPr>
              <w:fldChar w:fldCharType="end"/>
            </w:r>
          </w:hyperlink>
        </w:p>
        <w:p w14:paraId="484AD287" w14:textId="7AA882DF" w:rsidR="00474D03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475641" w:history="1">
            <w:r w:rsidR="00474D03" w:rsidRPr="004C1762">
              <w:rPr>
                <w:rStyle w:val="Lienhypertexte"/>
              </w:rPr>
              <w:t>Nom de l’ordinateur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_Toc151475641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3</w:t>
            </w:r>
            <w:r w:rsidR="00474D03">
              <w:rPr>
                <w:webHidden/>
              </w:rPr>
              <w:fldChar w:fldCharType="end"/>
            </w:r>
          </w:hyperlink>
        </w:p>
        <w:p w14:paraId="797B7069" w14:textId="40B7012B" w:rsidR="00474D03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475642" w:history="1">
            <w:r w:rsidR="00474D03" w:rsidRPr="004C1762">
              <w:rPr>
                <w:rStyle w:val="Lienhypertexte"/>
              </w:rPr>
              <w:t>Configuration de la carte réseau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_Toc151475642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3</w:t>
            </w:r>
            <w:r w:rsidR="00474D03">
              <w:rPr>
                <w:webHidden/>
              </w:rPr>
              <w:fldChar w:fldCharType="end"/>
            </w:r>
          </w:hyperlink>
        </w:p>
        <w:p w14:paraId="0F947784" w14:textId="6FB9B0BB" w:rsidR="00474D03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475643" w:history="1">
            <w:r w:rsidR="00474D03" w:rsidRPr="004C1762">
              <w:rPr>
                <w:rStyle w:val="Lienhypertexte"/>
              </w:rPr>
              <w:t>ÉTAPE 2 - Gestion des Utilisateurs et DES GROUPES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_Toc151475643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4</w:t>
            </w:r>
            <w:r w:rsidR="00474D03">
              <w:rPr>
                <w:webHidden/>
              </w:rPr>
              <w:fldChar w:fldCharType="end"/>
            </w:r>
          </w:hyperlink>
        </w:p>
        <w:p w14:paraId="4DB9B0BC" w14:textId="72512828" w:rsidR="00474D03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475644" w:history="1">
            <w:r w:rsidR="00474D03" w:rsidRPr="004C1762">
              <w:rPr>
                <w:rStyle w:val="Lienhypertexte"/>
              </w:rPr>
              <w:t>Utilisateurs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_Toc151475644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4</w:t>
            </w:r>
            <w:r w:rsidR="00474D03">
              <w:rPr>
                <w:webHidden/>
              </w:rPr>
              <w:fldChar w:fldCharType="end"/>
            </w:r>
          </w:hyperlink>
        </w:p>
        <w:p w14:paraId="67BDF576" w14:textId="28761C01" w:rsidR="00474D03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475645" w:history="1">
            <w:r w:rsidR="00474D03" w:rsidRPr="004C1762">
              <w:rPr>
                <w:rStyle w:val="Lienhypertexte"/>
              </w:rPr>
              <w:t>Groupes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_Toc151475645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4</w:t>
            </w:r>
            <w:r w:rsidR="00474D03">
              <w:rPr>
                <w:webHidden/>
              </w:rPr>
              <w:fldChar w:fldCharType="end"/>
            </w:r>
          </w:hyperlink>
        </w:p>
        <w:p w14:paraId="7D7E8F8C" w14:textId="2AC1D8F2" w:rsidR="00474D03" w:rsidRDefault="00000000">
          <w:pPr>
            <w:pStyle w:val="TM2"/>
            <w:rPr>
              <w:sz w:val="22"/>
              <w:szCs w:val="22"/>
              <w:lang w:val="fr-CA" w:eastAsia="fr-CA"/>
            </w:rPr>
          </w:pPr>
          <w:hyperlink w:anchor="_Toc151475646" w:history="1">
            <w:r w:rsidR="00474D03" w:rsidRPr="004C1762">
              <w:rPr>
                <w:rStyle w:val="Lienhypertexte"/>
              </w:rPr>
              <w:t>Dossier personnel des utilisateurs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_Toc151475646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4</w:t>
            </w:r>
            <w:r w:rsidR="00474D03">
              <w:rPr>
                <w:webHidden/>
              </w:rPr>
              <w:fldChar w:fldCharType="end"/>
            </w:r>
          </w:hyperlink>
        </w:p>
        <w:p w14:paraId="7B55EC56" w14:textId="7BDE119C" w:rsidR="00474D03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475647" w:history="1">
            <w:r w:rsidR="00474D03" w:rsidRPr="004C1762">
              <w:rPr>
                <w:rStyle w:val="Lienhypertexte"/>
              </w:rPr>
              <w:t>ÉTAPE 3 - Dossier supplÉmentaire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_Toc151475647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5</w:t>
            </w:r>
            <w:r w:rsidR="00474D03">
              <w:rPr>
                <w:webHidden/>
              </w:rPr>
              <w:fldChar w:fldCharType="end"/>
            </w:r>
          </w:hyperlink>
        </w:p>
        <w:p w14:paraId="2A589076" w14:textId="1DE85495" w:rsidR="00474D03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475648" w:history="1">
            <w:r w:rsidR="00474D03" w:rsidRPr="004C1762">
              <w:rPr>
                <w:rStyle w:val="Lienhypertexte"/>
              </w:rPr>
              <w:t>ÉTAPE 4 - CONFIGURER LE MOT DE PASSE POUR SAMBA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_Toc151475648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5</w:t>
            </w:r>
            <w:r w:rsidR="00474D03">
              <w:rPr>
                <w:webHidden/>
              </w:rPr>
              <w:fldChar w:fldCharType="end"/>
            </w:r>
          </w:hyperlink>
        </w:p>
        <w:p w14:paraId="22AAC407" w14:textId="6BABC28B" w:rsidR="00474D03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475649" w:history="1">
            <w:r w:rsidR="00474D03" w:rsidRPr="004C1762">
              <w:rPr>
                <w:rStyle w:val="Lienhypertexte"/>
              </w:rPr>
              <w:t>ÉTAPE 5 – CRÉATION D'UN PARTAGE SAMBA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_Toc151475649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5</w:t>
            </w:r>
            <w:r w:rsidR="00474D03">
              <w:rPr>
                <w:webHidden/>
              </w:rPr>
              <w:fldChar w:fldCharType="end"/>
            </w:r>
          </w:hyperlink>
        </w:p>
        <w:p w14:paraId="0C2F0D20" w14:textId="258889D4" w:rsidR="00474D03" w:rsidRDefault="00000000">
          <w:pPr>
            <w:pStyle w:val="TM1"/>
            <w:rPr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51475650" w:history="1">
            <w:r w:rsidR="00474D03" w:rsidRPr="004C1762">
              <w:rPr>
                <w:rStyle w:val="Lienhypertexte"/>
              </w:rPr>
              <w:t>ExÉcution du projet</w:t>
            </w:r>
            <w:r w:rsidR="00474D03">
              <w:rPr>
                <w:webHidden/>
              </w:rPr>
              <w:tab/>
            </w:r>
            <w:r w:rsidR="00474D03">
              <w:rPr>
                <w:webHidden/>
              </w:rPr>
              <w:fldChar w:fldCharType="begin"/>
            </w:r>
            <w:r w:rsidR="00474D03">
              <w:rPr>
                <w:webHidden/>
              </w:rPr>
              <w:instrText xml:space="preserve"> PAGEREF _Toc151475650 \h </w:instrText>
            </w:r>
            <w:r w:rsidR="00474D03">
              <w:rPr>
                <w:webHidden/>
              </w:rPr>
            </w:r>
            <w:r w:rsidR="00474D03">
              <w:rPr>
                <w:webHidden/>
              </w:rPr>
              <w:fldChar w:fldCharType="separate"/>
            </w:r>
            <w:r w:rsidR="00474D03">
              <w:rPr>
                <w:webHidden/>
              </w:rPr>
              <w:t>6</w:t>
            </w:r>
            <w:r w:rsidR="00474D03">
              <w:rPr>
                <w:webHidden/>
              </w:rPr>
              <w:fldChar w:fldCharType="end"/>
            </w:r>
          </w:hyperlink>
        </w:p>
        <w:p w14:paraId="751C29DB" w14:textId="04172A2B" w:rsidR="005A0B10" w:rsidRDefault="00705AF5">
          <w:r>
            <w:rPr>
              <w:b/>
              <w:bCs/>
              <w:caps/>
              <w:noProof/>
              <w:color w:val="444D26" w:themeColor="text2"/>
            </w:rPr>
            <w:fldChar w:fldCharType="end"/>
          </w:r>
        </w:p>
      </w:sdtContent>
    </w:sdt>
    <w:p w14:paraId="547E9C03" w14:textId="77777777" w:rsidR="00020E77" w:rsidRDefault="00020E77">
      <w:r>
        <w:rPr>
          <w:caps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541AF7" w14:paraId="617C4292" w14:textId="77777777" w:rsidTr="0054245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1833F6D5" w14:textId="77777777" w:rsidR="00541AF7" w:rsidRDefault="00541AF7" w:rsidP="00B51C29">
            <w:pPr>
              <w:pStyle w:val="Titre1"/>
            </w:pPr>
          </w:p>
        </w:tc>
        <w:tc>
          <w:tcPr>
            <w:tcW w:w="236" w:type="dxa"/>
          </w:tcPr>
          <w:p w14:paraId="1C9117C2" w14:textId="77777777" w:rsidR="00541AF7" w:rsidRDefault="00541AF7" w:rsidP="00B51C29">
            <w:pPr>
              <w:pStyle w:val="Titre1"/>
            </w:pPr>
          </w:p>
        </w:tc>
        <w:tc>
          <w:tcPr>
            <w:tcW w:w="8996" w:type="dxa"/>
            <w:shd w:val="clear" w:color="auto" w:fill="A5B592" w:themeFill="accent1"/>
          </w:tcPr>
          <w:p w14:paraId="054920CE" w14:textId="12F7E49B" w:rsidR="00542453" w:rsidRPr="00542453" w:rsidRDefault="00541AF7" w:rsidP="00542453">
            <w:pPr>
              <w:pStyle w:val="Titre1"/>
              <w:rPr>
                <w:b/>
                <w:bCs/>
                <w:color w:val="222613" w:themeColor="text2" w:themeShade="80"/>
              </w:rPr>
            </w:pPr>
            <w:bookmarkStart w:id="2" w:name="_Toc151475639"/>
            <w:r w:rsidRPr="00A46D56">
              <w:rPr>
                <w:b/>
                <w:bCs/>
                <w:color w:val="222613" w:themeColor="text2" w:themeShade="80"/>
              </w:rPr>
              <w:t>Description g</w:t>
            </w:r>
            <w:r w:rsidR="000A0845" w:rsidRPr="00A46D56">
              <w:rPr>
                <w:b/>
                <w:bCs/>
                <w:color w:val="222613" w:themeColor="text2" w:themeShade="80"/>
              </w:rPr>
              <w:t>É</w:t>
            </w:r>
            <w:r w:rsidRPr="00A46D56">
              <w:rPr>
                <w:b/>
                <w:bCs/>
                <w:color w:val="222613" w:themeColor="text2" w:themeShade="80"/>
              </w:rPr>
              <w:t>n</w:t>
            </w:r>
            <w:r w:rsidR="000A0845" w:rsidRPr="00A46D56">
              <w:rPr>
                <w:b/>
                <w:bCs/>
                <w:color w:val="222613" w:themeColor="text2" w:themeShade="80"/>
              </w:rPr>
              <w:t>É</w:t>
            </w:r>
            <w:r w:rsidRPr="00A46D56">
              <w:rPr>
                <w:b/>
                <w:bCs/>
                <w:color w:val="222613" w:themeColor="text2" w:themeShade="80"/>
              </w:rPr>
              <w:t>rale du projet</w:t>
            </w:r>
            <w:bookmarkEnd w:id="2"/>
          </w:p>
        </w:tc>
      </w:tr>
    </w:tbl>
    <w:p w14:paraId="7712BCAB" w14:textId="28B7A9EC" w:rsidR="00F56894" w:rsidRDefault="00873F23" w:rsidP="004A5838">
      <w:pPr>
        <w:spacing w:after="0"/>
        <w:rPr>
          <w:sz w:val="28"/>
        </w:rPr>
      </w:pPr>
      <w:r>
        <w:rPr>
          <w:sz w:val="28"/>
        </w:rPr>
        <w:t xml:space="preserve">Vous êtes chargé de préparer un </w:t>
      </w:r>
      <w:r w:rsidR="00874506">
        <w:rPr>
          <w:sz w:val="28"/>
        </w:rPr>
        <w:t xml:space="preserve">serveur avec </w:t>
      </w:r>
      <w:r w:rsidR="005B1720" w:rsidRPr="005B1720">
        <w:rPr>
          <w:sz w:val="28"/>
        </w:rPr>
        <w:t>"Ubuntu Server 23.04"</w:t>
      </w:r>
      <w:r w:rsidR="00874506">
        <w:rPr>
          <w:sz w:val="28"/>
        </w:rPr>
        <w:t>.</w:t>
      </w:r>
    </w:p>
    <w:p w14:paraId="28FE7B4F" w14:textId="77777777" w:rsidR="004A5838" w:rsidRDefault="004A5838" w:rsidP="004A5838">
      <w:pPr>
        <w:spacing w:after="0"/>
        <w:rPr>
          <w:sz w:val="28"/>
        </w:rPr>
      </w:pPr>
    </w:p>
    <w:p w14:paraId="24DCDFF6" w14:textId="77777777" w:rsidR="00873F23" w:rsidRDefault="00A11B82" w:rsidP="004A5838">
      <w:pPr>
        <w:spacing w:after="0"/>
        <w:rPr>
          <w:sz w:val="28"/>
        </w:rPr>
      </w:pPr>
      <w:r>
        <w:rPr>
          <w:sz w:val="28"/>
        </w:rPr>
        <w:t>La configuration consiste à</w:t>
      </w:r>
    </w:p>
    <w:p w14:paraId="4888B350" w14:textId="77777777" w:rsidR="00DE0071" w:rsidRDefault="00DE0071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>
        <w:rPr>
          <w:sz w:val="28"/>
        </w:rPr>
        <w:t>changer</w:t>
      </w:r>
      <w:proofErr w:type="gramEnd"/>
      <w:r>
        <w:rPr>
          <w:sz w:val="28"/>
        </w:rPr>
        <w:t xml:space="preserve"> le nom de l'ordinateur</w:t>
      </w:r>
    </w:p>
    <w:p w14:paraId="3F53E0D3" w14:textId="77777777" w:rsidR="00595568" w:rsidRDefault="00595568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>
        <w:rPr>
          <w:sz w:val="28"/>
        </w:rPr>
        <w:t>configur</w:t>
      </w:r>
      <w:r w:rsidR="00641910">
        <w:rPr>
          <w:sz w:val="28"/>
        </w:rPr>
        <w:t>er</w:t>
      </w:r>
      <w:proofErr w:type="gramEnd"/>
      <w:r w:rsidR="00641910">
        <w:rPr>
          <w:sz w:val="28"/>
        </w:rPr>
        <w:t xml:space="preserve"> la carte </w:t>
      </w:r>
      <w:r>
        <w:rPr>
          <w:sz w:val="28"/>
        </w:rPr>
        <w:t>réseau</w:t>
      </w:r>
    </w:p>
    <w:p w14:paraId="0FE4D38D" w14:textId="77777777" w:rsidR="00EA45C3" w:rsidRPr="00930BA5" w:rsidRDefault="00EA45C3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 w:rsidRPr="00930BA5">
        <w:rPr>
          <w:sz w:val="28"/>
        </w:rPr>
        <w:t>créer</w:t>
      </w:r>
      <w:proofErr w:type="gramEnd"/>
      <w:r w:rsidRPr="00930BA5">
        <w:rPr>
          <w:sz w:val="28"/>
        </w:rPr>
        <w:t xml:space="preserve"> des utilisateurs</w:t>
      </w:r>
    </w:p>
    <w:p w14:paraId="589473FB" w14:textId="77777777" w:rsidR="00EA45C3" w:rsidRPr="00EA45C3" w:rsidRDefault="00EA45C3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 w:rsidRPr="00EA45C3">
        <w:rPr>
          <w:sz w:val="28"/>
        </w:rPr>
        <w:t>créer</w:t>
      </w:r>
      <w:proofErr w:type="gramEnd"/>
      <w:r w:rsidRPr="00EA45C3">
        <w:rPr>
          <w:sz w:val="28"/>
        </w:rPr>
        <w:t xml:space="preserve"> des groupes</w:t>
      </w:r>
    </w:p>
    <w:p w14:paraId="52324105" w14:textId="77777777" w:rsidR="00EA45C3" w:rsidRPr="00EA45C3" w:rsidRDefault="00EA45C3" w:rsidP="000B35E3">
      <w:pPr>
        <w:pStyle w:val="Paragraphedeliste"/>
        <w:numPr>
          <w:ilvl w:val="0"/>
          <w:numId w:val="21"/>
        </w:numPr>
        <w:rPr>
          <w:sz w:val="28"/>
        </w:rPr>
      </w:pPr>
      <w:proofErr w:type="gramStart"/>
      <w:r w:rsidRPr="00EA45C3">
        <w:rPr>
          <w:sz w:val="28"/>
        </w:rPr>
        <w:t>créer</w:t>
      </w:r>
      <w:proofErr w:type="gramEnd"/>
      <w:r w:rsidRPr="00EA45C3">
        <w:rPr>
          <w:sz w:val="28"/>
        </w:rPr>
        <w:t xml:space="preserve"> des </w:t>
      </w:r>
      <w:r w:rsidR="00610145">
        <w:rPr>
          <w:sz w:val="28"/>
        </w:rPr>
        <w:t>dossier</w:t>
      </w:r>
      <w:r w:rsidRPr="00EA45C3">
        <w:rPr>
          <w:sz w:val="28"/>
        </w:rPr>
        <w:t>s et modifier les autorisations</w:t>
      </w:r>
    </w:p>
    <w:p w14:paraId="168C3937" w14:textId="5565DBA9" w:rsidR="00EA45C3" w:rsidRDefault="00EA45C3" w:rsidP="004A5838">
      <w:pPr>
        <w:pStyle w:val="Paragraphedeliste"/>
        <w:numPr>
          <w:ilvl w:val="0"/>
          <w:numId w:val="21"/>
        </w:numPr>
        <w:spacing w:after="0"/>
        <w:rPr>
          <w:sz w:val="28"/>
        </w:rPr>
      </w:pPr>
      <w:proofErr w:type="gramStart"/>
      <w:r w:rsidRPr="00EA45C3">
        <w:rPr>
          <w:sz w:val="28"/>
        </w:rPr>
        <w:t>configurer</w:t>
      </w:r>
      <w:proofErr w:type="gramEnd"/>
      <w:r w:rsidR="00BD4EA2">
        <w:rPr>
          <w:sz w:val="28"/>
        </w:rPr>
        <w:t xml:space="preserve"> un serveur SAMBA</w:t>
      </w:r>
    </w:p>
    <w:p w14:paraId="5346FA31" w14:textId="77777777" w:rsidR="00472D07" w:rsidRPr="004613F3" w:rsidRDefault="00472D07" w:rsidP="00F96EC5">
      <w:pPr>
        <w:pStyle w:val="Sansinterligne"/>
        <w:rPr>
          <w:sz w:val="28"/>
          <w:szCs w:val="28"/>
        </w:rPr>
      </w:pPr>
    </w:p>
    <w:p w14:paraId="64F90104" w14:textId="47544E00" w:rsidR="001736BF" w:rsidRDefault="0055400F" w:rsidP="0055400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La journée du projet, v</w:t>
      </w:r>
      <w:r w:rsidR="0065221A">
        <w:rPr>
          <w:sz w:val="28"/>
          <w:szCs w:val="28"/>
        </w:rPr>
        <w:t xml:space="preserve">ous devez </w:t>
      </w:r>
      <w:r w:rsidR="00324E88">
        <w:rPr>
          <w:sz w:val="28"/>
          <w:szCs w:val="28"/>
        </w:rPr>
        <w:t>effectuer</w:t>
      </w:r>
      <w:r w:rsidR="0065221A">
        <w:rPr>
          <w:sz w:val="28"/>
          <w:szCs w:val="28"/>
        </w:rPr>
        <w:t xml:space="preserve"> le travail </w:t>
      </w:r>
      <w:r w:rsidR="004D1EF7">
        <w:rPr>
          <w:sz w:val="28"/>
          <w:szCs w:val="28"/>
        </w:rPr>
        <w:t>qu</w:t>
      </w:r>
      <w:r w:rsidR="001736BF">
        <w:rPr>
          <w:sz w:val="28"/>
          <w:szCs w:val="28"/>
        </w:rPr>
        <w:t>i est demandé dans ce document</w:t>
      </w:r>
      <w:r w:rsidR="00107A7C">
        <w:rPr>
          <w:sz w:val="28"/>
          <w:szCs w:val="28"/>
        </w:rPr>
        <w:t>.</w:t>
      </w:r>
    </w:p>
    <w:p w14:paraId="3FA8E0C7" w14:textId="77777777" w:rsidR="005333E3" w:rsidRDefault="003E53FF" w:rsidP="00E56D3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C</w:t>
      </w:r>
      <w:r w:rsidR="005E1330">
        <w:rPr>
          <w:sz w:val="28"/>
          <w:szCs w:val="28"/>
        </w:rPr>
        <w:t xml:space="preserve">e projet </w:t>
      </w:r>
      <w:r w:rsidR="005333E3">
        <w:rPr>
          <w:sz w:val="28"/>
          <w:szCs w:val="28"/>
        </w:rPr>
        <w:t xml:space="preserve">vaut </w:t>
      </w:r>
      <w:r w:rsidR="003A588F">
        <w:rPr>
          <w:sz w:val="28"/>
          <w:szCs w:val="28"/>
        </w:rPr>
        <w:t>25</w:t>
      </w:r>
      <w:r w:rsidR="005333E3">
        <w:rPr>
          <w:sz w:val="28"/>
          <w:szCs w:val="28"/>
        </w:rPr>
        <w:t xml:space="preserve"> points dans le bulletin.</w:t>
      </w:r>
    </w:p>
    <w:p w14:paraId="4CC40277" w14:textId="465541B6" w:rsidR="001736BF" w:rsidRDefault="001736BF" w:rsidP="00F96EC5">
      <w:pPr>
        <w:pStyle w:val="Sansinterligne"/>
        <w:rPr>
          <w:sz w:val="28"/>
          <w:szCs w:val="28"/>
        </w:rPr>
      </w:pPr>
    </w:p>
    <w:p w14:paraId="4FC6B5EA" w14:textId="042A9ABF" w:rsidR="00533B8D" w:rsidRDefault="009B3EB9" w:rsidP="00F96EC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Vous devez remplacer </w:t>
      </w:r>
      <w:r w:rsidRPr="009B3EB9">
        <w:rPr>
          <w:b/>
          <w:bCs/>
          <w:color w:val="FF0000"/>
          <w:sz w:val="28"/>
          <w:szCs w:val="28"/>
          <w:highlight w:val="yellow"/>
        </w:rPr>
        <w:t>P</w:t>
      </w:r>
      <w:r>
        <w:rPr>
          <w:b/>
          <w:bCs/>
          <w:color w:val="FF0000"/>
          <w:sz w:val="28"/>
          <w:szCs w:val="28"/>
          <w:highlight w:val="yellow"/>
        </w:rPr>
        <w:t>r</w:t>
      </w:r>
      <w:r w:rsidRPr="009B3EB9">
        <w:rPr>
          <w:b/>
          <w:bCs/>
          <w:color w:val="FF0000"/>
          <w:sz w:val="28"/>
          <w:szCs w:val="28"/>
          <w:highlight w:val="yellow"/>
        </w:rPr>
        <w:t>énom</w:t>
      </w:r>
      <w:r>
        <w:rPr>
          <w:sz w:val="28"/>
          <w:szCs w:val="28"/>
        </w:rPr>
        <w:t xml:space="preserve">, </w:t>
      </w:r>
      <w:r w:rsidRPr="009B3EB9">
        <w:rPr>
          <w:b/>
          <w:bCs/>
          <w:color w:val="FF0000"/>
          <w:sz w:val="28"/>
          <w:szCs w:val="28"/>
          <w:highlight w:val="yellow"/>
        </w:rPr>
        <w:t>Nom</w:t>
      </w:r>
      <w:r>
        <w:rPr>
          <w:sz w:val="28"/>
          <w:szCs w:val="28"/>
        </w:rPr>
        <w:t xml:space="preserve"> et </w:t>
      </w:r>
      <w:r>
        <w:rPr>
          <w:b/>
          <w:bCs/>
          <w:color w:val="FF0000"/>
          <w:sz w:val="28"/>
          <w:szCs w:val="28"/>
          <w:highlight w:val="yellow"/>
        </w:rPr>
        <w:t>m</w:t>
      </w:r>
      <w:r w:rsidRPr="009B3EB9">
        <w:rPr>
          <w:b/>
          <w:bCs/>
          <w:color w:val="FF0000"/>
          <w:sz w:val="28"/>
          <w:szCs w:val="28"/>
          <w:highlight w:val="yellow"/>
        </w:rPr>
        <w:t>atricule</w:t>
      </w:r>
      <w:r>
        <w:rPr>
          <w:sz w:val="28"/>
          <w:szCs w:val="28"/>
        </w:rPr>
        <w:t xml:space="preserve"> par vos informations personnelles.</w:t>
      </w:r>
    </w:p>
    <w:p w14:paraId="784FE883" w14:textId="77777777" w:rsidR="00533B8D" w:rsidRDefault="00533B8D" w:rsidP="00F96EC5">
      <w:pPr>
        <w:pStyle w:val="Sansinterligne"/>
        <w:rPr>
          <w:sz w:val="28"/>
          <w:szCs w:val="28"/>
        </w:rPr>
      </w:pPr>
    </w:p>
    <w:p w14:paraId="169F76B6" w14:textId="77777777" w:rsidR="001736BF" w:rsidRPr="004613F3" w:rsidRDefault="001736BF" w:rsidP="00F96EC5">
      <w:pPr>
        <w:pStyle w:val="Sansinterligne"/>
        <w:rPr>
          <w:sz w:val="28"/>
          <w:szCs w:val="28"/>
        </w:rPr>
      </w:pPr>
    </w:p>
    <w:p w14:paraId="7E99D1AC" w14:textId="77777777" w:rsidR="00EF716F" w:rsidRPr="00961BB1" w:rsidRDefault="00EF716F" w:rsidP="00961BB1">
      <w:pPr>
        <w:pStyle w:val="Sansinterligne"/>
        <w:rPr>
          <w:sz w:val="28"/>
          <w:szCs w:val="28"/>
        </w:rPr>
      </w:pPr>
      <w:bookmarkStart w:id="3" w:name="_Toc38365931"/>
      <w:bookmarkStart w:id="4" w:name="_Toc165116082"/>
      <w:r w:rsidRPr="00961BB1">
        <w:rPr>
          <w:sz w:val="28"/>
          <w:szCs w:val="28"/>
        </w:rPr>
        <w:br w:type="page"/>
      </w:r>
    </w:p>
    <w:tbl>
      <w:tblPr>
        <w:tblStyle w:val="Grilledutableau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8"/>
      </w:tblGrid>
      <w:tr w:rsidR="00D130B9" w14:paraId="43524D67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6E0D9E1B" w14:textId="77777777" w:rsidR="00D130B9" w:rsidRDefault="00D130B9" w:rsidP="00F56894">
            <w:pPr>
              <w:pStyle w:val="Titre1"/>
            </w:pPr>
          </w:p>
        </w:tc>
        <w:tc>
          <w:tcPr>
            <w:tcW w:w="236" w:type="dxa"/>
          </w:tcPr>
          <w:p w14:paraId="1B775DEF" w14:textId="77777777" w:rsidR="00D130B9" w:rsidRDefault="00D130B9" w:rsidP="00F56894">
            <w:pPr>
              <w:pStyle w:val="Titre1"/>
            </w:pPr>
          </w:p>
        </w:tc>
        <w:tc>
          <w:tcPr>
            <w:tcW w:w="9138" w:type="dxa"/>
            <w:shd w:val="clear" w:color="auto" w:fill="A5B592" w:themeFill="accent1"/>
          </w:tcPr>
          <w:p w14:paraId="4D5B517F" w14:textId="39606EC9" w:rsidR="00542453" w:rsidRPr="00542453" w:rsidRDefault="00A46D56" w:rsidP="00542453">
            <w:pPr>
              <w:pStyle w:val="Titre1"/>
              <w:tabs>
                <w:tab w:val="left" w:pos="5100"/>
              </w:tabs>
              <w:rPr>
                <w:b/>
                <w:bCs/>
                <w:color w:val="222613" w:themeColor="text2" w:themeShade="80"/>
              </w:rPr>
            </w:pPr>
            <w:bookmarkStart w:id="5" w:name="_Toc151475640"/>
            <w:r w:rsidRPr="00A46D56">
              <w:rPr>
                <w:b/>
                <w:bCs/>
                <w:color w:val="222613" w:themeColor="text2" w:themeShade="80"/>
              </w:rPr>
              <w:t xml:space="preserve">ÉTAPE 1 - </w:t>
            </w:r>
            <w:r w:rsidR="00283D91" w:rsidRPr="00A46D56">
              <w:rPr>
                <w:b/>
                <w:bCs/>
                <w:color w:val="222613" w:themeColor="text2" w:themeShade="80"/>
              </w:rPr>
              <w:t>Param</w:t>
            </w:r>
            <w:r w:rsidR="00D206EA" w:rsidRPr="00A46D56">
              <w:rPr>
                <w:b/>
                <w:bCs/>
                <w:color w:val="222613" w:themeColor="text2" w:themeShade="80"/>
              </w:rPr>
              <w:t>É</w:t>
            </w:r>
            <w:r w:rsidR="00283D91" w:rsidRPr="00A46D56">
              <w:rPr>
                <w:b/>
                <w:bCs/>
                <w:color w:val="222613" w:themeColor="text2" w:themeShade="80"/>
              </w:rPr>
              <w:t>trer l</w:t>
            </w:r>
            <w:r w:rsidR="005326A4" w:rsidRPr="00A46D56">
              <w:rPr>
                <w:b/>
                <w:bCs/>
                <w:color w:val="222613" w:themeColor="text2" w:themeShade="80"/>
              </w:rPr>
              <w:t>E SERVEUR UBUNTU</w:t>
            </w:r>
            <w:bookmarkEnd w:id="5"/>
          </w:p>
        </w:tc>
      </w:tr>
    </w:tbl>
    <w:p w14:paraId="47704135" w14:textId="2C51E71A" w:rsidR="00BD74DB" w:rsidRDefault="00D57ECB" w:rsidP="00015A33">
      <w:pPr>
        <w:spacing w:after="0"/>
        <w:rPr>
          <w:sz w:val="28"/>
        </w:rPr>
      </w:pPr>
      <w:r>
        <w:rPr>
          <w:sz w:val="28"/>
        </w:rPr>
        <w:t xml:space="preserve">Cette section fixe </w:t>
      </w:r>
      <w:r w:rsidR="00EB7E91">
        <w:rPr>
          <w:sz w:val="28"/>
        </w:rPr>
        <w:t xml:space="preserve">deux </w:t>
      </w:r>
      <w:r>
        <w:rPr>
          <w:sz w:val="28"/>
        </w:rPr>
        <w:t xml:space="preserve">paramètres </w:t>
      </w:r>
      <w:r w:rsidR="00EA5924">
        <w:rPr>
          <w:sz w:val="28"/>
        </w:rPr>
        <w:t>d</w:t>
      </w:r>
      <w:r w:rsidR="007B295E">
        <w:rPr>
          <w:sz w:val="28"/>
        </w:rPr>
        <w:t>u serveur Ubuntu.</w:t>
      </w:r>
    </w:p>
    <w:p w14:paraId="6E01F674" w14:textId="77777777" w:rsidR="008A412A" w:rsidRDefault="008A412A" w:rsidP="00015A33">
      <w:pPr>
        <w:spacing w:after="0"/>
        <w:rPr>
          <w:sz w:val="28"/>
        </w:rPr>
      </w:pPr>
    </w:p>
    <w:p w14:paraId="38827176" w14:textId="77777777" w:rsidR="00A94E7F" w:rsidRPr="00172583" w:rsidRDefault="00A94E7F" w:rsidP="00015A33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6" w:name="_Toc151475641"/>
      <w:r>
        <w:rPr>
          <w:color w:val="000000" w:themeColor="text1"/>
        </w:rPr>
        <w:t>Nom de l’</w:t>
      </w:r>
      <w:r w:rsidR="00463376">
        <w:rPr>
          <w:color w:val="000000" w:themeColor="text1"/>
        </w:rPr>
        <w:t>ordinateur</w:t>
      </w:r>
      <w:bookmarkEnd w:id="6"/>
    </w:p>
    <w:p w14:paraId="7F478239" w14:textId="2659EB2B" w:rsidR="00A94E7F" w:rsidRDefault="00A94E7F" w:rsidP="00C07608">
      <w:pPr>
        <w:spacing w:after="0"/>
        <w:rPr>
          <w:sz w:val="28"/>
          <w:szCs w:val="28"/>
        </w:rPr>
      </w:pPr>
      <w:r>
        <w:rPr>
          <w:sz w:val="28"/>
          <w:szCs w:val="28"/>
        </w:rPr>
        <w:t>Votre poste de travail devra porter le nom</w:t>
      </w:r>
      <w:r w:rsidR="006E0C2B">
        <w:rPr>
          <w:sz w:val="28"/>
          <w:szCs w:val="28"/>
        </w:rPr>
        <w:t xml:space="preserve"> suivant </w:t>
      </w:r>
      <w:r w:rsidR="006D5B7E">
        <w:rPr>
          <w:sz w:val="28"/>
          <w:szCs w:val="28"/>
        </w:rPr>
        <w:t>"</w:t>
      </w:r>
      <w:proofErr w:type="spellStart"/>
      <w:r w:rsidR="00A34A03" w:rsidRPr="006D5B7E">
        <w:rPr>
          <w:b/>
          <w:bCs/>
          <w:sz w:val="28"/>
          <w:szCs w:val="28"/>
        </w:rPr>
        <w:t>projet</w:t>
      </w:r>
      <w:r w:rsidR="007F6BB3" w:rsidRPr="006D5B7E">
        <w:rPr>
          <w:b/>
          <w:bCs/>
          <w:sz w:val="28"/>
          <w:szCs w:val="28"/>
        </w:rPr>
        <w:t>x</w:t>
      </w:r>
      <w:r w:rsidRPr="006D5B7E">
        <w:rPr>
          <w:b/>
          <w:bCs/>
          <w:sz w:val="28"/>
          <w:szCs w:val="28"/>
        </w:rPr>
        <w:t>x</w:t>
      </w:r>
      <w:proofErr w:type="spellEnd"/>
      <w:r w:rsidR="006D5B7E">
        <w:rPr>
          <w:sz w:val="28"/>
          <w:szCs w:val="28"/>
        </w:rPr>
        <w:t>"</w:t>
      </w:r>
      <w:r w:rsidR="00250F6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où </w:t>
      </w:r>
      <w:r w:rsidR="007F6BB3" w:rsidRPr="00A00383">
        <w:rPr>
          <w:b/>
          <w:bCs/>
          <w:sz w:val="28"/>
          <w:szCs w:val="28"/>
        </w:rPr>
        <w:t>x</w:t>
      </w:r>
      <w:r w:rsidRPr="00A00383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 xml:space="preserve"> représente le numéro </w:t>
      </w:r>
      <w:r w:rsidR="00B26290">
        <w:rPr>
          <w:sz w:val="28"/>
          <w:szCs w:val="28"/>
        </w:rPr>
        <w:t xml:space="preserve">de votre </w:t>
      </w:r>
      <w:r>
        <w:rPr>
          <w:sz w:val="28"/>
          <w:szCs w:val="28"/>
        </w:rPr>
        <w:t>ordinateur.</w:t>
      </w:r>
    </w:p>
    <w:p w14:paraId="05BE3B17" w14:textId="77777777" w:rsidR="00C07608" w:rsidRDefault="00C07608" w:rsidP="00C07608">
      <w:pPr>
        <w:spacing w:after="0"/>
        <w:rPr>
          <w:sz w:val="28"/>
          <w:szCs w:val="28"/>
        </w:rPr>
      </w:pPr>
    </w:p>
    <w:p w14:paraId="463BDB3B" w14:textId="77777777" w:rsidR="006813AC" w:rsidRPr="00172583" w:rsidRDefault="00044946" w:rsidP="00C07608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7" w:name="_Toc151475642"/>
      <w:r>
        <w:rPr>
          <w:color w:val="000000" w:themeColor="text1"/>
        </w:rPr>
        <w:t>Configuration de la</w:t>
      </w:r>
      <w:r w:rsidR="006813AC">
        <w:rPr>
          <w:color w:val="000000" w:themeColor="text1"/>
        </w:rPr>
        <w:t xml:space="preserve"> carte réseau</w:t>
      </w:r>
      <w:bookmarkEnd w:id="7"/>
    </w:p>
    <w:p w14:paraId="0156522F" w14:textId="2974B0E7" w:rsidR="006813AC" w:rsidRDefault="00BB1F54" w:rsidP="00C07608">
      <w:pPr>
        <w:spacing w:after="0"/>
        <w:rPr>
          <w:sz w:val="28"/>
          <w:szCs w:val="28"/>
        </w:rPr>
      </w:pPr>
      <w:r>
        <w:rPr>
          <w:sz w:val="28"/>
          <w:szCs w:val="28"/>
        </w:rPr>
        <w:t>Vous devez ajouter une adresse IP à la carte réseau du serveur Ubuntu.</w:t>
      </w:r>
    </w:p>
    <w:p w14:paraId="679B9031" w14:textId="51178A7C" w:rsidR="00344C8D" w:rsidRPr="004A6F8D" w:rsidRDefault="004A6F8D" w:rsidP="00C0760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Vous devez ajouter </w:t>
      </w:r>
      <w:r w:rsidR="003843A0" w:rsidRPr="004A6F8D">
        <w:rPr>
          <w:sz w:val="28"/>
          <w:szCs w:val="28"/>
        </w:rPr>
        <w:t xml:space="preserve">l’adresse </w:t>
      </w:r>
      <w:r>
        <w:rPr>
          <w:sz w:val="28"/>
          <w:szCs w:val="28"/>
        </w:rPr>
        <w:t xml:space="preserve">IP </w:t>
      </w:r>
      <w:r w:rsidR="003843A0" w:rsidRPr="004A6F8D">
        <w:rPr>
          <w:sz w:val="28"/>
          <w:szCs w:val="28"/>
        </w:rPr>
        <w:t>1</w:t>
      </w:r>
      <w:r>
        <w:rPr>
          <w:sz w:val="28"/>
          <w:szCs w:val="28"/>
        </w:rPr>
        <w:t>92.168.1.237</w:t>
      </w:r>
      <w:r w:rsidR="00534FBB">
        <w:rPr>
          <w:sz w:val="28"/>
          <w:szCs w:val="28"/>
        </w:rPr>
        <w:t xml:space="preserve"> </w:t>
      </w:r>
      <w:r w:rsidR="003843A0" w:rsidRPr="004A6F8D">
        <w:rPr>
          <w:sz w:val="28"/>
          <w:szCs w:val="28"/>
        </w:rPr>
        <w:t xml:space="preserve">avec un masque de classe </w:t>
      </w:r>
      <w:r w:rsidR="00534FBB">
        <w:rPr>
          <w:sz w:val="28"/>
          <w:szCs w:val="28"/>
        </w:rPr>
        <w:t>C</w:t>
      </w:r>
      <w:r w:rsidR="006848E3" w:rsidRPr="004A6F8D">
        <w:rPr>
          <w:sz w:val="28"/>
          <w:szCs w:val="28"/>
        </w:rPr>
        <w:t>.</w:t>
      </w:r>
    </w:p>
    <w:p w14:paraId="593BCF40" w14:textId="1E36A6F1" w:rsidR="002417BF" w:rsidRDefault="002417BF" w:rsidP="002417BF">
      <w:pPr>
        <w:pStyle w:val="Sansinterligne"/>
        <w:rPr>
          <w:sz w:val="28"/>
          <w:szCs w:val="28"/>
        </w:rPr>
      </w:pPr>
    </w:p>
    <w:p w14:paraId="31AF301D" w14:textId="0970C6D2" w:rsidR="0053455E" w:rsidRDefault="00307EE7" w:rsidP="002417B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Pour le projet, v</w:t>
      </w:r>
      <w:r w:rsidR="0053455E">
        <w:rPr>
          <w:sz w:val="28"/>
          <w:szCs w:val="28"/>
        </w:rPr>
        <w:t>ous devez remettre une capture d'écran avec les trois commandes</w:t>
      </w:r>
    </w:p>
    <w:p w14:paraId="6FF025FC" w14:textId="58D56D73" w:rsidR="0053455E" w:rsidRPr="007B225E" w:rsidRDefault="0053455E" w:rsidP="002417BF">
      <w:pPr>
        <w:pStyle w:val="Sansinterligne"/>
        <w:rPr>
          <w:b/>
          <w:bCs/>
          <w:sz w:val="28"/>
          <w:szCs w:val="28"/>
          <w:lang w:val="en-CA"/>
        </w:rPr>
      </w:pPr>
      <w:r w:rsidRPr="007B225E">
        <w:rPr>
          <w:b/>
          <w:bCs/>
          <w:sz w:val="28"/>
          <w:szCs w:val="28"/>
          <w:lang w:val="en-CA"/>
        </w:rPr>
        <w:t>echo "</w:t>
      </w:r>
      <w:proofErr w:type="spellStart"/>
      <w:r w:rsidRPr="007B225E">
        <w:rPr>
          <w:b/>
          <w:bCs/>
          <w:color w:val="FF0000"/>
          <w:sz w:val="28"/>
          <w:szCs w:val="28"/>
          <w:highlight w:val="yellow"/>
          <w:lang w:val="en-CA"/>
        </w:rPr>
        <w:t>Prénom</w:t>
      </w:r>
      <w:proofErr w:type="spellEnd"/>
      <w:r w:rsidRPr="007B225E">
        <w:rPr>
          <w:b/>
          <w:bCs/>
          <w:sz w:val="28"/>
          <w:szCs w:val="28"/>
          <w:lang w:val="en-CA"/>
        </w:rPr>
        <w:t xml:space="preserve"> </w:t>
      </w:r>
      <w:r w:rsidRPr="007B225E">
        <w:rPr>
          <w:b/>
          <w:bCs/>
          <w:color w:val="FF0000"/>
          <w:sz w:val="28"/>
          <w:szCs w:val="28"/>
          <w:highlight w:val="yellow"/>
          <w:lang w:val="en-CA"/>
        </w:rPr>
        <w:t>Nom</w:t>
      </w:r>
      <w:r w:rsidRPr="007B225E">
        <w:rPr>
          <w:b/>
          <w:bCs/>
          <w:sz w:val="28"/>
          <w:szCs w:val="28"/>
          <w:lang w:val="en-CA"/>
        </w:rPr>
        <w:t>"</w:t>
      </w:r>
    </w:p>
    <w:p w14:paraId="0ED4A9E6" w14:textId="705AAE00" w:rsidR="0053455E" w:rsidRPr="007B225E" w:rsidRDefault="0053455E" w:rsidP="002417BF">
      <w:pPr>
        <w:pStyle w:val="Sansinterligne"/>
        <w:rPr>
          <w:b/>
          <w:bCs/>
          <w:sz w:val="28"/>
          <w:szCs w:val="28"/>
          <w:lang w:val="en-CA"/>
        </w:rPr>
      </w:pPr>
      <w:r w:rsidRPr="007B225E">
        <w:rPr>
          <w:b/>
          <w:bCs/>
          <w:sz w:val="28"/>
          <w:szCs w:val="28"/>
          <w:lang w:val="en-CA"/>
        </w:rPr>
        <w:t>hostname</w:t>
      </w:r>
      <w:r w:rsidR="0052727E">
        <w:rPr>
          <w:b/>
          <w:bCs/>
          <w:sz w:val="28"/>
          <w:szCs w:val="28"/>
          <w:lang w:val="en-CA"/>
        </w:rPr>
        <w:t xml:space="preserve"> </w:t>
      </w:r>
      <w:proofErr w:type="spellStart"/>
      <w:r w:rsidR="0052727E" w:rsidRPr="00724573">
        <w:rPr>
          <w:b/>
          <w:bCs/>
          <w:sz w:val="28"/>
          <w:szCs w:val="28"/>
          <w:lang w:val="en-CA"/>
        </w:rPr>
        <w:t>sudo</w:t>
      </w:r>
      <w:proofErr w:type="spellEnd"/>
      <w:r w:rsidR="0052727E" w:rsidRPr="00724573">
        <w:rPr>
          <w:b/>
          <w:bCs/>
          <w:sz w:val="28"/>
          <w:szCs w:val="28"/>
          <w:lang w:val="en-CA"/>
        </w:rPr>
        <w:t xml:space="preserve"> nano /</w:t>
      </w:r>
      <w:proofErr w:type="spellStart"/>
      <w:r w:rsidR="0052727E" w:rsidRPr="00724573">
        <w:rPr>
          <w:b/>
          <w:bCs/>
          <w:sz w:val="28"/>
          <w:szCs w:val="28"/>
          <w:lang w:val="en-CA"/>
        </w:rPr>
        <w:t>etc</w:t>
      </w:r>
      <w:proofErr w:type="spellEnd"/>
      <w:r w:rsidR="0052727E" w:rsidRPr="00724573">
        <w:rPr>
          <w:b/>
          <w:bCs/>
          <w:sz w:val="28"/>
          <w:szCs w:val="28"/>
          <w:lang w:val="en-CA"/>
        </w:rPr>
        <w:t>/hostname</w:t>
      </w:r>
    </w:p>
    <w:p w14:paraId="4DCBFC41" w14:textId="111100A6" w:rsidR="0053455E" w:rsidRPr="007B225E" w:rsidRDefault="0053455E" w:rsidP="002417BF">
      <w:pPr>
        <w:pStyle w:val="Sansinterligne"/>
        <w:rPr>
          <w:b/>
          <w:bCs/>
          <w:sz w:val="28"/>
          <w:szCs w:val="28"/>
          <w:lang w:val="en-CA"/>
        </w:rPr>
      </w:pPr>
      <w:proofErr w:type="spellStart"/>
      <w:r w:rsidRPr="007B225E">
        <w:rPr>
          <w:b/>
          <w:bCs/>
          <w:sz w:val="28"/>
          <w:szCs w:val="28"/>
          <w:lang w:val="en-CA"/>
        </w:rPr>
        <w:t>ip</w:t>
      </w:r>
      <w:proofErr w:type="spellEnd"/>
      <w:r w:rsidRPr="007B225E">
        <w:rPr>
          <w:b/>
          <w:bCs/>
          <w:sz w:val="28"/>
          <w:szCs w:val="28"/>
          <w:lang w:val="en-CA"/>
        </w:rPr>
        <w:t xml:space="preserve"> </w:t>
      </w:r>
      <w:proofErr w:type="spellStart"/>
      <w:r w:rsidRPr="007B225E">
        <w:rPr>
          <w:b/>
          <w:bCs/>
          <w:sz w:val="28"/>
          <w:szCs w:val="28"/>
          <w:lang w:val="en-CA"/>
        </w:rPr>
        <w:t>addr</w:t>
      </w:r>
      <w:proofErr w:type="spellEnd"/>
    </w:p>
    <w:p w14:paraId="222B6371" w14:textId="1CE52CBE" w:rsidR="0053455E" w:rsidRDefault="0051221E" w:rsidP="002417BF">
      <w:pPr>
        <w:pStyle w:val="Sansinterligne"/>
        <w:rPr>
          <w:sz w:val="28"/>
          <w:szCs w:val="28"/>
        </w:rPr>
      </w:pPr>
      <w:r>
        <w:rPr>
          <w:noProof/>
        </w:rPr>
        <w:drawing>
          <wp:inline distT="0" distB="0" distL="0" distR="0" wp14:anchorId="1EF22D4C" wp14:editId="6B83C643">
            <wp:extent cx="6422390" cy="3112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F88D" w14:textId="77777777" w:rsidR="000A44EE" w:rsidRDefault="00FE2812" w:rsidP="002417B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Le nom du fichier sera</w:t>
      </w:r>
    </w:p>
    <w:p w14:paraId="668A9DB8" w14:textId="0FB60E30" w:rsidR="00217A9A" w:rsidRDefault="00FE2812" w:rsidP="002417BF">
      <w:pPr>
        <w:pStyle w:val="Sansinterligne"/>
        <w:rPr>
          <w:sz w:val="28"/>
          <w:szCs w:val="28"/>
        </w:rPr>
      </w:pPr>
      <w:r w:rsidRPr="001B01F9">
        <w:rPr>
          <w:b/>
          <w:bCs/>
          <w:color w:val="FF0000"/>
          <w:sz w:val="28"/>
          <w:szCs w:val="28"/>
          <w:highlight w:val="yellow"/>
        </w:rPr>
        <w:t>matricule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prénom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nom</w:t>
      </w:r>
      <w:r w:rsidR="000A44EE" w:rsidRPr="001B01F9">
        <w:rPr>
          <w:b/>
          <w:bCs/>
          <w:sz w:val="28"/>
          <w:szCs w:val="28"/>
        </w:rPr>
        <w:t>_capture</w:t>
      </w:r>
      <w:r w:rsidRPr="001B01F9">
        <w:rPr>
          <w:b/>
          <w:bCs/>
          <w:sz w:val="28"/>
          <w:szCs w:val="28"/>
        </w:rPr>
        <w:t>.jpg</w:t>
      </w:r>
      <w:r>
        <w:rPr>
          <w:sz w:val="28"/>
          <w:szCs w:val="28"/>
        </w:rPr>
        <w:t xml:space="preserve"> ou </w:t>
      </w:r>
      <w:r w:rsidRPr="001B01F9">
        <w:rPr>
          <w:b/>
          <w:bCs/>
          <w:color w:val="FF0000"/>
          <w:sz w:val="28"/>
          <w:szCs w:val="28"/>
          <w:highlight w:val="yellow"/>
        </w:rPr>
        <w:t>matricule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prénom</w:t>
      </w:r>
      <w:r w:rsidRPr="001B01F9">
        <w:rPr>
          <w:b/>
          <w:bCs/>
          <w:sz w:val="28"/>
          <w:szCs w:val="28"/>
        </w:rPr>
        <w:t>_</w:t>
      </w:r>
      <w:r w:rsidRPr="001B01F9">
        <w:rPr>
          <w:b/>
          <w:bCs/>
          <w:color w:val="FF0000"/>
          <w:sz w:val="28"/>
          <w:szCs w:val="28"/>
          <w:highlight w:val="yellow"/>
        </w:rPr>
        <w:t>nom</w:t>
      </w:r>
      <w:r w:rsidR="000A44EE" w:rsidRPr="001B01F9">
        <w:rPr>
          <w:b/>
          <w:bCs/>
          <w:sz w:val="28"/>
          <w:szCs w:val="28"/>
        </w:rPr>
        <w:t>_capture</w:t>
      </w:r>
      <w:r w:rsidRPr="001B01F9">
        <w:rPr>
          <w:b/>
          <w:bCs/>
          <w:sz w:val="28"/>
          <w:szCs w:val="28"/>
        </w:rPr>
        <w:t>.png</w:t>
      </w:r>
    </w:p>
    <w:p w14:paraId="30B4830A" w14:textId="3959D673" w:rsidR="00FE2812" w:rsidRDefault="00FE2812" w:rsidP="002417BF">
      <w:pPr>
        <w:pStyle w:val="Sansinterligne"/>
        <w:rPr>
          <w:sz w:val="28"/>
          <w:szCs w:val="28"/>
        </w:rPr>
      </w:pPr>
    </w:p>
    <w:p w14:paraId="4684D903" w14:textId="77777777" w:rsidR="0051221E" w:rsidRPr="002417BF" w:rsidRDefault="0051221E" w:rsidP="002417BF">
      <w:pPr>
        <w:pStyle w:val="Sansinterligne"/>
        <w:rPr>
          <w:sz w:val="28"/>
          <w:szCs w:val="28"/>
        </w:rPr>
      </w:pPr>
    </w:p>
    <w:p w14:paraId="6ED18304" w14:textId="77777777" w:rsidR="00303503" w:rsidRPr="00053BA2" w:rsidRDefault="00303503" w:rsidP="00053BA2">
      <w:pPr>
        <w:pStyle w:val="Sansinterligne"/>
        <w:rPr>
          <w:sz w:val="28"/>
          <w:szCs w:val="28"/>
        </w:rPr>
      </w:pPr>
      <w:r w:rsidRPr="00053BA2">
        <w:rPr>
          <w:sz w:val="28"/>
          <w:szCs w:val="28"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880D68" w14:paraId="70E76B1E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769C3539" w14:textId="77777777" w:rsidR="00880D68" w:rsidRDefault="00880D68" w:rsidP="00F56894">
            <w:pPr>
              <w:pStyle w:val="Titre1"/>
            </w:pPr>
          </w:p>
        </w:tc>
        <w:tc>
          <w:tcPr>
            <w:tcW w:w="236" w:type="dxa"/>
          </w:tcPr>
          <w:p w14:paraId="61B2C6D0" w14:textId="77777777" w:rsidR="00880D68" w:rsidRDefault="00880D68" w:rsidP="00F56894">
            <w:pPr>
              <w:pStyle w:val="Titre1"/>
            </w:pPr>
          </w:p>
        </w:tc>
        <w:tc>
          <w:tcPr>
            <w:tcW w:w="9137" w:type="dxa"/>
            <w:shd w:val="clear" w:color="auto" w:fill="A5B592" w:themeFill="accent1"/>
          </w:tcPr>
          <w:p w14:paraId="22820430" w14:textId="2F4EC2B9" w:rsidR="00542453" w:rsidRPr="00542453" w:rsidRDefault="00542453" w:rsidP="00542453">
            <w:pPr>
              <w:pStyle w:val="Titre1"/>
              <w:rPr>
                <w:b/>
                <w:bCs/>
                <w:color w:val="222613" w:themeColor="text2" w:themeShade="80"/>
              </w:rPr>
            </w:pPr>
            <w:bookmarkStart w:id="8" w:name="_Toc151475643"/>
            <w:r w:rsidRPr="00542453">
              <w:rPr>
                <w:b/>
                <w:bCs/>
                <w:color w:val="222613" w:themeColor="text2" w:themeShade="80"/>
              </w:rPr>
              <w:t xml:space="preserve">ÉTAPE </w:t>
            </w:r>
            <w:r w:rsidR="00E43D07">
              <w:rPr>
                <w:b/>
                <w:bCs/>
                <w:color w:val="222613" w:themeColor="text2" w:themeShade="80"/>
              </w:rPr>
              <w:t>2</w:t>
            </w:r>
            <w:r w:rsidRPr="00542453">
              <w:rPr>
                <w:b/>
                <w:bCs/>
                <w:color w:val="222613" w:themeColor="text2" w:themeShade="80"/>
              </w:rPr>
              <w:t xml:space="preserve"> - </w:t>
            </w:r>
            <w:r w:rsidR="007304D0" w:rsidRPr="00542453">
              <w:rPr>
                <w:b/>
                <w:bCs/>
                <w:color w:val="222613" w:themeColor="text2" w:themeShade="80"/>
              </w:rPr>
              <w:t xml:space="preserve">Gestion des </w:t>
            </w:r>
            <w:r w:rsidR="00283D91" w:rsidRPr="00542453">
              <w:rPr>
                <w:b/>
                <w:bCs/>
                <w:color w:val="222613" w:themeColor="text2" w:themeShade="80"/>
              </w:rPr>
              <w:t>Utilisateurs</w:t>
            </w:r>
            <w:r w:rsidR="002C7127" w:rsidRPr="00542453">
              <w:rPr>
                <w:b/>
                <w:bCs/>
                <w:color w:val="222613" w:themeColor="text2" w:themeShade="80"/>
              </w:rPr>
              <w:t xml:space="preserve"> et DES GROUPES</w:t>
            </w:r>
            <w:bookmarkEnd w:id="8"/>
          </w:p>
        </w:tc>
      </w:tr>
    </w:tbl>
    <w:p w14:paraId="797E205B" w14:textId="77777777" w:rsidR="009A25A4" w:rsidRDefault="00843A02" w:rsidP="009A25A4">
      <w:pPr>
        <w:spacing w:after="0"/>
        <w:rPr>
          <w:sz w:val="28"/>
          <w:szCs w:val="28"/>
        </w:rPr>
      </w:pPr>
      <w:bookmarkStart w:id="9" w:name="_Toc165116084"/>
      <w:r w:rsidRPr="0010302C">
        <w:rPr>
          <w:sz w:val="28"/>
          <w:szCs w:val="28"/>
        </w:rPr>
        <w:t xml:space="preserve">Vous devez créer les utilisateurs </w:t>
      </w:r>
      <w:r w:rsidR="00AA463D" w:rsidRPr="0010302C">
        <w:rPr>
          <w:sz w:val="28"/>
          <w:szCs w:val="28"/>
        </w:rPr>
        <w:t xml:space="preserve">et les groupes </w:t>
      </w:r>
      <w:r w:rsidRPr="0010302C">
        <w:rPr>
          <w:sz w:val="28"/>
          <w:szCs w:val="28"/>
        </w:rPr>
        <w:t xml:space="preserve">décrits </w:t>
      </w:r>
      <w:r w:rsidR="002A20FB" w:rsidRPr="0010302C">
        <w:rPr>
          <w:sz w:val="28"/>
          <w:szCs w:val="28"/>
        </w:rPr>
        <w:t>dans les rubriques qui suivent.</w:t>
      </w:r>
    </w:p>
    <w:p w14:paraId="79055B40" w14:textId="25CE1435" w:rsidR="008F3522" w:rsidRDefault="00F14F1E" w:rsidP="000623C8">
      <w:pPr>
        <w:spacing w:after="0"/>
        <w:rPr>
          <w:sz w:val="28"/>
          <w:szCs w:val="28"/>
        </w:rPr>
      </w:pPr>
      <w:r w:rsidRPr="0010302C">
        <w:rPr>
          <w:sz w:val="28"/>
          <w:szCs w:val="28"/>
        </w:rPr>
        <w:t xml:space="preserve">Tous les utilisateurs devront avoir le mot de passe </w:t>
      </w:r>
      <w:r w:rsidR="00A10118">
        <w:rPr>
          <w:b/>
          <w:sz w:val="28"/>
          <w:szCs w:val="28"/>
        </w:rPr>
        <w:t>qwerty</w:t>
      </w:r>
      <w:r w:rsidR="000431EC" w:rsidRPr="0010302C">
        <w:rPr>
          <w:sz w:val="28"/>
          <w:szCs w:val="28"/>
        </w:rPr>
        <w:t>.</w:t>
      </w:r>
    </w:p>
    <w:p w14:paraId="61D70C75" w14:textId="77777777" w:rsidR="000623C8" w:rsidRPr="0010302C" w:rsidRDefault="000623C8" w:rsidP="000623C8">
      <w:pPr>
        <w:spacing w:after="0"/>
        <w:rPr>
          <w:sz w:val="28"/>
          <w:szCs w:val="28"/>
        </w:rPr>
      </w:pPr>
    </w:p>
    <w:p w14:paraId="5D8AA21B" w14:textId="77777777" w:rsidR="00A92A98" w:rsidRPr="00172583" w:rsidRDefault="00DC58DB" w:rsidP="000623C8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10" w:name="_Toc165116062"/>
      <w:bookmarkStart w:id="11" w:name="_Toc151475644"/>
      <w:r>
        <w:rPr>
          <w:color w:val="000000" w:themeColor="text1"/>
        </w:rPr>
        <w:t>Utilisateur</w:t>
      </w:r>
      <w:bookmarkEnd w:id="10"/>
      <w:r w:rsidR="00843A02">
        <w:rPr>
          <w:color w:val="000000" w:themeColor="text1"/>
        </w:rPr>
        <w:t>s</w:t>
      </w:r>
      <w:bookmarkEnd w:id="11"/>
    </w:p>
    <w:p w14:paraId="2A79C964" w14:textId="77777777" w:rsidR="00843A02" w:rsidRDefault="00843A02" w:rsidP="0041420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Les utilisateurs suivants devront être </w:t>
      </w:r>
      <w:proofErr w:type="gramStart"/>
      <w:r>
        <w:rPr>
          <w:sz w:val="28"/>
          <w:szCs w:val="28"/>
        </w:rPr>
        <w:t>créés:</w:t>
      </w:r>
      <w:proofErr w:type="gramEnd"/>
    </w:p>
    <w:p w14:paraId="1D2FC42B" w14:textId="77777777" w:rsidR="00EE6510" w:rsidRDefault="003467E0" w:rsidP="00EE6510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="00BE4070">
        <w:rPr>
          <w:sz w:val="28"/>
          <w:szCs w:val="28"/>
        </w:rPr>
        <w:t>r</w:t>
      </w:r>
      <w:r>
        <w:rPr>
          <w:sz w:val="28"/>
          <w:szCs w:val="28"/>
        </w:rPr>
        <w:t>ed</w:t>
      </w:r>
      <w:proofErr w:type="spellEnd"/>
      <w:proofErr w:type="gramEnd"/>
    </w:p>
    <w:p w14:paraId="4C8559FF" w14:textId="77777777" w:rsidR="00EE6510" w:rsidRDefault="00BE4070" w:rsidP="00EE6510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delima</w:t>
      </w:r>
      <w:proofErr w:type="spellEnd"/>
      <w:proofErr w:type="gramEnd"/>
    </w:p>
    <w:p w14:paraId="32DA6434" w14:textId="77777777" w:rsidR="00843A02" w:rsidRDefault="00BE4070" w:rsidP="00843A0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arthur</w:t>
      </w:r>
      <w:proofErr w:type="spellEnd"/>
      <w:proofErr w:type="gramEnd"/>
    </w:p>
    <w:p w14:paraId="7F42ED30" w14:textId="77777777" w:rsidR="00843A02" w:rsidRDefault="00BE4070" w:rsidP="00843A0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bertha</w:t>
      </w:r>
      <w:proofErr w:type="gramEnd"/>
    </w:p>
    <w:p w14:paraId="45924386" w14:textId="77777777" w:rsidR="00DB1798" w:rsidRDefault="00DB1798" w:rsidP="00704BFC">
      <w:pPr>
        <w:pStyle w:val="Paragraphedeliste"/>
        <w:ind w:left="0"/>
        <w:rPr>
          <w:sz w:val="28"/>
          <w:szCs w:val="28"/>
        </w:rPr>
      </w:pPr>
    </w:p>
    <w:p w14:paraId="1735338A" w14:textId="32C0D549" w:rsidR="000933D0" w:rsidRDefault="001652CC" w:rsidP="00414208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En plus, v</w:t>
      </w:r>
      <w:r w:rsidR="000933D0">
        <w:rPr>
          <w:sz w:val="28"/>
          <w:szCs w:val="28"/>
        </w:rPr>
        <w:t xml:space="preserve">ous devez créer </w:t>
      </w:r>
      <w:r w:rsidR="007621AD">
        <w:rPr>
          <w:sz w:val="28"/>
          <w:szCs w:val="28"/>
        </w:rPr>
        <w:t>250</w:t>
      </w:r>
      <w:r w:rsidR="000933D0">
        <w:rPr>
          <w:sz w:val="28"/>
          <w:szCs w:val="28"/>
        </w:rPr>
        <w:t xml:space="preserve"> utilisateurs </w:t>
      </w:r>
      <w:r w:rsidR="00EE4D35">
        <w:rPr>
          <w:sz w:val="28"/>
          <w:szCs w:val="28"/>
        </w:rPr>
        <w:t>c</w:t>
      </w:r>
      <w:r w:rsidR="000933D0">
        <w:rPr>
          <w:sz w:val="28"/>
          <w:szCs w:val="28"/>
        </w:rPr>
        <w:t xml:space="preserve">32001 à </w:t>
      </w:r>
      <w:r w:rsidR="00EE4D35">
        <w:rPr>
          <w:sz w:val="28"/>
          <w:szCs w:val="28"/>
        </w:rPr>
        <w:t>c</w:t>
      </w:r>
      <w:r w:rsidR="000933D0">
        <w:rPr>
          <w:sz w:val="28"/>
          <w:szCs w:val="28"/>
        </w:rPr>
        <w:t>32</w:t>
      </w:r>
      <w:r w:rsidR="007621AD">
        <w:rPr>
          <w:sz w:val="28"/>
          <w:szCs w:val="28"/>
        </w:rPr>
        <w:t>250</w:t>
      </w:r>
      <w:r w:rsidR="002F4D77">
        <w:rPr>
          <w:sz w:val="28"/>
          <w:szCs w:val="28"/>
        </w:rPr>
        <w:t>.</w:t>
      </w:r>
    </w:p>
    <w:p w14:paraId="5A73EEB6" w14:textId="77777777" w:rsidR="00213046" w:rsidRDefault="00213046" w:rsidP="00414208">
      <w:pPr>
        <w:pStyle w:val="Paragraphedeliste"/>
        <w:spacing w:after="0"/>
        <w:ind w:left="0"/>
        <w:rPr>
          <w:sz w:val="28"/>
          <w:szCs w:val="28"/>
        </w:rPr>
      </w:pPr>
    </w:p>
    <w:p w14:paraId="6F06F006" w14:textId="77777777" w:rsidR="00445138" w:rsidRPr="00172583" w:rsidRDefault="00DC58DB" w:rsidP="000623C8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12" w:name="_Toc151475645"/>
      <w:r>
        <w:rPr>
          <w:color w:val="000000" w:themeColor="text1"/>
        </w:rPr>
        <w:t>Groupe</w:t>
      </w:r>
      <w:r w:rsidR="00843A02">
        <w:rPr>
          <w:color w:val="000000" w:themeColor="text1"/>
        </w:rPr>
        <w:t>s</w:t>
      </w:r>
      <w:bookmarkEnd w:id="12"/>
    </w:p>
    <w:p w14:paraId="78330D8A" w14:textId="77777777" w:rsidR="00A92A98" w:rsidRDefault="00DF3946" w:rsidP="003D5C6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Les groupes </w:t>
      </w:r>
      <w:r w:rsidR="009A74BA">
        <w:rPr>
          <w:sz w:val="28"/>
          <w:szCs w:val="28"/>
        </w:rPr>
        <w:t>suivants</w:t>
      </w:r>
      <w:r>
        <w:rPr>
          <w:sz w:val="28"/>
          <w:szCs w:val="28"/>
        </w:rPr>
        <w:t xml:space="preserve"> devront être </w:t>
      </w:r>
      <w:proofErr w:type="gramStart"/>
      <w:r>
        <w:rPr>
          <w:sz w:val="28"/>
          <w:szCs w:val="28"/>
        </w:rPr>
        <w:t>créés:</w:t>
      </w:r>
      <w:proofErr w:type="gramEnd"/>
    </w:p>
    <w:p w14:paraId="599B4E9C" w14:textId="563F2A2D" w:rsidR="009A74BA" w:rsidRDefault="009A74BA" w:rsidP="009A74BA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</w:t>
      </w:r>
      <w:r w:rsidR="003467E0">
        <w:rPr>
          <w:sz w:val="28"/>
          <w:szCs w:val="28"/>
        </w:rPr>
        <w:t>linux</w:t>
      </w:r>
      <w:proofErr w:type="spellEnd"/>
      <w:proofErr w:type="gramEnd"/>
    </w:p>
    <w:p w14:paraId="36238AAB" w14:textId="0F715F7D" w:rsidR="009A74BA" w:rsidRDefault="009A74BA" w:rsidP="009A74BA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</w:t>
      </w:r>
      <w:r w:rsidR="004572E5">
        <w:rPr>
          <w:sz w:val="28"/>
          <w:szCs w:val="28"/>
        </w:rPr>
        <w:t>c</w:t>
      </w:r>
      <w:proofErr w:type="gramEnd"/>
      <w:r w:rsidR="003467E0">
        <w:rPr>
          <w:sz w:val="28"/>
          <w:szCs w:val="28"/>
        </w:rPr>
        <w:t>32</w:t>
      </w:r>
    </w:p>
    <w:p w14:paraId="0C8B8D5A" w14:textId="77777777" w:rsidR="008B292D" w:rsidRDefault="008B292D" w:rsidP="008600FE">
      <w:pPr>
        <w:pStyle w:val="Paragraphedeliste"/>
        <w:ind w:left="0"/>
        <w:rPr>
          <w:sz w:val="28"/>
          <w:szCs w:val="28"/>
        </w:rPr>
      </w:pPr>
    </w:p>
    <w:p w14:paraId="60BA7742" w14:textId="1F89091A" w:rsidR="000E2C5E" w:rsidRDefault="009A001D" w:rsidP="000E2C5E">
      <w:pPr>
        <w:pStyle w:val="Paragraphedeliste"/>
        <w:ind w:left="0"/>
        <w:rPr>
          <w:sz w:val="28"/>
          <w:szCs w:val="28"/>
        </w:rPr>
      </w:pPr>
      <w:r>
        <w:rPr>
          <w:sz w:val="28"/>
          <w:szCs w:val="28"/>
        </w:rPr>
        <w:t>Le groupe principal d</w:t>
      </w:r>
      <w:r w:rsidR="000E2C5E">
        <w:rPr>
          <w:sz w:val="28"/>
          <w:szCs w:val="28"/>
        </w:rPr>
        <w:t xml:space="preserve">es utilisateurs dont les noms commencent par </w:t>
      </w:r>
      <w:r w:rsidR="004572E5">
        <w:rPr>
          <w:sz w:val="28"/>
          <w:szCs w:val="28"/>
        </w:rPr>
        <w:t>c</w:t>
      </w:r>
      <w:r w:rsidR="000E2C5E">
        <w:rPr>
          <w:sz w:val="28"/>
          <w:szCs w:val="28"/>
        </w:rPr>
        <w:t>32 ser</w:t>
      </w:r>
      <w:r>
        <w:rPr>
          <w:sz w:val="28"/>
          <w:szCs w:val="28"/>
        </w:rPr>
        <w:t xml:space="preserve">a </w:t>
      </w:r>
      <w:r w:rsidR="000E2C5E">
        <w:rPr>
          <w:sz w:val="28"/>
          <w:szCs w:val="28"/>
        </w:rPr>
        <w:t>g</w:t>
      </w:r>
      <w:r w:rsidR="004572E5">
        <w:rPr>
          <w:sz w:val="28"/>
          <w:szCs w:val="28"/>
        </w:rPr>
        <w:t>c</w:t>
      </w:r>
      <w:r w:rsidR="000E2C5E">
        <w:rPr>
          <w:sz w:val="28"/>
          <w:szCs w:val="28"/>
        </w:rPr>
        <w:t>32.</w:t>
      </w:r>
    </w:p>
    <w:p w14:paraId="6C7DF657" w14:textId="4BE14647" w:rsidR="004028D7" w:rsidRDefault="001B2D03" w:rsidP="008B292D">
      <w:pPr>
        <w:pStyle w:val="Paragraphedeliste"/>
        <w:ind w:left="0"/>
        <w:rPr>
          <w:sz w:val="28"/>
          <w:szCs w:val="28"/>
        </w:rPr>
      </w:pPr>
      <w:r>
        <w:rPr>
          <w:sz w:val="28"/>
          <w:szCs w:val="28"/>
        </w:rPr>
        <w:t>Le groupe principal d</w:t>
      </w:r>
      <w:r w:rsidR="00D562A2">
        <w:rPr>
          <w:sz w:val="28"/>
          <w:szCs w:val="28"/>
        </w:rPr>
        <w:t xml:space="preserve">es utilisateurs </w:t>
      </w:r>
      <w:r w:rsidR="0069034E">
        <w:rPr>
          <w:sz w:val="28"/>
          <w:szCs w:val="28"/>
        </w:rPr>
        <w:t>(</w:t>
      </w:r>
      <w:proofErr w:type="spellStart"/>
      <w:r w:rsidR="0069034E">
        <w:rPr>
          <w:sz w:val="28"/>
          <w:szCs w:val="28"/>
        </w:rPr>
        <w:t>f</w:t>
      </w:r>
      <w:r w:rsidR="00BE4070">
        <w:rPr>
          <w:sz w:val="28"/>
          <w:szCs w:val="28"/>
        </w:rPr>
        <w:t>r</w:t>
      </w:r>
      <w:r w:rsidR="006F7D94">
        <w:rPr>
          <w:sz w:val="28"/>
          <w:szCs w:val="28"/>
        </w:rPr>
        <w:t>ed</w:t>
      </w:r>
      <w:proofErr w:type="spellEnd"/>
      <w:r w:rsidR="0069034E">
        <w:rPr>
          <w:sz w:val="28"/>
          <w:szCs w:val="28"/>
        </w:rPr>
        <w:t xml:space="preserve">, </w:t>
      </w:r>
      <w:proofErr w:type="spellStart"/>
      <w:r w:rsidR="00BE4070">
        <w:rPr>
          <w:sz w:val="28"/>
          <w:szCs w:val="28"/>
        </w:rPr>
        <w:t>delima</w:t>
      </w:r>
      <w:proofErr w:type="spellEnd"/>
      <w:r w:rsidR="0069034E">
        <w:rPr>
          <w:sz w:val="28"/>
          <w:szCs w:val="28"/>
        </w:rPr>
        <w:t xml:space="preserve">, </w:t>
      </w:r>
      <w:proofErr w:type="spellStart"/>
      <w:r w:rsidR="00BE4070">
        <w:rPr>
          <w:sz w:val="28"/>
          <w:szCs w:val="28"/>
        </w:rPr>
        <w:t>arthur</w:t>
      </w:r>
      <w:proofErr w:type="spellEnd"/>
      <w:r w:rsidR="0069034E">
        <w:rPr>
          <w:sz w:val="28"/>
          <w:szCs w:val="28"/>
        </w:rPr>
        <w:t xml:space="preserve">, </w:t>
      </w:r>
      <w:r w:rsidR="00BE4070">
        <w:rPr>
          <w:sz w:val="28"/>
          <w:szCs w:val="28"/>
        </w:rPr>
        <w:t>bertha</w:t>
      </w:r>
      <w:r w:rsidR="0069034E">
        <w:rPr>
          <w:sz w:val="28"/>
          <w:szCs w:val="28"/>
        </w:rPr>
        <w:t xml:space="preserve">) </w:t>
      </w:r>
      <w:r w:rsidR="00D562A2">
        <w:rPr>
          <w:sz w:val="28"/>
          <w:szCs w:val="28"/>
        </w:rPr>
        <w:t>s</w:t>
      </w:r>
      <w:r>
        <w:rPr>
          <w:sz w:val="28"/>
          <w:szCs w:val="28"/>
        </w:rPr>
        <w:t>era</w:t>
      </w:r>
      <w:r w:rsidR="00D562A2">
        <w:rPr>
          <w:sz w:val="28"/>
          <w:szCs w:val="28"/>
        </w:rPr>
        <w:t xml:space="preserve"> </w:t>
      </w:r>
      <w:proofErr w:type="spellStart"/>
      <w:r w:rsidR="00D562A2">
        <w:rPr>
          <w:sz w:val="28"/>
          <w:szCs w:val="28"/>
        </w:rPr>
        <w:t>g</w:t>
      </w:r>
      <w:r w:rsidR="00F0325E">
        <w:rPr>
          <w:sz w:val="28"/>
          <w:szCs w:val="28"/>
        </w:rPr>
        <w:t>linux</w:t>
      </w:r>
      <w:proofErr w:type="spellEnd"/>
      <w:r w:rsidR="001F0438">
        <w:rPr>
          <w:sz w:val="28"/>
          <w:szCs w:val="28"/>
        </w:rPr>
        <w:t>.</w:t>
      </w:r>
    </w:p>
    <w:p w14:paraId="1C51F5E6" w14:textId="6C3D6536" w:rsidR="001672B0" w:rsidRDefault="001672B0" w:rsidP="001672B0">
      <w:pPr>
        <w:pStyle w:val="Paragraphedeliste"/>
        <w:spacing w:after="0"/>
        <w:ind w:left="0"/>
        <w:rPr>
          <w:sz w:val="28"/>
          <w:szCs w:val="28"/>
        </w:rPr>
      </w:pPr>
    </w:p>
    <w:p w14:paraId="573A286B" w14:textId="77777777" w:rsidR="00967325" w:rsidRPr="00172583" w:rsidRDefault="00967325" w:rsidP="00967325">
      <w:pPr>
        <w:pStyle w:val="Soussection"/>
        <w:shd w:val="clear" w:color="auto" w:fill="F3A447" w:themeFill="accent2"/>
        <w:spacing w:before="0" w:after="0"/>
        <w:rPr>
          <w:color w:val="000000" w:themeColor="text1"/>
        </w:rPr>
      </w:pPr>
      <w:bookmarkStart w:id="13" w:name="_Toc151475646"/>
      <w:r>
        <w:rPr>
          <w:color w:val="000000" w:themeColor="text1"/>
        </w:rPr>
        <w:t>Dossier personnel des utilisateurs</w:t>
      </w:r>
      <w:bookmarkEnd w:id="13"/>
    </w:p>
    <w:p w14:paraId="6D2D652A" w14:textId="77777777" w:rsidR="00967325" w:rsidRPr="00870E03" w:rsidRDefault="00967325" w:rsidP="00967325">
      <w:pPr>
        <w:spacing w:after="0"/>
        <w:rPr>
          <w:sz w:val="28"/>
          <w:szCs w:val="28"/>
        </w:rPr>
      </w:pPr>
      <w:r w:rsidRPr="00870E03">
        <w:rPr>
          <w:sz w:val="28"/>
          <w:szCs w:val="28"/>
        </w:rPr>
        <w:t>Chaque utilisateur devra avoir un dossier personnel sous le dossier /utilisateurs/.</w:t>
      </w:r>
    </w:p>
    <w:p w14:paraId="018EE35D" w14:textId="77777777" w:rsidR="00967325" w:rsidRPr="00683C62" w:rsidRDefault="00967325" w:rsidP="00967325">
      <w:pPr>
        <w:spacing w:after="0"/>
        <w:rPr>
          <w:sz w:val="28"/>
          <w:szCs w:val="28"/>
          <w:highlight w:val="yellow"/>
        </w:rPr>
      </w:pPr>
    </w:p>
    <w:p w14:paraId="61B517DD" w14:textId="393DA56B" w:rsidR="00967325" w:rsidRPr="00C90A4B" w:rsidRDefault="00967325" w:rsidP="00967325">
      <w:pPr>
        <w:spacing w:after="0"/>
        <w:rPr>
          <w:sz w:val="28"/>
          <w:szCs w:val="28"/>
        </w:rPr>
      </w:pPr>
      <w:r w:rsidRPr="00C90A4B">
        <w:rPr>
          <w:sz w:val="28"/>
          <w:szCs w:val="28"/>
        </w:rPr>
        <w:t>Les autorisations du dossier /utilisateurs/</w:t>
      </w:r>
    </w:p>
    <w:p w14:paraId="7B615226" w14:textId="477CF79E" w:rsidR="00967325" w:rsidRPr="00C90A4B" w:rsidRDefault="00967325" w:rsidP="00967325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C90A4B">
        <w:rPr>
          <w:sz w:val="28"/>
          <w:szCs w:val="28"/>
        </w:rPr>
        <w:t xml:space="preserve">L'utilisateur root aura les autorisations </w:t>
      </w:r>
      <w:proofErr w:type="spellStart"/>
      <w:r w:rsidRPr="00C90A4B">
        <w:rPr>
          <w:sz w:val="28"/>
          <w:szCs w:val="28"/>
        </w:rPr>
        <w:t>rwx</w:t>
      </w:r>
      <w:proofErr w:type="spellEnd"/>
      <w:r w:rsidRPr="00C90A4B">
        <w:rPr>
          <w:sz w:val="28"/>
          <w:szCs w:val="28"/>
        </w:rPr>
        <w:t>.</w:t>
      </w:r>
    </w:p>
    <w:p w14:paraId="5F997171" w14:textId="3ADE56A4" w:rsidR="00967325" w:rsidRPr="00C90A4B" w:rsidRDefault="00967325" w:rsidP="00967325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C90A4B">
        <w:rPr>
          <w:sz w:val="28"/>
          <w:szCs w:val="28"/>
        </w:rPr>
        <w:t>Le groupe root aura les autorisations r-x.</w:t>
      </w:r>
    </w:p>
    <w:p w14:paraId="1CA1DCC9" w14:textId="77777777" w:rsidR="00967325" w:rsidRPr="00C90A4B" w:rsidRDefault="00967325" w:rsidP="00967325">
      <w:pPr>
        <w:pStyle w:val="Paragraphedeliste"/>
        <w:numPr>
          <w:ilvl w:val="0"/>
          <w:numId w:val="24"/>
        </w:numPr>
        <w:spacing w:after="0"/>
        <w:rPr>
          <w:sz w:val="28"/>
          <w:szCs w:val="28"/>
        </w:rPr>
      </w:pPr>
      <w:r w:rsidRPr="00C90A4B">
        <w:rPr>
          <w:sz w:val="28"/>
          <w:szCs w:val="28"/>
        </w:rPr>
        <w:t>Les autres auront les autorisations r-x.</w:t>
      </w:r>
    </w:p>
    <w:p w14:paraId="089FD19B" w14:textId="77777777" w:rsidR="00967325" w:rsidRDefault="00967325" w:rsidP="00967325">
      <w:pPr>
        <w:spacing w:after="0" w:line="276" w:lineRule="auto"/>
        <w:rPr>
          <w:sz w:val="28"/>
          <w:szCs w:val="28"/>
        </w:rPr>
      </w:pPr>
    </w:p>
    <w:p w14:paraId="7A4C7662" w14:textId="77777777" w:rsidR="001672B0" w:rsidRDefault="001672B0" w:rsidP="001672B0">
      <w:pPr>
        <w:pStyle w:val="Paragraphedeliste"/>
        <w:spacing w:after="0"/>
        <w:ind w:left="0"/>
        <w:rPr>
          <w:sz w:val="28"/>
          <w:szCs w:val="28"/>
        </w:rPr>
      </w:pPr>
    </w:p>
    <w:p w14:paraId="37605FDE" w14:textId="77777777" w:rsidR="004028D7" w:rsidRDefault="004028D7" w:rsidP="00F24B4C">
      <w:pPr>
        <w:pStyle w:val="Paragraphedeliste"/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461520" w14:paraId="7D074E83" w14:textId="77777777" w:rsidTr="00172583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75D23BF5" w14:textId="77777777" w:rsidR="00461520" w:rsidRDefault="00461520" w:rsidP="00EC5AEC">
            <w:pPr>
              <w:pStyle w:val="Titre1"/>
              <w:spacing w:before="0" w:after="0"/>
            </w:pPr>
          </w:p>
        </w:tc>
        <w:tc>
          <w:tcPr>
            <w:tcW w:w="236" w:type="dxa"/>
          </w:tcPr>
          <w:p w14:paraId="1D532828" w14:textId="77777777" w:rsidR="00461520" w:rsidRDefault="00461520" w:rsidP="00EC5AEC">
            <w:pPr>
              <w:pStyle w:val="Titre1"/>
              <w:spacing w:before="0" w:after="0"/>
            </w:pPr>
          </w:p>
        </w:tc>
        <w:tc>
          <w:tcPr>
            <w:tcW w:w="8996" w:type="dxa"/>
            <w:shd w:val="clear" w:color="auto" w:fill="A5B592" w:themeFill="accent1"/>
          </w:tcPr>
          <w:p w14:paraId="1A384DA4" w14:textId="44A36487" w:rsidR="00461520" w:rsidRPr="00560220" w:rsidRDefault="00560220" w:rsidP="00EC5AEC">
            <w:pPr>
              <w:pStyle w:val="Titre1"/>
              <w:spacing w:before="0" w:after="0"/>
              <w:rPr>
                <w:b/>
                <w:bCs/>
              </w:rPr>
            </w:pPr>
            <w:bookmarkStart w:id="14" w:name="_Toc151475647"/>
            <w:r w:rsidRPr="00560220">
              <w:rPr>
                <w:b/>
                <w:bCs/>
                <w:color w:val="222613" w:themeColor="text2" w:themeShade="80"/>
              </w:rPr>
              <w:t xml:space="preserve">ÉTAPE 3 - </w:t>
            </w:r>
            <w:r w:rsidR="00416579" w:rsidRPr="00560220">
              <w:rPr>
                <w:b/>
                <w:bCs/>
                <w:color w:val="222613" w:themeColor="text2" w:themeShade="80"/>
              </w:rPr>
              <w:t>Dossier</w:t>
            </w:r>
            <w:r w:rsidR="0067174F" w:rsidRPr="00560220">
              <w:rPr>
                <w:b/>
                <w:bCs/>
                <w:color w:val="222613" w:themeColor="text2" w:themeShade="80"/>
              </w:rPr>
              <w:t xml:space="preserve"> s</w:t>
            </w:r>
            <w:r w:rsidR="00AC0237" w:rsidRPr="00560220">
              <w:rPr>
                <w:b/>
                <w:bCs/>
                <w:color w:val="222613" w:themeColor="text2" w:themeShade="80"/>
              </w:rPr>
              <w:t>u</w:t>
            </w:r>
            <w:r w:rsidR="007E19B5" w:rsidRPr="00560220">
              <w:rPr>
                <w:b/>
                <w:bCs/>
                <w:color w:val="222613" w:themeColor="text2" w:themeShade="80"/>
              </w:rPr>
              <w:t>pplÉ</w:t>
            </w:r>
            <w:r w:rsidR="00AC0237" w:rsidRPr="00560220">
              <w:rPr>
                <w:b/>
                <w:bCs/>
                <w:color w:val="222613" w:themeColor="text2" w:themeShade="80"/>
              </w:rPr>
              <w:t>mentaire</w:t>
            </w:r>
            <w:bookmarkEnd w:id="14"/>
          </w:p>
        </w:tc>
      </w:tr>
    </w:tbl>
    <w:p w14:paraId="0E5802D8" w14:textId="77777777" w:rsidR="00531B1D" w:rsidRPr="00247638" w:rsidRDefault="00031475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Créer le répertoire </w:t>
      </w:r>
      <w:r w:rsidR="00531B1D" w:rsidRPr="00247638">
        <w:rPr>
          <w:sz w:val="28"/>
        </w:rPr>
        <w:t>/</w:t>
      </w:r>
      <w:proofErr w:type="spellStart"/>
      <w:r w:rsidR="007C43C1" w:rsidRPr="00247638">
        <w:rPr>
          <w:sz w:val="28"/>
        </w:rPr>
        <w:t>distro</w:t>
      </w:r>
      <w:proofErr w:type="spellEnd"/>
      <w:r w:rsidR="00837F8C" w:rsidRPr="00247638">
        <w:rPr>
          <w:sz w:val="28"/>
        </w:rPr>
        <w:t>/</w:t>
      </w:r>
      <w:r w:rsidR="00531B1D" w:rsidRPr="00247638">
        <w:rPr>
          <w:sz w:val="28"/>
        </w:rPr>
        <w:t xml:space="preserve"> avec les permissions </w:t>
      </w:r>
      <w:r w:rsidR="005043EF" w:rsidRPr="00247638">
        <w:rPr>
          <w:sz w:val="28"/>
        </w:rPr>
        <w:t>775</w:t>
      </w:r>
    </w:p>
    <w:p w14:paraId="3C6956BA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171C2E0" w14:textId="1E9B11AC" w:rsidR="00531B1D" w:rsidRPr="00247638" w:rsidRDefault="00531B1D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>Ajouter l</w:t>
      </w:r>
      <w:r w:rsidR="00AF127F">
        <w:rPr>
          <w:sz w:val="28"/>
        </w:rPr>
        <w:t>'autorisation "</w:t>
      </w:r>
      <w:proofErr w:type="spellStart"/>
      <w:r w:rsidRPr="00247638">
        <w:rPr>
          <w:sz w:val="28"/>
        </w:rPr>
        <w:t>sticky</w:t>
      </w:r>
      <w:proofErr w:type="spellEnd"/>
      <w:r w:rsidR="00AF127F">
        <w:rPr>
          <w:sz w:val="28"/>
        </w:rPr>
        <w:t>"</w:t>
      </w:r>
      <w:r w:rsidRPr="00247638">
        <w:rPr>
          <w:sz w:val="28"/>
        </w:rPr>
        <w:t xml:space="preserve"> sur le répertoire /</w:t>
      </w:r>
      <w:proofErr w:type="spellStart"/>
      <w:r w:rsidR="00515F17" w:rsidRPr="00247638">
        <w:rPr>
          <w:sz w:val="28"/>
        </w:rPr>
        <w:t>distro</w:t>
      </w:r>
      <w:proofErr w:type="spellEnd"/>
      <w:r w:rsidR="00785DD4" w:rsidRPr="00247638">
        <w:rPr>
          <w:sz w:val="28"/>
        </w:rPr>
        <w:t>/</w:t>
      </w:r>
    </w:p>
    <w:p w14:paraId="63287673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44E043C" w14:textId="3031020D" w:rsidR="00531B1D" w:rsidRPr="00247638" w:rsidRDefault="00531B1D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"propriétaire" pour </w:t>
      </w:r>
      <w:proofErr w:type="spellStart"/>
      <w:r w:rsidR="008542C8" w:rsidRPr="00247638">
        <w:rPr>
          <w:sz w:val="28"/>
        </w:rPr>
        <w:t>f</w:t>
      </w:r>
      <w:r w:rsidR="005536D0">
        <w:rPr>
          <w:sz w:val="28"/>
        </w:rPr>
        <w:t>red</w:t>
      </w:r>
      <w:proofErr w:type="spellEnd"/>
      <w:r w:rsidRPr="00247638">
        <w:rPr>
          <w:sz w:val="28"/>
        </w:rPr>
        <w:t xml:space="preserve"> sur le répertoire /</w:t>
      </w:r>
      <w:proofErr w:type="spellStart"/>
      <w:r w:rsidR="00515F17" w:rsidRPr="00247638">
        <w:rPr>
          <w:sz w:val="28"/>
        </w:rPr>
        <w:t>distro</w:t>
      </w:r>
      <w:proofErr w:type="spellEnd"/>
      <w:r w:rsidR="00785DD4" w:rsidRPr="00247638">
        <w:rPr>
          <w:sz w:val="28"/>
        </w:rPr>
        <w:t>/</w:t>
      </w:r>
    </w:p>
    <w:p w14:paraId="344B9572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20054B1D" w14:textId="22550FCB" w:rsidR="00531B1D" w:rsidRDefault="00531B1D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  <w:r w:rsidRPr="00247638">
        <w:rPr>
          <w:sz w:val="28"/>
        </w:rPr>
        <w:t xml:space="preserve">Changer le "groupe" pour </w:t>
      </w:r>
      <w:proofErr w:type="spellStart"/>
      <w:r w:rsidR="002B16FE" w:rsidRPr="00247638">
        <w:rPr>
          <w:sz w:val="28"/>
          <w:szCs w:val="28"/>
        </w:rPr>
        <w:t>glinux</w:t>
      </w:r>
      <w:proofErr w:type="spellEnd"/>
      <w:r w:rsidRPr="00247638">
        <w:rPr>
          <w:sz w:val="28"/>
        </w:rPr>
        <w:t xml:space="preserve"> sur le répertoire /</w:t>
      </w:r>
      <w:proofErr w:type="spellStart"/>
      <w:r w:rsidR="007F10DC" w:rsidRPr="00247638">
        <w:rPr>
          <w:sz w:val="28"/>
        </w:rPr>
        <w:t>distro</w:t>
      </w:r>
      <w:proofErr w:type="spellEnd"/>
      <w:r w:rsidR="00785DD4" w:rsidRPr="00247638">
        <w:rPr>
          <w:sz w:val="28"/>
        </w:rPr>
        <w:t>/</w:t>
      </w:r>
    </w:p>
    <w:p w14:paraId="061F5ECC" w14:textId="1B7ED055" w:rsidR="00C5625F" w:rsidRDefault="00C5625F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A26594" w14:paraId="179CEE4B" w14:textId="77777777" w:rsidTr="007A345F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231EB1F2" w14:textId="77777777" w:rsidR="00A26594" w:rsidRPr="001173E5" w:rsidRDefault="00A26594" w:rsidP="007A345F">
            <w:pPr>
              <w:pStyle w:val="Titre1"/>
              <w:spacing w:before="0" w:after="0"/>
              <w:rPr>
                <w:lang w:val="fr-CA"/>
              </w:rPr>
            </w:pPr>
          </w:p>
        </w:tc>
        <w:tc>
          <w:tcPr>
            <w:tcW w:w="236" w:type="dxa"/>
          </w:tcPr>
          <w:p w14:paraId="6B9D47FC" w14:textId="77777777" w:rsidR="00A26594" w:rsidRPr="001173E5" w:rsidRDefault="00A26594" w:rsidP="007A345F">
            <w:pPr>
              <w:pStyle w:val="Titre1"/>
              <w:spacing w:before="0" w:after="0"/>
              <w:rPr>
                <w:lang w:val="fr-CA"/>
              </w:rPr>
            </w:pPr>
          </w:p>
        </w:tc>
        <w:tc>
          <w:tcPr>
            <w:tcW w:w="9137" w:type="dxa"/>
            <w:shd w:val="clear" w:color="auto" w:fill="A5B592" w:themeFill="accent1"/>
          </w:tcPr>
          <w:p w14:paraId="0BDF7BCC" w14:textId="6A15D690" w:rsidR="00A26594" w:rsidRPr="00560220" w:rsidRDefault="00A26594" w:rsidP="007A345F">
            <w:pPr>
              <w:pStyle w:val="Titre1"/>
              <w:spacing w:before="0" w:after="0"/>
              <w:rPr>
                <w:b/>
                <w:bCs/>
              </w:rPr>
            </w:pPr>
            <w:bookmarkStart w:id="15" w:name="_Toc151475648"/>
            <w:r w:rsidRPr="00560220">
              <w:rPr>
                <w:b/>
                <w:bCs/>
                <w:color w:val="222613" w:themeColor="text2" w:themeShade="80"/>
              </w:rPr>
              <w:t xml:space="preserve">ÉTAPE 4 </w:t>
            </w:r>
            <w:r w:rsidR="00F84335">
              <w:rPr>
                <w:b/>
                <w:bCs/>
                <w:color w:val="222613" w:themeColor="text2" w:themeShade="80"/>
              </w:rPr>
              <w:t>-</w:t>
            </w:r>
            <w:r w:rsidRPr="00560220">
              <w:rPr>
                <w:b/>
                <w:bCs/>
                <w:color w:val="222613" w:themeColor="text2" w:themeShade="80"/>
              </w:rPr>
              <w:t xml:space="preserve"> </w:t>
            </w:r>
            <w:r>
              <w:rPr>
                <w:b/>
                <w:bCs/>
                <w:color w:val="222613" w:themeColor="text2" w:themeShade="80"/>
              </w:rPr>
              <w:t xml:space="preserve">CONFIGURER LE </w:t>
            </w:r>
            <w:r w:rsidR="00544FA2">
              <w:rPr>
                <w:b/>
                <w:bCs/>
                <w:color w:val="222613" w:themeColor="text2" w:themeShade="80"/>
              </w:rPr>
              <w:t xml:space="preserve">MOT DE PASSE POUR </w:t>
            </w:r>
            <w:r w:rsidRPr="00560220">
              <w:rPr>
                <w:b/>
                <w:bCs/>
                <w:color w:val="222613" w:themeColor="text2" w:themeShade="80"/>
              </w:rPr>
              <w:t>SAMBA</w:t>
            </w:r>
            <w:bookmarkEnd w:id="15"/>
          </w:p>
        </w:tc>
      </w:tr>
    </w:tbl>
    <w:p w14:paraId="7A6E7B06" w14:textId="77777777" w:rsidR="00A26594" w:rsidRDefault="00A26594" w:rsidP="00A26594">
      <w:pPr>
        <w:spacing w:after="0"/>
        <w:rPr>
          <w:sz w:val="28"/>
        </w:rPr>
      </w:pPr>
      <w:r>
        <w:rPr>
          <w:sz w:val="28"/>
        </w:rPr>
        <w:t>Ajouter les utilisateurs (</w:t>
      </w:r>
      <w:proofErr w:type="spellStart"/>
      <w:r w:rsidRPr="004D04BE">
        <w:rPr>
          <w:sz w:val="28"/>
          <w:szCs w:val="28"/>
        </w:rPr>
        <w:t>fred</w:t>
      </w:r>
      <w:proofErr w:type="spellEnd"/>
      <w:r w:rsidRPr="004D04BE">
        <w:rPr>
          <w:sz w:val="28"/>
          <w:szCs w:val="28"/>
        </w:rPr>
        <w:t xml:space="preserve">, </w:t>
      </w:r>
      <w:proofErr w:type="spellStart"/>
      <w:r w:rsidRPr="004D04BE">
        <w:rPr>
          <w:sz w:val="28"/>
          <w:szCs w:val="28"/>
        </w:rPr>
        <w:t>delima</w:t>
      </w:r>
      <w:proofErr w:type="spellEnd"/>
      <w:r w:rsidRPr="004D04BE">
        <w:rPr>
          <w:sz w:val="28"/>
          <w:szCs w:val="28"/>
        </w:rPr>
        <w:t xml:space="preserve">, </w:t>
      </w:r>
      <w:proofErr w:type="spellStart"/>
      <w:r w:rsidRPr="004D04BE">
        <w:rPr>
          <w:sz w:val="28"/>
          <w:szCs w:val="28"/>
        </w:rPr>
        <w:t>arthur</w:t>
      </w:r>
      <w:proofErr w:type="spellEnd"/>
      <w:r w:rsidRPr="004D04BE">
        <w:rPr>
          <w:sz w:val="28"/>
          <w:szCs w:val="28"/>
        </w:rPr>
        <w:t>, bertha</w:t>
      </w:r>
      <w:r>
        <w:rPr>
          <w:sz w:val="28"/>
        </w:rPr>
        <w:t xml:space="preserve">) à la liste des utilisateurs SAMBA en attribuant le mot de passe </w:t>
      </w:r>
      <w:r>
        <w:rPr>
          <w:b/>
          <w:sz w:val="28"/>
        </w:rPr>
        <w:t>samba</w:t>
      </w:r>
      <w:r>
        <w:rPr>
          <w:sz w:val="28"/>
        </w:rPr>
        <w:t>.</w:t>
      </w:r>
    </w:p>
    <w:p w14:paraId="7B7295D4" w14:textId="76B161F4" w:rsidR="00A26594" w:rsidRDefault="00A26594" w:rsidP="00A26594">
      <w:pPr>
        <w:spacing w:after="0"/>
        <w:rPr>
          <w:sz w:val="28"/>
        </w:rPr>
      </w:pP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595F3E" w14:paraId="049EFA32" w14:textId="77777777" w:rsidTr="009A6F05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5D791D51" w14:textId="77777777" w:rsidR="00595F3E" w:rsidRPr="001173E5" w:rsidRDefault="00595F3E" w:rsidP="009A6F05">
            <w:pPr>
              <w:pStyle w:val="Titre1"/>
              <w:spacing w:before="0" w:after="0"/>
              <w:rPr>
                <w:lang w:val="fr-CA"/>
              </w:rPr>
            </w:pPr>
          </w:p>
        </w:tc>
        <w:tc>
          <w:tcPr>
            <w:tcW w:w="236" w:type="dxa"/>
          </w:tcPr>
          <w:p w14:paraId="0A669148" w14:textId="77777777" w:rsidR="00595F3E" w:rsidRPr="001173E5" w:rsidRDefault="00595F3E" w:rsidP="009A6F05">
            <w:pPr>
              <w:pStyle w:val="Titre1"/>
              <w:spacing w:before="0" w:after="0"/>
              <w:rPr>
                <w:lang w:val="fr-CA"/>
              </w:rPr>
            </w:pPr>
          </w:p>
        </w:tc>
        <w:tc>
          <w:tcPr>
            <w:tcW w:w="9137" w:type="dxa"/>
            <w:shd w:val="clear" w:color="auto" w:fill="A5B592" w:themeFill="accent1"/>
          </w:tcPr>
          <w:p w14:paraId="1BE03D5E" w14:textId="11F10B1E" w:rsidR="00595F3E" w:rsidRPr="00560220" w:rsidRDefault="00595F3E" w:rsidP="009A6F05">
            <w:pPr>
              <w:pStyle w:val="Titre1"/>
              <w:spacing w:before="0" w:after="0"/>
              <w:rPr>
                <w:b/>
                <w:bCs/>
              </w:rPr>
            </w:pPr>
            <w:bookmarkStart w:id="16" w:name="_Toc151475649"/>
            <w:r w:rsidRPr="00560220">
              <w:rPr>
                <w:b/>
                <w:bCs/>
                <w:color w:val="222613" w:themeColor="text2" w:themeShade="80"/>
              </w:rPr>
              <w:t xml:space="preserve">ÉTAPE </w:t>
            </w:r>
            <w:r>
              <w:rPr>
                <w:b/>
                <w:bCs/>
                <w:color w:val="222613" w:themeColor="text2" w:themeShade="80"/>
              </w:rPr>
              <w:t>5</w:t>
            </w:r>
            <w:r w:rsidRPr="00560220">
              <w:rPr>
                <w:b/>
                <w:bCs/>
                <w:color w:val="222613" w:themeColor="text2" w:themeShade="80"/>
              </w:rPr>
              <w:t xml:space="preserve"> </w:t>
            </w:r>
            <w:r w:rsidR="00474D03">
              <w:rPr>
                <w:b/>
                <w:bCs/>
                <w:color w:val="222613" w:themeColor="text2" w:themeShade="80"/>
              </w:rPr>
              <w:t>-</w:t>
            </w:r>
            <w:r w:rsidRPr="00560220">
              <w:rPr>
                <w:b/>
                <w:bCs/>
                <w:color w:val="222613" w:themeColor="text2" w:themeShade="80"/>
              </w:rPr>
              <w:t xml:space="preserve"> </w:t>
            </w:r>
            <w:r>
              <w:rPr>
                <w:b/>
                <w:bCs/>
                <w:color w:val="222613" w:themeColor="text2" w:themeShade="80"/>
              </w:rPr>
              <w:t>C</w:t>
            </w:r>
            <w:r w:rsidR="00314482">
              <w:rPr>
                <w:b/>
                <w:bCs/>
                <w:color w:val="222613" w:themeColor="text2" w:themeShade="80"/>
              </w:rPr>
              <w:t xml:space="preserve">RÉATION D'UN PARTAGE </w:t>
            </w:r>
            <w:r w:rsidRPr="00560220">
              <w:rPr>
                <w:b/>
                <w:bCs/>
                <w:color w:val="222613" w:themeColor="text2" w:themeShade="80"/>
              </w:rPr>
              <w:t>SAMBA</w:t>
            </w:r>
            <w:bookmarkEnd w:id="16"/>
          </w:p>
        </w:tc>
      </w:tr>
    </w:tbl>
    <w:p w14:paraId="75EAE192" w14:textId="77777777" w:rsidR="00A26594" w:rsidRDefault="00A26594" w:rsidP="00A26594">
      <w:pPr>
        <w:spacing w:after="0"/>
        <w:rPr>
          <w:sz w:val="28"/>
        </w:rPr>
      </w:pPr>
      <w:r>
        <w:rPr>
          <w:sz w:val="28"/>
        </w:rPr>
        <w:t xml:space="preserve">Vous devez créer le partage </w:t>
      </w:r>
      <w:r w:rsidRPr="00DA2F57">
        <w:rPr>
          <w:b/>
          <w:bCs/>
          <w:sz w:val="28"/>
        </w:rPr>
        <w:t>info</w:t>
      </w:r>
      <w:r>
        <w:rPr>
          <w:sz w:val="28"/>
        </w:rPr>
        <w:t xml:space="preserve"> qui pointe vers le répertoire /</w:t>
      </w:r>
      <w:proofErr w:type="spellStart"/>
      <w:r>
        <w:rPr>
          <w:sz w:val="28"/>
        </w:rPr>
        <w:t>distro</w:t>
      </w:r>
      <w:proofErr w:type="spellEnd"/>
      <w:r>
        <w:rPr>
          <w:sz w:val="28"/>
        </w:rPr>
        <w:t>/.</w:t>
      </w:r>
    </w:p>
    <w:p w14:paraId="4EDC8C1C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 w:rsidRPr="009C498A">
        <w:rPr>
          <w:sz w:val="28"/>
        </w:rPr>
        <w:t>L'authentification est obligatoire</w:t>
      </w:r>
    </w:p>
    <w:p w14:paraId="7DF7E190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>
        <w:rPr>
          <w:sz w:val="28"/>
        </w:rPr>
        <w:t xml:space="preserve">Les membres du groupe </w:t>
      </w:r>
      <w:proofErr w:type="spellStart"/>
      <w:r>
        <w:rPr>
          <w:sz w:val="28"/>
        </w:rPr>
        <w:t>glinux</w:t>
      </w:r>
      <w:proofErr w:type="spellEnd"/>
      <w:r>
        <w:rPr>
          <w:sz w:val="28"/>
        </w:rPr>
        <w:t xml:space="preserve"> peuvent lire</w:t>
      </w:r>
    </w:p>
    <w:p w14:paraId="299557E3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>
        <w:rPr>
          <w:sz w:val="28"/>
        </w:rPr>
        <w:t xml:space="preserve">Mais l'utilisateur </w:t>
      </w:r>
      <w:proofErr w:type="spellStart"/>
      <w:r>
        <w:rPr>
          <w:sz w:val="28"/>
        </w:rPr>
        <w:t>fred</w:t>
      </w:r>
      <w:proofErr w:type="spellEnd"/>
      <w:r>
        <w:rPr>
          <w:sz w:val="28"/>
        </w:rPr>
        <w:t xml:space="preserve"> peut écrire</w:t>
      </w:r>
    </w:p>
    <w:p w14:paraId="61595BA1" w14:textId="77777777" w:rsidR="00A26594" w:rsidRDefault="00A26594" w:rsidP="00A26594">
      <w:pPr>
        <w:pStyle w:val="Paragraphedeliste"/>
        <w:numPr>
          <w:ilvl w:val="0"/>
          <w:numId w:val="34"/>
        </w:numPr>
        <w:spacing w:after="0"/>
        <w:rPr>
          <w:sz w:val="28"/>
        </w:rPr>
      </w:pPr>
      <w:r>
        <w:rPr>
          <w:sz w:val="28"/>
        </w:rPr>
        <w:t>Vous n'avez pas le droit de modifier les autorisations sur le dossier /</w:t>
      </w:r>
      <w:proofErr w:type="spellStart"/>
      <w:r>
        <w:rPr>
          <w:sz w:val="28"/>
        </w:rPr>
        <w:t>distro</w:t>
      </w:r>
      <w:proofErr w:type="spellEnd"/>
      <w:r>
        <w:rPr>
          <w:sz w:val="28"/>
        </w:rPr>
        <w:t>/</w:t>
      </w:r>
    </w:p>
    <w:p w14:paraId="6B0B1482" w14:textId="77777777" w:rsidR="00A26594" w:rsidRDefault="00A26594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680B7E35" w14:textId="77777777" w:rsidR="00EC5AEC" w:rsidRDefault="00EC5AEC" w:rsidP="00EC5AEC">
      <w:pPr>
        <w:tabs>
          <w:tab w:val="num" w:pos="0"/>
          <w:tab w:val="center" w:pos="4680"/>
          <w:tab w:val="right" w:pos="9360"/>
        </w:tabs>
        <w:suppressAutoHyphens/>
        <w:spacing w:after="0" w:line="240" w:lineRule="auto"/>
        <w:rPr>
          <w:sz w:val="28"/>
        </w:rPr>
      </w:pPr>
    </w:p>
    <w:p w14:paraId="7C84619E" w14:textId="77777777" w:rsidR="00155AF1" w:rsidRPr="00EC5AEC" w:rsidRDefault="00155AF1" w:rsidP="00EC5AEC">
      <w:pPr>
        <w:spacing w:after="0" w:line="276" w:lineRule="auto"/>
        <w:rPr>
          <w:sz w:val="28"/>
          <w:szCs w:val="28"/>
        </w:rPr>
      </w:pPr>
      <w:r w:rsidRPr="00EC5AEC">
        <w:rPr>
          <w:sz w:val="28"/>
          <w:szCs w:val="28"/>
        </w:rPr>
        <w:br w:type="page"/>
      </w:r>
    </w:p>
    <w:bookmarkEnd w:id="3"/>
    <w:bookmarkEnd w:id="4"/>
    <w:bookmarkEnd w:id="9"/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FC6431" w14:paraId="0833F811" w14:textId="77777777" w:rsidTr="00F57B7A">
        <w:trPr>
          <w:trHeight w:val="442"/>
        </w:trPr>
        <w:tc>
          <w:tcPr>
            <w:tcW w:w="941" w:type="dxa"/>
            <w:shd w:val="clear" w:color="auto" w:fill="F3A447" w:themeFill="accent2"/>
          </w:tcPr>
          <w:p w14:paraId="34AF6D57" w14:textId="77777777" w:rsidR="00FC6431" w:rsidRDefault="00FC6431" w:rsidP="00930E07">
            <w:pPr>
              <w:pStyle w:val="Titre1"/>
              <w:spacing w:before="0" w:after="0"/>
            </w:pPr>
          </w:p>
        </w:tc>
        <w:tc>
          <w:tcPr>
            <w:tcW w:w="236" w:type="dxa"/>
          </w:tcPr>
          <w:p w14:paraId="49026EF5" w14:textId="77777777" w:rsidR="00FC6431" w:rsidRDefault="00FC6431" w:rsidP="00930E07">
            <w:pPr>
              <w:pStyle w:val="Titre1"/>
              <w:spacing w:before="0" w:after="0"/>
            </w:pPr>
          </w:p>
        </w:tc>
        <w:tc>
          <w:tcPr>
            <w:tcW w:w="8996" w:type="dxa"/>
            <w:shd w:val="clear" w:color="auto" w:fill="A5B592" w:themeFill="accent1"/>
          </w:tcPr>
          <w:p w14:paraId="7D678A5C" w14:textId="77777777" w:rsidR="00FC6431" w:rsidRPr="004F22F7" w:rsidRDefault="00FC6431" w:rsidP="00930E07">
            <w:pPr>
              <w:pStyle w:val="Titre1"/>
              <w:spacing w:before="0" w:after="0"/>
              <w:rPr>
                <w:b/>
                <w:bCs/>
              </w:rPr>
            </w:pPr>
            <w:bookmarkStart w:id="17" w:name="_Toc151475650"/>
            <w:r w:rsidRPr="004F22F7">
              <w:rPr>
                <w:b/>
                <w:bCs/>
                <w:color w:val="222613" w:themeColor="text2" w:themeShade="80"/>
              </w:rPr>
              <w:t>ExÉcution du projet</w:t>
            </w:r>
            <w:bookmarkEnd w:id="17"/>
          </w:p>
        </w:tc>
      </w:tr>
    </w:tbl>
    <w:p w14:paraId="5422DE84" w14:textId="35313F54" w:rsidR="00715D11" w:rsidRDefault="006B6AB0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Pendant la durée du</w:t>
      </w:r>
      <w:r w:rsidR="00715D11">
        <w:rPr>
          <w:sz w:val="28"/>
        </w:rPr>
        <w:t xml:space="preserve"> projet</w:t>
      </w:r>
      <w:r>
        <w:rPr>
          <w:sz w:val="28"/>
        </w:rPr>
        <w:t>,</w:t>
      </w:r>
      <w:r w:rsidR="00715D11">
        <w:rPr>
          <w:sz w:val="28"/>
        </w:rPr>
        <w:t xml:space="preserve"> vous pouvez utiliser </w:t>
      </w:r>
      <w:proofErr w:type="spellStart"/>
      <w:r w:rsidR="00715D11">
        <w:rPr>
          <w:sz w:val="28"/>
        </w:rPr>
        <w:t>WinSCP</w:t>
      </w:r>
      <w:proofErr w:type="spellEnd"/>
      <w:r w:rsidR="00715D11">
        <w:rPr>
          <w:sz w:val="28"/>
        </w:rPr>
        <w:t xml:space="preserve"> pour copier des fichiers de Windows à Linux</w:t>
      </w:r>
      <w:r w:rsidR="000851F6">
        <w:rPr>
          <w:sz w:val="28"/>
        </w:rPr>
        <w:t xml:space="preserve"> ou de Linux à Windows</w:t>
      </w:r>
      <w:r w:rsidR="00715D11">
        <w:rPr>
          <w:sz w:val="28"/>
        </w:rPr>
        <w:t>.</w:t>
      </w:r>
    </w:p>
    <w:p w14:paraId="4CDDF27C" w14:textId="77777777" w:rsidR="008B305A" w:rsidRDefault="008B305A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44B4ABE1" w14:textId="6DE67FE6" w:rsidR="00F0537E" w:rsidRDefault="00930E07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L</w:t>
      </w:r>
      <w:r w:rsidR="007B225E">
        <w:rPr>
          <w:sz w:val="28"/>
        </w:rPr>
        <w:t xml:space="preserve">'examen pratique finale </w:t>
      </w:r>
      <w:r w:rsidR="007E5FB1">
        <w:rPr>
          <w:sz w:val="28"/>
        </w:rPr>
        <w:t>s</w:t>
      </w:r>
      <w:r w:rsidR="00204BF1">
        <w:rPr>
          <w:sz w:val="28"/>
        </w:rPr>
        <w:t xml:space="preserve">era </w:t>
      </w:r>
      <w:r w:rsidR="007E5FB1">
        <w:rPr>
          <w:sz w:val="28"/>
        </w:rPr>
        <w:t xml:space="preserve">le </w:t>
      </w:r>
      <w:r w:rsidR="005D3A91">
        <w:rPr>
          <w:sz w:val="28"/>
        </w:rPr>
        <w:t>1</w:t>
      </w:r>
      <w:r>
        <w:rPr>
          <w:sz w:val="28"/>
        </w:rPr>
        <w:t>5</w:t>
      </w:r>
      <w:r w:rsidR="002621DC">
        <w:rPr>
          <w:sz w:val="28"/>
        </w:rPr>
        <w:t xml:space="preserve"> </w:t>
      </w:r>
      <w:r w:rsidR="00CA2B9C">
        <w:rPr>
          <w:sz w:val="28"/>
        </w:rPr>
        <w:t>décembre</w:t>
      </w:r>
      <w:r w:rsidR="003706A2">
        <w:rPr>
          <w:sz w:val="28"/>
        </w:rPr>
        <w:t xml:space="preserve"> </w:t>
      </w:r>
      <w:r w:rsidR="000469C3">
        <w:rPr>
          <w:sz w:val="28"/>
        </w:rPr>
        <w:t>20</w:t>
      </w:r>
      <w:r w:rsidR="000B0A51">
        <w:rPr>
          <w:sz w:val="28"/>
        </w:rPr>
        <w:t>2</w:t>
      </w:r>
      <w:r w:rsidR="000469C3">
        <w:rPr>
          <w:sz w:val="28"/>
        </w:rPr>
        <w:t>3</w:t>
      </w:r>
      <w:r w:rsidR="002621DC">
        <w:rPr>
          <w:sz w:val="28"/>
        </w:rPr>
        <w:t xml:space="preserve"> de </w:t>
      </w:r>
      <w:proofErr w:type="gramStart"/>
      <w:r w:rsidR="000E13DB">
        <w:rPr>
          <w:sz w:val="28"/>
        </w:rPr>
        <w:t>08</w:t>
      </w:r>
      <w:r w:rsidR="00CC3C8A">
        <w:rPr>
          <w:sz w:val="28"/>
        </w:rPr>
        <w:t>:</w:t>
      </w:r>
      <w:proofErr w:type="gramEnd"/>
      <w:r w:rsidR="000469C3">
        <w:rPr>
          <w:sz w:val="28"/>
        </w:rPr>
        <w:t>00</w:t>
      </w:r>
      <w:r w:rsidR="007E5FB1">
        <w:rPr>
          <w:sz w:val="28"/>
        </w:rPr>
        <w:t xml:space="preserve"> à </w:t>
      </w:r>
      <w:r>
        <w:rPr>
          <w:sz w:val="28"/>
        </w:rPr>
        <w:t>09</w:t>
      </w:r>
      <w:r w:rsidR="00552A49">
        <w:rPr>
          <w:sz w:val="28"/>
        </w:rPr>
        <w:t>:</w:t>
      </w:r>
      <w:r>
        <w:rPr>
          <w:sz w:val="28"/>
        </w:rPr>
        <w:t>3</w:t>
      </w:r>
      <w:r w:rsidR="000469C3">
        <w:rPr>
          <w:sz w:val="28"/>
        </w:rPr>
        <w:t>0</w:t>
      </w:r>
      <w:r w:rsidR="00953752">
        <w:rPr>
          <w:sz w:val="28"/>
        </w:rPr>
        <w:t xml:space="preserve"> au local </w:t>
      </w:r>
      <w:r>
        <w:rPr>
          <w:sz w:val="28"/>
        </w:rPr>
        <w:t>A5</w:t>
      </w:r>
      <w:r w:rsidR="000469C3">
        <w:rPr>
          <w:sz w:val="28"/>
        </w:rPr>
        <w:t>.</w:t>
      </w:r>
      <w:r>
        <w:rPr>
          <w:sz w:val="28"/>
        </w:rPr>
        <w:t>3</w:t>
      </w:r>
      <w:r w:rsidR="004A1737">
        <w:rPr>
          <w:sz w:val="28"/>
        </w:rPr>
        <w:t>7</w:t>
      </w:r>
      <w:r w:rsidR="00FF21CC">
        <w:rPr>
          <w:sz w:val="28"/>
        </w:rPr>
        <w:t>.</w:t>
      </w:r>
    </w:p>
    <w:p w14:paraId="6232AA35" w14:textId="25931708" w:rsidR="00C762C2" w:rsidRDefault="00C762C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381CA7C6" w14:textId="46CA7CE3" w:rsidR="00B92FD7" w:rsidRDefault="00CF07EB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Pour le projet, vous devez créer l</w:t>
      </w:r>
      <w:r w:rsidR="00EF471F">
        <w:rPr>
          <w:sz w:val="28"/>
        </w:rPr>
        <w:t>e fichier "</w:t>
      </w:r>
      <w:r w:rsidR="00623BBC" w:rsidRPr="00623BBC">
        <w:rPr>
          <w:b/>
          <w:bCs/>
          <w:sz w:val="28"/>
        </w:rPr>
        <w:t>matricule_prénom_nom</w:t>
      </w:r>
      <w:r w:rsidR="00623BBC">
        <w:rPr>
          <w:b/>
          <w:bCs/>
          <w:sz w:val="28"/>
        </w:rPr>
        <w:t>_pr</w:t>
      </w:r>
      <w:r w:rsidR="00EF471F" w:rsidRPr="00CB0FFB">
        <w:rPr>
          <w:b/>
          <w:bCs/>
          <w:sz w:val="28"/>
        </w:rPr>
        <w:t>ojet.sh</w:t>
      </w:r>
      <w:r w:rsidR="00EF471F">
        <w:rPr>
          <w:sz w:val="28"/>
        </w:rPr>
        <w:t xml:space="preserve">" </w:t>
      </w:r>
      <w:r>
        <w:rPr>
          <w:sz w:val="28"/>
        </w:rPr>
        <w:t xml:space="preserve">qui va contenir </w:t>
      </w:r>
      <w:r w:rsidR="00EF471F">
        <w:rPr>
          <w:sz w:val="28"/>
        </w:rPr>
        <w:t xml:space="preserve">le code </w:t>
      </w:r>
      <w:proofErr w:type="spellStart"/>
      <w:r w:rsidR="005A379A">
        <w:rPr>
          <w:sz w:val="28"/>
        </w:rPr>
        <w:t>bash</w:t>
      </w:r>
      <w:proofErr w:type="spellEnd"/>
      <w:r w:rsidR="005A379A">
        <w:rPr>
          <w:sz w:val="28"/>
        </w:rPr>
        <w:t xml:space="preserve"> </w:t>
      </w:r>
      <w:r w:rsidR="00EF471F">
        <w:rPr>
          <w:sz w:val="28"/>
        </w:rPr>
        <w:t>pour effectuer les étapes 2</w:t>
      </w:r>
      <w:r w:rsidR="007B6F12">
        <w:rPr>
          <w:sz w:val="28"/>
        </w:rPr>
        <w:t xml:space="preserve"> et</w:t>
      </w:r>
      <w:r w:rsidR="00EF471F">
        <w:rPr>
          <w:sz w:val="28"/>
        </w:rPr>
        <w:t xml:space="preserve"> 3.</w:t>
      </w:r>
    </w:p>
    <w:p w14:paraId="29B4AD02" w14:textId="77777777" w:rsidR="00EF471F" w:rsidRDefault="00EF471F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7517DD4A" w14:textId="7104064A" w:rsidR="003A614A" w:rsidRDefault="003A614A" w:rsidP="003A614A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 w:rsidRPr="00F31B49">
        <w:rPr>
          <w:sz w:val="28"/>
        </w:rPr>
        <w:t xml:space="preserve">Vous devez remettre </w:t>
      </w:r>
      <w:r w:rsidR="00F31B49" w:rsidRPr="00F31B49">
        <w:rPr>
          <w:sz w:val="28"/>
        </w:rPr>
        <w:t xml:space="preserve">un fichier ZIP </w:t>
      </w:r>
      <w:r w:rsidRPr="00F31B49">
        <w:rPr>
          <w:sz w:val="28"/>
        </w:rPr>
        <w:t xml:space="preserve">sur LÉA dans la section "Travaux" du cours </w:t>
      </w:r>
      <w:r w:rsidR="00DA7FD7" w:rsidRPr="00F31B49">
        <w:rPr>
          <w:sz w:val="28"/>
        </w:rPr>
        <w:t>C</w:t>
      </w:r>
      <w:r w:rsidRPr="00F31B49">
        <w:rPr>
          <w:sz w:val="28"/>
        </w:rPr>
        <w:t>32.</w:t>
      </w:r>
    </w:p>
    <w:p w14:paraId="2897A62A" w14:textId="77777777" w:rsidR="00BF3C49" w:rsidRDefault="00BF3C49" w:rsidP="003A614A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42723341" w14:textId="6EF0D7E7" w:rsidR="00F31B49" w:rsidRPr="00F31B49" w:rsidRDefault="00F31B49" w:rsidP="003A614A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Le fichier ZIP va contenir</w:t>
      </w:r>
    </w:p>
    <w:p w14:paraId="2A93CA8F" w14:textId="0B35CC5C" w:rsidR="00A96483" w:rsidRDefault="0060300A" w:rsidP="0067104C">
      <w:pPr>
        <w:pStyle w:val="Paragraphedeliste"/>
        <w:numPr>
          <w:ilvl w:val="0"/>
          <w:numId w:val="38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Le fichier de la </w:t>
      </w:r>
      <w:r w:rsidR="00A96483">
        <w:rPr>
          <w:sz w:val="28"/>
        </w:rPr>
        <w:t>capture d'écran avec les trois commandes.</w:t>
      </w:r>
    </w:p>
    <w:p w14:paraId="192C162B" w14:textId="52CC1F5F" w:rsidR="005D6539" w:rsidRDefault="005D6539" w:rsidP="005D6539">
      <w:pPr>
        <w:pStyle w:val="Paragraphedeliste"/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ind w:left="360"/>
        <w:jc w:val="both"/>
        <w:rPr>
          <w:sz w:val="28"/>
        </w:rPr>
      </w:pPr>
      <w:r w:rsidRPr="005D6539">
        <w:rPr>
          <w:b/>
          <w:bCs/>
          <w:sz w:val="28"/>
        </w:rPr>
        <w:t>matricule_prénom_nom</w:t>
      </w:r>
      <w:r w:rsidR="007264B0">
        <w:rPr>
          <w:b/>
          <w:bCs/>
          <w:sz w:val="28"/>
        </w:rPr>
        <w:t>_capture</w:t>
      </w:r>
      <w:r w:rsidRPr="005D6539">
        <w:rPr>
          <w:b/>
          <w:bCs/>
          <w:sz w:val="28"/>
        </w:rPr>
        <w:t>.jpg</w:t>
      </w:r>
      <w:r w:rsidRPr="005D6539">
        <w:rPr>
          <w:sz w:val="28"/>
        </w:rPr>
        <w:t xml:space="preserve"> ou </w:t>
      </w:r>
      <w:r w:rsidRPr="005D6539">
        <w:rPr>
          <w:b/>
          <w:bCs/>
          <w:sz w:val="28"/>
        </w:rPr>
        <w:t>matricule_prénom_nom</w:t>
      </w:r>
      <w:r w:rsidR="007264B0">
        <w:rPr>
          <w:b/>
          <w:bCs/>
          <w:sz w:val="28"/>
        </w:rPr>
        <w:t>_capture</w:t>
      </w:r>
      <w:r w:rsidRPr="005D6539">
        <w:rPr>
          <w:b/>
          <w:bCs/>
          <w:sz w:val="28"/>
        </w:rPr>
        <w:t>.png</w:t>
      </w:r>
    </w:p>
    <w:p w14:paraId="2F915167" w14:textId="0827CD43" w:rsidR="0067104C" w:rsidRDefault="0067104C" w:rsidP="0067104C">
      <w:pPr>
        <w:pStyle w:val="Paragraphedeliste"/>
        <w:numPr>
          <w:ilvl w:val="0"/>
          <w:numId w:val="38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Une copie de votre fichier</w:t>
      </w:r>
      <w:r w:rsidR="00B50A01">
        <w:rPr>
          <w:sz w:val="28"/>
        </w:rPr>
        <w:t xml:space="preserve"> "</w:t>
      </w:r>
      <w:r w:rsidR="00447C8A" w:rsidRPr="00623BBC">
        <w:rPr>
          <w:b/>
          <w:bCs/>
          <w:sz w:val="28"/>
        </w:rPr>
        <w:t>matricule_prénom_nom</w:t>
      </w:r>
      <w:r w:rsidR="00447C8A">
        <w:rPr>
          <w:b/>
          <w:bCs/>
          <w:sz w:val="28"/>
        </w:rPr>
        <w:t>_pr</w:t>
      </w:r>
      <w:r w:rsidR="00447C8A" w:rsidRPr="00CB0FFB">
        <w:rPr>
          <w:b/>
          <w:bCs/>
          <w:sz w:val="28"/>
        </w:rPr>
        <w:t>ojet.sh</w:t>
      </w:r>
      <w:r w:rsidR="00447C8A">
        <w:rPr>
          <w:sz w:val="28"/>
        </w:rPr>
        <w:t>"</w:t>
      </w:r>
      <w:r w:rsidR="00B50A01">
        <w:rPr>
          <w:b/>
          <w:sz w:val="28"/>
        </w:rPr>
        <w:t>.</w:t>
      </w:r>
    </w:p>
    <w:p w14:paraId="336D0973" w14:textId="0082BC46" w:rsidR="003A614A" w:rsidRDefault="00B50A01" w:rsidP="003A614A">
      <w:pPr>
        <w:pStyle w:val="Paragraphedeliste"/>
        <w:numPr>
          <w:ilvl w:val="0"/>
          <w:numId w:val="38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  <w:r>
        <w:rPr>
          <w:sz w:val="28"/>
        </w:rPr>
        <w:t>U</w:t>
      </w:r>
      <w:r w:rsidR="003A614A">
        <w:rPr>
          <w:sz w:val="28"/>
        </w:rPr>
        <w:t>ne copie du fichier de configuration de SAMBA</w:t>
      </w:r>
      <w:r w:rsidR="009859D4">
        <w:rPr>
          <w:sz w:val="28"/>
        </w:rPr>
        <w:t xml:space="preserve"> </w:t>
      </w:r>
      <w:r w:rsidR="001505AE">
        <w:rPr>
          <w:sz w:val="28"/>
        </w:rPr>
        <w:t xml:space="preserve">mais </w:t>
      </w:r>
      <w:r w:rsidR="009859D4">
        <w:rPr>
          <w:sz w:val="28"/>
        </w:rPr>
        <w:t>avec le nom suivant</w:t>
      </w:r>
    </w:p>
    <w:p w14:paraId="79104E53" w14:textId="36EA157B" w:rsidR="003A614A" w:rsidRDefault="0023573C" w:rsidP="0023573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ind w:left="360"/>
        <w:jc w:val="both"/>
        <w:rPr>
          <w:sz w:val="28"/>
        </w:rPr>
      </w:pPr>
      <w:r>
        <w:rPr>
          <w:sz w:val="28"/>
        </w:rPr>
        <w:t>"</w:t>
      </w:r>
      <w:proofErr w:type="spellStart"/>
      <w:r w:rsidRPr="00623BBC">
        <w:rPr>
          <w:b/>
          <w:bCs/>
          <w:sz w:val="28"/>
        </w:rPr>
        <w:t>matricule_prénom_nom</w:t>
      </w:r>
      <w:r>
        <w:rPr>
          <w:b/>
          <w:bCs/>
          <w:sz w:val="28"/>
        </w:rPr>
        <w:t>_smb</w:t>
      </w:r>
      <w:r w:rsidRPr="00CB0FFB">
        <w:rPr>
          <w:b/>
          <w:bCs/>
          <w:sz w:val="28"/>
        </w:rPr>
        <w:t>.</w:t>
      </w:r>
      <w:r>
        <w:rPr>
          <w:b/>
          <w:bCs/>
          <w:sz w:val="28"/>
        </w:rPr>
        <w:t>conf</w:t>
      </w:r>
      <w:proofErr w:type="spellEnd"/>
      <w:r>
        <w:rPr>
          <w:sz w:val="28"/>
        </w:rPr>
        <w:t>"</w:t>
      </w:r>
    </w:p>
    <w:p w14:paraId="4CB89A6E" w14:textId="4F13BD1B" w:rsidR="00C762C2" w:rsidRDefault="00C762C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p w14:paraId="434AA43A" w14:textId="77777777" w:rsidR="00DE5362" w:rsidRDefault="00DE536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8"/>
        </w:rPr>
      </w:pPr>
    </w:p>
    <w:sectPr w:rsidR="00DE5362" w:rsidSect="001005CF">
      <w:headerReference w:type="even" r:id="rId11"/>
      <w:headerReference w:type="default" r:id="rId12"/>
      <w:footerReference w:type="even" r:id="rId13"/>
      <w:footerReference w:type="default" r:id="rId14"/>
      <w:pgSz w:w="12240" w:h="15840" w:code="1"/>
      <w:pgMar w:top="1134" w:right="992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42CE" w14:textId="77777777" w:rsidR="006704CD" w:rsidRDefault="006704CD">
      <w:pPr>
        <w:spacing w:after="0" w:line="240" w:lineRule="auto"/>
      </w:pPr>
      <w:r>
        <w:separator/>
      </w:r>
    </w:p>
  </w:endnote>
  <w:endnote w:type="continuationSeparator" w:id="0">
    <w:p w14:paraId="6C3E6444" w14:textId="77777777" w:rsidR="006704CD" w:rsidRDefault="0067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altName w:val="MS PMinch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C5900" w14:textId="77777777" w:rsidR="00F57B7A" w:rsidRDefault="00F57B7A" w:rsidP="00787360">
    <w:pPr>
      <w:pStyle w:val="Pieddepage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A00203" w:rsidRPr="00A00203">
      <w:rPr>
        <w:noProof/>
        <w:sz w:val="24"/>
        <w:szCs w:val="24"/>
      </w:rPr>
      <w:t>4</w:t>
    </w:r>
    <w:r w:rsidR="003928EC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A515" w14:textId="77777777" w:rsidR="00F57B7A" w:rsidRDefault="00F57B7A" w:rsidP="00787360">
    <w:pPr>
      <w:pStyle w:val="Pieddepageimpaire"/>
      <w:pBdr>
        <w:top w:val="single" w:sz="8" w:space="1" w:color="7C9163" w:themeColor="accent1" w:themeShade="BF"/>
      </w:pBdr>
    </w:pPr>
    <w:r>
      <w:t xml:space="preserve">Page </w:t>
    </w:r>
    <w:r w:rsidR="003928EC">
      <w:fldChar w:fldCharType="begin"/>
    </w:r>
    <w:r w:rsidR="00456668">
      <w:instrText xml:space="preserve"> PAGE   \* MERGEFORMAT </w:instrText>
    </w:r>
    <w:r w:rsidR="003928EC">
      <w:fldChar w:fldCharType="separate"/>
    </w:r>
    <w:r w:rsidR="00A00203" w:rsidRPr="00A00203">
      <w:rPr>
        <w:noProof/>
        <w:sz w:val="24"/>
        <w:szCs w:val="24"/>
      </w:rPr>
      <w:t>5</w:t>
    </w:r>
    <w:r w:rsidR="003928EC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7B8F" w14:textId="77777777" w:rsidR="006704CD" w:rsidRDefault="006704CD">
      <w:pPr>
        <w:spacing w:after="0" w:line="240" w:lineRule="auto"/>
      </w:pPr>
      <w:r>
        <w:separator/>
      </w:r>
    </w:p>
  </w:footnote>
  <w:footnote w:type="continuationSeparator" w:id="0">
    <w:p w14:paraId="026F1BEA" w14:textId="77777777" w:rsidR="006704CD" w:rsidRDefault="00670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8A4A" w14:textId="75D159B3" w:rsidR="00F57B7A" w:rsidRDefault="00000000" w:rsidP="00787360">
    <w:pPr>
      <w:pStyle w:val="En-ttedepage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326D4">
          <w:rPr>
            <w:szCs w:val="20"/>
          </w:rPr>
          <w:t>Projet 420-C32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0EDC" w14:textId="556C99CA" w:rsidR="00F57B7A" w:rsidRDefault="00000000" w:rsidP="00787360">
    <w:pPr>
      <w:pStyle w:val="En-ttedepageimpaire"/>
      <w:pBdr>
        <w:bottom w:val="single" w:sz="8" w:space="1" w:color="7C9163" w:themeColor="accent1" w:themeShade="BF"/>
      </w:pBdr>
      <w:rPr>
        <w:szCs w:val="20"/>
      </w:rPr>
    </w:pPr>
    <w:sdt>
      <w:sdtPr>
        <w:rPr>
          <w:szCs w:val="20"/>
        </w:r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326D4">
          <w:rPr>
            <w:szCs w:val="20"/>
          </w:rPr>
          <w:t>Projet 420-C32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1AA7446"/>
    <w:multiLevelType w:val="hybridMultilevel"/>
    <w:tmpl w:val="E5CC543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D4704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E97245"/>
    <w:multiLevelType w:val="hybridMultilevel"/>
    <w:tmpl w:val="34E6B1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26835"/>
    <w:multiLevelType w:val="hybridMultilevel"/>
    <w:tmpl w:val="31E237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724D3"/>
    <w:multiLevelType w:val="hybridMultilevel"/>
    <w:tmpl w:val="F11E9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D47D4"/>
    <w:multiLevelType w:val="hybridMultilevel"/>
    <w:tmpl w:val="9544E2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3350C"/>
    <w:multiLevelType w:val="hybridMultilevel"/>
    <w:tmpl w:val="7AD254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DA1DB6"/>
    <w:multiLevelType w:val="hybridMultilevel"/>
    <w:tmpl w:val="0E483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16DFD"/>
    <w:multiLevelType w:val="hybridMultilevel"/>
    <w:tmpl w:val="A6989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563A6"/>
    <w:multiLevelType w:val="hybridMultilevel"/>
    <w:tmpl w:val="DC868784"/>
    <w:lvl w:ilvl="0" w:tplc="DEBEC1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A5181"/>
    <w:multiLevelType w:val="hybridMultilevel"/>
    <w:tmpl w:val="0A943A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C55B5"/>
    <w:multiLevelType w:val="hybridMultilevel"/>
    <w:tmpl w:val="BC72014C"/>
    <w:lvl w:ilvl="0" w:tplc="1D72F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F3A4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5F0C53"/>
    <w:multiLevelType w:val="hybridMultilevel"/>
    <w:tmpl w:val="02C494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5461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4D5005B"/>
    <w:multiLevelType w:val="hybridMultilevel"/>
    <w:tmpl w:val="7E5869B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946CFB"/>
    <w:multiLevelType w:val="hybridMultilevel"/>
    <w:tmpl w:val="6B90DB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A0D8C"/>
    <w:multiLevelType w:val="hybridMultilevel"/>
    <w:tmpl w:val="B12C58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315AE"/>
    <w:multiLevelType w:val="hybridMultilevel"/>
    <w:tmpl w:val="F0D60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3202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BA83CD9"/>
    <w:multiLevelType w:val="hybridMultilevel"/>
    <w:tmpl w:val="270C4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67FA6"/>
    <w:multiLevelType w:val="hybridMultilevel"/>
    <w:tmpl w:val="B91879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975E0"/>
    <w:multiLevelType w:val="hybridMultilevel"/>
    <w:tmpl w:val="B3F8B5B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5367BE"/>
    <w:multiLevelType w:val="hybridMultilevel"/>
    <w:tmpl w:val="87DA2A5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82F4537"/>
    <w:multiLevelType w:val="hybridMultilevel"/>
    <w:tmpl w:val="33CA496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5310ED"/>
    <w:multiLevelType w:val="hybridMultilevel"/>
    <w:tmpl w:val="FDAEBFD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B3AFC"/>
    <w:multiLevelType w:val="hybridMultilevel"/>
    <w:tmpl w:val="198694E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1FC4B40"/>
    <w:multiLevelType w:val="hybridMultilevel"/>
    <w:tmpl w:val="477E3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4B0C84"/>
    <w:multiLevelType w:val="hybridMultilevel"/>
    <w:tmpl w:val="A36A9A3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C4C15"/>
    <w:multiLevelType w:val="hybridMultilevel"/>
    <w:tmpl w:val="0780FC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C3509"/>
    <w:multiLevelType w:val="hybridMultilevel"/>
    <w:tmpl w:val="8AF0A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B97C04"/>
    <w:multiLevelType w:val="hybridMultilevel"/>
    <w:tmpl w:val="E49A9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30917"/>
    <w:multiLevelType w:val="hybridMultilevel"/>
    <w:tmpl w:val="BB0418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B65ED0"/>
    <w:multiLevelType w:val="hybridMultilevel"/>
    <w:tmpl w:val="5C48B5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98000">
    <w:abstractNumId w:val="16"/>
  </w:num>
  <w:num w:numId="2" w16cid:durableId="1711760556">
    <w:abstractNumId w:val="17"/>
  </w:num>
  <w:num w:numId="3" w16cid:durableId="386877393">
    <w:abstractNumId w:val="3"/>
  </w:num>
  <w:num w:numId="4" w16cid:durableId="1046414925">
    <w:abstractNumId w:val="2"/>
  </w:num>
  <w:num w:numId="5" w16cid:durableId="1113749033">
    <w:abstractNumId w:val="1"/>
  </w:num>
  <w:num w:numId="6" w16cid:durableId="1557736163">
    <w:abstractNumId w:val="0"/>
  </w:num>
  <w:num w:numId="7" w16cid:durableId="693925650">
    <w:abstractNumId w:val="33"/>
  </w:num>
  <w:num w:numId="8" w16cid:durableId="819035735">
    <w:abstractNumId w:val="5"/>
  </w:num>
  <w:num w:numId="9" w16cid:durableId="359159968">
    <w:abstractNumId w:val="15"/>
  </w:num>
  <w:num w:numId="10" w16cid:durableId="400757547">
    <w:abstractNumId w:val="31"/>
  </w:num>
  <w:num w:numId="11" w16cid:durableId="485129630">
    <w:abstractNumId w:val="10"/>
  </w:num>
  <w:num w:numId="12" w16cid:durableId="19163780">
    <w:abstractNumId w:val="22"/>
  </w:num>
  <w:num w:numId="13" w16cid:durableId="1405906791">
    <w:abstractNumId w:val="34"/>
  </w:num>
  <w:num w:numId="14" w16cid:durableId="1013872630">
    <w:abstractNumId w:val="26"/>
  </w:num>
  <w:num w:numId="15" w16cid:durableId="1549874251">
    <w:abstractNumId w:val="36"/>
  </w:num>
  <w:num w:numId="16" w16cid:durableId="1969435290">
    <w:abstractNumId w:val="23"/>
  </w:num>
  <w:num w:numId="17" w16cid:durableId="1026831597">
    <w:abstractNumId w:val="11"/>
  </w:num>
  <w:num w:numId="18" w16cid:durableId="1610577163">
    <w:abstractNumId w:val="35"/>
  </w:num>
  <w:num w:numId="19" w16cid:durableId="118187980">
    <w:abstractNumId w:val="12"/>
  </w:num>
  <w:num w:numId="20" w16cid:durableId="2136168670">
    <w:abstractNumId w:val="25"/>
  </w:num>
  <w:num w:numId="21" w16cid:durableId="692195243">
    <w:abstractNumId w:val="37"/>
  </w:num>
  <w:num w:numId="22" w16cid:durableId="2085909466">
    <w:abstractNumId w:val="18"/>
  </w:num>
  <w:num w:numId="23" w16cid:durableId="1504707708">
    <w:abstractNumId w:val="19"/>
  </w:num>
  <w:num w:numId="24" w16cid:durableId="1897156540">
    <w:abstractNumId w:val="27"/>
  </w:num>
  <w:num w:numId="25" w16cid:durableId="1982034274">
    <w:abstractNumId w:val="24"/>
  </w:num>
  <w:num w:numId="26" w16cid:durableId="158153606">
    <w:abstractNumId w:val="14"/>
  </w:num>
  <w:num w:numId="27" w16cid:durableId="1621180271">
    <w:abstractNumId w:val="7"/>
  </w:num>
  <w:num w:numId="28" w16cid:durableId="1732539385">
    <w:abstractNumId w:val="9"/>
  </w:num>
  <w:num w:numId="29" w16cid:durableId="935349">
    <w:abstractNumId w:val="8"/>
  </w:num>
  <w:num w:numId="30" w16cid:durableId="437221047">
    <w:abstractNumId w:val="21"/>
  </w:num>
  <w:num w:numId="31" w16cid:durableId="661667888">
    <w:abstractNumId w:val="28"/>
  </w:num>
  <w:num w:numId="32" w16cid:durableId="412822727">
    <w:abstractNumId w:val="13"/>
  </w:num>
  <w:num w:numId="33" w16cid:durableId="1875314012">
    <w:abstractNumId w:val="38"/>
  </w:num>
  <w:num w:numId="34" w16cid:durableId="477109508">
    <w:abstractNumId w:val="6"/>
  </w:num>
  <w:num w:numId="35" w16cid:durableId="521211890">
    <w:abstractNumId w:val="4"/>
  </w:num>
  <w:num w:numId="36" w16cid:durableId="1189640121">
    <w:abstractNumId w:val="29"/>
  </w:num>
  <w:num w:numId="37" w16cid:durableId="13844464">
    <w:abstractNumId w:val="32"/>
  </w:num>
  <w:num w:numId="38" w16cid:durableId="1977641965">
    <w:abstractNumId w:val="20"/>
  </w:num>
  <w:num w:numId="39" w16cid:durableId="1115446457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29A"/>
    <w:rsid w:val="00000B00"/>
    <w:rsid w:val="00001C64"/>
    <w:rsid w:val="000038B5"/>
    <w:rsid w:val="0000396C"/>
    <w:rsid w:val="00003F23"/>
    <w:rsid w:val="0000417A"/>
    <w:rsid w:val="00005962"/>
    <w:rsid w:val="00006DEC"/>
    <w:rsid w:val="00010D4C"/>
    <w:rsid w:val="00011429"/>
    <w:rsid w:val="0001234F"/>
    <w:rsid w:val="000135DB"/>
    <w:rsid w:val="000136FE"/>
    <w:rsid w:val="00013EBA"/>
    <w:rsid w:val="0001419F"/>
    <w:rsid w:val="00014773"/>
    <w:rsid w:val="00015256"/>
    <w:rsid w:val="0001582B"/>
    <w:rsid w:val="00015A33"/>
    <w:rsid w:val="00017116"/>
    <w:rsid w:val="000179C4"/>
    <w:rsid w:val="00020013"/>
    <w:rsid w:val="00020E77"/>
    <w:rsid w:val="000217DF"/>
    <w:rsid w:val="0002529C"/>
    <w:rsid w:val="000275E4"/>
    <w:rsid w:val="00031475"/>
    <w:rsid w:val="00031661"/>
    <w:rsid w:val="00032618"/>
    <w:rsid w:val="00032D9D"/>
    <w:rsid w:val="000331E1"/>
    <w:rsid w:val="00033C93"/>
    <w:rsid w:val="00034118"/>
    <w:rsid w:val="00035AA8"/>
    <w:rsid w:val="00035D56"/>
    <w:rsid w:val="000410A0"/>
    <w:rsid w:val="0004258E"/>
    <w:rsid w:val="00042FBC"/>
    <w:rsid w:val="000431EC"/>
    <w:rsid w:val="00044946"/>
    <w:rsid w:val="00044CD3"/>
    <w:rsid w:val="00045B8A"/>
    <w:rsid w:val="000469C3"/>
    <w:rsid w:val="00050B2A"/>
    <w:rsid w:val="000528E5"/>
    <w:rsid w:val="00053BA2"/>
    <w:rsid w:val="00054EED"/>
    <w:rsid w:val="000605E2"/>
    <w:rsid w:val="000607E5"/>
    <w:rsid w:val="00060C84"/>
    <w:rsid w:val="00060EA5"/>
    <w:rsid w:val="00061826"/>
    <w:rsid w:val="0006189B"/>
    <w:rsid w:val="00061C76"/>
    <w:rsid w:val="000623C8"/>
    <w:rsid w:val="0006387E"/>
    <w:rsid w:val="000674C2"/>
    <w:rsid w:val="00067BA0"/>
    <w:rsid w:val="00074272"/>
    <w:rsid w:val="00074F34"/>
    <w:rsid w:val="00077381"/>
    <w:rsid w:val="000809F3"/>
    <w:rsid w:val="0008260A"/>
    <w:rsid w:val="0008368C"/>
    <w:rsid w:val="00084631"/>
    <w:rsid w:val="00084C72"/>
    <w:rsid w:val="000851F6"/>
    <w:rsid w:val="00085569"/>
    <w:rsid w:val="000861C8"/>
    <w:rsid w:val="000864E7"/>
    <w:rsid w:val="000910DB"/>
    <w:rsid w:val="000933D0"/>
    <w:rsid w:val="000948CD"/>
    <w:rsid w:val="000954DB"/>
    <w:rsid w:val="0009655E"/>
    <w:rsid w:val="00097576"/>
    <w:rsid w:val="000A0845"/>
    <w:rsid w:val="000A0BE0"/>
    <w:rsid w:val="000A158A"/>
    <w:rsid w:val="000A33BA"/>
    <w:rsid w:val="000A388C"/>
    <w:rsid w:val="000A44EE"/>
    <w:rsid w:val="000A70C4"/>
    <w:rsid w:val="000A71DD"/>
    <w:rsid w:val="000A7CCE"/>
    <w:rsid w:val="000B0A51"/>
    <w:rsid w:val="000B1D1F"/>
    <w:rsid w:val="000B2CAE"/>
    <w:rsid w:val="000B35E3"/>
    <w:rsid w:val="000B5A1E"/>
    <w:rsid w:val="000B6F0F"/>
    <w:rsid w:val="000B7322"/>
    <w:rsid w:val="000C1496"/>
    <w:rsid w:val="000C35CB"/>
    <w:rsid w:val="000C3AAE"/>
    <w:rsid w:val="000C428D"/>
    <w:rsid w:val="000C4823"/>
    <w:rsid w:val="000C78CE"/>
    <w:rsid w:val="000D047E"/>
    <w:rsid w:val="000D0812"/>
    <w:rsid w:val="000E13DB"/>
    <w:rsid w:val="000E2C5E"/>
    <w:rsid w:val="000E33D2"/>
    <w:rsid w:val="000E468A"/>
    <w:rsid w:val="000E57E2"/>
    <w:rsid w:val="000E5F98"/>
    <w:rsid w:val="000F11A8"/>
    <w:rsid w:val="000F2049"/>
    <w:rsid w:val="000F37FB"/>
    <w:rsid w:val="000F67AB"/>
    <w:rsid w:val="000F71FC"/>
    <w:rsid w:val="001005CF"/>
    <w:rsid w:val="001010CD"/>
    <w:rsid w:val="0010302C"/>
    <w:rsid w:val="00105B45"/>
    <w:rsid w:val="00106F42"/>
    <w:rsid w:val="00107A7C"/>
    <w:rsid w:val="00110EFE"/>
    <w:rsid w:val="00116C61"/>
    <w:rsid w:val="001173E5"/>
    <w:rsid w:val="00117591"/>
    <w:rsid w:val="00121A07"/>
    <w:rsid w:val="00123AF2"/>
    <w:rsid w:val="00123F5F"/>
    <w:rsid w:val="0012421B"/>
    <w:rsid w:val="001264E7"/>
    <w:rsid w:val="0012679C"/>
    <w:rsid w:val="0012685C"/>
    <w:rsid w:val="00126FD3"/>
    <w:rsid w:val="001279A0"/>
    <w:rsid w:val="00130E16"/>
    <w:rsid w:val="001312A2"/>
    <w:rsid w:val="00134E60"/>
    <w:rsid w:val="00136EC1"/>
    <w:rsid w:val="00137089"/>
    <w:rsid w:val="0014192C"/>
    <w:rsid w:val="001433E3"/>
    <w:rsid w:val="001436B5"/>
    <w:rsid w:val="001437D2"/>
    <w:rsid w:val="00143C52"/>
    <w:rsid w:val="00146554"/>
    <w:rsid w:val="0014712D"/>
    <w:rsid w:val="001505AE"/>
    <w:rsid w:val="00151545"/>
    <w:rsid w:val="001536E1"/>
    <w:rsid w:val="0015396D"/>
    <w:rsid w:val="00155AF1"/>
    <w:rsid w:val="0015716B"/>
    <w:rsid w:val="001578A0"/>
    <w:rsid w:val="00160739"/>
    <w:rsid w:val="00160A2F"/>
    <w:rsid w:val="0016175A"/>
    <w:rsid w:val="001652CC"/>
    <w:rsid w:val="00165DB2"/>
    <w:rsid w:val="001672B0"/>
    <w:rsid w:val="00167698"/>
    <w:rsid w:val="00170070"/>
    <w:rsid w:val="001706DA"/>
    <w:rsid w:val="001709D4"/>
    <w:rsid w:val="00172583"/>
    <w:rsid w:val="00173048"/>
    <w:rsid w:val="001736BF"/>
    <w:rsid w:val="00173A52"/>
    <w:rsid w:val="00173E39"/>
    <w:rsid w:val="00175942"/>
    <w:rsid w:val="00176801"/>
    <w:rsid w:val="001774E5"/>
    <w:rsid w:val="0017790C"/>
    <w:rsid w:val="0018037B"/>
    <w:rsid w:val="00181E19"/>
    <w:rsid w:val="001827C4"/>
    <w:rsid w:val="00183858"/>
    <w:rsid w:val="0018397F"/>
    <w:rsid w:val="00187563"/>
    <w:rsid w:val="00191E48"/>
    <w:rsid w:val="00192301"/>
    <w:rsid w:val="00192763"/>
    <w:rsid w:val="0019563E"/>
    <w:rsid w:val="0019725B"/>
    <w:rsid w:val="00197834"/>
    <w:rsid w:val="00197AC5"/>
    <w:rsid w:val="001A2D0A"/>
    <w:rsid w:val="001A41A3"/>
    <w:rsid w:val="001A4968"/>
    <w:rsid w:val="001A542B"/>
    <w:rsid w:val="001A5CEE"/>
    <w:rsid w:val="001A6B97"/>
    <w:rsid w:val="001A79A8"/>
    <w:rsid w:val="001B01F9"/>
    <w:rsid w:val="001B0207"/>
    <w:rsid w:val="001B1E12"/>
    <w:rsid w:val="001B2D03"/>
    <w:rsid w:val="001B41AA"/>
    <w:rsid w:val="001B6DBA"/>
    <w:rsid w:val="001B7B48"/>
    <w:rsid w:val="001C2603"/>
    <w:rsid w:val="001C4EE1"/>
    <w:rsid w:val="001D1173"/>
    <w:rsid w:val="001D2ED7"/>
    <w:rsid w:val="001D4415"/>
    <w:rsid w:val="001D493A"/>
    <w:rsid w:val="001D5972"/>
    <w:rsid w:val="001D669C"/>
    <w:rsid w:val="001E0C92"/>
    <w:rsid w:val="001E223B"/>
    <w:rsid w:val="001E3CC9"/>
    <w:rsid w:val="001E4BC7"/>
    <w:rsid w:val="001E6BE2"/>
    <w:rsid w:val="001E6EE0"/>
    <w:rsid w:val="001F027F"/>
    <w:rsid w:val="001F0438"/>
    <w:rsid w:val="001F3D45"/>
    <w:rsid w:val="001F3D81"/>
    <w:rsid w:val="001F4496"/>
    <w:rsid w:val="001F62B4"/>
    <w:rsid w:val="001F6B03"/>
    <w:rsid w:val="001F729D"/>
    <w:rsid w:val="001F7C6F"/>
    <w:rsid w:val="0020199C"/>
    <w:rsid w:val="00204BF1"/>
    <w:rsid w:val="00204C3B"/>
    <w:rsid w:val="00205175"/>
    <w:rsid w:val="00207FF3"/>
    <w:rsid w:val="00212448"/>
    <w:rsid w:val="00212721"/>
    <w:rsid w:val="00213046"/>
    <w:rsid w:val="00213E37"/>
    <w:rsid w:val="0021421F"/>
    <w:rsid w:val="00216E59"/>
    <w:rsid w:val="00217A9A"/>
    <w:rsid w:val="00220323"/>
    <w:rsid w:val="00220401"/>
    <w:rsid w:val="002221F9"/>
    <w:rsid w:val="002317A5"/>
    <w:rsid w:val="0023332A"/>
    <w:rsid w:val="00233403"/>
    <w:rsid w:val="0023471A"/>
    <w:rsid w:val="0023530C"/>
    <w:rsid w:val="0023573C"/>
    <w:rsid w:val="002357D9"/>
    <w:rsid w:val="00236DDD"/>
    <w:rsid w:val="00241450"/>
    <w:rsid w:val="002417BF"/>
    <w:rsid w:val="0024182F"/>
    <w:rsid w:val="00241B1D"/>
    <w:rsid w:val="00243F6F"/>
    <w:rsid w:val="00245C16"/>
    <w:rsid w:val="00246663"/>
    <w:rsid w:val="00246D90"/>
    <w:rsid w:val="00247638"/>
    <w:rsid w:val="00250F65"/>
    <w:rsid w:val="00252814"/>
    <w:rsid w:val="002600EC"/>
    <w:rsid w:val="00260E63"/>
    <w:rsid w:val="002621DC"/>
    <w:rsid w:val="002651F0"/>
    <w:rsid w:val="00265BBA"/>
    <w:rsid w:val="00265CC2"/>
    <w:rsid w:val="00265DF6"/>
    <w:rsid w:val="002731D6"/>
    <w:rsid w:val="002740A1"/>
    <w:rsid w:val="0027426C"/>
    <w:rsid w:val="00274553"/>
    <w:rsid w:val="002749F9"/>
    <w:rsid w:val="00276DE4"/>
    <w:rsid w:val="00277A78"/>
    <w:rsid w:val="00280D38"/>
    <w:rsid w:val="00282129"/>
    <w:rsid w:val="00283C61"/>
    <w:rsid w:val="00283D91"/>
    <w:rsid w:val="002847A5"/>
    <w:rsid w:val="00285CE4"/>
    <w:rsid w:val="00290131"/>
    <w:rsid w:val="002919A8"/>
    <w:rsid w:val="0029241E"/>
    <w:rsid w:val="00292626"/>
    <w:rsid w:val="00294C4B"/>
    <w:rsid w:val="00297090"/>
    <w:rsid w:val="00297FA8"/>
    <w:rsid w:val="002A200B"/>
    <w:rsid w:val="002A20FB"/>
    <w:rsid w:val="002A2630"/>
    <w:rsid w:val="002A2A14"/>
    <w:rsid w:val="002B0296"/>
    <w:rsid w:val="002B126E"/>
    <w:rsid w:val="002B16FE"/>
    <w:rsid w:val="002B1997"/>
    <w:rsid w:val="002B2BC8"/>
    <w:rsid w:val="002B37BE"/>
    <w:rsid w:val="002B6169"/>
    <w:rsid w:val="002C0ED2"/>
    <w:rsid w:val="002C3415"/>
    <w:rsid w:val="002C4D1D"/>
    <w:rsid w:val="002C4E82"/>
    <w:rsid w:val="002C6996"/>
    <w:rsid w:val="002C7127"/>
    <w:rsid w:val="002D0FE6"/>
    <w:rsid w:val="002D1C1B"/>
    <w:rsid w:val="002D69AA"/>
    <w:rsid w:val="002E05D6"/>
    <w:rsid w:val="002E1E87"/>
    <w:rsid w:val="002E2995"/>
    <w:rsid w:val="002E2A19"/>
    <w:rsid w:val="002E6402"/>
    <w:rsid w:val="002E66E4"/>
    <w:rsid w:val="002F0A98"/>
    <w:rsid w:val="002F2ACC"/>
    <w:rsid w:val="002F3143"/>
    <w:rsid w:val="002F38E9"/>
    <w:rsid w:val="002F45F6"/>
    <w:rsid w:val="002F4D77"/>
    <w:rsid w:val="003006F1"/>
    <w:rsid w:val="00300AD6"/>
    <w:rsid w:val="00302211"/>
    <w:rsid w:val="00303503"/>
    <w:rsid w:val="00304C0F"/>
    <w:rsid w:val="003071E0"/>
    <w:rsid w:val="00307EE7"/>
    <w:rsid w:val="00310050"/>
    <w:rsid w:val="00310388"/>
    <w:rsid w:val="00310758"/>
    <w:rsid w:val="0031126A"/>
    <w:rsid w:val="003129B6"/>
    <w:rsid w:val="00312DC7"/>
    <w:rsid w:val="00312E0A"/>
    <w:rsid w:val="003130A1"/>
    <w:rsid w:val="00314482"/>
    <w:rsid w:val="00314869"/>
    <w:rsid w:val="0031502E"/>
    <w:rsid w:val="00315B9B"/>
    <w:rsid w:val="00316BF8"/>
    <w:rsid w:val="0031742F"/>
    <w:rsid w:val="003174B1"/>
    <w:rsid w:val="0031791D"/>
    <w:rsid w:val="00320B1E"/>
    <w:rsid w:val="003218EB"/>
    <w:rsid w:val="00322601"/>
    <w:rsid w:val="003244D6"/>
    <w:rsid w:val="00324E88"/>
    <w:rsid w:val="00325397"/>
    <w:rsid w:val="003254A1"/>
    <w:rsid w:val="00332549"/>
    <w:rsid w:val="00333B38"/>
    <w:rsid w:val="00341D09"/>
    <w:rsid w:val="00343AAC"/>
    <w:rsid w:val="00344C8D"/>
    <w:rsid w:val="003467E0"/>
    <w:rsid w:val="00351F33"/>
    <w:rsid w:val="00351F61"/>
    <w:rsid w:val="0035213C"/>
    <w:rsid w:val="00352FC8"/>
    <w:rsid w:val="003562F7"/>
    <w:rsid w:val="00361403"/>
    <w:rsid w:val="003623EB"/>
    <w:rsid w:val="003627C3"/>
    <w:rsid w:val="003633AA"/>
    <w:rsid w:val="00363930"/>
    <w:rsid w:val="003673C0"/>
    <w:rsid w:val="00367C12"/>
    <w:rsid w:val="003706A2"/>
    <w:rsid w:val="00372459"/>
    <w:rsid w:val="00372EE3"/>
    <w:rsid w:val="00372F73"/>
    <w:rsid w:val="00376B38"/>
    <w:rsid w:val="003771E6"/>
    <w:rsid w:val="00380053"/>
    <w:rsid w:val="003830A9"/>
    <w:rsid w:val="003843A0"/>
    <w:rsid w:val="00386D55"/>
    <w:rsid w:val="00387577"/>
    <w:rsid w:val="003928EC"/>
    <w:rsid w:val="00396367"/>
    <w:rsid w:val="00397260"/>
    <w:rsid w:val="003A001E"/>
    <w:rsid w:val="003A02E8"/>
    <w:rsid w:val="003A1475"/>
    <w:rsid w:val="003A15AE"/>
    <w:rsid w:val="003A28D9"/>
    <w:rsid w:val="003A302C"/>
    <w:rsid w:val="003A588F"/>
    <w:rsid w:val="003A599D"/>
    <w:rsid w:val="003A614A"/>
    <w:rsid w:val="003A630B"/>
    <w:rsid w:val="003A6A30"/>
    <w:rsid w:val="003A7677"/>
    <w:rsid w:val="003B225F"/>
    <w:rsid w:val="003B2A6A"/>
    <w:rsid w:val="003B5B14"/>
    <w:rsid w:val="003B6974"/>
    <w:rsid w:val="003C1C61"/>
    <w:rsid w:val="003C20DB"/>
    <w:rsid w:val="003C461C"/>
    <w:rsid w:val="003C565C"/>
    <w:rsid w:val="003C7F30"/>
    <w:rsid w:val="003D0792"/>
    <w:rsid w:val="003D0F2C"/>
    <w:rsid w:val="003D1652"/>
    <w:rsid w:val="003D27AE"/>
    <w:rsid w:val="003D3021"/>
    <w:rsid w:val="003D5C63"/>
    <w:rsid w:val="003D7E8F"/>
    <w:rsid w:val="003E001B"/>
    <w:rsid w:val="003E067F"/>
    <w:rsid w:val="003E0A2C"/>
    <w:rsid w:val="003E0D08"/>
    <w:rsid w:val="003E1085"/>
    <w:rsid w:val="003E1600"/>
    <w:rsid w:val="003E1D1F"/>
    <w:rsid w:val="003E3AE5"/>
    <w:rsid w:val="003E4E18"/>
    <w:rsid w:val="003E53FF"/>
    <w:rsid w:val="003E6C91"/>
    <w:rsid w:val="003F0421"/>
    <w:rsid w:val="003F0B53"/>
    <w:rsid w:val="003F183A"/>
    <w:rsid w:val="003F2F70"/>
    <w:rsid w:val="003F34DF"/>
    <w:rsid w:val="003F3E58"/>
    <w:rsid w:val="003F74CA"/>
    <w:rsid w:val="004009D4"/>
    <w:rsid w:val="00400D6A"/>
    <w:rsid w:val="004028D7"/>
    <w:rsid w:val="00404BD8"/>
    <w:rsid w:val="00405189"/>
    <w:rsid w:val="00405944"/>
    <w:rsid w:val="00405F0C"/>
    <w:rsid w:val="00405F38"/>
    <w:rsid w:val="00406289"/>
    <w:rsid w:val="00406790"/>
    <w:rsid w:val="004077D8"/>
    <w:rsid w:val="004115EA"/>
    <w:rsid w:val="00411877"/>
    <w:rsid w:val="00412E30"/>
    <w:rsid w:val="004133CE"/>
    <w:rsid w:val="00414208"/>
    <w:rsid w:val="00416204"/>
    <w:rsid w:val="004163D2"/>
    <w:rsid w:val="00416541"/>
    <w:rsid w:val="0041656D"/>
    <w:rsid w:val="00416579"/>
    <w:rsid w:val="00417261"/>
    <w:rsid w:val="00417F81"/>
    <w:rsid w:val="0042004C"/>
    <w:rsid w:val="00422795"/>
    <w:rsid w:val="00422D10"/>
    <w:rsid w:val="00423056"/>
    <w:rsid w:val="00425C8D"/>
    <w:rsid w:val="00425F60"/>
    <w:rsid w:val="0042660A"/>
    <w:rsid w:val="00426BB8"/>
    <w:rsid w:val="00427F4D"/>
    <w:rsid w:val="004305C2"/>
    <w:rsid w:val="0043112B"/>
    <w:rsid w:val="00431562"/>
    <w:rsid w:val="00432523"/>
    <w:rsid w:val="00432EF6"/>
    <w:rsid w:val="00434748"/>
    <w:rsid w:val="00436F14"/>
    <w:rsid w:val="004375FC"/>
    <w:rsid w:val="00441A8C"/>
    <w:rsid w:val="00444F6D"/>
    <w:rsid w:val="00445138"/>
    <w:rsid w:val="0044736B"/>
    <w:rsid w:val="00447C8A"/>
    <w:rsid w:val="004534B4"/>
    <w:rsid w:val="00454528"/>
    <w:rsid w:val="00454558"/>
    <w:rsid w:val="00454DBC"/>
    <w:rsid w:val="0045613F"/>
    <w:rsid w:val="00456668"/>
    <w:rsid w:val="004572E5"/>
    <w:rsid w:val="004578AD"/>
    <w:rsid w:val="00457A2B"/>
    <w:rsid w:val="004610F1"/>
    <w:rsid w:val="004613F3"/>
    <w:rsid w:val="00461520"/>
    <w:rsid w:val="0046179B"/>
    <w:rsid w:val="00462E1B"/>
    <w:rsid w:val="00463376"/>
    <w:rsid w:val="004643D5"/>
    <w:rsid w:val="00466633"/>
    <w:rsid w:val="00471146"/>
    <w:rsid w:val="00472D07"/>
    <w:rsid w:val="00474D03"/>
    <w:rsid w:val="00477952"/>
    <w:rsid w:val="00480203"/>
    <w:rsid w:val="004808DC"/>
    <w:rsid w:val="004811B7"/>
    <w:rsid w:val="0048192C"/>
    <w:rsid w:val="00481EE0"/>
    <w:rsid w:val="00481F05"/>
    <w:rsid w:val="00483B32"/>
    <w:rsid w:val="004866A2"/>
    <w:rsid w:val="004868B1"/>
    <w:rsid w:val="00487A98"/>
    <w:rsid w:val="004902D5"/>
    <w:rsid w:val="00490A24"/>
    <w:rsid w:val="004910FF"/>
    <w:rsid w:val="00492C41"/>
    <w:rsid w:val="00492D8F"/>
    <w:rsid w:val="00493215"/>
    <w:rsid w:val="004933F5"/>
    <w:rsid w:val="00497E03"/>
    <w:rsid w:val="004A1737"/>
    <w:rsid w:val="004A3E59"/>
    <w:rsid w:val="004A52A8"/>
    <w:rsid w:val="004A5838"/>
    <w:rsid w:val="004A6A3C"/>
    <w:rsid w:val="004A6F8D"/>
    <w:rsid w:val="004B0706"/>
    <w:rsid w:val="004B0F3C"/>
    <w:rsid w:val="004B13A9"/>
    <w:rsid w:val="004B2903"/>
    <w:rsid w:val="004B68D0"/>
    <w:rsid w:val="004B7663"/>
    <w:rsid w:val="004B7B87"/>
    <w:rsid w:val="004C0AEE"/>
    <w:rsid w:val="004C1EB2"/>
    <w:rsid w:val="004C3770"/>
    <w:rsid w:val="004C3F2E"/>
    <w:rsid w:val="004C78D5"/>
    <w:rsid w:val="004D04BE"/>
    <w:rsid w:val="004D04C6"/>
    <w:rsid w:val="004D0A1F"/>
    <w:rsid w:val="004D0DC7"/>
    <w:rsid w:val="004D1EF7"/>
    <w:rsid w:val="004D5568"/>
    <w:rsid w:val="004E0CAB"/>
    <w:rsid w:val="004E12A3"/>
    <w:rsid w:val="004E1593"/>
    <w:rsid w:val="004E19A1"/>
    <w:rsid w:val="004E3443"/>
    <w:rsid w:val="004E3CD0"/>
    <w:rsid w:val="004E58C1"/>
    <w:rsid w:val="004F22F7"/>
    <w:rsid w:val="004F279C"/>
    <w:rsid w:val="004F3F52"/>
    <w:rsid w:val="004F4412"/>
    <w:rsid w:val="004F48FF"/>
    <w:rsid w:val="004F522C"/>
    <w:rsid w:val="004F6D09"/>
    <w:rsid w:val="004F6DD2"/>
    <w:rsid w:val="004F78DC"/>
    <w:rsid w:val="0050182E"/>
    <w:rsid w:val="005043EF"/>
    <w:rsid w:val="00504623"/>
    <w:rsid w:val="00506AC9"/>
    <w:rsid w:val="00506FBB"/>
    <w:rsid w:val="00507649"/>
    <w:rsid w:val="00507CA8"/>
    <w:rsid w:val="005113C8"/>
    <w:rsid w:val="0051221E"/>
    <w:rsid w:val="00514478"/>
    <w:rsid w:val="00515F17"/>
    <w:rsid w:val="00521783"/>
    <w:rsid w:val="00522B22"/>
    <w:rsid w:val="00523F75"/>
    <w:rsid w:val="00525954"/>
    <w:rsid w:val="00526747"/>
    <w:rsid w:val="00527194"/>
    <w:rsid w:val="0052727E"/>
    <w:rsid w:val="0053164E"/>
    <w:rsid w:val="00531B1D"/>
    <w:rsid w:val="005326A4"/>
    <w:rsid w:val="005333E3"/>
    <w:rsid w:val="00533B8D"/>
    <w:rsid w:val="005343FE"/>
    <w:rsid w:val="0053455E"/>
    <w:rsid w:val="00534FBB"/>
    <w:rsid w:val="00540057"/>
    <w:rsid w:val="00540293"/>
    <w:rsid w:val="005406D4"/>
    <w:rsid w:val="00541AF7"/>
    <w:rsid w:val="00542453"/>
    <w:rsid w:val="00543160"/>
    <w:rsid w:val="00544FA2"/>
    <w:rsid w:val="00545CA6"/>
    <w:rsid w:val="005461CB"/>
    <w:rsid w:val="00552A49"/>
    <w:rsid w:val="0055318F"/>
    <w:rsid w:val="005536D0"/>
    <w:rsid w:val="0055400F"/>
    <w:rsid w:val="00555FC7"/>
    <w:rsid w:val="005566C7"/>
    <w:rsid w:val="0055714D"/>
    <w:rsid w:val="00560220"/>
    <w:rsid w:val="00560BD6"/>
    <w:rsid w:val="00561EC2"/>
    <w:rsid w:val="00562A9E"/>
    <w:rsid w:val="0056483C"/>
    <w:rsid w:val="0056585C"/>
    <w:rsid w:val="00566567"/>
    <w:rsid w:val="00571242"/>
    <w:rsid w:val="00571461"/>
    <w:rsid w:val="00572A48"/>
    <w:rsid w:val="005732E8"/>
    <w:rsid w:val="00573784"/>
    <w:rsid w:val="0057496C"/>
    <w:rsid w:val="005758DE"/>
    <w:rsid w:val="00575A4D"/>
    <w:rsid w:val="00577BB4"/>
    <w:rsid w:val="005803A8"/>
    <w:rsid w:val="00580A86"/>
    <w:rsid w:val="00581A67"/>
    <w:rsid w:val="00582461"/>
    <w:rsid w:val="00583791"/>
    <w:rsid w:val="00583997"/>
    <w:rsid w:val="00583E45"/>
    <w:rsid w:val="00584E7C"/>
    <w:rsid w:val="0058668F"/>
    <w:rsid w:val="00587D95"/>
    <w:rsid w:val="005904C9"/>
    <w:rsid w:val="00591993"/>
    <w:rsid w:val="00595521"/>
    <w:rsid w:val="00595568"/>
    <w:rsid w:val="00595D72"/>
    <w:rsid w:val="00595F3E"/>
    <w:rsid w:val="005A0B10"/>
    <w:rsid w:val="005A26D5"/>
    <w:rsid w:val="005A379A"/>
    <w:rsid w:val="005A5297"/>
    <w:rsid w:val="005A71C4"/>
    <w:rsid w:val="005B1720"/>
    <w:rsid w:val="005B1DD6"/>
    <w:rsid w:val="005B5867"/>
    <w:rsid w:val="005B5C50"/>
    <w:rsid w:val="005B7655"/>
    <w:rsid w:val="005B7DC9"/>
    <w:rsid w:val="005C038C"/>
    <w:rsid w:val="005C09B6"/>
    <w:rsid w:val="005C0A71"/>
    <w:rsid w:val="005C1CD3"/>
    <w:rsid w:val="005C377D"/>
    <w:rsid w:val="005C390F"/>
    <w:rsid w:val="005C5C86"/>
    <w:rsid w:val="005C7F92"/>
    <w:rsid w:val="005D3A91"/>
    <w:rsid w:val="005D3CCE"/>
    <w:rsid w:val="005D527E"/>
    <w:rsid w:val="005D594D"/>
    <w:rsid w:val="005D635D"/>
    <w:rsid w:val="005D6539"/>
    <w:rsid w:val="005D712C"/>
    <w:rsid w:val="005D7410"/>
    <w:rsid w:val="005D74AC"/>
    <w:rsid w:val="005E057E"/>
    <w:rsid w:val="005E1330"/>
    <w:rsid w:val="005E1AD5"/>
    <w:rsid w:val="005E323C"/>
    <w:rsid w:val="005E3D0E"/>
    <w:rsid w:val="005E4308"/>
    <w:rsid w:val="005E7BA6"/>
    <w:rsid w:val="005F2935"/>
    <w:rsid w:val="005F33C1"/>
    <w:rsid w:val="005F3DA3"/>
    <w:rsid w:val="005F4554"/>
    <w:rsid w:val="005F6A62"/>
    <w:rsid w:val="005F6F45"/>
    <w:rsid w:val="00601ABF"/>
    <w:rsid w:val="0060300A"/>
    <w:rsid w:val="0060325D"/>
    <w:rsid w:val="0060470B"/>
    <w:rsid w:val="0060592D"/>
    <w:rsid w:val="00605F09"/>
    <w:rsid w:val="00606D00"/>
    <w:rsid w:val="00607F9F"/>
    <w:rsid w:val="00610145"/>
    <w:rsid w:val="006152AA"/>
    <w:rsid w:val="006166CA"/>
    <w:rsid w:val="006179C3"/>
    <w:rsid w:val="0062235A"/>
    <w:rsid w:val="00622C1F"/>
    <w:rsid w:val="00623BBC"/>
    <w:rsid w:val="00624A14"/>
    <w:rsid w:val="00626D9A"/>
    <w:rsid w:val="00633ACC"/>
    <w:rsid w:val="006363FF"/>
    <w:rsid w:val="00637338"/>
    <w:rsid w:val="00640F38"/>
    <w:rsid w:val="00641105"/>
    <w:rsid w:val="00641910"/>
    <w:rsid w:val="00641E55"/>
    <w:rsid w:val="00642142"/>
    <w:rsid w:val="00644BE6"/>
    <w:rsid w:val="00644D63"/>
    <w:rsid w:val="0064567C"/>
    <w:rsid w:val="00647934"/>
    <w:rsid w:val="00650F5A"/>
    <w:rsid w:val="00651CF8"/>
    <w:rsid w:val="0065221A"/>
    <w:rsid w:val="00652779"/>
    <w:rsid w:val="006538D4"/>
    <w:rsid w:val="0065413F"/>
    <w:rsid w:val="00662C26"/>
    <w:rsid w:val="00662DD4"/>
    <w:rsid w:val="00664632"/>
    <w:rsid w:val="00664866"/>
    <w:rsid w:val="00665B95"/>
    <w:rsid w:val="006663ED"/>
    <w:rsid w:val="006704CD"/>
    <w:rsid w:val="0067104C"/>
    <w:rsid w:val="0067174F"/>
    <w:rsid w:val="006721EA"/>
    <w:rsid w:val="00674225"/>
    <w:rsid w:val="006767F0"/>
    <w:rsid w:val="00676D64"/>
    <w:rsid w:val="00677000"/>
    <w:rsid w:val="00680863"/>
    <w:rsid w:val="00680C6C"/>
    <w:rsid w:val="006813AC"/>
    <w:rsid w:val="006819EB"/>
    <w:rsid w:val="00681F99"/>
    <w:rsid w:val="00683482"/>
    <w:rsid w:val="00683C62"/>
    <w:rsid w:val="006848E3"/>
    <w:rsid w:val="00684F65"/>
    <w:rsid w:val="0068662D"/>
    <w:rsid w:val="0069034E"/>
    <w:rsid w:val="006904D5"/>
    <w:rsid w:val="00691729"/>
    <w:rsid w:val="006923DD"/>
    <w:rsid w:val="0069275C"/>
    <w:rsid w:val="0069378F"/>
    <w:rsid w:val="00694BD7"/>
    <w:rsid w:val="00696E6F"/>
    <w:rsid w:val="006A3969"/>
    <w:rsid w:val="006A45E1"/>
    <w:rsid w:val="006A692F"/>
    <w:rsid w:val="006A6C73"/>
    <w:rsid w:val="006B1AD0"/>
    <w:rsid w:val="006B3F24"/>
    <w:rsid w:val="006B67F1"/>
    <w:rsid w:val="006B6AB0"/>
    <w:rsid w:val="006B735B"/>
    <w:rsid w:val="006C65D4"/>
    <w:rsid w:val="006C7B92"/>
    <w:rsid w:val="006D0860"/>
    <w:rsid w:val="006D0C56"/>
    <w:rsid w:val="006D1D40"/>
    <w:rsid w:val="006D3302"/>
    <w:rsid w:val="006D4BF3"/>
    <w:rsid w:val="006D5B7E"/>
    <w:rsid w:val="006E027F"/>
    <w:rsid w:val="006E0C2B"/>
    <w:rsid w:val="006E1EC0"/>
    <w:rsid w:val="006E2657"/>
    <w:rsid w:val="006E2695"/>
    <w:rsid w:val="006E39C9"/>
    <w:rsid w:val="006E6002"/>
    <w:rsid w:val="006F3BE5"/>
    <w:rsid w:val="006F7D94"/>
    <w:rsid w:val="0070120F"/>
    <w:rsid w:val="0070140F"/>
    <w:rsid w:val="0070496F"/>
    <w:rsid w:val="00704BFC"/>
    <w:rsid w:val="00705AF5"/>
    <w:rsid w:val="007070A3"/>
    <w:rsid w:val="007126DA"/>
    <w:rsid w:val="00713317"/>
    <w:rsid w:val="007147E8"/>
    <w:rsid w:val="00714A0B"/>
    <w:rsid w:val="00715067"/>
    <w:rsid w:val="00715D11"/>
    <w:rsid w:val="007167D1"/>
    <w:rsid w:val="0072120F"/>
    <w:rsid w:val="0072162C"/>
    <w:rsid w:val="007223AC"/>
    <w:rsid w:val="007224ED"/>
    <w:rsid w:val="00725624"/>
    <w:rsid w:val="00725A55"/>
    <w:rsid w:val="00725B14"/>
    <w:rsid w:val="00725EAC"/>
    <w:rsid w:val="007264B0"/>
    <w:rsid w:val="007304D0"/>
    <w:rsid w:val="00730CD1"/>
    <w:rsid w:val="007326D4"/>
    <w:rsid w:val="0073342C"/>
    <w:rsid w:val="00734430"/>
    <w:rsid w:val="00734CDE"/>
    <w:rsid w:val="007373EF"/>
    <w:rsid w:val="007405DE"/>
    <w:rsid w:val="00741593"/>
    <w:rsid w:val="007426A6"/>
    <w:rsid w:val="00742C1D"/>
    <w:rsid w:val="007468FB"/>
    <w:rsid w:val="00746A77"/>
    <w:rsid w:val="00751C0A"/>
    <w:rsid w:val="00752B9A"/>
    <w:rsid w:val="00754B6C"/>
    <w:rsid w:val="00756472"/>
    <w:rsid w:val="0075734D"/>
    <w:rsid w:val="00757BFC"/>
    <w:rsid w:val="00761427"/>
    <w:rsid w:val="007621AD"/>
    <w:rsid w:val="007625F9"/>
    <w:rsid w:val="007633AD"/>
    <w:rsid w:val="00770A8F"/>
    <w:rsid w:val="00770C0E"/>
    <w:rsid w:val="0077203F"/>
    <w:rsid w:val="0077222B"/>
    <w:rsid w:val="00773269"/>
    <w:rsid w:val="00773746"/>
    <w:rsid w:val="00774932"/>
    <w:rsid w:val="00775E9F"/>
    <w:rsid w:val="00782633"/>
    <w:rsid w:val="00784790"/>
    <w:rsid w:val="00784B02"/>
    <w:rsid w:val="00785DD4"/>
    <w:rsid w:val="00786C1A"/>
    <w:rsid w:val="00787360"/>
    <w:rsid w:val="0079010C"/>
    <w:rsid w:val="007901AD"/>
    <w:rsid w:val="0079028A"/>
    <w:rsid w:val="007909EA"/>
    <w:rsid w:val="00793429"/>
    <w:rsid w:val="007939C4"/>
    <w:rsid w:val="00797FE7"/>
    <w:rsid w:val="007A053C"/>
    <w:rsid w:val="007A26E2"/>
    <w:rsid w:val="007A4D43"/>
    <w:rsid w:val="007A6DAA"/>
    <w:rsid w:val="007A72D0"/>
    <w:rsid w:val="007A785E"/>
    <w:rsid w:val="007B014F"/>
    <w:rsid w:val="007B0243"/>
    <w:rsid w:val="007B076D"/>
    <w:rsid w:val="007B120C"/>
    <w:rsid w:val="007B1D16"/>
    <w:rsid w:val="007B225E"/>
    <w:rsid w:val="007B295E"/>
    <w:rsid w:val="007B2967"/>
    <w:rsid w:val="007B32EB"/>
    <w:rsid w:val="007B5357"/>
    <w:rsid w:val="007B5919"/>
    <w:rsid w:val="007B6352"/>
    <w:rsid w:val="007B6ADF"/>
    <w:rsid w:val="007B6AE4"/>
    <w:rsid w:val="007B6F12"/>
    <w:rsid w:val="007C0FBF"/>
    <w:rsid w:val="007C379D"/>
    <w:rsid w:val="007C43C1"/>
    <w:rsid w:val="007D100F"/>
    <w:rsid w:val="007D2AF1"/>
    <w:rsid w:val="007D35C6"/>
    <w:rsid w:val="007D55EC"/>
    <w:rsid w:val="007E066C"/>
    <w:rsid w:val="007E194E"/>
    <w:rsid w:val="007E19B5"/>
    <w:rsid w:val="007E1A96"/>
    <w:rsid w:val="007E5FB1"/>
    <w:rsid w:val="007E63CF"/>
    <w:rsid w:val="007E7095"/>
    <w:rsid w:val="007E71D7"/>
    <w:rsid w:val="007F10DC"/>
    <w:rsid w:val="007F2752"/>
    <w:rsid w:val="007F2DDE"/>
    <w:rsid w:val="007F6128"/>
    <w:rsid w:val="007F6BB3"/>
    <w:rsid w:val="00802684"/>
    <w:rsid w:val="0080301F"/>
    <w:rsid w:val="00803EA6"/>
    <w:rsid w:val="00803F62"/>
    <w:rsid w:val="00804E7C"/>
    <w:rsid w:val="00807A9B"/>
    <w:rsid w:val="00812CA0"/>
    <w:rsid w:val="00817E9E"/>
    <w:rsid w:val="0082114B"/>
    <w:rsid w:val="0082153C"/>
    <w:rsid w:val="00821964"/>
    <w:rsid w:val="0082224A"/>
    <w:rsid w:val="008246F2"/>
    <w:rsid w:val="0082677C"/>
    <w:rsid w:val="008302AB"/>
    <w:rsid w:val="00832F2D"/>
    <w:rsid w:val="00834C07"/>
    <w:rsid w:val="00834F5A"/>
    <w:rsid w:val="00835C80"/>
    <w:rsid w:val="00837F8C"/>
    <w:rsid w:val="00840460"/>
    <w:rsid w:val="00840FCD"/>
    <w:rsid w:val="008412CA"/>
    <w:rsid w:val="00843A02"/>
    <w:rsid w:val="00843B00"/>
    <w:rsid w:val="00843FDE"/>
    <w:rsid w:val="00845E4B"/>
    <w:rsid w:val="0084696C"/>
    <w:rsid w:val="008512CB"/>
    <w:rsid w:val="0085216B"/>
    <w:rsid w:val="00852848"/>
    <w:rsid w:val="008533BE"/>
    <w:rsid w:val="0085343C"/>
    <w:rsid w:val="00853B62"/>
    <w:rsid w:val="008542C8"/>
    <w:rsid w:val="00854780"/>
    <w:rsid w:val="00857931"/>
    <w:rsid w:val="008600FE"/>
    <w:rsid w:val="008606C5"/>
    <w:rsid w:val="00860871"/>
    <w:rsid w:val="008612AE"/>
    <w:rsid w:val="00861AE5"/>
    <w:rsid w:val="0086546F"/>
    <w:rsid w:val="00865AAB"/>
    <w:rsid w:val="00865BB7"/>
    <w:rsid w:val="00866A3C"/>
    <w:rsid w:val="00866E0A"/>
    <w:rsid w:val="00870E03"/>
    <w:rsid w:val="00871740"/>
    <w:rsid w:val="00872D6E"/>
    <w:rsid w:val="008731A2"/>
    <w:rsid w:val="00873F23"/>
    <w:rsid w:val="00874506"/>
    <w:rsid w:val="00875838"/>
    <w:rsid w:val="008759B4"/>
    <w:rsid w:val="0087759B"/>
    <w:rsid w:val="008809BA"/>
    <w:rsid w:val="00880B79"/>
    <w:rsid w:val="00880C5B"/>
    <w:rsid w:val="00880D68"/>
    <w:rsid w:val="00880F96"/>
    <w:rsid w:val="00882DAC"/>
    <w:rsid w:val="008836AC"/>
    <w:rsid w:val="008859CC"/>
    <w:rsid w:val="0089124C"/>
    <w:rsid w:val="0089233A"/>
    <w:rsid w:val="00895A91"/>
    <w:rsid w:val="008A0DE5"/>
    <w:rsid w:val="008A1BA5"/>
    <w:rsid w:val="008A36AD"/>
    <w:rsid w:val="008A412A"/>
    <w:rsid w:val="008A5B35"/>
    <w:rsid w:val="008A5F1E"/>
    <w:rsid w:val="008A76DF"/>
    <w:rsid w:val="008A7FC7"/>
    <w:rsid w:val="008B292D"/>
    <w:rsid w:val="008B305A"/>
    <w:rsid w:val="008B42FA"/>
    <w:rsid w:val="008B6741"/>
    <w:rsid w:val="008B7020"/>
    <w:rsid w:val="008B73EC"/>
    <w:rsid w:val="008B74E7"/>
    <w:rsid w:val="008C2181"/>
    <w:rsid w:val="008C3B6C"/>
    <w:rsid w:val="008C44D9"/>
    <w:rsid w:val="008D00DC"/>
    <w:rsid w:val="008D0726"/>
    <w:rsid w:val="008D0913"/>
    <w:rsid w:val="008D21EA"/>
    <w:rsid w:val="008D2CB0"/>
    <w:rsid w:val="008D3AF9"/>
    <w:rsid w:val="008D429A"/>
    <w:rsid w:val="008D6A0D"/>
    <w:rsid w:val="008E107B"/>
    <w:rsid w:val="008E12EC"/>
    <w:rsid w:val="008E3CFA"/>
    <w:rsid w:val="008E3F6B"/>
    <w:rsid w:val="008E4FC3"/>
    <w:rsid w:val="008E5776"/>
    <w:rsid w:val="008E5C0A"/>
    <w:rsid w:val="008F103C"/>
    <w:rsid w:val="008F306A"/>
    <w:rsid w:val="008F3522"/>
    <w:rsid w:val="008F38DB"/>
    <w:rsid w:val="008F49C0"/>
    <w:rsid w:val="008F4FC8"/>
    <w:rsid w:val="00900048"/>
    <w:rsid w:val="009003B0"/>
    <w:rsid w:val="00903426"/>
    <w:rsid w:val="009039F6"/>
    <w:rsid w:val="00904C2B"/>
    <w:rsid w:val="00905342"/>
    <w:rsid w:val="00907D6A"/>
    <w:rsid w:val="00910528"/>
    <w:rsid w:val="00912289"/>
    <w:rsid w:val="00912C42"/>
    <w:rsid w:val="0091316E"/>
    <w:rsid w:val="00913F22"/>
    <w:rsid w:val="00922350"/>
    <w:rsid w:val="00922E1E"/>
    <w:rsid w:val="0092654E"/>
    <w:rsid w:val="00926D7B"/>
    <w:rsid w:val="00930183"/>
    <w:rsid w:val="00930B7D"/>
    <w:rsid w:val="00930BA5"/>
    <w:rsid w:val="00930DDF"/>
    <w:rsid w:val="00930E07"/>
    <w:rsid w:val="00931DAC"/>
    <w:rsid w:val="00932BC9"/>
    <w:rsid w:val="0093540A"/>
    <w:rsid w:val="00936766"/>
    <w:rsid w:val="00940040"/>
    <w:rsid w:val="00943E31"/>
    <w:rsid w:val="00943E8F"/>
    <w:rsid w:val="00944499"/>
    <w:rsid w:val="0094682A"/>
    <w:rsid w:val="00946F96"/>
    <w:rsid w:val="00951684"/>
    <w:rsid w:val="00953752"/>
    <w:rsid w:val="00953C81"/>
    <w:rsid w:val="00956BF3"/>
    <w:rsid w:val="009573AD"/>
    <w:rsid w:val="00961075"/>
    <w:rsid w:val="00961B2A"/>
    <w:rsid w:val="00961B6F"/>
    <w:rsid w:val="00961BB1"/>
    <w:rsid w:val="00961CBE"/>
    <w:rsid w:val="009645CE"/>
    <w:rsid w:val="009662B1"/>
    <w:rsid w:val="00966C00"/>
    <w:rsid w:val="00967325"/>
    <w:rsid w:val="00970D4B"/>
    <w:rsid w:val="00971C48"/>
    <w:rsid w:val="00973E86"/>
    <w:rsid w:val="00976898"/>
    <w:rsid w:val="0097727D"/>
    <w:rsid w:val="00980422"/>
    <w:rsid w:val="009810BF"/>
    <w:rsid w:val="00981588"/>
    <w:rsid w:val="009853EA"/>
    <w:rsid w:val="00985765"/>
    <w:rsid w:val="009859D4"/>
    <w:rsid w:val="00986529"/>
    <w:rsid w:val="00993EF0"/>
    <w:rsid w:val="00996192"/>
    <w:rsid w:val="009962C0"/>
    <w:rsid w:val="009964A3"/>
    <w:rsid w:val="00996F28"/>
    <w:rsid w:val="009974DE"/>
    <w:rsid w:val="00997FEB"/>
    <w:rsid w:val="009A001D"/>
    <w:rsid w:val="009A25A4"/>
    <w:rsid w:val="009A5B5C"/>
    <w:rsid w:val="009A72D3"/>
    <w:rsid w:val="009A74BA"/>
    <w:rsid w:val="009B20F2"/>
    <w:rsid w:val="009B3EB9"/>
    <w:rsid w:val="009B4D92"/>
    <w:rsid w:val="009B61F7"/>
    <w:rsid w:val="009C1627"/>
    <w:rsid w:val="009C18D2"/>
    <w:rsid w:val="009C498A"/>
    <w:rsid w:val="009C5073"/>
    <w:rsid w:val="009C5B78"/>
    <w:rsid w:val="009C5FF7"/>
    <w:rsid w:val="009C6FA4"/>
    <w:rsid w:val="009D02F8"/>
    <w:rsid w:val="009D1BE0"/>
    <w:rsid w:val="009D6AD2"/>
    <w:rsid w:val="009D7D02"/>
    <w:rsid w:val="009E40D7"/>
    <w:rsid w:val="009E47EA"/>
    <w:rsid w:val="009E4822"/>
    <w:rsid w:val="009E647E"/>
    <w:rsid w:val="009E7679"/>
    <w:rsid w:val="009F5897"/>
    <w:rsid w:val="009F6645"/>
    <w:rsid w:val="009F6870"/>
    <w:rsid w:val="009F7AA9"/>
    <w:rsid w:val="009F7C9A"/>
    <w:rsid w:val="00A0008C"/>
    <w:rsid w:val="00A00203"/>
    <w:rsid w:val="00A00383"/>
    <w:rsid w:val="00A00A9B"/>
    <w:rsid w:val="00A00F32"/>
    <w:rsid w:val="00A012ED"/>
    <w:rsid w:val="00A01A57"/>
    <w:rsid w:val="00A02ACD"/>
    <w:rsid w:val="00A02EC5"/>
    <w:rsid w:val="00A0306D"/>
    <w:rsid w:val="00A04641"/>
    <w:rsid w:val="00A049C4"/>
    <w:rsid w:val="00A10118"/>
    <w:rsid w:val="00A10345"/>
    <w:rsid w:val="00A1189A"/>
    <w:rsid w:val="00A11B82"/>
    <w:rsid w:val="00A11D05"/>
    <w:rsid w:val="00A13484"/>
    <w:rsid w:val="00A143E1"/>
    <w:rsid w:val="00A15157"/>
    <w:rsid w:val="00A16D8F"/>
    <w:rsid w:val="00A176F0"/>
    <w:rsid w:val="00A2033C"/>
    <w:rsid w:val="00A212D7"/>
    <w:rsid w:val="00A226C2"/>
    <w:rsid w:val="00A22999"/>
    <w:rsid w:val="00A23CC8"/>
    <w:rsid w:val="00A25527"/>
    <w:rsid w:val="00A25ABF"/>
    <w:rsid w:val="00A26594"/>
    <w:rsid w:val="00A272D4"/>
    <w:rsid w:val="00A27878"/>
    <w:rsid w:val="00A34A03"/>
    <w:rsid w:val="00A42E35"/>
    <w:rsid w:val="00A4327D"/>
    <w:rsid w:val="00A43F6F"/>
    <w:rsid w:val="00A44178"/>
    <w:rsid w:val="00A4496B"/>
    <w:rsid w:val="00A45649"/>
    <w:rsid w:val="00A46D56"/>
    <w:rsid w:val="00A501FA"/>
    <w:rsid w:val="00A5296E"/>
    <w:rsid w:val="00A52BBC"/>
    <w:rsid w:val="00A609F1"/>
    <w:rsid w:val="00A617DE"/>
    <w:rsid w:val="00A61EAB"/>
    <w:rsid w:val="00A62C86"/>
    <w:rsid w:val="00A72F1A"/>
    <w:rsid w:val="00A7325E"/>
    <w:rsid w:val="00A73942"/>
    <w:rsid w:val="00A764E2"/>
    <w:rsid w:val="00A77DF1"/>
    <w:rsid w:val="00A816F2"/>
    <w:rsid w:val="00A839EE"/>
    <w:rsid w:val="00A843ED"/>
    <w:rsid w:val="00A84E47"/>
    <w:rsid w:val="00A85D8F"/>
    <w:rsid w:val="00A90576"/>
    <w:rsid w:val="00A90BA8"/>
    <w:rsid w:val="00A91C59"/>
    <w:rsid w:val="00A92397"/>
    <w:rsid w:val="00A92A98"/>
    <w:rsid w:val="00A92AC7"/>
    <w:rsid w:val="00A92D0F"/>
    <w:rsid w:val="00A92D2B"/>
    <w:rsid w:val="00A942FF"/>
    <w:rsid w:val="00A94E7F"/>
    <w:rsid w:val="00A951EF"/>
    <w:rsid w:val="00A96483"/>
    <w:rsid w:val="00A96F5C"/>
    <w:rsid w:val="00AA07A8"/>
    <w:rsid w:val="00AA3BD9"/>
    <w:rsid w:val="00AA3DE9"/>
    <w:rsid w:val="00AA463D"/>
    <w:rsid w:val="00AA53FB"/>
    <w:rsid w:val="00AA743F"/>
    <w:rsid w:val="00AA77C7"/>
    <w:rsid w:val="00AB0404"/>
    <w:rsid w:val="00AB0642"/>
    <w:rsid w:val="00AB0AD9"/>
    <w:rsid w:val="00AB7509"/>
    <w:rsid w:val="00AC0237"/>
    <w:rsid w:val="00AC14EE"/>
    <w:rsid w:val="00AC1B31"/>
    <w:rsid w:val="00AC1FA9"/>
    <w:rsid w:val="00AC326F"/>
    <w:rsid w:val="00AC3C34"/>
    <w:rsid w:val="00AC44FB"/>
    <w:rsid w:val="00AC4EAD"/>
    <w:rsid w:val="00AC7C16"/>
    <w:rsid w:val="00AD6AF8"/>
    <w:rsid w:val="00AD6E20"/>
    <w:rsid w:val="00AD79FB"/>
    <w:rsid w:val="00AE0D3D"/>
    <w:rsid w:val="00AE0F31"/>
    <w:rsid w:val="00AE171E"/>
    <w:rsid w:val="00AE563A"/>
    <w:rsid w:val="00AE6208"/>
    <w:rsid w:val="00AE6D30"/>
    <w:rsid w:val="00AE7D12"/>
    <w:rsid w:val="00AF059F"/>
    <w:rsid w:val="00AF127F"/>
    <w:rsid w:val="00AF160C"/>
    <w:rsid w:val="00AF2C75"/>
    <w:rsid w:val="00AF36FE"/>
    <w:rsid w:val="00AF43BB"/>
    <w:rsid w:val="00AF4E89"/>
    <w:rsid w:val="00AF51DF"/>
    <w:rsid w:val="00AF5298"/>
    <w:rsid w:val="00AF6A0F"/>
    <w:rsid w:val="00AF7147"/>
    <w:rsid w:val="00AF736D"/>
    <w:rsid w:val="00AF7598"/>
    <w:rsid w:val="00B01211"/>
    <w:rsid w:val="00B02A70"/>
    <w:rsid w:val="00B02B58"/>
    <w:rsid w:val="00B03147"/>
    <w:rsid w:val="00B1274E"/>
    <w:rsid w:val="00B1390C"/>
    <w:rsid w:val="00B20C50"/>
    <w:rsid w:val="00B233AB"/>
    <w:rsid w:val="00B25041"/>
    <w:rsid w:val="00B254E0"/>
    <w:rsid w:val="00B26290"/>
    <w:rsid w:val="00B32497"/>
    <w:rsid w:val="00B32780"/>
    <w:rsid w:val="00B330B5"/>
    <w:rsid w:val="00B3594E"/>
    <w:rsid w:val="00B35F0A"/>
    <w:rsid w:val="00B3604A"/>
    <w:rsid w:val="00B36113"/>
    <w:rsid w:val="00B3627E"/>
    <w:rsid w:val="00B41187"/>
    <w:rsid w:val="00B421D6"/>
    <w:rsid w:val="00B46566"/>
    <w:rsid w:val="00B50A01"/>
    <w:rsid w:val="00B50C63"/>
    <w:rsid w:val="00B510F1"/>
    <w:rsid w:val="00B51C29"/>
    <w:rsid w:val="00B53721"/>
    <w:rsid w:val="00B556E5"/>
    <w:rsid w:val="00B562B3"/>
    <w:rsid w:val="00B6389C"/>
    <w:rsid w:val="00B64526"/>
    <w:rsid w:val="00B653AD"/>
    <w:rsid w:val="00B66018"/>
    <w:rsid w:val="00B66642"/>
    <w:rsid w:val="00B67927"/>
    <w:rsid w:val="00B765B6"/>
    <w:rsid w:val="00B76918"/>
    <w:rsid w:val="00B817ED"/>
    <w:rsid w:val="00B82DBF"/>
    <w:rsid w:val="00B8329C"/>
    <w:rsid w:val="00B85B21"/>
    <w:rsid w:val="00B86C24"/>
    <w:rsid w:val="00B86F3A"/>
    <w:rsid w:val="00B878D0"/>
    <w:rsid w:val="00B90E27"/>
    <w:rsid w:val="00B912C9"/>
    <w:rsid w:val="00B9179F"/>
    <w:rsid w:val="00B91F29"/>
    <w:rsid w:val="00B92FD7"/>
    <w:rsid w:val="00B94BFF"/>
    <w:rsid w:val="00B95B02"/>
    <w:rsid w:val="00BA0568"/>
    <w:rsid w:val="00BA0B8A"/>
    <w:rsid w:val="00BA0C6B"/>
    <w:rsid w:val="00BA28C1"/>
    <w:rsid w:val="00BA2985"/>
    <w:rsid w:val="00BA34CC"/>
    <w:rsid w:val="00BA7077"/>
    <w:rsid w:val="00BA73BF"/>
    <w:rsid w:val="00BA783C"/>
    <w:rsid w:val="00BB07EE"/>
    <w:rsid w:val="00BB1F54"/>
    <w:rsid w:val="00BB43FE"/>
    <w:rsid w:val="00BB4433"/>
    <w:rsid w:val="00BB7270"/>
    <w:rsid w:val="00BB7539"/>
    <w:rsid w:val="00BC123E"/>
    <w:rsid w:val="00BC400B"/>
    <w:rsid w:val="00BC425E"/>
    <w:rsid w:val="00BC48C9"/>
    <w:rsid w:val="00BD0174"/>
    <w:rsid w:val="00BD1572"/>
    <w:rsid w:val="00BD2015"/>
    <w:rsid w:val="00BD3508"/>
    <w:rsid w:val="00BD3547"/>
    <w:rsid w:val="00BD4848"/>
    <w:rsid w:val="00BD4EA2"/>
    <w:rsid w:val="00BD74DB"/>
    <w:rsid w:val="00BE1D92"/>
    <w:rsid w:val="00BE21C2"/>
    <w:rsid w:val="00BE4070"/>
    <w:rsid w:val="00BF2CC5"/>
    <w:rsid w:val="00BF31E9"/>
    <w:rsid w:val="00BF3A81"/>
    <w:rsid w:val="00BF3C49"/>
    <w:rsid w:val="00BF4DC5"/>
    <w:rsid w:val="00BF5240"/>
    <w:rsid w:val="00C00ED7"/>
    <w:rsid w:val="00C01E8C"/>
    <w:rsid w:val="00C058DE"/>
    <w:rsid w:val="00C0676C"/>
    <w:rsid w:val="00C07608"/>
    <w:rsid w:val="00C128C8"/>
    <w:rsid w:val="00C130C1"/>
    <w:rsid w:val="00C157CF"/>
    <w:rsid w:val="00C20EBB"/>
    <w:rsid w:val="00C23C08"/>
    <w:rsid w:val="00C26AE0"/>
    <w:rsid w:val="00C27EDA"/>
    <w:rsid w:val="00C30A67"/>
    <w:rsid w:val="00C318FE"/>
    <w:rsid w:val="00C31AEC"/>
    <w:rsid w:val="00C3232F"/>
    <w:rsid w:val="00C34669"/>
    <w:rsid w:val="00C34DDC"/>
    <w:rsid w:val="00C407E6"/>
    <w:rsid w:val="00C40E0D"/>
    <w:rsid w:val="00C412D1"/>
    <w:rsid w:val="00C4185D"/>
    <w:rsid w:val="00C44357"/>
    <w:rsid w:val="00C5099B"/>
    <w:rsid w:val="00C51F92"/>
    <w:rsid w:val="00C52EC4"/>
    <w:rsid w:val="00C547B5"/>
    <w:rsid w:val="00C54B12"/>
    <w:rsid w:val="00C555B4"/>
    <w:rsid w:val="00C5625F"/>
    <w:rsid w:val="00C57714"/>
    <w:rsid w:val="00C57A63"/>
    <w:rsid w:val="00C60A01"/>
    <w:rsid w:val="00C63639"/>
    <w:rsid w:val="00C63DA4"/>
    <w:rsid w:val="00C64E43"/>
    <w:rsid w:val="00C70D12"/>
    <w:rsid w:val="00C7143B"/>
    <w:rsid w:val="00C759DB"/>
    <w:rsid w:val="00C762C2"/>
    <w:rsid w:val="00C80F2F"/>
    <w:rsid w:val="00C8104E"/>
    <w:rsid w:val="00C82B14"/>
    <w:rsid w:val="00C82D1F"/>
    <w:rsid w:val="00C84A46"/>
    <w:rsid w:val="00C85F96"/>
    <w:rsid w:val="00C87164"/>
    <w:rsid w:val="00C90A4B"/>
    <w:rsid w:val="00C912E4"/>
    <w:rsid w:val="00C92227"/>
    <w:rsid w:val="00C92A58"/>
    <w:rsid w:val="00C93012"/>
    <w:rsid w:val="00C95833"/>
    <w:rsid w:val="00C96E9E"/>
    <w:rsid w:val="00CA0B86"/>
    <w:rsid w:val="00CA0F73"/>
    <w:rsid w:val="00CA1FF7"/>
    <w:rsid w:val="00CA2B9C"/>
    <w:rsid w:val="00CA2BA4"/>
    <w:rsid w:val="00CA7B10"/>
    <w:rsid w:val="00CB0FFB"/>
    <w:rsid w:val="00CB1420"/>
    <w:rsid w:val="00CB1C3A"/>
    <w:rsid w:val="00CB3CC7"/>
    <w:rsid w:val="00CB3E01"/>
    <w:rsid w:val="00CB4204"/>
    <w:rsid w:val="00CB63B0"/>
    <w:rsid w:val="00CB6B0C"/>
    <w:rsid w:val="00CB6DD3"/>
    <w:rsid w:val="00CC0748"/>
    <w:rsid w:val="00CC1058"/>
    <w:rsid w:val="00CC1B62"/>
    <w:rsid w:val="00CC2BFA"/>
    <w:rsid w:val="00CC3C8A"/>
    <w:rsid w:val="00CC4EEE"/>
    <w:rsid w:val="00CC537E"/>
    <w:rsid w:val="00CC6850"/>
    <w:rsid w:val="00CC6F2E"/>
    <w:rsid w:val="00CD0327"/>
    <w:rsid w:val="00CD061F"/>
    <w:rsid w:val="00CD0835"/>
    <w:rsid w:val="00CD13B8"/>
    <w:rsid w:val="00CD16BE"/>
    <w:rsid w:val="00CD25CC"/>
    <w:rsid w:val="00CD2834"/>
    <w:rsid w:val="00CD4CC4"/>
    <w:rsid w:val="00CD7E65"/>
    <w:rsid w:val="00CE0CB0"/>
    <w:rsid w:val="00CE3496"/>
    <w:rsid w:val="00CE3978"/>
    <w:rsid w:val="00CE3F10"/>
    <w:rsid w:val="00CE4483"/>
    <w:rsid w:val="00CE781A"/>
    <w:rsid w:val="00CE7BB6"/>
    <w:rsid w:val="00CF015D"/>
    <w:rsid w:val="00CF01FA"/>
    <w:rsid w:val="00CF07EB"/>
    <w:rsid w:val="00CF1391"/>
    <w:rsid w:val="00CF33E2"/>
    <w:rsid w:val="00D01AF0"/>
    <w:rsid w:val="00D05765"/>
    <w:rsid w:val="00D122CE"/>
    <w:rsid w:val="00D127BA"/>
    <w:rsid w:val="00D130B9"/>
    <w:rsid w:val="00D1336C"/>
    <w:rsid w:val="00D14A81"/>
    <w:rsid w:val="00D152E3"/>
    <w:rsid w:val="00D15F15"/>
    <w:rsid w:val="00D16E16"/>
    <w:rsid w:val="00D206EA"/>
    <w:rsid w:val="00D21EE8"/>
    <w:rsid w:val="00D233AE"/>
    <w:rsid w:val="00D2418A"/>
    <w:rsid w:val="00D246BE"/>
    <w:rsid w:val="00D27806"/>
    <w:rsid w:val="00D33088"/>
    <w:rsid w:val="00D33B73"/>
    <w:rsid w:val="00D343E5"/>
    <w:rsid w:val="00D36174"/>
    <w:rsid w:val="00D375C4"/>
    <w:rsid w:val="00D37B2C"/>
    <w:rsid w:val="00D37C3F"/>
    <w:rsid w:val="00D37CDA"/>
    <w:rsid w:val="00D414BF"/>
    <w:rsid w:val="00D417CC"/>
    <w:rsid w:val="00D42DC2"/>
    <w:rsid w:val="00D430C9"/>
    <w:rsid w:val="00D4435D"/>
    <w:rsid w:val="00D51662"/>
    <w:rsid w:val="00D52316"/>
    <w:rsid w:val="00D523B5"/>
    <w:rsid w:val="00D5498B"/>
    <w:rsid w:val="00D5590C"/>
    <w:rsid w:val="00D562A2"/>
    <w:rsid w:val="00D57ECB"/>
    <w:rsid w:val="00D615CC"/>
    <w:rsid w:val="00D64B9C"/>
    <w:rsid w:val="00D65059"/>
    <w:rsid w:val="00D72F7C"/>
    <w:rsid w:val="00D73340"/>
    <w:rsid w:val="00D75DA2"/>
    <w:rsid w:val="00D80BFD"/>
    <w:rsid w:val="00D81ABE"/>
    <w:rsid w:val="00D81D70"/>
    <w:rsid w:val="00D8248A"/>
    <w:rsid w:val="00D85AD4"/>
    <w:rsid w:val="00D86266"/>
    <w:rsid w:val="00D90041"/>
    <w:rsid w:val="00D908E9"/>
    <w:rsid w:val="00D93423"/>
    <w:rsid w:val="00D94183"/>
    <w:rsid w:val="00D95214"/>
    <w:rsid w:val="00D97D53"/>
    <w:rsid w:val="00DA0633"/>
    <w:rsid w:val="00DA0CFA"/>
    <w:rsid w:val="00DA2F57"/>
    <w:rsid w:val="00DA43A5"/>
    <w:rsid w:val="00DA7FD7"/>
    <w:rsid w:val="00DB0AEA"/>
    <w:rsid w:val="00DB0B7D"/>
    <w:rsid w:val="00DB1023"/>
    <w:rsid w:val="00DB1798"/>
    <w:rsid w:val="00DB7461"/>
    <w:rsid w:val="00DB79BE"/>
    <w:rsid w:val="00DC029F"/>
    <w:rsid w:val="00DC0464"/>
    <w:rsid w:val="00DC4B83"/>
    <w:rsid w:val="00DC55FD"/>
    <w:rsid w:val="00DC58DB"/>
    <w:rsid w:val="00DC6641"/>
    <w:rsid w:val="00DD12F1"/>
    <w:rsid w:val="00DD2283"/>
    <w:rsid w:val="00DD3341"/>
    <w:rsid w:val="00DD4974"/>
    <w:rsid w:val="00DD4E84"/>
    <w:rsid w:val="00DD5037"/>
    <w:rsid w:val="00DE0071"/>
    <w:rsid w:val="00DE377A"/>
    <w:rsid w:val="00DE532D"/>
    <w:rsid w:val="00DE5362"/>
    <w:rsid w:val="00DE6C3D"/>
    <w:rsid w:val="00DF256A"/>
    <w:rsid w:val="00DF3946"/>
    <w:rsid w:val="00DF52DD"/>
    <w:rsid w:val="00E024BB"/>
    <w:rsid w:val="00E03B6C"/>
    <w:rsid w:val="00E0425D"/>
    <w:rsid w:val="00E04558"/>
    <w:rsid w:val="00E04E49"/>
    <w:rsid w:val="00E070B5"/>
    <w:rsid w:val="00E14EBC"/>
    <w:rsid w:val="00E15B11"/>
    <w:rsid w:val="00E15F4E"/>
    <w:rsid w:val="00E16234"/>
    <w:rsid w:val="00E16902"/>
    <w:rsid w:val="00E212A7"/>
    <w:rsid w:val="00E2188D"/>
    <w:rsid w:val="00E22B00"/>
    <w:rsid w:val="00E23D74"/>
    <w:rsid w:val="00E23EA8"/>
    <w:rsid w:val="00E24237"/>
    <w:rsid w:val="00E2498B"/>
    <w:rsid w:val="00E24C12"/>
    <w:rsid w:val="00E24CFA"/>
    <w:rsid w:val="00E30F23"/>
    <w:rsid w:val="00E33C06"/>
    <w:rsid w:val="00E342DC"/>
    <w:rsid w:val="00E35628"/>
    <w:rsid w:val="00E3663A"/>
    <w:rsid w:val="00E43D07"/>
    <w:rsid w:val="00E453F6"/>
    <w:rsid w:val="00E45834"/>
    <w:rsid w:val="00E51B12"/>
    <w:rsid w:val="00E52217"/>
    <w:rsid w:val="00E52792"/>
    <w:rsid w:val="00E5282C"/>
    <w:rsid w:val="00E52AC9"/>
    <w:rsid w:val="00E56D3C"/>
    <w:rsid w:val="00E609C4"/>
    <w:rsid w:val="00E613EE"/>
    <w:rsid w:val="00E6301C"/>
    <w:rsid w:val="00E70642"/>
    <w:rsid w:val="00E71FFC"/>
    <w:rsid w:val="00E72673"/>
    <w:rsid w:val="00E72D45"/>
    <w:rsid w:val="00E734EE"/>
    <w:rsid w:val="00E7498D"/>
    <w:rsid w:val="00E76E8F"/>
    <w:rsid w:val="00E805CF"/>
    <w:rsid w:val="00E8100D"/>
    <w:rsid w:val="00E822E0"/>
    <w:rsid w:val="00E84A15"/>
    <w:rsid w:val="00E90793"/>
    <w:rsid w:val="00E9094E"/>
    <w:rsid w:val="00E90EDF"/>
    <w:rsid w:val="00E923F0"/>
    <w:rsid w:val="00E9284E"/>
    <w:rsid w:val="00E93529"/>
    <w:rsid w:val="00E949F4"/>
    <w:rsid w:val="00E95455"/>
    <w:rsid w:val="00E97BB3"/>
    <w:rsid w:val="00EA0182"/>
    <w:rsid w:val="00EA2F17"/>
    <w:rsid w:val="00EA3BC6"/>
    <w:rsid w:val="00EA45C3"/>
    <w:rsid w:val="00EA5924"/>
    <w:rsid w:val="00EA5C8C"/>
    <w:rsid w:val="00EB3D8A"/>
    <w:rsid w:val="00EB4982"/>
    <w:rsid w:val="00EB4BE1"/>
    <w:rsid w:val="00EB4CFA"/>
    <w:rsid w:val="00EB7E91"/>
    <w:rsid w:val="00EC1CC7"/>
    <w:rsid w:val="00EC3F15"/>
    <w:rsid w:val="00EC4929"/>
    <w:rsid w:val="00EC5288"/>
    <w:rsid w:val="00EC5AEC"/>
    <w:rsid w:val="00ED0101"/>
    <w:rsid w:val="00ED09E1"/>
    <w:rsid w:val="00ED1539"/>
    <w:rsid w:val="00ED2C46"/>
    <w:rsid w:val="00ED30F8"/>
    <w:rsid w:val="00ED4B43"/>
    <w:rsid w:val="00ED60F1"/>
    <w:rsid w:val="00ED6F5A"/>
    <w:rsid w:val="00ED71CE"/>
    <w:rsid w:val="00ED762A"/>
    <w:rsid w:val="00ED76F0"/>
    <w:rsid w:val="00ED7A9E"/>
    <w:rsid w:val="00EE2807"/>
    <w:rsid w:val="00EE2E57"/>
    <w:rsid w:val="00EE3153"/>
    <w:rsid w:val="00EE3BF4"/>
    <w:rsid w:val="00EE4D35"/>
    <w:rsid w:val="00EE5D02"/>
    <w:rsid w:val="00EE6510"/>
    <w:rsid w:val="00EF0B71"/>
    <w:rsid w:val="00EF31E7"/>
    <w:rsid w:val="00EF454F"/>
    <w:rsid w:val="00EF471F"/>
    <w:rsid w:val="00EF612F"/>
    <w:rsid w:val="00EF716F"/>
    <w:rsid w:val="00EF7F0A"/>
    <w:rsid w:val="00F00E77"/>
    <w:rsid w:val="00F01494"/>
    <w:rsid w:val="00F019A7"/>
    <w:rsid w:val="00F0248E"/>
    <w:rsid w:val="00F0325E"/>
    <w:rsid w:val="00F03880"/>
    <w:rsid w:val="00F03EBB"/>
    <w:rsid w:val="00F0410F"/>
    <w:rsid w:val="00F050AE"/>
    <w:rsid w:val="00F0537E"/>
    <w:rsid w:val="00F06D40"/>
    <w:rsid w:val="00F070E8"/>
    <w:rsid w:val="00F076B3"/>
    <w:rsid w:val="00F118A4"/>
    <w:rsid w:val="00F1215F"/>
    <w:rsid w:val="00F14060"/>
    <w:rsid w:val="00F14724"/>
    <w:rsid w:val="00F149A8"/>
    <w:rsid w:val="00F14F1E"/>
    <w:rsid w:val="00F20475"/>
    <w:rsid w:val="00F20850"/>
    <w:rsid w:val="00F21FFE"/>
    <w:rsid w:val="00F234A9"/>
    <w:rsid w:val="00F23713"/>
    <w:rsid w:val="00F242B1"/>
    <w:rsid w:val="00F24B4C"/>
    <w:rsid w:val="00F26EE7"/>
    <w:rsid w:val="00F31B49"/>
    <w:rsid w:val="00F32446"/>
    <w:rsid w:val="00F33B41"/>
    <w:rsid w:val="00F35259"/>
    <w:rsid w:val="00F35D15"/>
    <w:rsid w:val="00F3643E"/>
    <w:rsid w:val="00F40FD0"/>
    <w:rsid w:val="00F41332"/>
    <w:rsid w:val="00F42D70"/>
    <w:rsid w:val="00F4355F"/>
    <w:rsid w:val="00F44A50"/>
    <w:rsid w:val="00F47C53"/>
    <w:rsid w:val="00F51403"/>
    <w:rsid w:val="00F52CD6"/>
    <w:rsid w:val="00F5367B"/>
    <w:rsid w:val="00F55578"/>
    <w:rsid w:val="00F56894"/>
    <w:rsid w:val="00F56F19"/>
    <w:rsid w:val="00F57B7A"/>
    <w:rsid w:val="00F57E45"/>
    <w:rsid w:val="00F61C65"/>
    <w:rsid w:val="00F63149"/>
    <w:rsid w:val="00F64DE4"/>
    <w:rsid w:val="00F65BA4"/>
    <w:rsid w:val="00F72051"/>
    <w:rsid w:val="00F73DD8"/>
    <w:rsid w:val="00F7462E"/>
    <w:rsid w:val="00F751B5"/>
    <w:rsid w:val="00F817F5"/>
    <w:rsid w:val="00F82194"/>
    <w:rsid w:val="00F831DD"/>
    <w:rsid w:val="00F84335"/>
    <w:rsid w:val="00F848ED"/>
    <w:rsid w:val="00F85E10"/>
    <w:rsid w:val="00F86CA6"/>
    <w:rsid w:val="00F935F4"/>
    <w:rsid w:val="00F94B95"/>
    <w:rsid w:val="00F9641A"/>
    <w:rsid w:val="00F96EC5"/>
    <w:rsid w:val="00FA1086"/>
    <w:rsid w:val="00FA1F75"/>
    <w:rsid w:val="00FA2390"/>
    <w:rsid w:val="00FA6819"/>
    <w:rsid w:val="00FB0ABB"/>
    <w:rsid w:val="00FB1522"/>
    <w:rsid w:val="00FB1936"/>
    <w:rsid w:val="00FB359C"/>
    <w:rsid w:val="00FB392A"/>
    <w:rsid w:val="00FB393B"/>
    <w:rsid w:val="00FB7D25"/>
    <w:rsid w:val="00FB7FE9"/>
    <w:rsid w:val="00FC2341"/>
    <w:rsid w:val="00FC295E"/>
    <w:rsid w:val="00FC4E8B"/>
    <w:rsid w:val="00FC52C1"/>
    <w:rsid w:val="00FC6431"/>
    <w:rsid w:val="00FC70D1"/>
    <w:rsid w:val="00FD02C9"/>
    <w:rsid w:val="00FD05D1"/>
    <w:rsid w:val="00FD11ED"/>
    <w:rsid w:val="00FD4940"/>
    <w:rsid w:val="00FD5D53"/>
    <w:rsid w:val="00FD7B92"/>
    <w:rsid w:val="00FD7D99"/>
    <w:rsid w:val="00FE0A5B"/>
    <w:rsid w:val="00FE0C71"/>
    <w:rsid w:val="00FE0F51"/>
    <w:rsid w:val="00FE1171"/>
    <w:rsid w:val="00FE12BD"/>
    <w:rsid w:val="00FE2812"/>
    <w:rsid w:val="00FE2D9A"/>
    <w:rsid w:val="00FE4393"/>
    <w:rsid w:val="00FE5948"/>
    <w:rsid w:val="00FE718A"/>
    <w:rsid w:val="00FF02D0"/>
    <w:rsid w:val="00FF21CC"/>
    <w:rsid w:val="00FF2F33"/>
    <w:rsid w:val="00FF3E84"/>
    <w:rsid w:val="00FF6F25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,"/>
  <w:listSeparator w:val=";"/>
  <w14:docId w14:val="2474CF38"/>
  <w15:docId w15:val="{0F38E18E-39A0-4CC6-858C-901A11AB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61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97"/>
    <w:pPr>
      <w:spacing w:after="180" w:line="264" w:lineRule="auto"/>
    </w:pPr>
    <w:rPr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A529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97"/>
    <w:pPr>
      <w:spacing w:before="240" w:after="80"/>
      <w:outlineLvl w:val="1"/>
    </w:pPr>
    <w:rPr>
      <w:b/>
      <w:bCs/>
      <w:color w:val="A5B59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5297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444D26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F3A4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A5B59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E7BC29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297"/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5297"/>
    <w:rPr>
      <w:b/>
      <w:bCs/>
      <w:color w:val="A5B59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A5297"/>
    <w:rPr>
      <w:b/>
      <w:bCs/>
      <w:color w:val="000000" w:themeColor="text1"/>
      <w:spacing w:val="10"/>
      <w:sz w:val="23"/>
    </w:rPr>
  </w:style>
  <w:style w:type="paragraph" w:styleId="Pieddepage">
    <w:name w:val="footer"/>
    <w:basedOn w:val="Normal"/>
    <w:link w:val="PieddepageCar"/>
    <w:uiPriority w:val="99"/>
    <w:semiHidden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F3A447" w:themeColor="accent2"/>
        <w:left w:val="double" w:sz="12" w:space="10" w:color="F3A447" w:themeColor="accent2"/>
        <w:bottom w:val="double" w:sz="12" w:space="10" w:color="F3A447" w:themeColor="accent2"/>
        <w:right w:val="double" w:sz="12" w:space="10" w:color="F3A4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F3A4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F3A447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E0C92"/>
    <w:pPr>
      <w:spacing w:after="0" w:line="240" w:lineRule="auto"/>
    </w:pPr>
    <w:rPr>
      <w:color w:val="444D26" w:themeColor="text2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0C92"/>
    <w:rPr>
      <w:rFonts w:eastAsiaTheme="minorEastAsia"/>
      <w:color w:val="444D26" w:themeColor="text2"/>
      <w:sz w:val="44"/>
      <w:szCs w:val="4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444D26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444D26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444D26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F3A4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A5B59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E7BC29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8E58B6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F3A4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A5B592" w:themeColor="accent1"/>
      <w:spacing w:val="10"/>
      <w:w w:val="100"/>
      <w:position w:val="0"/>
      <w:sz w:val="20"/>
      <w:szCs w:val="20"/>
      <w:u w:val="single" w:color="A5B59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A5B59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F3A4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444D26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444D26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F3A447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444D26" w:themeColor="text2"/>
      <w:sz w:val="23"/>
    </w:rPr>
  </w:style>
  <w:style w:type="table" w:styleId="Grilledutableau">
    <w:name w:val="Table Grid"/>
    <w:basedOn w:val="TableauNormal"/>
    <w:uiPriority w:val="1"/>
    <w:rsid w:val="005A5297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7D100F"/>
    <w:pPr>
      <w:tabs>
        <w:tab w:val="right" w:leader="dot" w:pos="10065"/>
      </w:tabs>
      <w:spacing w:before="180" w:after="40" w:line="360" w:lineRule="auto"/>
    </w:pPr>
    <w:rPr>
      <w:b/>
      <w:bCs/>
      <w:caps/>
      <w:noProof/>
      <w:color w:val="444D26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802684"/>
    <w:pPr>
      <w:tabs>
        <w:tab w:val="right" w:leader="dot" w:pos="10065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99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</w:pPr>
    <w:rPr>
      <w:b/>
      <w:bCs/>
      <w:color w:val="444D26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A5B592" w:themeColor="accent1"/>
      </w:pBdr>
    </w:pPr>
    <w:rPr>
      <w:color w:val="444D26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  <w:jc w:val="right"/>
    </w:pPr>
    <w:rPr>
      <w:b/>
      <w:bCs/>
      <w:color w:val="444D26" w:themeColor="text2"/>
      <w:sz w:val="20"/>
    </w:rPr>
  </w:style>
  <w:style w:type="paragraph" w:customStyle="1" w:styleId="Pieddepageimpaire">
    <w:name w:val="Pied de page impaire"/>
    <w:basedOn w:val="Normal"/>
    <w:uiPriority w:val="39"/>
    <w:semiHidden/>
    <w:unhideWhenUsed/>
    <w:qFormat/>
    <w:rsid w:val="005A5297"/>
    <w:pPr>
      <w:pBdr>
        <w:top w:val="single" w:sz="4" w:space="1" w:color="A5B592" w:themeColor="accent1"/>
      </w:pBdr>
      <w:jc w:val="right"/>
    </w:pPr>
    <w:rPr>
      <w:color w:val="444D26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StyleTitre2ItaliqueGauche">
    <w:name w:val="Style Titre 2 + Italique Gauche"/>
    <w:basedOn w:val="Titre2"/>
    <w:rsid w:val="0077203F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table" w:styleId="Listemoyenne2-Accent1">
    <w:name w:val="Medium List 2 Accent 1"/>
    <w:basedOn w:val="TableauNormal"/>
    <w:uiPriority w:val="66"/>
    <w:rsid w:val="004B29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B59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4B2903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moyenne1-Accent5">
    <w:name w:val="Medium Shading 1 Accent 5"/>
    <w:basedOn w:val="TableauNormal"/>
    <w:uiPriority w:val="45"/>
    <w:rsid w:val="004B290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Titre2Italique">
    <w:name w:val="Style Titre 2 + Italique"/>
    <w:basedOn w:val="Titre2"/>
    <w:rsid w:val="000A70C4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  <w:jc w:val="center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paragraph" w:customStyle="1" w:styleId="Nombre">
    <w:name w:val="Nombre"/>
    <w:basedOn w:val="Normal"/>
    <w:link w:val="NombreCar"/>
    <w:qFormat/>
    <w:rsid w:val="008A5B35"/>
    <w:rPr>
      <w:color w:val="7C9163" w:themeColor="accent1" w:themeShade="BF"/>
      <w:sz w:val="36"/>
      <w:szCs w:val="40"/>
    </w:rPr>
  </w:style>
  <w:style w:type="character" w:customStyle="1" w:styleId="NombreCar">
    <w:name w:val="Nombre Car"/>
    <w:basedOn w:val="Policepardfaut"/>
    <w:link w:val="Nombre"/>
    <w:rsid w:val="008A5B35"/>
    <w:rPr>
      <w:rFonts w:eastAsiaTheme="minorEastAsia"/>
      <w:color w:val="7C9163" w:themeColor="accent1" w:themeShade="BF"/>
      <w:sz w:val="36"/>
      <w:szCs w:val="4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4526"/>
    <w:pPr>
      <w:keepNext/>
      <w:keepLines/>
      <w:spacing w:before="480" w:after="0" w:line="276" w:lineRule="auto"/>
      <w:outlineLvl w:val="9"/>
    </w:pPr>
    <w:rPr>
      <w:b/>
      <w:bCs/>
      <w:caps w:val="0"/>
      <w:color w:val="7C9163" w:themeColor="accent1" w:themeShade="BF"/>
      <w:sz w:val="28"/>
      <w:szCs w:val="28"/>
    </w:rPr>
  </w:style>
  <w:style w:type="paragraph" w:customStyle="1" w:styleId="Soussection">
    <w:name w:val="Sous section"/>
    <w:basedOn w:val="Titre2"/>
    <w:link w:val="SoussectionCar"/>
    <w:qFormat/>
    <w:rsid w:val="00265CC2"/>
    <w:pPr>
      <w:shd w:val="clear" w:color="auto" w:fill="F7C890" w:themeFill="accent2" w:themeFillTint="99"/>
    </w:pPr>
    <w:rPr>
      <w:color w:val="444D26" w:themeColor="text2"/>
    </w:rPr>
  </w:style>
  <w:style w:type="character" w:customStyle="1" w:styleId="SoussectionCar">
    <w:name w:val="Sous section Car"/>
    <w:basedOn w:val="Policepardfaut"/>
    <w:link w:val="Soussection"/>
    <w:rsid w:val="00265CC2"/>
    <w:rPr>
      <w:rFonts w:eastAsiaTheme="minorEastAsia"/>
      <w:b/>
      <w:bCs/>
      <w:color w:val="444D26" w:themeColor="text2"/>
      <w:spacing w:val="20"/>
      <w:sz w:val="28"/>
      <w:szCs w:val="28"/>
      <w:shd w:val="clear" w:color="auto" w:fill="F7C890" w:themeFill="accent2" w:themeFillTint="99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5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52848"/>
    <w:rPr>
      <w:rFonts w:ascii="Tahoma" w:eastAsiaTheme="minorEastAs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Roaming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B6D65B6-D82E-46C5-82D8-D63C3D38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2540</TotalTime>
  <Pages>1</Pages>
  <Words>775</Words>
  <Characters>4268</Characters>
  <Application>Microsoft Office Word</Application>
  <DocSecurity>0</DocSecurity>
  <Lines>35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Projet 420-C32</vt:lpstr>
      <vt:lpstr/>
      <vt:lpstr>    Heading 2|two</vt:lpstr>
      <vt:lpstr>        Heading 3|three</vt:lpstr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420-C32</dc:title>
  <dc:subject>Cahier de charge – Exemple 1</dc:subject>
  <dc:creator>sylvie</dc:creator>
  <cp:lastModifiedBy>Dilion Laurentiu</cp:lastModifiedBy>
  <cp:revision>1954</cp:revision>
  <cp:lastPrinted>2013-01-04T20:54:00Z</cp:lastPrinted>
  <dcterms:created xsi:type="dcterms:W3CDTF">2007-11-05T20:42:00Z</dcterms:created>
  <dcterms:modified xsi:type="dcterms:W3CDTF">2023-11-27T16:16:00Z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TC101927451036</vt:lpwstr>
  </property>
</Properties>
</file>