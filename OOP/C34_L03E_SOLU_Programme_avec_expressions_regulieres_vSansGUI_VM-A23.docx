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1175" w14:textId="3E48CD67" w:rsidR="004E506D" w:rsidRDefault="55FB6EF9" w:rsidP="0061714F">
      <w:pPr>
        <w:pStyle w:val="Titre"/>
        <w:jc w:val="center"/>
      </w:pPr>
      <w:r>
        <w:t xml:space="preserve">Laboratoire 03E </w:t>
      </w:r>
      <w:r w:rsidR="004E506D">
        <w:t>–</w:t>
      </w:r>
      <w:r>
        <w:t xml:space="preserve"> </w:t>
      </w:r>
      <w:r w:rsidR="004E506D">
        <w:t>Solutionnaire</w:t>
      </w:r>
    </w:p>
    <w:p w14:paraId="61B5FAED" w14:textId="10A051C1" w:rsidR="0061714F" w:rsidRPr="0061714F" w:rsidRDefault="55FB6EF9" w:rsidP="0061714F">
      <w:pPr>
        <w:pStyle w:val="Titre"/>
        <w:jc w:val="center"/>
      </w:pPr>
      <w:r>
        <w:t>Exercice de programmation avec les expressions régulières</w:t>
      </w:r>
    </w:p>
    <w:p w14:paraId="1D6847FE" w14:textId="77777777" w:rsidR="00464DBC" w:rsidRDefault="00000000" w:rsidP="0061714F"/>
    <w:p w14:paraId="449E9259" w14:textId="77777777" w:rsidR="0061714F" w:rsidRPr="0061714F" w:rsidRDefault="0061714F" w:rsidP="0061714F">
      <w:pPr>
        <w:spacing w:after="0"/>
        <w:jc w:val="both"/>
      </w:pPr>
      <w:r w:rsidRPr="0061714F">
        <w:t>Soit un logici</w:t>
      </w:r>
      <w:r w:rsidR="006436CB">
        <w:t xml:space="preserve">el installé sur les stations d’un département des finances d’un cégep </w:t>
      </w:r>
      <w:r w:rsidRPr="0061714F">
        <w:t>et qui permet d'accumuler des statistiques sur l'utilisation des ordinateurs. Au début du logiciel, on demande à l'usager d'entrer son nom d'usager, son mot de passe et de fournir une adresse courriel afin de pouvoir être mis au courant de futures offres promotionnelles.</w:t>
      </w:r>
    </w:p>
    <w:p w14:paraId="12612738" w14:textId="77777777" w:rsidR="0061714F" w:rsidRPr="0061714F" w:rsidRDefault="0061714F" w:rsidP="0061714F">
      <w:pPr>
        <w:spacing w:after="0"/>
        <w:jc w:val="both"/>
      </w:pPr>
    </w:p>
    <w:p w14:paraId="342A3C60" w14:textId="77777777" w:rsidR="0061714F" w:rsidRPr="0061714F" w:rsidRDefault="0061714F" w:rsidP="0061714F">
      <w:pPr>
        <w:spacing w:after="0"/>
        <w:jc w:val="center"/>
      </w:pPr>
      <w:r w:rsidRPr="0061714F">
        <w:rPr>
          <w:noProof/>
          <w:lang w:eastAsia="fr-CA"/>
        </w:rPr>
        <w:drawing>
          <wp:inline distT="0" distB="0" distL="0" distR="0" wp14:anchorId="0E8C1900" wp14:editId="2FA7D36B">
            <wp:extent cx="2804160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0F15" w14:textId="77777777" w:rsidR="0061714F" w:rsidRPr="0061714F" w:rsidRDefault="0061714F" w:rsidP="0061714F">
      <w:pPr>
        <w:spacing w:after="0"/>
        <w:jc w:val="both"/>
      </w:pPr>
    </w:p>
    <w:p w14:paraId="675E7B28" w14:textId="77777777" w:rsidR="0061714F" w:rsidRPr="0061714F" w:rsidRDefault="0061714F" w:rsidP="0061714F">
      <w:pPr>
        <w:spacing w:after="0"/>
        <w:jc w:val="both"/>
      </w:pPr>
    </w:p>
    <w:p w14:paraId="2EA7A844" w14:textId="77777777" w:rsidR="0061714F" w:rsidRPr="0061714F" w:rsidRDefault="0061714F" w:rsidP="0061714F">
      <w:pPr>
        <w:numPr>
          <w:ilvl w:val="0"/>
          <w:numId w:val="1"/>
        </w:numPr>
        <w:spacing w:after="0"/>
        <w:ind w:left="142" w:hanging="426"/>
        <w:jc w:val="both"/>
      </w:pPr>
      <w:r w:rsidRPr="0061714F">
        <w:t xml:space="preserve">Pour ce faire, on doit d'abord créer une classe </w:t>
      </w:r>
      <w:r w:rsidRPr="0061714F">
        <w:rPr>
          <w:rStyle w:val="Accentuation"/>
        </w:rPr>
        <w:t>Enregistrement</w:t>
      </w:r>
      <w:r w:rsidRPr="0061714F">
        <w:t>, qui représentera des objets ayant trois variables d'instance correspondant aux trois champs ci-haut.</w:t>
      </w:r>
    </w:p>
    <w:p w14:paraId="70EF0068" w14:textId="77777777" w:rsidR="0061714F" w:rsidRPr="0061714F" w:rsidRDefault="0061714F" w:rsidP="0061714F">
      <w:pPr>
        <w:spacing w:after="0"/>
        <w:jc w:val="both"/>
      </w:pPr>
    </w:p>
    <w:p w14:paraId="1BEF8F78" w14:textId="77777777" w:rsidR="0061714F" w:rsidRPr="0061714F" w:rsidRDefault="0061714F" w:rsidP="0061714F">
      <w:pPr>
        <w:spacing w:after="0"/>
        <w:jc w:val="both"/>
      </w:pPr>
    </w:p>
    <w:p w14:paraId="505FA178" w14:textId="77777777" w:rsidR="0061714F" w:rsidRPr="0061714F" w:rsidRDefault="0061714F" w:rsidP="0061714F">
      <w:pPr>
        <w:numPr>
          <w:ilvl w:val="0"/>
          <w:numId w:val="1"/>
        </w:numPr>
        <w:spacing w:after="0"/>
        <w:ind w:left="142"/>
        <w:jc w:val="both"/>
      </w:pPr>
      <w:r w:rsidRPr="0061714F">
        <w:t xml:space="preserve">Coder un constructeur permettant d'initialiser les </w:t>
      </w:r>
      <w:r w:rsidRPr="00024369">
        <w:rPr>
          <w:rFonts w:ascii="Arial" w:hAnsi="Arial" w:cs="Arial"/>
        </w:rPr>
        <w:t>3</w:t>
      </w:r>
      <w:r w:rsidRPr="0061714F">
        <w:t xml:space="preserve"> variables à l'aide de trois paramètres ainsi que trois méthodes d'accès.</w:t>
      </w:r>
    </w:p>
    <w:p w14:paraId="7FC25F3E" w14:textId="77777777" w:rsidR="0061714F" w:rsidRPr="0061714F" w:rsidRDefault="0061714F" w:rsidP="0061714F">
      <w:pPr>
        <w:spacing w:after="0"/>
        <w:jc w:val="both"/>
      </w:pPr>
    </w:p>
    <w:p w14:paraId="5ECCC7E1" w14:textId="77777777" w:rsidR="0061714F" w:rsidRPr="0061714F" w:rsidRDefault="0061714F" w:rsidP="0061714F">
      <w:pPr>
        <w:spacing w:after="0"/>
        <w:jc w:val="both"/>
      </w:pPr>
    </w:p>
    <w:p w14:paraId="711CF467" w14:textId="1ED6A527" w:rsidR="0061714F" w:rsidRDefault="0061714F" w:rsidP="0061714F">
      <w:pPr>
        <w:numPr>
          <w:ilvl w:val="0"/>
          <w:numId w:val="1"/>
        </w:numPr>
        <w:spacing w:after="0"/>
        <w:ind w:left="142"/>
        <w:jc w:val="both"/>
      </w:pPr>
      <w:r w:rsidRPr="0061714F">
        <w:t xml:space="preserve">Coder maintenant une classe </w:t>
      </w:r>
      <w:r w:rsidRPr="0061714F">
        <w:rPr>
          <w:rFonts w:ascii="Courier New" w:hAnsi="Courier New" w:cs="Courier New"/>
        </w:rPr>
        <w:t>Controle</w:t>
      </w:r>
      <w:r w:rsidRPr="0061714F">
        <w:t xml:space="preserve"> qui fera des vérifications sur les objets Enregistrement. Dans cette classe, codez </w:t>
      </w:r>
      <w:r w:rsidRPr="00024369">
        <w:rPr>
          <w:rFonts w:ascii="Arial" w:hAnsi="Arial" w:cs="Arial"/>
        </w:rPr>
        <w:t>3</w:t>
      </w:r>
      <w:r w:rsidRPr="0061714F">
        <w:t xml:space="preserve"> méthodes prenant tjrs comme paramètre un objet Enregistrement afin de pouvoir le vérifier</w:t>
      </w:r>
      <w:r w:rsidR="006F6B32">
        <w:t>.</w:t>
      </w:r>
    </w:p>
    <w:p w14:paraId="2B8A9BE4" w14:textId="77777777" w:rsidR="006F6B32" w:rsidRDefault="006F6B32" w:rsidP="006F6B32">
      <w:pPr>
        <w:spacing w:after="0"/>
        <w:ind w:left="142"/>
        <w:jc w:val="both"/>
      </w:pPr>
    </w:p>
    <w:p w14:paraId="3B74DD5B" w14:textId="5C5672FB" w:rsidR="006F6B32" w:rsidRDefault="006F6B32" w:rsidP="006F6B32">
      <w:pPr>
        <w:spacing w:after="0"/>
        <w:ind w:left="142"/>
        <w:jc w:val="both"/>
      </w:pPr>
      <w:r>
        <w:t>Dans cette classe ajoutez vos expressions régulières en tant que champs/constantes.</w:t>
      </w:r>
    </w:p>
    <w:p w14:paraId="1C63B7D5" w14:textId="77777777" w:rsidR="006F6B32" w:rsidRDefault="006F6B32" w:rsidP="006F6B32">
      <w:pPr>
        <w:spacing w:after="0"/>
        <w:ind w:left="142"/>
        <w:jc w:val="both"/>
      </w:pPr>
    </w:p>
    <w:p w14:paraId="7B85DE79" w14:textId="7F8B41AE" w:rsidR="006F6B32" w:rsidRPr="0061714F" w:rsidRDefault="006F6B32" w:rsidP="006F6B32">
      <w:pPr>
        <w:spacing w:after="0"/>
        <w:ind w:left="142"/>
        <w:jc w:val="both"/>
      </w:pPr>
      <w:r>
        <w:t>Les méthodes de cette classe seront statiques, ce qui permettra de les utiliser sans créer d’objet Contrôle.</w:t>
      </w:r>
    </w:p>
    <w:p w14:paraId="7ED9024F" w14:textId="77777777" w:rsidR="0061714F" w:rsidRPr="0061714F" w:rsidRDefault="0061714F" w:rsidP="0061714F">
      <w:pPr>
        <w:spacing w:after="0"/>
        <w:jc w:val="both"/>
      </w:pPr>
    </w:p>
    <w:p w14:paraId="663A8A4E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t>Faites une méthode permettant de vérifier le nom d'usager de l'Enregistrement en question. Le nom d'usager doit ressembler à la forme : R2LabonEr</w:t>
      </w:r>
      <w:r w:rsidR="00A00B6C">
        <w:t xml:space="preserve"> où R1, R2 ou R3 représente le </w:t>
      </w:r>
      <w:r w:rsidR="006436CB">
        <w:t>type d’employé</w:t>
      </w:r>
      <w:r w:rsidR="00A00B6C">
        <w:t>, suivi du nom ( 5 lettres ) et du prénom ( 2 lettres )</w:t>
      </w:r>
    </w:p>
    <w:p w14:paraId="6ED8CB0B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t>Faites une méthode permettant de vérifier le courriel de l'objet Enregistrement, soit qu'il aie un arobas ( @ ) à l'intérieur</w:t>
      </w:r>
    </w:p>
    <w:p w14:paraId="0DF256BE" w14:textId="77777777" w:rsidR="0061714F" w:rsidRPr="0061714F" w:rsidRDefault="0061714F" w:rsidP="0061714F">
      <w:pPr>
        <w:numPr>
          <w:ilvl w:val="1"/>
          <w:numId w:val="1"/>
        </w:numPr>
        <w:spacing w:after="0"/>
        <w:ind w:left="426"/>
        <w:jc w:val="both"/>
      </w:pPr>
      <w:r w:rsidRPr="0061714F">
        <w:lastRenderedPageBreak/>
        <w:t xml:space="preserve">Faites une méthode permettant de vérifier le mot de passe de l'objet </w:t>
      </w:r>
      <w:r w:rsidRPr="0061714F">
        <w:rPr>
          <w:rStyle w:val="Accentuation"/>
        </w:rPr>
        <w:t>Enregistrement</w:t>
      </w:r>
      <w:r w:rsidRPr="0061714F">
        <w:t>; le mot de passe doit avoir 8 caractères ou plus, comprenant au moins un chiffre et au moins une lettre majuscule.</w:t>
      </w:r>
    </w:p>
    <w:p w14:paraId="24F66050" w14:textId="77777777" w:rsidR="0061714F" w:rsidRPr="0061714F" w:rsidRDefault="0061714F" w:rsidP="0061714F">
      <w:pPr>
        <w:spacing w:after="0"/>
        <w:jc w:val="both"/>
      </w:pPr>
    </w:p>
    <w:p w14:paraId="48883B07" w14:textId="72B11A72" w:rsidR="006F6B32" w:rsidRDefault="006F6B32" w:rsidP="0061714F">
      <w:pPr>
        <w:numPr>
          <w:ilvl w:val="0"/>
          <w:numId w:val="1"/>
        </w:numPr>
        <w:spacing w:after="0"/>
        <w:ind w:left="142"/>
        <w:jc w:val="both"/>
      </w:pPr>
      <w:r>
        <w:t>Pour tester vos méthodes : créez une classe TestExpReg avec une méthode main.</w:t>
      </w:r>
    </w:p>
    <w:p w14:paraId="0F507DBB" w14:textId="78A3DDB7" w:rsidR="006F6B32" w:rsidRDefault="006F6B32" w:rsidP="006F6B32">
      <w:pPr>
        <w:numPr>
          <w:ilvl w:val="1"/>
          <w:numId w:val="1"/>
        </w:numPr>
        <w:spacing w:after="0"/>
        <w:jc w:val="both"/>
      </w:pPr>
      <w:r>
        <w:t>Créez un objet Enregistrement en lui donnant des valeurs de paramètres.</w:t>
      </w:r>
    </w:p>
    <w:p w14:paraId="417DA87F" w14:textId="0EE7D926" w:rsidR="006F6B32" w:rsidRDefault="006F6B32" w:rsidP="006F6B32">
      <w:pPr>
        <w:numPr>
          <w:ilvl w:val="1"/>
          <w:numId w:val="1"/>
        </w:numPr>
        <w:spacing w:after="0"/>
        <w:jc w:val="both"/>
      </w:pPr>
      <w:r>
        <w:t>Appelez vos méthodes de contrôle pour l’enregistrement et affichez à l’écran si chaque champ de l’enregistrement est valide ou non.</w:t>
      </w:r>
    </w:p>
    <w:p w14:paraId="6F82449E" w14:textId="143D5C9A" w:rsidR="006F6B32" w:rsidRDefault="55FB6EF9" w:rsidP="006F6B32">
      <w:pPr>
        <w:numPr>
          <w:ilvl w:val="1"/>
          <w:numId w:val="1"/>
        </w:numPr>
        <w:spacing w:after="0"/>
        <w:jc w:val="both"/>
      </w:pPr>
      <w:r>
        <w:t>Modifiez les valeurs de votre enregistrement et essayez des valeurs valides et d’autres invalides.</w:t>
      </w:r>
    </w:p>
    <w:p w14:paraId="0D9A4234" w14:textId="77777777" w:rsidR="006F6B32" w:rsidRDefault="006F6B32" w:rsidP="006F6B32">
      <w:pPr>
        <w:spacing w:after="0"/>
        <w:ind w:left="142"/>
        <w:jc w:val="both"/>
      </w:pPr>
    </w:p>
    <w:p w14:paraId="39E27919" w14:textId="2BD4EFF0" w:rsidR="55FB6EF9" w:rsidRDefault="55FB6EF9" w:rsidP="55FB6EF9">
      <w:pPr>
        <w:spacing w:after="0"/>
        <w:ind w:left="142"/>
        <w:jc w:val="both"/>
      </w:pPr>
    </w:p>
    <w:p w14:paraId="66AE1673" w14:textId="1FA1E4BC" w:rsidR="55FB6EF9" w:rsidRDefault="55FB6EF9" w:rsidP="55FB6EF9">
      <w:pPr>
        <w:spacing w:after="0"/>
        <w:ind w:left="142"/>
        <w:jc w:val="both"/>
      </w:pPr>
    </w:p>
    <w:p w14:paraId="053985ED" w14:textId="28EF70B6" w:rsidR="55FB6EF9" w:rsidRDefault="55FB6EF9">
      <w:r>
        <w:br w:type="page"/>
      </w:r>
    </w:p>
    <w:p w14:paraId="1FEFACCD" w14:textId="77777777" w:rsidR="004E506D" w:rsidRDefault="55FB6EF9" w:rsidP="004E506D">
      <w:pPr>
        <w:spacing w:after="0"/>
        <w:ind w:left="142"/>
        <w:jc w:val="both"/>
        <w:rPr>
          <w:b/>
          <w:bCs/>
        </w:rPr>
      </w:pPr>
      <w:r w:rsidRPr="55FB6EF9">
        <w:rPr>
          <w:b/>
          <w:bCs/>
        </w:rPr>
        <w:lastRenderedPageBreak/>
        <w:t>SOLUTION</w:t>
      </w:r>
    </w:p>
    <w:p w14:paraId="419D04F8" w14:textId="0EA6614E" w:rsidR="55FB6EF9" w:rsidRDefault="55FB6EF9" w:rsidP="004E506D">
      <w:pPr>
        <w:spacing w:after="0"/>
        <w:ind w:left="142"/>
        <w:jc w:val="both"/>
      </w:pPr>
      <w:r w:rsidRPr="55FB6EF9">
        <w:rPr>
          <w:b/>
          <w:bCs/>
        </w:rPr>
        <w:t>Classe Enregistrement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5FB6EF9" w14:paraId="441B0463" w14:textId="77777777" w:rsidTr="55FB6EF9">
        <w:trPr>
          <w:trHeight w:val="300"/>
        </w:trPr>
        <w:tc>
          <w:tcPr>
            <w:tcW w:w="10800" w:type="dxa"/>
          </w:tcPr>
          <w:p w14:paraId="390223E9" w14:textId="4A7CE8CF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import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java.awt.*;</w:t>
            </w:r>
          </w:p>
          <w:p w14:paraId="2135F45A" w14:textId="731A0B74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</w:p>
          <w:p w14:paraId="55287431" w14:textId="65209910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public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class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Enregistrement {</w:t>
            </w:r>
          </w:p>
          <w:p w14:paraId="38B63ABB" w14:textId="3961038A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private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String nomUsager;</w:t>
            </w:r>
          </w:p>
          <w:p w14:paraId="33B5FEE9" w14:textId="5EBD932F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private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String motPasse;</w:t>
            </w:r>
          </w:p>
          <w:p w14:paraId="19280752" w14:textId="2E886AE0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private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String adresseCourriel;</w:t>
            </w:r>
          </w:p>
          <w:p w14:paraId="60AAF5E8" w14:textId="7134DCC0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lang w:val="en-CA"/>
              </w:rPr>
              <w:br/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public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Enregistrement(String nomUsager, String motPasse, String adresseCourriel) {</w:t>
            </w:r>
          </w:p>
          <w:p w14:paraId="334FD1D7" w14:textId="1A14910D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this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.nomUsager = nomUsager;</w:t>
            </w:r>
          </w:p>
          <w:p w14:paraId="482990CE" w14:textId="0D732E90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this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.motPasse = motPasse;</w:t>
            </w:r>
          </w:p>
          <w:p w14:paraId="525CC4C2" w14:textId="3441E29F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.adresseCourriel = adresseCourriel;</w:t>
            </w:r>
          </w:p>
          <w:p w14:paraId="005DAC49" w14:textId="26197299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}</w:t>
            </w:r>
          </w:p>
          <w:p w14:paraId="1975B999" w14:textId="7F7020E9" w:rsidR="55FB6EF9" w:rsidRDefault="55FB6EF9" w:rsidP="55FB6EF9">
            <w:pPr>
              <w:spacing w:line="285" w:lineRule="exact"/>
            </w:pPr>
          </w:p>
          <w:p w14:paraId="59BE54C4" w14:textId="07038AB6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String getNomUsager() {</w:t>
            </w:r>
          </w:p>
          <w:p w14:paraId="148D3246" w14:textId="4EBD903B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  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return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nomUsager;  }</w:t>
            </w:r>
          </w:p>
          <w:p w14:paraId="7305E9D0" w14:textId="0531CC6B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</w:p>
          <w:p w14:paraId="26E2784C" w14:textId="69E2E359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public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String getMotPasse() {</w:t>
            </w:r>
          </w:p>
          <w:p w14:paraId="62482CAA" w14:textId="4731DAC3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return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motPasse;  }</w:t>
            </w:r>
          </w:p>
          <w:p w14:paraId="63CC1876" w14:textId="727EEDF4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</w:p>
          <w:p w14:paraId="63D84590" w14:textId="1322D246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public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String getAdresseCourriel() {</w:t>
            </w:r>
          </w:p>
          <w:p w14:paraId="383EC50D" w14:textId="7E6338D6" w:rsidR="55FB6EF9" w:rsidRDefault="55FB6EF9" w:rsidP="55FB6EF9">
            <w:pPr>
              <w:spacing w:line="285" w:lineRule="exact"/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</w:t>
            </w: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return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adresseCourriel;  }</w:t>
            </w:r>
          </w:p>
          <w:p w14:paraId="676578BB" w14:textId="2B68AF13" w:rsidR="55FB6EF9" w:rsidRDefault="55FB6EF9" w:rsidP="55FB6EF9">
            <w:pPr>
              <w:spacing w:line="285" w:lineRule="exact"/>
            </w:pPr>
          </w:p>
          <w:p w14:paraId="20A4A8D7" w14:textId="09A180CC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741A6DED" w14:textId="04EBEFD4" w:rsidR="55FB6EF9" w:rsidRDefault="55FB6EF9">
      <w:r>
        <w:br w:type="page"/>
      </w:r>
    </w:p>
    <w:p w14:paraId="19AFC991" w14:textId="434BDC0C" w:rsidR="55FB6EF9" w:rsidRDefault="55FB6EF9" w:rsidP="55FB6EF9">
      <w:pPr>
        <w:spacing w:after="0"/>
        <w:ind w:left="142"/>
        <w:jc w:val="both"/>
        <w:rPr>
          <w:b/>
          <w:bCs/>
        </w:rPr>
      </w:pPr>
      <w:r w:rsidRPr="55FB6EF9">
        <w:rPr>
          <w:b/>
          <w:bCs/>
        </w:rPr>
        <w:lastRenderedPageBreak/>
        <w:t>Classe Controle</w:t>
      </w:r>
    </w:p>
    <w:tbl>
      <w:tblPr>
        <w:tblStyle w:val="Grilledutableau"/>
        <w:tblW w:w="0" w:type="auto"/>
        <w:tblInd w:w="142" w:type="dxa"/>
        <w:tblLayout w:type="fixed"/>
        <w:tblLook w:val="06A0" w:firstRow="1" w:lastRow="0" w:firstColumn="1" w:lastColumn="0" w:noHBand="1" w:noVBand="1"/>
      </w:tblPr>
      <w:tblGrid>
        <w:gridCol w:w="8505"/>
      </w:tblGrid>
      <w:tr w:rsidR="55FB6EF9" w14:paraId="72082EB8" w14:textId="77777777" w:rsidTr="55FB6EF9">
        <w:trPr>
          <w:trHeight w:val="300"/>
        </w:trPr>
        <w:tc>
          <w:tcPr>
            <w:tcW w:w="8505" w:type="dxa"/>
          </w:tcPr>
          <w:p w14:paraId="62EEB1A6" w14:textId="3F9E1009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java.awt.*;</w:t>
            </w:r>
          </w:p>
          <w:p w14:paraId="1633DC47" w14:textId="484C67C2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java.util.regex.Matcher;</w:t>
            </w:r>
          </w:p>
          <w:p w14:paraId="51316B41" w14:textId="3AE8C7F4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import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java.util.regex.Pattern;</w:t>
            </w:r>
          </w:p>
          <w:p w14:paraId="2627F83B" w14:textId="6F22056E" w:rsidR="55FB6EF9" w:rsidRDefault="55FB6EF9" w:rsidP="55FB6EF9">
            <w:pPr>
              <w:spacing w:line="285" w:lineRule="exact"/>
            </w:pPr>
            <w:r>
              <w:br/>
            </w: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public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class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Controle {</w:t>
            </w:r>
          </w:p>
          <w:p w14:paraId="045AE182" w14:textId="30B5661D" w:rsidR="55FB6EF9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</w:p>
          <w:p w14:paraId="19E3C4C1" w14:textId="31B78E23" w:rsidR="55FB6EF9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 w:rsidRPr="55FB6EF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 9 caractères nom d'usager doit commencer par R, suivi de 1, 2 ou 3, suivi d'une majuscule, de 4 minuscule, d'une Majuscule, d'une minuscule</w:t>
            </w:r>
          </w:p>
          <w:p w14:paraId="2F683BFB" w14:textId="0083D1A4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  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public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static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boolean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verifierNomUsager ( Enregistrement e ) {</w:t>
            </w:r>
          </w:p>
          <w:p w14:paraId="4738082C" w14:textId="7A78F564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    return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e.getNomUsager().matches(</w:t>
            </w:r>
            <w:r w:rsidRPr="004E506D">
              <w:rPr>
                <w:rFonts w:ascii="Consolas" w:eastAsia="Consolas" w:hAnsi="Consolas" w:cs="Consolas"/>
                <w:color w:val="A31515"/>
                <w:sz w:val="21"/>
                <w:szCs w:val="21"/>
                <w:lang w:val="en-CA"/>
              </w:rPr>
              <w:t>"R[123][A-Z][a-z]{4}[A-Z][a-z]"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);</w:t>
            </w:r>
          </w:p>
          <w:p w14:paraId="3C42BE4E" w14:textId="5DEAB577" w:rsidR="55FB6EF9" w:rsidRDefault="55FB6EF9" w:rsidP="55FB6EF9">
            <w:pPr>
              <w:spacing w:line="285" w:lineRule="exact"/>
            </w:pP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   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}</w:t>
            </w:r>
          </w:p>
          <w:p w14:paraId="234C5776" w14:textId="3A50793A" w:rsidR="55FB6EF9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</w:p>
          <w:p w14:paraId="4EF83515" w14:textId="16AB5587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   // l'adresse courriel doit contenir un arobas </w:t>
            </w:r>
          </w:p>
          <w:p w14:paraId="6CAD6034" w14:textId="7FCF0B86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  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public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static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boolean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verifierCourriel(Enregistrement e ) {</w:t>
            </w:r>
          </w:p>
          <w:p w14:paraId="430528FE" w14:textId="406D108B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/*</w:t>
            </w:r>
          </w:p>
          <w:p w14:paraId="722523CD" w14:textId="5C4A2BFD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if ( e.getAdresseCourriel().matches("\\S+@\\S+"))</w:t>
            </w:r>
          </w:p>
          <w:p w14:paraId="4DC70866" w14:textId="2095BEF8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    return true;</w:t>
            </w:r>
          </w:p>
          <w:p w14:paraId="735BD47D" w14:textId="29DD4520" w:rsidR="55FB6EF9" w:rsidRPr="004E506D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else</w:t>
            </w:r>
          </w:p>
          <w:p w14:paraId="13BFA5F9" w14:textId="79925739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    return false;</w:t>
            </w:r>
          </w:p>
          <w:p w14:paraId="0D6D5D4D" w14:textId="276AF144" w:rsidR="55FB6EF9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8000"/>
                <w:sz w:val="21"/>
                <w:szCs w:val="21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</w:t>
            </w:r>
            <w:r w:rsidRPr="55FB6EF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*/   //ou</w:t>
            </w:r>
          </w:p>
          <w:p w14:paraId="758F738C" w14:textId="3515A79C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       Pattern p = Pattern.compile(</w:t>
            </w:r>
            <w:r w:rsidRPr="55FB6EF9"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"@"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);</w:t>
            </w:r>
          </w:p>
          <w:p w14:paraId="50B7E874" w14:textId="12B88137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       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Matcher m = p.matcher(e.getAdresseCourriel());</w:t>
            </w:r>
          </w:p>
          <w:p w14:paraId="49EC69E8" w14:textId="23393E15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    return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m.find();</w:t>
            </w:r>
          </w:p>
          <w:p w14:paraId="6FA5CA58" w14:textId="4D609937" w:rsidR="55FB6EF9" w:rsidRDefault="55FB6EF9" w:rsidP="55FB6EF9">
            <w:pPr>
              <w:spacing w:line="285" w:lineRule="exact"/>
            </w:pP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   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}</w:t>
            </w:r>
          </w:p>
          <w:p w14:paraId="0BB58358" w14:textId="5A7B3E04" w:rsidR="55FB6EF9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</w:p>
          <w:p w14:paraId="5A71B3B3" w14:textId="13B53885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   // mot de passe doit contenir au moins 8 caractères dont 1 majuscule et 1 chiffre</w:t>
            </w:r>
          </w:p>
          <w:p w14:paraId="2651AE49" w14:textId="46BCFFB6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  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public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static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boolean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verifierMotPasse ( Enregistrement e ){</w:t>
            </w:r>
          </w:p>
          <w:p w14:paraId="6EA47C77" w14:textId="655D58B0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/*</w:t>
            </w:r>
          </w:p>
          <w:p w14:paraId="6E437DA6" w14:textId="3C156C11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if ( e.getMotPasse().length() &gt;= 8)</w:t>
            </w:r>
          </w:p>
          <w:p w14:paraId="43589040" w14:textId="5A9AE8B8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    if ( e.getMotPasse().matches("\\S*[A-Z]\\S*"))</w:t>
            </w:r>
          </w:p>
          <w:p w14:paraId="44132EBE" w14:textId="360C77BC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        if ( e.getMotPasse().matches("\\S*\\d\\S*"))</w:t>
            </w:r>
          </w:p>
          <w:p w14:paraId="5BC52277" w14:textId="5FB4B34D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            return true;</w:t>
            </w:r>
          </w:p>
          <w:p w14:paraId="58AAEE7C" w14:textId="7C69C679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return false;</w:t>
            </w:r>
          </w:p>
          <w:p w14:paraId="346C2D3F" w14:textId="2AF86B28" w:rsidR="55FB6EF9" w:rsidRPr="004E506D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8000"/>
                <w:sz w:val="21"/>
                <w:szCs w:val="21"/>
                <w:lang w:val="en-CA"/>
              </w:rPr>
              <w:t xml:space="preserve">        */  // ou</w:t>
            </w:r>
          </w:p>
          <w:p w14:paraId="736793BF" w14:textId="01CDE260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       Pattern p = Pattern.compile(</w:t>
            </w:r>
            <w:r w:rsidRPr="004E506D">
              <w:rPr>
                <w:rFonts w:ascii="Consolas" w:eastAsia="Consolas" w:hAnsi="Consolas" w:cs="Consolas"/>
                <w:color w:val="A31515"/>
                <w:sz w:val="21"/>
                <w:szCs w:val="21"/>
                <w:lang w:val="en-CA"/>
              </w:rPr>
              <w:t>"[A-Z]"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);</w:t>
            </w:r>
          </w:p>
          <w:p w14:paraId="1E558D5B" w14:textId="620007EF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       Matcher m = p.matcher(e.getMotPasse());</w:t>
            </w:r>
          </w:p>
          <w:p w14:paraId="570C8364" w14:textId="73410A50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       Pattern p2 = Pattern.compile(</w:t>
            </w:r>
            <w:r w:rsidRPr="004E506D">
              <w:rPr>
                <w:rFonts w:ascii="Consolas" w:eastAsia="Consolas" w:hAnsi="Consolas" w:cs="Consolas"/>
                <w:color w:val="A31515"/>
                <w:sz w:val="21"/>
                <w:szCs w:val="21"/>
                <w:lang w:val="en-CA"/>
              </w:rPr>
              <w:t>"\\d"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);</w:t>
            </w:r>
          </w:p>
          <w:p w14:paraId="7CFE683F" w14:textId="6E587F53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       Matcher m2 = p2.matcher(e.getMotPasse());</w:t>
            </w:r>
          </w:p>
          <w:p w14:paraId="3FD85618" w14:textId="05BB6270" w:rsidR="55FB6EF9" w:rsidRPr="004E506D" w:rsidRDefault="55FB6EF9" w:rsidP="55FB6EF9">
            <w:pPr>
              <w:spacing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    if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( e.getMotPasse().length() &gt;= </w:t>
            </w:r>
            <w:r w:rsidRPr="004E506D">
              <w:rPr>
                <w:rFonts w:ascii="Consolas" w:eastAsia="Consolas" w:hAnsi="Consolas" w:cs="Consolas"/>
                <w:color w:val="09885A"/>
                <w:sz w:val="21"/>
                <w:szCs w:val="21"/>
                <w:lang w:val="en-CA"/>
              </w:rPr>
              <w:t>8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)</w:t>
            </w:r>
          </w:p>
          <w:p w14:paraId="3C817F0F" w14:textId="2ADE4AA2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        if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( m.find())</w:t>
            </w:r>
          </w:p>
          <w:p w14:paraId="40628457" w14:textId="327320CE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            if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( m2.find())</w:t>
            </w:r>
          </w:p>
          <w:p w14:paraId="2F16E8C3" w14:textId="54AC82F4" w:rsidR="55FB6EF9" w:rsidRPr="004E506D" w:rsidRDefault="55FB6EF9" w:rsidP="55FB6EF9">
            <w:pPr>
              <w:spacing w:line="285" w:lineRule="exact"/>
              <w:rPr>
                <w:lang w:val="en-CA"/>
              </w:rPr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                return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 xml:space="preserve"> </w:t>
            </w: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>true</w:t>
            </w:r>
            <w:r w:rsidRPr="004E506D">
              <w:rPr>
                <w:rFonts w:ascii="Consolas" w:eastAsia="Consolas" w:hAnsi="Consolas" w:cs="Consolas"/>
                <w:color w:val="000000" w:themeColor="text1"/>
                <w:sz w:val="21"/>
                <w:szCs w:val="21"/>
                <w:lang w:val="en-CA"/>
              </w:rPr>
              <w:t>;</w:t>
            </w:r>
          </w:p>
          <w:p w14:paraId="514B60A1" w14:textId="1161E522" w:rsidR="55FB6EF9" w:rsidRDefault="55FB6EF9" w:rsidP="55FB6EF9">
            <w:pPr>
              <w:spacing w:line="285" w:lineRule="exact"/>
            </w:pPr>
            <w:r w:rsidRPr="004E506D">
              <w:rPr>
                <w:rFonts w:ascii="Consolas" w:eastAsia="Consolas" w:hAnsi="Consolas" w:cs="Consolas"/>
                <w:color w:val="0000FF"/>
                <w:sz w:val="21"/>
                <w:szCs w:val="21"/>
                <w:lang w:val="en-CA"/>
              </w:rPr>
              <w:t xml:space="preserve">        </w:t>
            </w: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return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  <w:r w:rsidRPr="55FB6EF9"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false</w:t>
            </w: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;</w:t>
            </w:r>
          </w:p>
          <w:p w14:paraId="7C9D4AB8" w14:textId="52BB3C84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lastRenderedPageBreak/>
              <w:t xml:space="preserve">    }</w:t>
            </w:r>
          </w:p>
          <w:p w14:paraId="20ABE52A" w14:textId="3C486B6C" w:rsidR="55FB6EF9" w:rsidRDefault="55FB6EF9" w:rsidP="55FB6EF9">
            <w:pPr>
              <w:spacing w:line="285" w:lineRule="exact"/>
            </w:pPr>
            <w:r w:rsidRPr="55FB6EF9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09BCCD3C" w14:textId="71D60B06" w:rsidR="55FB6EF9" w:rsidRDefault="55FB6EF9" w:rsidP="55FB6EF9">
      <w:pPr>
        <w:spacing w:after="0"/>
        <w:ind w:left="142"/>
        <w:jc w:val="both"/>
      </w:pPr>
    </w:p>
    <w:sectPr w:rsidR="55FB6EF9" w:rsidSect="00270E1A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DF46" w14:textId="77777777" w:rsidR="00404318" w:rsidRDefault="00404318" w:rsidP="00270E1A">
      <w:pPr>
        <w:spacing w:after="0" w:line="240" w:lineRule="auto"/>
      </w:pPr>
      <w:r>
        <w:separator/>
      </w:r>
    </w:p>
  </w:endnote>
  <w:endnote w:type="continuationSeparator" w:id="0">
    <w:p w14:paraId="1A95A3DA" w14:textId="77777777" w:rsidR="00404318" w:rsidRDefault="00404318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620E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0CE08A15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66A8" w14:textId="77777777" w:rsidR="00404318" w:rsidRDefault="00404318" w:rsidP="00270E1A">
      <w:pPr>
        <w:spacing w:after="0" w:line="240" w:lineRule="auto"/>
      </w:pPr>
      <w:r>
        <w:separator/>
      </w:r>
    </w:p>
  </w:footnote>
  <w:footnote w:type="continuationSeparator" w:id="0">
    <w:p w14:paraId="7B117E9C" w14:textId="77777777" w:rsidR="00404318" w:rsidRDefault="00404318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DF8C" w14:textId="546B4D8B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E811E7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E811E7">
      <w:rPr>
        <w:i/>
        <w:color w:val="5B9BD5" w:themeColor="accent1"/>
      </w:rPr>
      <w:t xml:space="preserve">Programmation orienté objet </w:t>
    </w:r>
    <w:r w:rsidR="00024369">
      <w:rPr>
        <w:i/>
        <w:color w:val="5B9BD5" w:themeColor="accent1"/>
      </w:rPr>
      <w:t>1</w:t>
    </w:r>
  </w:p>
  <w:p w14:paraId="4FA3D1C7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7C0"/>
    <w:multiLevelType w:val="hybridMultilevel"/>
    <w:tmpl w:val="24BCB0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6FD1"/>
    <w:multiLevelType w:val="hybridMultilevel"/>
    <w:tmpl w:val="91F61F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00199">
    <w:abstractNumId w:val="1"/>
  </w:num>
  <w:num w:numId="2" w16cid:durableId="104726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4F"/>
    <w:rsid w:val="00024369"/>
    <w:rsid w:val="00270E1A"/>
    <w:rsid w:val="003E4ABC"/>
    <w:rsid w:val="00404318"/>
    <w:rsid w:val="00462291"/>
    <w:rsid w:val="004E506D"/>
    <w:rsid w:val="0061714F"/>
    <w:rsid w:val="006436CB"/>
    <w:rsid w:val="006F6B32"/>
    <w:rsid w:val="00932A98"/>
    <w:rsid w:val="00962A15"/>
    <w:rsid w:val="009B1CAD"/>
    <w:rsid w:val="009C5E19"/>
    <w:rsid w:val="00A00B6C"/>
    <w:rsid w:val="00A32E4D"/>
    <w:rsid w:val="00A71027"/>
    <w:rsid w:val="00A724D3"/>
    <w:rsid w:val="00A7627E"/>
    <w:rsid w:val="00B320BB"/>
    <w:rsid w:val="00C13E91"/>
    <w:rsid w:val="00CB3280"/>
    <w:rsid w:val="00E65254"/>
    <w:rsid w:val="00E811E7"/>
    <w:rsid w:val="00EA371C"/>
    <w:rsid w:val="55F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FFF5"/>
  <w15:chartTrackingRefBased/>
  <w15:docId w15:val="{78BB0505-A25F-4455-878B-2F934A47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E811E7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</TotalTime>
  <Pages>5</Pages>
  <Words>648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Webster Patrick</cp:lastModifiedBy>
  <cp:revision>11</cp:revision>
  <dcterms:created xsi:type="dcterms:W3CDTF">2015-08-13T23:35:00Z</dcterms:created>
  <dcterms:modified xsi:type="dcterms:W3CDTF">2023-10-17T18:19:00Z</dcterms:modified>
</cp:coreProperties>
</file>