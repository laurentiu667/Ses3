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A303" w14:textId="01123D25" w:rsidR="00586F57" w:rsidRPr="00586F57" w:rsidRDefault="009F0EEB" w:rsidP="00586F57">
      <w:pPr>
        <w:pStyle w:val="Titre"/>
        <w:jc w:val="center"/>
      </w:pPr>
      <w:r>
        <w:t>Laboratoire 0</w:t>
      </w:r>
      <w:r w:rsidR="00103F75">
        <w:t>3</w:t>
      </w:r>
      <w:r>
        <w:t xml:space="preserve"> C </w:t>
      </w:r>
      <w:r w:rsidR="00586F57" w:rsidRPr="00586F57">
        <w:t>-</w:t>
      </w:r>
      <w:r>
        <w:t xml:space="preserve"> </w:t>
      </w:r>
      <w:r w:rsidR="00586F57" w:rsidRPr="00586F57">
        <w:t>Les constructeurs / modélisation</w:t>
      </w:r>
    </w:p>
    <w:p w14:paraId="25F9A304" w14:textId="77777777" w:rsidR="00586F57" w:rsidRPr="00586F57" w:rsidRDefault="00586F57" w:rsidP="00586F57">
      <w:pPr>
        <w:pStyle w:val="Titre"/>
      </w:pPr>
    </w:p>
    <w:p w14:paraId="25F9A305" w14:textId="392C0386" w:rsidR="00586F57" w:rsidRPr="00586F57" w:rsidRDefault="00586F57" w:rsidP="00586F57">
      <w:pPr>
        <w:jc w:val="both"/>
      </w:pPr>
      <w:r w:rsidRPr="00586F57">
        <w:t xml:space="preserve">Dans cet exercice, </w:t>
      </w:r>
      <w:r w:rsidR="00760593">
        <w:t>on</w:t>
      </w:r>
      <w:r w:rsidRPr="00586F57">
        <w:t xml:space="preserve"> demande de modéliser une classe </w:t>
      </w:r>
      <w:proofErr w:type="spellStart"/>
      <w:r w:rsidRPr="00586F57">
        <w:rPr>
          <w:rStyle w:val="Accentuation"/>
        </w:rPr>
        <w:t>CompteBancaire</w:t>
      </w:r>
      <w:proofErr w:type="spellEnd"/>
      <w:r w:rsidRPr="00586F57">
        <w:t xml:space="preserve"> dans un nouveau projet. Voici les exigences de base :</w:t>
      </w:r>
    </w:p>
    <w:p w14:paraId="25F9A306" w14:textId="77777777" w:rsidR="00586F57" w:rsidRPr="00586F57" w:rsidRDefault="00586F57" w:rsidP="00586F57"/>
    <w:p w14:paraId="25F9A307" w14:textId="77777777" w:rsidR="00586F57" w:rsidRPr="00586F57" w:rsidRDefault="00586F57" w:rsidP="00586F57">
      <w:pPr>
        <w:pStyle w:val="Paragraphedeliste"/>
        <w:numPr>
          <w:ilvl w:val="0"/>
          <w:numId w:val="3"/>
        </w:numPr>
        <w:jc w:val="both"/>
      </w:pPr>
      <w:r w:rsidRPr="00586F57">
        <w:t xml:space="preserve">Les données d’un objet </w:t>
      </w:r>
      <w:proofErr w:type="spellStart"/>
      <w:r w:rsidRPr="00586F57">
        <w:rPr>
          <w:rStyle w:val="Accentuation"/>
        </w:rPr>
        <w:t>CompteBancaire</w:t>
      </w:r>
      <w:proofErr w:type="spellEnd"/>
      <w:r w:rsidRPr="00586F57">
        <w:t xml:space="preserve"> seront : le nom du propriétaire, le solde au compte et le numéro de celui-ci.</w:t>
      </w:r>
    </w:p>
    <w:p w14:paraId="25F9A308" w14:textId="77777777" w:rsidR="00586F57" w:rsidRPr="00586F57" w:rsidRDefault="00586F57" w:rsidP="00586F57">
      <w:pPr>
        <w:pStyle w:val="Paragraphedeliste"/>
        <w:numPr>
          <w:ilvl w:val="0"/>
          <w:numId w:val="3"/>
        </w:numPr>
        <w:jc w:val="both"/>
      </w:pPr>
      <w:r w:rsidRPr="00586F57">
        <w:t>Le numéro du compte est toujours composé de la première lettre du nom du propriétaire, suivi d’un tiret, suivi du nombre représentant le nombre de comptes créées à ce jour pour l’ensemble de la banque. Par exemple, si le premier compte à avoir été créé était un compte appartenant à Adrien Lachance, son numéro de compte serait : A-1</w:t>
      </w:r>
      <w:r>
        <w:t xml:space="preserve"> </w:t>
      </w:r>
      <w:proofErr w:type="gramStart"/>
      <w:r w:rsidRPr="00586F57">
        <w:t>( pensez</w:t>
      </w:r>
      <w:proofErr w:type="gramEnd"/>
      <w:r w:rsidRPr="00586F57">
        <w:t xml:space="preserve"> à une variable statique )</w:t>
      </w:r>
    </w:p>
    <w:p w14:paraId="25F9A309" w14:textId="77777777" w:rsidR="00586F57" w:rsidRPr="00586F57" w:rsidRDefault="00586F57" w:rsidP="00586F57">
      <w:pPr>
        <w:pStyle w:val="Paragraphedeliste"/>
        <w:numPr>
          <w:ilvl w:val="0"/>
          <w:numId w:val="4"/>
        </w:numPr>
        <w:jc w:val="both"/>
      </w:pPr>
      <w:r w:rsidRPr="00586F57">
        <w:t xml:space="preserve">Créer des méthodes représentant l’action de déposer ou de retirer une somme dans un </w:t>
      </w:r>
      <w:proofErr w:type="spellStart"/>
      <w:r w:rsidRPr="00586F57">
        <w:rPr>
          <w:rStyle w:val="Accentuation"/>
        </w:rPr>
        <w:t>CompteBancaire</w:t>
      </w:r>
      <w:proofErr w:type="spellEnd"/>
      <w:r w:rsidRPr="00586F57">
        <w:t xml:space="preserve"> donné</w:t>
      </w:r>
    </w:p>
    <w:p w14:paraId="25F9A30A" w14:textId="77777777" w:rsidR="00586F57" w:rsidRPr="00586F57" w:rsidRDefault="00586F57" w:rsidP="00586F57"/>
    <w:p w14:paraId="25F9A30B" w14:textId="688FED3D" w:rsidR="00586F57" w:rsidRPr="00586F57" w:rsidRDefault="00586F57" w:rsidP="00586F57">
      <w:pPr>
        <w:jc w:val="both"/>
      </w:pPr>
      <w:r w:rsidRPr="00586F57">
        <w:t xml:space="preserve">Dans une autre classe </w:t>
      </w:r>
      <w:r w:rsidRPr="00586F57">
        <w:rPr>
          <w:rFonts w:ascii="Courier New" w:hAnsi="Courier New" w:cs="Courier New"/>
        </w:rPr>
        <w:t>Test</w:t>
      </w:r>
      <w:r w:rsidRPr="00586F57">
        <w:t xml:space="preserve"> comprenant une méthode </w:t>
      </w:r>
      <w:r w:rsidRPr="00586F57">
        <w:rPr>
          <w:rFonts w:ascii="Courier New" w:hAnsi="Courier New" w:cs="Courier New"/>
        </w:rPr>
        <w:t>main</w:t>
      </w:r>
      <w:r w:rsidRPr="00586F57">
        <w:t>, simuler dans la méthode main les opérations suivantes :</w:t>
      </w:r>
    </w:p>
    <w:p w14:paraId="25F9A30C" w14:textId="77777777" w:rsidR="00586F57" w:rsidRPr="00586F57" w:rsidRDefault="00586F57" w:rsidP="00586F57"/>
    <w:p w14:paraId="25F9A30D" w14:textId="77777777" w:rsidR="00586F57" w:rsidRPr="00586F57" w:rsidRDefault="00586F57" w:rsidP="00586F57">
      <w:pPr>
        <w:pStyle w:val="Paragraphedeliste"/>
        <w:numPr>
          <w:ilvl w:val="0"/>
          <w:numId w:val="4"/>
        </w:numPr>
      </w:pPr>
      <w:r w:rsidRPr="00586F57">
        <w:t>Un compte est créé pour Flavien Larrivée avec un solde initial de 100 $</w:t>
      </w:r>
    </w:p>
    <w:p w14:paraId="25F9A30E" w14:textId="77777777" w:rsidR="00586F57" w:rsidRPr="00586F57" w:rsidRDefault="00586F57" w:rsidP="00586F57">
      <w:pPr>
        <w:pStyle w:val="Paragraphedeliste"/>
        <w:numPr>
          <w:ilvl w:val="0"/>
          <w:numId w:val="4"/>
        </w:numPr>
      </w:pPr>
      <w:r w:rsidRPr="00586F57">
        <w:t xml:space="preserve">Un compte est </w:t>
      </w:r>
      <w:proofErr w:type="spellStart"/>
      <w:r w:rsidRPr="00586F57">
        <w:t>crée</w:t>
      </w:r>
      <w:proofErr w:type="spellEnd"/>
      <w:r w:rsidRPr="00586F57">
        <w:t xml:space="preserve"> pour Denise Lachance avec un solde </w:t>
      </w:r>
      <w:proofErr w:type="spellStart"/>
      <w:r w:rsidRPr="00586F57">
        <w:t>inital</w:t>
      </w:r>
      <w:proofErr w:type="spellEnd"/>
      <w:r w:rsidRPr="00586F57">
        <w:t xml:space="preserve"> de 36.78$</w:t>
      </w:r>
    </w:p>
    <w:p w14:paraId="25F9A30F" w14:textId="77777777" w:rsidR="00586F57" w:rsidRPr="00586F57" w:rsidRDefault="00586F57" w:rsidP="00586F57">
      <w:pPr>
        <w:pStyle w:val="Paragraphedeliste"/>
        <w:numPr>
          <w:ilvl w:val="0"/>
          <w:numId w:val="4"/>
        </w:numPr>
      </w:pPr>
      <w:r w:rsidRPr="00586F57">
        <w:t>Faites afficher le nom du propriétaire du premier compte créé</w:t>
      </w:r>
    </w:p>
    <w:p w14:paraId="25F9A310" w14:textId="77777777" w:rsidR="00586F57" w:rsidRPr="00586F57" w:rsidRDefault="00586F57" w:rsidP="00586F57">
      <w:pPr>
        <w:pStyle w:val="Paragraphedeliste"/>
        <w:numPr>
          <w:ilvl w:val="0"/>
          <w:numId w:val="4"/>
        </w:numPr>
      </w:pPr>
      <w:r w:rsidRPr="00586F57">
        <w:t>Denise retire 20 $ de son compte</w:t>
      </w:r>
    </w:p>
    <w:p w14:paraId="25F9A311" w14:textId="77777777" w:rsidR="00586F57" w:rsidRPr="00586F57" w:rsidRDefault="00586F57" w:rsidP="00586F57">
      <w:pPr>
        <w:pStyle w:val="Paragraphedeliste"/>
        <w:numPr>
          <w:ilvl w:val="0"/>
          <w:numId w:val="4"/>
        </w:numPr>
      </w:pPr>
      <w:r w:rsidRPr="00586F57">
        <w:t>Faites afficher le numéro du compte de M. Larrivée</w:t>
      </w:r>
    </w:p>
    <w:p w14:paraId="25F9A312" w14:textId="77777777" w:rsidR="00586F57" w:rsidRPr="00586F57" w:rsidRDefault="00586F57" w:rsidP="00586F57">
      <w:pPr>
        <w:pStyle w:val="Paragraphedeliste"/>
        <w:numPr>
          <w:ilvl w:val="0"/>
          <w:numId w:val="4"/>
        </w:numPr>
      </w:pPr>
      <w:r w:rsidRPr="00586F57">
        <w:t>Un compte est créé pour Martial Maurice avec un solde initial de 40$</w:t>
      </w:r>
    </w:p>
    <w:p w14:paraId="25F9A313" w14:textId="77777777" w:rsidR="00586F57" w:rsidRPr="00586F57" w:rsidRDefault="00586F57" w:rsidP="00586F57">
      <w:pPr>
        <w:pStyle w:val="Paragraphedeliste"/>
        <w:numPr>
          <w:ilvl w:val="0"/>
          <w:numId w:val="4"/>
        </w:numPr>
      </w:pPr>
      <w:r w:rsidRPr="00586F57">
        <w:t>Faites afficher le numéro de compte de Martial Maurice</w:t>
      </w:r>
    </w:p>
    <w:p w14:paraId="25F9A314" w14:textId="77777777" w:rsidR="00586F57" w:rsidRPr="00586F57" w:rsidRDefault="00586F57" w:rsidP="00586F57">
      <w:pPr>
        <w:pStyle w:val="Paragraphedeliste"/>
        <w:numPr>
          <w:ilvl w:val="0"/>
          <w:numId w:val="4"/>
        </w:numPr>
      </w:pPr>
      <w:r w:rsidRPr="00586F57">
        <w:t>Faites afficher le solde du compte de Mme Lachance</w:t>
      </w:r>
    </w:p>
    <w:p w14:paraId="25F9A315" w14:textId="77777777" w:rsidR="00586F57" w:rsidRPr="00586F57" w:rsidRDefault="00586F57" w:rsidP="00586F57">
      <w:pPr>
        <w:pStyle w:val="Titre"/>
      </w:pPr>
    </w:p>
    <w:p w14:paraId="25F9A316" w14:textId="77777777" w:rsidR="00586F57" w:rsidRPr="00586F57" w:rsidRDefault="00586F57" w:rsidP="00586F57">
      <w:pPr>
        <w:pStyle w:val="Titre"/>
      </w:pPr>
    </w:p>
    <w:p w14:paraId="25F9A317" w14:textId="77777777" w:rsidR="00586F57" w:rsidRPr="00586F57" w:rsidRDefault="00586F57" w:rsidP="00586F57">
      <w:pPr>
        <w:pStyle w:val="Titre"/>
      </w:pPr>
    </w:p>
    <w:p w14:paraId="25F9A318" w14:textId="77777777" w:rsidR="00586F57" w:rsidRPr="00586F57" w:rsidRDefault="00586F57" w:rsidP="00586F57">
      <w:pPr>
        <w:pStyle w:val="Titre"/>
      </w:pPr>
    </w:p>
    <w:p w14:paraId="25F9A319" w14:textId="77777777" w:rsidR="00586F57" w:rsidRPr="00586F57" w:rsidRDefault="00586F57" w:rsidP="00586F57">
      <w:pPr>
        <w:pStyle w:val="Titre"/>
      </w:pPr>
    </w:p>
    <w:p w14:paraId="25F9A31A" w14:textId="77777777" w:rsidR="00464DBC" w:rsidRDefault="00000000" w:rsidP="00586F57"/>
    <w:sectPr w:rsidR="00464DBC" w:rsidSect="00270E1A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931AD" w14:textId="77777777" w:rsidR="00E51832" w:rsidRDefault="00E51832" w:rsidP="00270E1A">
      <w:pPr>
        <w:spacing w:after="0" w:line="240" w:lineRule="auto"/>
      </w:pPr>
      <w:r>
        <w:separator/>
      </w:r>
    </w:p>
  </w:endnote>
  <w:endnote w:type="continuationSeparator" w:id="0">
    <w:p w14:paraId="570A8F5A" w14:textId="77777777" w:rsidR="00E51832" w:rsidRDefault="00E51832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A323" w14:textId="77777777" w:rsidR="00270E1A" w:rsidRPr="00270E1A" w:rsidRDefault="00270E1A" w:rsidP="00A7102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 xml:space="preserve">© Éric </w:t>
    </w:r>
    <w:proofErr w:type="spellStart"/>
    <w:r w:rsidRPr="00270E1A">
      <w:rPr>
        <w:i/>
        <w:color w:val="5B9BD5" w:themeColor="accent1"/>
      </w:rPr>
      <w:t>Labonté</w:t>
    </w:r>
    <w:proofErr w:type="spellEnd"/>
    <w:r w:rsidRPr="00270E1A">
      <w:rPr>
        <w:i/>
        <w:color w:val="5B9BD5" w:themeColor="accent1"/>
      </w:rPr>
      <w:t>, Cégep du Vieux Montréal</w:t>
    </w:r>
  </w:p>
  <w:p w14:paraId="25F9A324" w14:textId="77777777" w:rsidR="00270E1A" w:rsidRDefault="00270E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DCFC5" w14:textId="77777777" w:rsidR="00E51832" w:rsidRDefault="00E51832" w:rsidP="00270E1A">
      <w:pPr>
        <w:spacing w:after="0" w:line="240" w:lineRule="auto"/>
      </w:pPr>
      <w:r>
        <w:separator/>
      </w:r>
    </w:p>
  </w:footnote>
  <w:footnote w:type="continuationSeparator" w:id="0">
    <w:p w14:paraId="5A64CDD0" w14:textId="77777777" w:rsidR="00E51832" w:rsidRDefault="00E51832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A320" w14:textId="339D190F" w:rsidR="00A71027" w:rsidRPr="00A71027" w:rsidRDefault="00A71027" w:rsidP="00A71027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 xml:space="preserve">Cours </w:t>
    </w:r>
    <w:r w:rsidR="009F0EEB">
      <w:rPr>
        <w:i/>
        <w:color w:val="5B9BD5" w:themeColor="accent1"/>
      </w:rPr>
      <w:t>C34</w:t>
    </w:r>
    <w:r w:rsidRPr="00A71027">
      <w:rPr>
        <w:i/>
        <w:color w:val="5B9BD5" w:themeColor="accent1"/>
      </w:rPr>
      <w:t xml:space="preserve"> – </w:t>
    </w:r>
    <w:r w:rsidR="009F0EEB">
      <w:rPr>
        <w:i/>
        <w:color w:val="5B9BD5" w:themeColor="accent1"/>
      </w:rPr>
      <w:t>Programmation orienté objet 1</w:t>
    </w:r>
  </w:p>
  <w:p w14:paraId="25F9A321" w14:textId="77777777" w:rsidR="00A71027" w:rsidRDefault="00A710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35126"/>
    <w:multiLevelType w:val="hybridMultilevel"/>
    <w:tmpl w:val="ABB0F5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5035E"/>
    <w:multiLevelType w:val="hybridMultilevel"/>
    <w:tmpl w:val="AF68C6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33372"/>
    <w:multiLevelType w:val="hybridMultilevel"/>
    <w:tmpl w:val="364098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E4680"/>
    <w:multiLevelType w:val="hybridMultilevel"/>
    <w:tmpl w:val="7EFE527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6147953">
    <w:abstractNumId w:val="0"/>
  </w:num>
  <w:num w:numId="2" w16cid:durableId="508447702">
    <w:abstractNumId w:val="3"/>
  </w:num>
  <w:num w:numId="3" w16cid:durableId="1537890986">
    <w:abstractNumId w:val="1"/>
  </w:num>
  <w:num w:numId="4" w16cid:durableId="337117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F57"/>
    <w:rsid w:val="00103F75"/>
    <w:rsid w:val="00257DE9"/>
    <w:rsid w:val="00270E1A"/>
    <w:rsid w:val="003E4ABC"/>
    <w:rsid w:val="00462291"/>
    <w:rsid w:val="00586F57"/>
    <w:rsid w:val="00760593"/>
    <w:rsid w:val="00962A15"/>
    <w:rsid w:val="009C5E19"/>
    <w:rsid w:val="009F0EEB"/>
    <w:rsid w:val="00A71027"/>
    <w:rsid w:val="00A7627E"/>
    <w:rsid w:val="00B320BB"/>
    <w:rsid w:val="00CB3280"/>
    <w:rsid w:val="00E37C7A"/>
    <w:rsid w:val="00E51832"/>
    <w:rsid w:val="00E6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9A303"/>
  <w15:chartTrackingRefBased/>
  <w15:docId w15:val="{E24C3053-3CCE-4F33-832F-845317A6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paragraph" w:styleId="Paragraphedeliste">
    <w:name w:val="List Paragraph"/>
    <w:basedOn w:val="Normal"/>
    <w:uiPriority w:val="34"/>
    <w:qFormat/>
    <w:rsid w:val="00586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Documents\Mod&#232;les%20Office%20personnalis&#233;s\ModeleBle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ModeleBleu.dotx</Template>
  <TotalTime>6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Webster Patrick</cp:lastModifiedBy>
  <cp:revision>4</cp:revision>
  <dcterms:created xsi:type="dcterms:W3CDTF">2015-08-13T18:33:00Z</dcterms:created>
  <dcterms:modified xsi:type="dcterms:W3CDTF">2023-09-30T15:00:00Z</dcterms:modified>
</cp:coreProperties>
</file>