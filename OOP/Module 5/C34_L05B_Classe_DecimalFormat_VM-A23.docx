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468A1" w:rsidR="002468A1" w:rsidP="002468A1" w:rsidRDefault="003D1013" w14:paraId="204292CF" w14:textId="24633126">
      <w:pPr>
        <w:pStyle w:val="Titre"/>
        <w:jc w:val="center"/>
      </w:pPr>
      <w:r w:rsidR="64286F8D">
        <w:rPr/>
        <w:t>Laboratoire 05B - La classe DecimalFormat</w:t>
      </w:r>
    </w:p>
    <w:p w:rsidRPr="002468A1" w:rsidR="002468A1" w:rsidP="002468A1" w:rsidRDefault="002468A1" w14:paraId="204292D0" w14:textId="77777777">
      <w:pPr>
        <w:spacing w:after="0"/>
      </w:pPr>
    </w:p>
    <w:p w:rsidRPr="002468A1" w:rsidR="002468A1" w:rsidP="002468A1" w:rsidRDefault="003D0E42" w14:paraId="204292D1" w14:textId="6EEE00BC">
      <w:pPr>
        <w:spacing w:after="0"/>
      </w:pPr>
      <w:r>
        <w:t xml:space="preserve">Pour ce laboratoire, </w:t>
      </w:r>
      <w:r w:rsidR="00683EE9">
        <w:t xml:space="preserve">au besoin, </w:t>
      </w:r>
      <w:proofErr w:type="gramStart"/>
      <w:r>
        <w:t>faites</w:t>
      </w:r>
      <w:proofErr w:type="gramEnd"/>
      <w:r>
        <w:t xml:space="preserve"> des recherches par vous-même pour </w:t>
      </w:r>
      <w:r w:rsidR="0001791E">
        <w:t xml:space="preserve">apprendre la syntaxe requise à l’utilisation de la classe </w:t>
      </w:r>
      <w:proofErr w:type="spellStart"/>
      <w:r w:rsidR="0001791E">
        <w:t>DecimalFormat</w:t>
      </w:r>
      <w:proofErr w:type="spellEnd"/>
      <w:r w:rsidR="0001791E">
        <w:t>.</w:t>
      </w:r>
    </w:p>
    <w:p w:rsidR="002468A1" w:rsidP="002468A1" w:rsidRDefault="002468A1" w14:paraId="204292D8" w14:textId="77777777">
      <w:pPr>
        <w:spacing w:after="0"/>
      </w:pPr>
    </w:p>
    <w:p w:rsidRPr="002468A1" w:rsidR="003D0E42" w:rsidP="002468A1" w:rsidRDefault="003D0E42" w14:paraId="71E00A52" w14:textId="77777777">
      <w:pPr>
        <w:spacing w:after="0"/>
      </w:pPr>
    </w:p>
    <w:p w:rsidRPr="002468A1" w:rsidR="002468A1" w:rsidP="002468A1" w:rsidRDefault="002468A1" w14:paraId="204292D9" w14:textId="77777777">
      <w:pPr>
        <w:numPr>
          <w:ilvl w:val="0"/>
          <w:numId w:val="1"/>
        </w:numPr>
        <w:spacing w:after="0"/>
      </w:pPr>
      <w:r w:rsidRPr="002468A1">
        <w:t>Créez une classe ne contenant qu'une méthode main pour tester.</w:t>
      </w:r>
    </w:p>
    <w:p w:rsidRPr="002468A1" w:rsidR="002468A1" w:rsidP="002468A1" w:rsidRDefault="002468A1" w14:paraId="204292DA" w14:textId="77777777">
      <w:pPr>
        <w:spacing w:after="0"/>
      </w:pPr>
    </w:p>
    <w:p w:rsidRPr="002468A1" w:rsidR="002468A1" w:rsidP="002468A1" w:rsidRDefault="002468A1" w14:paraId="204292DB" w14:textId="77777777">
      <w:pPr>
        <w:numPr>
          <w:ilvl w:val="0"/>
          <w:numId w:val="1"/>
        </w:numPr>
        <w:spacing w:after="0"/>
      </w:pPr>
      <w:r w:rsidRPr="002468A1">
        <w:t>Déclarez une variable de type double valant 1234865.579</w:t>
      </w:r>
    </w:p>
    <w:p w:rsidRPr="002468A1" w:rsidR="002468A1" w:rsidP="002468A1" w:rsidRDefault="002468A1" w14:paraId="204292DC" w14:textId="77777777">
      <w:pPr>
        <w:spacing w:after="0"/>
      </w:pPr>
    </w:p>
    <w:p w:rsidRPr="002468A1" w:rsidR="002468A1" w:rsidP="002468A1" w:rsidRDefault="002468A1" w14:paraId="204292DD" w14:textId="77777777">
      <w:pPr>
        <w:spacing w:after="0"/>
      </w:pPr>
    </w:p>
    <w:p w:rsidRPr="002468A1" w:rsidR="002468A1" w:rsidP="002468A1" w:rsidRDefault="002468A1" w14:paraId="204292DE" w14:textId="77777777">
      <w:pPr>
        <w:numPr>
          <w:ilvl w:val="0"/>
          <w:numId w:val="1"/>
        </w:numPr>
        <w:spacing w:after="0"/>
        <w:jc w:val="both"/>
      </w:pPr>
      <w:r w:rsidRPr="002468A1">
        <w:t xml:space="preserve">À l'aide de l'API Java </w:t>
      </w:r>
      <w:proofErr w:type="gramStart"/>
      <w:r w:rsidRPr="002468A1">
        <w:t>( classe</w:t>
      </w:r>
      <w:proofErr w:type="gramEnd"/>
      <w:r w:rsidRPr="002468A1">
        <w:t xml:space="preserve"> </w:t>
      </w:r>
      <w:proofErr w:type="spellStart"/>
      <w:r w:rsidRPr="002468A1">
        <w:rPr>
          <w:rFonts w:ascii="Courier New" w:hAnsi="Courier New" w:cs="Courier New"/>
        </w:rPr>
        <w:t>DecimalFormat</w:t>
      </w:r>
      <w:proofErr w:type="spellEnd"/>
      <w:r w:rsidRPr="002468A1">
        <w:t xml:space="preserve"> ) , créez les modèles correspondants aux situations suivantes et appliquez-les à la valeur double à l'aide de la méthode format:</w:t>
      </w:r>
    </w:p>
    <w:p w:rsidRPr="002468A1" w:rsidR="002468A1" w:rsidP="002468A1" w:rsidRDefault="002468A1" w14:paraId="204292DF" w14:textId="77777777">
      <w:pPr>
        <w:spacing w:after="0"/>
      </w:pPr>
    </w:p>
    <w:p w:rsidRPr="002468A1" w:rsidR="002468A1" w:rsidP="002468A1" w:rsidRDefault="002468A1" w14:paraId="204292E0" w14:textId="77777777">
      <w:pPr>
        <w:numPr>
          <w:ilvl w:val="0"/>
          <w:numId w:val="2"/>
        </w:numPr>
        <w:spacing w:after="0"/>
      </w:pPr>
      <w:r w:rsidRPr="002468A1">
        <w:t>Affichez le nombre avec deux décimales. Est-ce arrondi ? _________</w:t>
      </w:r>
    </w:p>
    <w:p w:rsidRPr="002468A1" w:rsidR="002468A1" w:rsidP="002468A1" w:rsidRDefault="002468A1" w14:paraId="204292E1" w14:textId="77777777">
      <w:pPr>
        <w:numPr>
          <w:ilvl w:val="0"/>
          <w:numId w:val="2"/>
        </w:numPr>
        <w:spacing w:after="0"/>
      </w:pPr>
      <w:r w:rsidRPr="002468A1">
        <w:t>Affichez le nombre comme il s'agissait d'un montant monétaire</w:t>
      </w:r>
    </w:p>
    <w:p w:rsidRPr="002468A1" w:rsidR="002468A1" w:rsidP="002468A1" w:rsidRDefault="002468A1" w14:paraId="204292E2" w14:textId="77777777">
      <w:pPr>
        <w:numPr>
          <w:ilvl w:val="0"/>
          <w:numId w:val="2"/>
        </w:numPr>
        <w:spacing w:after="0"/>
      </w:pPr>
      <w:r w:rsidRPr="002468A1">
        <w:t>Affichez le nombre avec des séparateurs pour les milliers</w:t>
      </w:r>
    </w:p>
    <w:p w:rsidRPr="002468A1" w:rsidR="002468A1" w:rsidP="002468A1" w:rsidRDefault="002468A1" w14:paraId="204292E3" w14:textId="77777777">
      <w:pPr>
        <w:numPr>
          <w:ilvl w:val="0"/>
          <w:numId w:val="2"/>
        </w:numPr>
        <w:spacing w:after="0"/>
      </w:pPr>
      <w:r w:rsidRPr="002468A1">
        <w:t>Affichez le nombre avec 5 décimales</w:t>
      </w:r>
    </w:p>
    <w:p w:rsidRPr="002468A1" w:rsidR="002468A1" w:rsidP="002468A1" w:rsidRDefault="002468A1" w14:paraId="204292E4" w14:textId="77777777">
      <w:pPr>
        <w:spacing w:after="0"/>
      </w:pPr>
    </w:p>
    <w:p w:rsidR="00464DBC" w:rsidP="00065281" w:rsidRDefault="00683EE9" w14:paraId="204292E5" w14:textId="77777777">
      <w:pPr>
        <w:spacing w:after="0"/>
      </w:pPr>
    </w:p>
    <w:sectPr w:rsidR="00464DBC" w:rsidSect="00270E1A">
      <w:headerReference w:type="default" r:id="rId7"/>
      <w:footerReference w:type="default" r:id="rId8"/>
      <w:pgSz w:w="12240" w:h="15840" w:orient="portrait"/>
      <w:pgMar w:top="1440" w:right="1800" w:bottom="1440" w:left="1800" w:header="708" w:footer="708" w:gutter="0"/>
      <w:pgBorders w:offsetFrom="page">
        <w:top w:val="single" w:color="5B9BD5" w:themeColor="accent1" w:sz="4" w:space="24"/>
        <w:left w:val="single" w:color="5B9BD5" w:themeColor="accent1" w:sz="4" w:space="24"/>
        <w:bottom w:val="single" w:color="5B9BD5" w:themeColor="accent1" w:sz="4" w:space="24"/>
        <w:right w:val="single" w:color="5B9BD5" w:themeColor="accent1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6098" w:rsidP="00270E1A" w:rsidRDefault="00AA6098" w14:paraId="62AB9A37" w14:textId="77777777">
      <w:pPr>
        <w:spacing w:after="0" w:line="240" w:lineRule="auto"/>
      </w:pPr>
      <w:r>
        <w:separator/>
      </w:r>
    </w:p>
  </w:endnote>
  <w:endnote w:type="continuationSeparator" w:id="0">
    <w:p w:rsidR="00AA6098" w:rsidP="00270E1A" w:rsidRDefault="00AA6098" w14:paraId="22D00D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0E1A" w:rsidR="00270E1A" w:rsidP="00A71027" w:rsidRDefault="00270E1A" w14:paraId="204292EE" w14:textId="7777777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:rsidR="00270E1A" w:rsidRDefault="00270E1A" w14:paraId="204292EF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6098" w:rsidP="00270E1A" w:rsidRDefault="00AA6098" w14:paraId="7B7C809B" w14:textId="77777777">
      <w:pPr>
        <w:spacing w:after="0" w:line="240" w:lineRule="auto"/>
      </w:pPr>
      <w:r>
        <w:separator/>
      </w:r>
    </w:p>
  </w:footnote>
  <w:footnote w:type="continuationSeparator" w:id="0">
    <w:p w:rsidR="00AA6098" w:rsidP="00270E1A" w:rsidRDefault="00AA6098" w14:paraId="36B8CA4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1027" w:rsidR="00A71027" w:rsidP="00A71027" w:rsidRDefault="00A71027" w14:paraId="204292EB" w14:textId="55DDC504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3D1013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3D1013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0053B0">
      <w:rPr>
        <w:i/>
        <w:color w:val="5B9BD5" w:themeColor="accent1"/>
      </w:rPr>
      <w:t xml:space="preserve"> </w:t>
    </w:r>
    <w:r w:rsidRPr="00A71027">
      <w:rPr>
        <w:i/>
        <w:color w:val="5B9BD5" w:themeColor="accent1"/>
      </w:rPr>
      <w:t>objet</w:t>
    </w:r>
    <w:r w:rsidR="000053B0">
      <w:rPr>
        <w:i/>
        <w:color w:val="5B9BD5" w:themeColor="accent1"/>
      </w:rPr>
      <w:t xml:space="preserve"> 1</w:t>
    </w:r>
  </w:p>
  <w:p w:rsidR="00A71027" w:rsidRDefault="00A71027" w14:paraId="204292EC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B2"/>
    <w:multiLevelType w:val="hybridMultilevel"/>
    <w:tmpl w:val="AAD8A8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C9A"/>
    <w:multiLevelType w:val="hybridMultilevel"/>
    <w:tmpl w:val="76E23B3E"/>
    <w:lvl w:ilvl="0" w:tplc="50CC0C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8A1"/>
    <w:rsid w:val="000053B0"/>
    <w:rsid w:val="0001791E"/>
    <w:rsid w:val="00065281"/>
    <w:rsid w:val="002468A1"/>
    <w:rsid w:val="00270E1A"/>
    <w:rsid w:val="003D0E42"/>
    <w:rsid w:val="003D1013"/>
    <w:rsid w:val="003E4ABC"/>
    <w:rsid w:val="00443784"/>
    <w:rsid w:val="00462291"/>
    <w:rsid w:val="00683EE9"/>
    <w:rsid w:val="00962A15"/>
    <w:rsid w:val="009B26B8"/>
    <w:rsid w:val="009C5E19"/>
    <w:rsid w:val="00A71027"/>
    <w:rsid w:val="00A7627E"/>
    <w:rsid w:val="00AA6098"/>
    <w:rsid w:val="00B320BB"/>
    <w:rsid w:val="00CB3280"/>
    <w:rsid w:val="00E65254"/>
    <w:rsid w:val="642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92CC"/>
  <w15:chartTrackingRefBased/>
  <w15:docId w15:val="{4520C853-B8AB-4BCD-B9A8-EC67FF4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B3280"/>
    <w:rPr>
      <w:rFonts w:ascii="Bell MT" w:hAnsi="Bell MT" w:eastAsiaTheme="majorEastAsia" w:cstheme="majorBidi"/>
      <w:color w:val="385623" w:themeColor="accent6" w:themeShade="80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270E1A"/>
    <w:rPr>
      <w:rFonts w:ascii="Bell MT" w:hAnsi="Bell MT" w:eastAsiaTheme="majorEastAsia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styleId="TitreCar" w:customStyle="1">
    <w:name w:val="Titre Car"/>
    <w:basedOn w:val="Policepardfaut"/>
    <w:link w:val="Titre"/>
    <w:rsid w:val="00B320BB"/>
    <w:rPr>
      <w:rFonts w:ascii="Bell MT" w:hAnsi="Bell MT"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ModeleBleu.dotx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Éric Labonté</dc:creator>
  <keywords/>
  <dc:description/>
  <lastModifiedBy>Patrick Webster</lastModifiedBy>
  <revision>8</revision>
  <dcterms:created xsi:type="dcterms:W3CDTF">2015-08-24T18:49:00.0000000Z</dcterms:created>
  <dcterms:modified xsi:type="dcterms:W3CDTF">2023-10-31T18:04:16.1087001Z</dcterms:modified>
</coreProperties>
</file>