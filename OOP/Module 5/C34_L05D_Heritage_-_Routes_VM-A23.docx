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E897" w14:textId="1767D8AC" w:rsidR="003B49A9" w:rsidRPr="003B49A9" w:rsidRDefault="002D5613" w:rsidP="003B49A9">
      <w:pPr>
        <w:pStyle w:val="Titre"/>
        <w:jc w:val="center"/>
      </w:pPr>
      <w:r>
        <w:t>Laboratoire 0</w:t>
      </w:r>
      <w:r w:rsidR="00BD0CEE">
        <w:t>5</w:t>
      </w:r>
      <w:r>
        <w:t>D</w:t>
      </w:r>
      <w:r w:rsidR="003B49A9" w:rsidRPr="003B49A9">
        <w:t xml:space="preserve"> – Estimation des coûts de construction d'une route</w:t>
      </w:r>
      <w:r w:rsidR="003B49A9">
        <w:t xml:space="preserve"> </w:t>
      </w:r>
      <w:proofErr w:type="gramStart"/>
      <w:r w:rsidR="003B49A9">
        <w:t xml:space="preserve">( </w:t>
      </w:r>
      <w:r w:rsidR="003B49A9" w:rsidRPr="003B49A9">
        <w:t>sous</w:t>
      </w:r>
      <w:proofErr w:type="gramEnd"/>
      <w:r w:rsidR="003B49A9" w:rsidRPr="003B49A9">
        <w:t>-classes, interface graphique</w:t>
      </w:r>
      <w:r w:rsidR="003B49A9">
        <w:t xml:space="preserve"> )</w:t>
      </w:r>
    </w:p>
    <w:p w14:paraId="5EFCE898" w14:textId="77777777" w:rsidR="003B49A9" w:rsidRPr="003B49A9" w:rsidRDefault="003B49A9" w:rsidP="003B49A9">
      <w:pPr>
        <w:spacing w:after="0"/>
        <w:rPr>
          <w:i/>
        </w:rPr>
      </w:pPr>
    </w:p>
    <w:p w14:paraId="5EFCE899" w14:textId="77777777" w:rsidR="003B49A9" w:rsidRPr="003B49A9" w:rsidRDefault="003B49A9" w:rsidP="003B49A9">
      <w:pPr>
        <w:spacing w:after="0"/>
        <w:jc w:val="both"/>
      </w:pPr>
      <w:r w:rsidRPr="003B49A9">
        <w:t>Nous ferons dans cet exercice un modèle simple servant à estimer les coûts rattachés à la construction d'une route au Québec, sujet ô combien d'actualité !</w:t>
      </w:r>
    </w:p>
    <w:p w14:paraId="5EFCE89A" w14:textId="77777777" w:rsidR="003B49A9" w:rsidRPr="003B49A9" w:rsidRDefault="003B49A9" w:rsidP="003B49A9">
      <w:pPr>
        <w:spacing w:after="0"/>
      </w:pPr>
    </w:p>
    <w:p w14:paraId="5EFCE89B" w14:textId="77777777" w:rsidR="003B49A9" w:rsidRPr="003B49A9" w:rsidRDefault="003B49A9" w:rsidP="003B49A9">
      <w:pPr>
        <w:spacing w:after="0"/>
        <w:jc w:val="both"/>
      </w:pPr>
      <w:r w:rsidRPr="003B49A9">
        <w:t xml:space="preserve">Utilisez le projet </w:t>
      </w:r>
      <w:proofErr w:type="spellStart"/>
      <w:r w:rsidRPr="003B49A9">
        <w:rPr>
          <w:rFonts w:ascii="Courier New" w:hAnsi="Courier New" w:cs="Courier New"/>
        </w:rPr>
        <w:t>ProjetRoute</w:t>
      </w:r>
      <w:proofErr w:type="spellEnd"/>
      <w:r w:rsidRPr="003B49A9">
        <w:t xml:space="preserve"> présent dans </w:t>
      </w:r>
      <w:r w:rsidR="001A3690">
        <w:t>LÉA</w:t>
      </w:r>
      <w:r w:rsidRPr="003B49A9">
        <w:t xml:space="preserve">. Il contient déjà une interface graphique </w:t>
      </w:r>
      <w:proofErr w:type="spellStart"/>
      <w:r w:rsidRPr="003B49A9">
        <w:rPr>
          <w:rFonts w:ascii="Courier New" w:hAnsi="Courier New" w:cs="Courier New"/>
        </w:rPr>
        <w:t>FrameAutoroute</w:t>
      </w:r>
      <w:proofErr w:type="spellEnd"/>
      <w:r w:rsidRPr="003B49A9">
        <w:t xml:space="preserve"> qu’on utilisera pour tester nos classes modèles. </w:t>
      </w:r>
    </w:p>
    <w:p w14:paraId="5EFCE89C" w14:textId="77777777" w:rsidR="003B49A9" w:rsidRPr="003B49A9" w:rsidRDefault="003B49A9" w:rsidP="003B49A9">
      <w:pPr>
        <w:spacing w:after="0"/>
      </w:pPr>
    </w:p>
    <w:p w14:paraId="5EFCE89D" w14:textId="77777777" w:rsidR="003B49A9" w:rsidRPr="003B49A9" w:rsidRDefault="003B49A9" w:rsidP="003B49A9">
      <w:pPr>
        <w:spacing w:after="0"/>
      </w:pPr>
      <w:r w:rsidRPr="003B49A9">
        <w:t xml:space="preserve">1. Dans ce projet, créez une nouvelle classe </w:t>
      </w:r>
      <w:r w:rsidRPr="003B49A9">
        <w:rPr>
          <w:rStyle w:val="Accentuation"/>
        </w:rPr>
        <w:t>Route</w:t>
      </w:r>
      <w:r w:rsidRPr="003B49A9">
        <w:t xml:space="preserve"> représentant une route à être construite. Les variables d'instance à utiliser sont les suivantes :</w:t>
      </w:r>
    </w:p>
    <w:p w14:paraId="5EFCE89E" w14:textId="77777777" w:rsidR="003B49A9" w:rsidRPr="003B49A9" w:rsidRDefault="003B49A9" w:rsidP="003B49A9">
      <w:pPr>
        <w:spacing w:after="0"/>
      </w:pPr>
    </w:p>
    <w:p w14:paraId="5EFCE89F" w14:textId="77777777" w:rsidR="003B49A9" w:rsidRPr="003B49A9" w:rsidRDefault="003B49A9" w:rsidP="003B49A9">
      <w:pPr>
        <w:numPr>
          <w:ilvl w:val="0"/>
          <w:numId w:val="1"/>
        </w:numPr>
        <w:spacing w:after="0"/>
      </w:pPr>
      <w:proofErr w:type="gramStart"/>
      <w:r w:rsidRPr="003B49A9">
        <w:t>une</w:t>
      </w:r>
      <w:proofErr w:type="gramEnd"/>
      <w:r w:rsidRPr="003B49A9">
        <w:t xml:space="preserve"> variable contenant le nombre de kilomètres que fera la route </w:t>
      </w:r>
    </w:p>
    <w:p w14:paraId="5EFCE8A0" w14:textId="77777777" w:rsidR="003B49A9" w:rsidRPr="003B49A9" w:rsidRDefault="003B49A9" w:rsidP="003B49A9">
      <w:pPr>
        <w:numPr>
          <w:ilvl w:val="0"/>
          <w:numId w:val="1"/>
        </w:numPr>
        <w:spacing w:after="0"/>
      </w:pPr>
      <w:proofErr w:type="gramStart"/>
      <w:r w:rsidRPr="003B49A9">
        <w:t>une</w:t>
      </w:r>
      <w:proofErr w:type="gramEnd"/>
      <w:r w:rsidRPr="003B49A9">
        <w:t xml:space="preserve"> variable contenant le nombre de ponts que contiendra la route à construire </w:t>
      </w:r>
    </w:p>
    <w:p w14:paraId="5EFCE8A1" w14:textId="77777777" w:rsidR="003B49A9" w:rsidRPr="003B49A9" w:rsidRDefault="003B49A9" w:rsidP="003B49A9">
      <w:pPr>
        <w:numPr>
          <w:ilvl w:val="0"/>
          <w:numId w:val="1"/>
        </w:numPr>
        <w:spacing w:after="0"/>
      </w:pPr>
      <w:proofErr w:type="gramStart"/>
      <w:r w:rsidRPr="003B49A9">
        <w:t>une</w:t>
      </w:r>
      <w:proofErr w:type="gramEnd"/>
      <w:r w:rsidRPr="003B49A9">
        <w:t xml:space="preserve"> variable contenant le nombre de passages fauniques installés dans cette route </w:t>
      </w:r>
    </w:p>
    <w:p w14:paraId="5EFCE8A2" w14:textId="77777777" w:rsidR="003B49A9" w:rsidRPr="003B49A9" w:rsidRDefault="003B49A9" w:rsidP="003B49A9">
      <w:pPr>
        <w:numPr>
          <w:ilvl w:val="0"/>
          <w:numId w:val="1"/>
        </w:numPr>
        <w:spacing w:after="0"/>
      </w:pPr>
      <w:proofErr w:type="gramStart"/>
      <w:r w:rsidRPr="003B49A9">
        <w:t>une</w:t>
      </w:r>
      <w:proofErr w:type="gramEnd"/>
      <w:r w:rsidRPr="003B49A9">
        <w:t xml:space="preserve"> variable représentant si les accotements de cette route seront asphaltés ou non ( </w:t>
      </w:r>
      <w:proofErr w:type="spellStart"/>
      <w:r w:rsidRPr="003B49A9">
        <w:rPr>
          <w:rStyle w:val="Accentuation"/>
        </w:rPr>
        <w:t>boolean</w:t>
      </w:r>
      <w:proofErr w:type="spellEnd"/>
      <w:r w:rsidRPr="003B49A9">
        <w:t xml:space="preserve"> )</w:t>
      </w:r>
    </w:p>
    <w:p w14:paraId="5EFCE8A3" w14:textId="77777777" w:rsidR="003B49A9" w:rsidRPr="003B49A9" w:rsidRDefault="003B49A9" w:rsidP="003B49A9">
      <w:pPr>
        <w:spacing w:after="0"/>
      </w:pPr>
    </w:p>
    <w:p w14:paraId="5EFCE8A4" w14:textId="78DC9096" w:rsidR="003B49A9" w:rsidRPr="003B49A9" w:rsidRDefault="003B49A9" w:rsidP="003B49A9">
      <w:pPr>
        <w:spacing w:after="0"/>
        <w:jc w:val="both"/>
      </w:pPr>
      <w:r w:rsidRPr="003B49A9">
        <w:t>Qu’</w:t>
      </w:r>
      <w:r w:rsidR="002D5613" w:rsidRPr="003B49A9">
        <w:t>est-ce</w:t>
      </w:r>
      <w:r w:rsidRPr="003B49A9">
        <w:t xml:space="preserve"> qu’un passage faunique ?  Un passage faunique est un ensemble de hautes clôtures, de grilles et de passages sous la route empêchant les grands cervidés de se retrouver sur la route. On en retrouve entre autres sur l’autoroute 50 entre Lachute et Hawkesbury :</w:t>
      </w:r>
    </w:p>
    <w:p w14:paraId="5EFCE8A5" w14:textId="77777777" w:rsidR="003B49A9" w:rsidRPr="003B49A9" w:rsidRDefault="003B49A9" w:rsidP="003B49A9">
      <w:pPr>
        <w:spacing w:after="0"/>
      </w:pPr>
    </w:p>
    <w:p w14:paraId="5EFCE8A6" w14:textId="77777777" w:rsidR="003B49A9" w:rsidRPr="003B49A9" w:rsidRDefault="003B49A9" w:rsidP="003B49A9">
      <w:pPr>
        <w:spacing w:after="0"/>
        <w:jc w:val="center"/>
      </w:pPr>
      <w:r w:rsidRPr="003B49A9">
        <w:rPr>
          <w:noProof/>
          <w:lang w:eastAsia="fr-CA"/>
        </w:rPr>
        <w:drawing>
          <wp:inline distT="0" distB="0" distL="0" distR="0" wp14:anchorId="5EFCE8E7" wp14:editId="5EFCE8E8">
            <wp:extent cx="3095625" cy="2001837"/>
            <wp:effectExtent l="19050" t="0" r="9525" b="0"/>
            <wp:docPr id="1" name="Image 1" descr="http://www.mtq.gouv.qc.ca/portal/page/portal/7A7805EFE1C35097E04400144F0104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tq.gouv.qc.ca/portal/page/portal/7A7805EFE1C35097E04400144F0104BD"/>
                    <pic:cNvPicPr>
                      <a:picLocks noChangeAspect="1" noChangeArrowheads="1"/>
                    </pic:cNvPicPr>
                  </pic:nvPicPr>
                  <pic:blipFill>
                    <a:blip r:embed="rId7" cstate="print"/>
                    <a:srcRect/>
                    <a:stretch>
                      <a:fillRect/>
                    </a:stretch>
                  </pic:blipFill>
                  <pic:spPr bwMode="auto">
                    <a:xfrm>
                      <a:off x="0" y="0"/>
                      <a:ext cx="3104319" cy="2007459"/>
                    </a:xfrm>
                    <a:prstGeom prst="rect">
                      <a:avLst/>
                    </a:prstGeom>
                    <a:noFill/>
                    <a:ln w="9525">
                      <a:noFill/>
                      <a:miter lim="800000"/>
                      <a:headEnd/>
                      <a:tailEnd/>
                    </a:ln>
                  </pic:spPr>
                </pic:pic>
              </a:graphicData>
            </a:graphic>
          </wp:inline>
        </w:drawing>
      </w:r>
    </w:p>
    <w:p w14:paraId="5EFCE8A7" w14:textId="77777777" w:rsidR="003B49A9" w:rsidRPr="003B49A9" w:rsidRDefault="003B49A9" w:rsidP="003B49A9">
      <w:pPr>
        <w:spacing w:after="0"/>
      </w:pPr>
    </w:p>
    <w:p w14:paraId="5EFCE8A8" w14:textId="77777777" w:rsidR="003B49A9" w:rsidRPr="003B49A9" w:rsidRDefault="003B49A9" w:rsidP="003B49A9">
      <w:pPr>
        <w:spacing w:after="0"/>
      </w:pPr>
      <w:r w:rsidRPr="003B49A9">
        <w:t xml:space="preserve">2. Comme à l’habitude, codez un constructeur permettant d’initialiser les variables à l’aide de paramètres et des méthodes d’accès </w:t>
      </w:r>
      <w:proofErr w:type="gramStart"/>
      <w:r w:rsidRPr="003B49A9">
        <w:t xml:space="preserve">( </w:t>
      </w:r>
      <w:proofErr w:type="spellStart"/>
      <w:r w:rsidRPr="003B49A9">
        <w:rPr>
          <w:rStyle w:val="Accentuation"/>
        </w:rPr>
        <w:t>get</w:t>
      </w:r>
      <w:proofErr w:type="spellEnd"/>
      <w:proofErr w:type="gramEnd"/>
      <w:r w:rsidRPr="003B49A9">
        <w:t xml:space="preserve"> ) pour chacune des variables </w:t>
      </w:r>
    </w:p>
    <w:p w14:paraId="5EFCE8A9" w14:textId="77777777" w:rsidR="003B49A9" w:rsidRPr="003B49A9" w:rsidRDefault="003B49A9" w:rsidP="003B49A9">
      <w:pPr>
        <w:spacing w:after="0"/>
      </w:pPr>
    </w:p>
    <w:p w14:paraId="5EFCE8AA" w14:textId="77777777" w:rsidR="003B49A9" w:rsidRPr="003B49A9" w:rsidRDefault="003B49A9" w:rsidP="003B49A9">
      <w:pPr>
        <w:spacing w:after="0"/>
      </w:pPr>
      <w:r w:rsidRPr="003B49A9">
        <w:t xml:space="preserve">3. Codez une méthode </w:t>
      </w:r>
      <w:proofErr w:type="spellStart"/>
      <w:r w:rsidRPr="003B49A9">
        <w:rPr>
          <w:rStyle w:val="Accentuation"/>
        </w:rPr>
        <w:t>calculerCout</w:t>
      </w:r>
      <w:proofErr w:type="spellEnd"/>
      <w:r w:rsidRPr="003B49A9">
        <w:t xml:space="preserve"> qui retournera le coût estimé de construction de cette route. Le calcul se fera de la manière suivante, vous pouvez calculer en millions de dollars.</w:t>
      </w:r>
    </w:p>
    <w:p w14:paraId="5EFCE8AB" w14:textId="77777777" w:rsidR="003B49A9" w:rsidRPr="003B49A9" w:rsidRDefault="003B49A9" w:rsidP="003B49A9">
      <w:pPr>
        <w:spacing w:after="0"/>
      </w:pPr>
    </w:p>
    <w:tbl>
      <w:tblPr>
        <w:tblStyle w:val="Grilledutableau"/>
        <w:tblW w:w="0" w:type="auto"/>
        <w:tblLook w:val="04A0" w:firstRow="1" w:lastRow="0" w:firstColumn="1" w:lastColumn="0" w:noHBand="0" w:noVBand="1"/>
      </w:tblPr>
      <w:tblGrid>
        <w:gridCol w:w="4318"/>
        <w:gridCol w:w="4312"/>
      </w:tblGrid>
      <w:tr w:rsidR="003B49A9" w:rsidRPr="003B49A9" w14:paraId="5EFCE8AE" w14:textId="77777777" w:rsidTr="000B369B">
        <w:tc>
          <w:tcPr>
            <w:tcW w:w="4390" w:type="dxa"/>
          </w:tcPr>
          <w:p w14:paraId="5EFCE8AC" w14:textId="77777777" w:rsidR="003B49A9" w:rsidRPr="003B49A9" w:rsidRDefault="003B49A9" w:rsidP="003B49A9">
            <w:pPr>
              <w:spacing w:line="259" w:lineRule="auto"/>
            </w:pPr>
            <w:r w:rsidRPr="003B49A9">
              <w:lastRenderedPageBreak/>
              <w:t xml:space="preserve">Étapes </w:t>
            </w:r>
          </w:p>
        </w:tc>
        <w:tc>
          <w:tcPr>
            <w:tcW w:w="4390" w:type="dxa"/>
          </w:tcPr>
          <w:p w14:paraId="5EFCE8AD" w14:textId="77777777" w:rsidR="003B49A9" w:rsidRPr="003B49A9" w:rsidRDefault="003B49A9" w:rsidP="003B49A9">
            <w:pPr>
              <w:spacing w:line="259" w:lineRule="auto"/>
            </w:pPr>
            <w:r w:rsidRPr="003B49A9">
              <w:t xml:space="preserve">Coût </w:t>
            </w:r>
            <w:proofErr w:type="gramStart"/>
            <w:r w:rsidRPr="003B49A9">
              <w:t>( en</w:t>
            </w:r>
            <w:proofErr w:type="gramEnd"/>
            <w:r w:rsidRPr="003B49A9">
              <w:t xml:space="preserve"> millions de $ )</w:t>
            </w:r>
          </w:p>
        </w:tc>
      </w:tr>
      <w:tr w:rsidR="003B49A9" w:rsidRPr="003B49A9" w14:paraId="5EFCE8B1" w14:textId="77777777" w:rsidTr="000B369B">
        <w:tc>
          <w:tcPr>
            <w:tcW w:w="4390" w:type="dxa"/>
          </w:tcPr>
          <w:p w14:paraId="5EFCE8AF" w14:textId="77777777" w:rsidR="003B49A9" w:rsidRPr="003B49A9" w:rsidRDefault="003B49A9" w:rsidP="003B49A9">
            <w:pPr>
              <w:spacing w:line="259" w:lineRule="auto"/>
            </w:pPr>
            <w:r w:rsidRPr="003B49A9">
              <w:t xml:space="preserve">Route </w:t>
            </w:r>
          </w:p>
        </w:tc>
        <w:tc>
          <w:tcPr>
            <w:tcW w:w="4390" w:type="dxa"/>
          </w:tcPr>
          <w:p w14:paraId="5EFCE8B0" w14:textId="77777777" w:rsidR="003B49A9" w:rsidRPr="003B49A9" w:rsidRDefault="003B49A9" w:rsidP="003B49A9">
            <w:pPr>
              <w:spacing w:line="259" w:lineRule="auto"/>
            </w:pPr>
            <w:r w:rsidRPr="003B49A9">
              <w:t>3,4 par kilomètre</w:t>
            </w:r>
          </w:p>
        </w:tc>
      </w:tr>
      <w:tr w:rsidR="003B49A9" w:rsidRPr="003B49A9" w14:paraId="5EFCE8B4" w14:textId="77777777" w:rsidTr="000B369B">
        <w:tc>
          <w:tcPr>
            <w:tcW w:w="4390" w:type="dxa"/>
          </w:tcPr>
          <w:p w14:paraId="5EFCE8B2" w14:textId="77777777" w:rsidR="003B49A9" w:rsidRPr="003B49A9" w:rsidRDefault="003B49A9" w:rsidP="003B49A9">
            <w:pPr>
              <w:spacing w:line="259" w:lineRule="auto"/>
            </w:pPr>
            <w:r w:rsidRPr="003B49A9">
              <w:t xml:space="preserve">Pont </w:t>
            </w:r>
          </w:p>
        </w:tc>
        <w:tc>
          <w:tcPr>
            <w:tcW w:w="4390" w:type="dxa"/>
          </w:tcPr>
          <w:p w14:paraId="5EFCE8B3" w14:textId="77777777" w:rsidR="003B49A9" w:rsidRPr="003B49A9" w:rsidRDefault="003B49A9" w:rsidP="003B49A9">
            <w:pPr>
              <w:spacing w:line="259" w:lineRule="auto"/>
            </w:pPr>
            <w:r w:rsidRPr="003B49A9">
              <w:t>6</w:t>
            </w:r>
          </w:p>
        </w:tc>
      </w:tr>
      <w:tr w:rsidR="003B49A9" w:rsidRPr="003B49A9" w14:paraId="5EFCE8B7" w14:textId="77777777" w:rsidTr="000B369B">
        <w:tc>
          <w:tcPr>
            <w:tcW w:w="4390" w:type="dxa"/>
          </w:tcPr>
          <w:p w14:paraId="5EFCE8B5" w14:textId="77777777" w:rsidR="003B49A9" w:rsidRPr="003B49A9" w:rsidRDefault="003B49A9" w:rsidP="003B49A9">
            <w:pPr>
              <w:spacing w:line="259" w:lineRule="auto"/>
            </w:pPr>
            <w:r w:rsidRPr="003B49A9">
              <w:t>Passage faunique</w:t>
            </w:r>
          </w:p>
        </w:tc>
        <w:tc>
          <w:tcPr>
            <w:tcW w:w="4390" w:type="dxa"/>
          </w:tcPr>
          <w:p w14:paraId="5EFCE8B6" w14:textId="77777777" w:rsidR="003B49A9" w:rsidRPr="003B49A9" w:rsidRDefault="003B49A9" w:rsidP="003B49A9">
            <w:pPr>
              <w:spacing w:line="259" w:lineRule="auto"/>
            </w:pPr>
            <w:r w:rsidRPr="003B49A9">
              <w:t>0,7</w:t>
            </w:r>
          </w:p>
        </w:tc>
      </w:tr>
      <w:tr w:rsidR="003B49A9" w:rsidRPr="003B49A9" w14:paraId="5EFCE8BA" w14:textId="77777777" w:rsidTr="000B369B">
        <w:tc>
          <w:tcPr>
            <w:tcW w:w="4390" w:type="dxa"/>
          </w:tcPr>
          <w:p w14:paraId="5EFCE8B8" w14:textId="77777777" w:rsidR="003B49A9" w:rsidRPr="003B49A9" w:rsidRDefault="003B49A9" w:rsidP="003B49A9">
            <w:pPr>
              <w:spacing w:line="259" w:lineRule="auto"/>
            </w:pPr>
            <w:r w:rsidRPr="003B49A9">
              <w:t xml:space="preserve">Asphaltage des accotements </w:t>
            </w:r>
          </w:p>
        </w:tc>
        <w:tc>
          <w:tcPr>
            <w:tcW w:w="4390" w:type="dxa"/>
          </w:tcPr>
          <w:p w14:paraId="5EFCE8B9" w14:textId="77777777" w:rsidR="003B49A9" w:rsidRPr="003B49A9" w:rsidRDefault="003B49A9" w:rsidP="003B49A9">
            <w:pPr>
              <w:spacing w:line="259" w:lineRule="auto"/>
            </w:pPr>
            <w:r w:rsidRPr="003B49A9">
              <w:t>0,1 par kilomètre</w:t>
            </w:r>
          </w:p>
        </w:tc>
      </w:tr>
    </w:tbl>
    <w:p w14:paraId="5EFCE8BB" w14:textId="77777777" w:rsidR="003B49A9" w:rsidRPr="003B49A9" w:rsidRDefault="003B49A9" w:rsidP="003B49A9">
      <w:pPr>
        <w:spacing w:after="0"/>
      </w:pPr>
    </w:p>
    <w:p w14:paraId="5EFCE8BC" w14:textId="77777777" w:rsidR="003B49A9" w:rsidRPr="003B49A9" w:rsidRDefault="003B49A9" w:rsidP="003B49A9">
      <w:pPr>
        <w:spacing w:after="0"/>
      </w:pPr>
      <w:r w:rsidRPr="003B49A9">
        <w:t xml:space="preserve">4. Réalisez maintenant une sous-classe </w:t>
      </w:r>
      <w:r w:rsidRPr="003B49A9">
        <w:rPr>
          <w:rStyle w:val="Accentuation"/>
        </w:rPr>
        <w:t>Autoroute</w:t>
      </w:r>
      <w:r w:rsidRPr="003B49A9">
        <w:t xml:space="preserve"> </w:t>
      </w:r>
      <w:proofErr w:type="gramStart"/>
      <w:r w:rsidRPr="003B49A9">
        <w:t>( une</w:t>
      </w:r>
      <w:proofErr w:type="gramEnd"/>
      <w:r w:rsidRPr="003B49A9">
        <w:t xml:space="preserve"> Autoroute est une route ) . Un objet Autoroute aura une donnée supplémentaire, soit le nombre d’échangeurs qui seront présents sur cette autoroute. </w:t>
      </w:r>
    </w:p>
    <w:p w14:paraId="5EFCE8BD" w14:textId="77777777" w:rsidR="003B49A9" w:rsidRPr="003B49A9" w:rsidRDefault="003B49A9" w:rsidP="003B49A9">
      <w:pPr>
        <w:spacing w:after="0"/>
      </w:pPr>
    </w:p>
    <w:p w14:paraId="5EFCE8BE" w14:textId="77777777" w:rsidR="003B49A9" w:rsidRPr="003B49A9" w:rsidRDefault="003B49A9" w:rsidP="003B49A9">
      <w:pPr>
        <w:spacing w:after="0"/>
        <w:jc w:val="both"/>
      </w:pPr>
      <w:r w:rsidRPr="003B49A9">
        <w:t>De plus, une autoroute aura toujours ses accotements asphaltés. Codez un constructeur représentant cette situation.</w:t>
      </w:r>
    </w:p>
    <w:p w14:paraId="5EFCE8BF" w14:textId="77777777" w:rsidR="003B49A9" w:rsidRPr="003B49A9" w:rsidRDefault="003B49A9" w:rsidP="003B49A9">
      <w:pPr>
        <w:spacing w:after="0"/>
      </w:pPr>
    </w:p>
    <w:p w14:paraId="5EFCE8C0" w14:textId="5BDFAC35" w:rsidR="003B49A9" w:rsidRPr="003B49A9" w:rsidRDefault="003B49A9" w:rsidP="003B49A9">
      <w:pPr>
        <w:spacing w:after="0"/>
        <w:jc w:val="both"/>
      </w:pPr>
      <w:r w:rsidRPr="003B49A9">
        <w:t xml:space="preserve">5. Vous devez </w:t>
      </w:r>
      <w:r w:rsidR="008E0DC0">
        <w:t>implémenter en surcharge</w:t>
      </w:r>
      <w:r w:rsidRPr="003B49A9">
        <w:t xml:space="preserve"> la méthode </w:t>
      </w:r>
      <w:proofErr w:type="spellStart"/>
      <w:r w:rsidRPr="003B49A9">
        <w:rPr>
          <w:rStyle w:val="Accentuation"/>
        </w:rPr>
        <w:t>calculerCout</w:t>
      </w:r>
      <w:proofErr w:type="spellEnd"/>
      <w:r w:rsidRPr="003B49A9">
        <w:t xml:space="preserve"> dans cette sous-classe car les coûts pour construire un pont ou pour assurer des accotements asphaltés est différent dû aux doubles voies de circulation. Voici les coûts de construction :</w:t>
      </w:r>
    </w:p>
    <w:p w14:paraId="5EFCE8C1" w14:textId="77777777" w:rsidR="003B49A9" w:rsidRPr="003B49A9" w:rsidRDefault="003B49A9" w:rsidP="003B49A9">
      <w:pPr>
        <w:spacing w:after="0"/>
      </w:pPr>
    </w:p>
    <w:tbl>
      <w:tblPr>
        <w:tblStyle w:val="Grilledutableau"/>
        <w:tblW w:w="0" w:type="auto"/>
        <w:tblLook w:val="04A0" w:firstRow="1" w:lastRow="0" w:firstColumn="1" w:lastColumn="0" w:noHBand="0" w:noVBand="1"/>
      </w:tblPr>
      <w:tblGrid>
        <w:gridCol w:w="4318"/>
        <w:gridCol w:w="4312"/>
      </w:tblGrid>
      <w:tr w:rsidR="003B49A9" w:rsidRPr="003B49A9" w14:paraId="5EFCE8C4" w14:textId="77777777" w:rsidTr="000B369B">
        <w:tc>
          <w:tcPr>
            <w:tcW w:w="4390" w:type="dxa"/>
          </w:tcPr>
          <w:p w14:paraId="5EFCE8C2" w14:textId="77777777" w:rsidR="003B49A9" w:rsidRPr="003B49A9" w:rsidRDefault="003B49A9" w:rsidP="003B49A9">
            <w:pPr>
              <w:spacing w:line="259" w:lineRule="auto"/>
            </w:pPr>
            <w:r w:rsidRPr="003B49A9">
              <w:t>Étapes</w:t>
            </w:r>
          </w:p>
        </w:tc>
        <w:tc>
          <w:tcPr>
            <w:tcW w:w="4390" w:type="dxa"/>
          </w:tcPr>
          <w:p w14:paraId="5EFCE8C3" w14:textId="77777777" w:rsidR="003B49A9" w:rsidRPr="003B49A9" w:rsidRDefault="003B49A9" w:rsidP="003B49A9">
            <w:pPr>
              <w:spacing w:line="259" w:lineRule="auto"/>
            </w:pPr>
            <w:r w:rsidRPr="003B49A9">
              <w:t xml:space="preserve">Coût </w:t>
            </w:r>
            <w:proofErr w:type="gramStart"/>
            <w:r w:rsidRPr="003B49A9">
              <w:t>( en</w:t>
            </w:r>
            <w:proofErr w:type="gramEnd"/>
            <w:r w:rsidRPr="003B49A9">
              <w:t xml:space="preserve"> millions de $ )</w:t>
            </w:r>
          </w:p>
        </w:tc>
      </w:tr>
      <w:tr w:rsidR="003B49A9" w:rsidRPr="003B49A9" w14:paraId="5EFCE8C7" w14:textId="77777777" w:rsidTr="000B369B">
        <w:tc>
          <w:tcPr>
            <w:tcW w:w="4390" w:type="dxa"/>
          </w:tcPr>
          <w:p w14:paraId="5EFCE8C5" w14:textId="77777777" w:rsidR="003B49A9" w:rsidRPr="003B49A9" w:rsidRDefault="003B49A9" w:rsidP="003B49A9">
            <w:pPr>
              <w:spacing w:line="259" w:lineRule="auto"/>
            </w:pPr>
            <w:r w:rsidRPr="003B49A9">
              <w:t xml:space="preserve">Autoroute </w:t>
            </w:r>
            <w:proofErr w:type="gramStart"/>
            <w:r w:rsidRPr="003B49A9">
              <w:t>( chaussée</w:t>
            </w:r>
            <w:proofErr w:type="gramEnd"/>
            <w:r w:rsidRPr="003B49A9">
              <w:t xml:space="preserve"> ) </w:t>
            </w:r>
          </w:p>
        </w:tc>
        <w:tc>
          <w:tcPr>
            <w:tcW w:w="4390" w:type="dxa"/>
          </w:tcPr>
          <w:p w14:paraId="5EFCE8C6" w14:textId="77777777" w:rsidR="003B49A9" w:rsidRPr="003B49A9" w:rsidRDefault="003B49A9" w:rsidP="003B49A9">
            <w:pPr>
              <w:spacing w:line="259" w:lineRule="auto"/>
            </w:pPr>
            <w:r w:rsidRPr="003B49A9">
              <w:t>6,8 par kilomètre</w:t>
            </w:r>
          </w:p>
        </w:tc>
      </w:tr>
      <w:tr w:rsidR="003B49A9" w:rsidRPr="003B49A9" w14:paraId="5EFCE8CA" w14:textId="77777777" w:rsidTr="000B369B">
        <w:tc>
          <w:tcPr>
            <w:tcW w:w="4390" w:type="dxa"/>
          </w:tcPr>
          <w:p w14:paraId="5EFCE8C8" w14:textId="77777777" w:rsidR="003B49A9" w:rsidRPr="003B49A9" w:rsidRDefault="003B49A9" w:rsidP="003B49A9">
            <w:pPr>
              <w:spacing w:line="259" w:lineRule="auto"/>
            </w:pPr>
            <w:r w:rsidRPr="003B49A9">
              <w:t xml:space="preserve">Pont </w:t>
            </w:r>
          </w:p>
        </w:tc>
        <w:tc>
          <w:tcPr>
            <w:tcW w:w="4390" w:type="dxa"/>
          </w:tcPr>
          <w:p w14:paraId="5EFCE8C9" w14:textId="77777777" w:rsidR="003B49A9" w:rsidRPr="003B49A9" w:rsidRDefault="003B49A9" w:rsidP="003B49A9">
            <w:pPr>
              <w:spacing w:line="259" w:lineRule="auto"/>
            </w:pPr>
            <w:r w:rsidRPr="003B49A9">
              <w:t>6</w:t>
            </w:r>
          </w:p>
        </w:tc>
      </w:tr>
      <w:tr w:rsidR="003B49A9" w:rsidRPr="003B49A9" w14:paraId="5EFCE8CD" w14:textId="77777777" w:rsidTr="000B369B">
        <w:tc>
          <w:tcPr>
            <w:tcW w:w="4390" w:type="dxa"/>
          </w:tcPr>
          <w:p w14:paraId="5EFCE8CB" w14:textId="77777777" w:rsidR="003B49A9" w:rsidRPr="003B49A9" w:rsidRDefault="003B49A9" w:rsidP="003B49A9">
            <w:pPr>
              <w:spacing w:line="259" w:lineRule="auto"/>
            </w:pPr>
            <w:r w:rsidRPr="003B49A9">
              <w:t>Passage faunique</w:t>
            </w:r>
          </w:p>
        </w:tc>
        <w:tc>
          <w:tcPr>
            <w:tcW w:w="4390" w:type="dxa"/>
          </w:tcPr>
          <w:p w14:paraId="5EFCE8CC" w14:textId="77777777" w:rsidR="003B49A9" w:rsidRPr="003B49A9" w:rsidRDefault="003B49A9" w:rsidP="003B49A9">
            <w:pPr>
              <w:spacing w:line="259" w:lineRule="auto"/>
            </w:pPr>
            <w:r w:rsidRPr="003B49A9">
              <w:t>0,7</w:t>
            </w:r>
          </w:p>
        </w:tc>
      </w:tr>
      <w:tr w:rsidR="003B49A9" w:rsidRPr="003B49A9" w14:paraId="5EFCE8D0" w14:textId="77777777" w:rsidTr="000B369B">
        <w:tc>
          <w:tcPr>
            <w:tcW w:w="4390" w:type="dxa"/>
          </w:tcPr>
          <w:p w14:paraId="5EFCE8CE" w14:textId="77777777" w:rsidR="003B49A9" w:rsidRPr="003B49A9" w:rsidRDefault="003B49A9" w:rsidP="003B49A9">
            <w:pPr>
              <w:spacing w:line="259" w:lineRule="auto"/>
            </w:pPr>
            <w:r w:rsidRPr="003B49A9">
              <w:t xml:space="preserve">Asphaltage des accotements </w:t>
            </w:r>
          </w:p>
        </w:tc>
        <w:tc>
          <w:tcPr>
            <w:tcW w:w="4390" w:type="dxa"/>
          </w:tcPr>
          <w:p w14:paraId="5EFCE8CF" w14:textId="77777777" w:rsidR="003B49A9" w:rsidRPr="003B49A9" w:rsidRDefault="003B49A9" w:rsidP="003B49A9">
            <w:pPr>
              <w:spacing w:line="259" w:lineRule="auto"/>
            </w:pPr>
            <w:r w:rsidRPr="003B49A9">
              <w:t>0,2 par kilomètre</w:t>
            </w:r>
          </w:p>
        </w:tc>
      </w:tr>
      <w:tr w:rsidR="003B49A9" w:rsidRPr="003B49A9" w14:paraId="5EFCE8D3" w14:textId="77777777" w:rsidTr="000B369B">
        <w:tc>
          <w:tcPr>
            <w:tcW w:w="4390" w:type="dxa"/>
          </w:tcPr>
          <w:p w14:paraId="5EFCE8D1" w14:textId="77777777" w:rsidR="003B49A9" w:rsidRPr="003B49A9" w:rsidRDefault="003B49A9" w:rsidP="003B49A9">
            <w:pPr>
              <w:spacing w:line="259" w:lineRule="auto"/>
            </w:pPr>
            <w:r w:rsidRPr="003B49A9">
              <w:t>Échangeur</w:t>
            </w:r>
          </w:p>
        </w:tc>
        <w:tc>
          <w:tcPr>
            <w:tcW w:w="4390" w:type="dxa"/>
          </w:tcPr>
          <w:p w14:paraId="5EFCE8D2" w14:textId="77777777" w:rsidR="003B49A9" w:rsidRPr="003B49A9" w:rsidRDefault="003B49A9" w:rsidP="003B49A9">
            <w:pPr>
              <w:spacing w:line="259" w:lineRule="auto"/>
            </w:pPr>
            <w:r w:rsidRPr="003B49A9">
              <w:t>7</w:t>
            </w:r>
          </w:p>
        </w:tc>
      </w:tr>
    </w:tbl>
    <w:p w14:paraId="5EFCE8D4" w14:textId="77777777" w:rsidR="003B49A9" w:rsidRPr="003B49A9" w:rsidRDefault="003B49A9" w:rsidP="003B49A9">
      <w:pPr>
        <w:spacing w:after="0"/>
      </w:pPr>
    </w:p>
    <w:p w14:paraId="5EFCE8D5" w14:textId="77777777" w:rsidR="003B49A9" w:rsidRPr="003B49A9" w:rsidRDefault="003B49A9" w:rsidP="003B49A9">
      <w:pPr>
        <w:spacing w:after="0"/>
      </w:pPr>
      <w:r w:rsidRPr="003B49A9">
        <w:t>6. Nous pouvons maintenant utiliser l’interface graphique pour tester notre modèle. L’interface est déjà construite mais il reste à coder des éléments. Suivez les explications en classe pour vous y retrouver…</w:t>
      </w:r>
    </w:p>
    <w:p w14:paraId="5EFCE8D6" w14:textId="77777777" w:rsidR="003B49A9" w:rsidRPr="003B49A9" w:rsidRDefault="003B49A9" w:rsidP="003B49A9">
      <w:pPr>
        <w:spacing w:after="0"/>
      </w:pPr>
    </w:p>
    <w:p w14:paraId="5EFCE8D7" w14:textId="77777777" w:rsidR="003B49A9" w:rsidRPr="003B49A9" w:rsidRDefault="003B49A9" w:rsidP="003B49A9">
      <w:pPr>
        <w:spacing w:after="0"/>
      </w:pPr>
      <w:r w:rsidRPr="003B49A9">
        <w:t>AIDE – MÉMOIRE</w:t>
      </w:r>
    </w:p>
    <w:p w14:paraId="5EFCE8D8" w14:textId="77777777" w:rsidR="003B49A9" w:rsidRPr="003B49A9" w:rsidRDefault="003B49A9" w:rsidP="003B49A9">
      <w:pPr>
        <w:spacing w:after="0"/>
      </w:pPr>
    </w:p>
    <w:p w14:paraId="5EFCE8D9" w14:textId="77777777" w:rsidR="003B49A9" w:rsidRPr="003B49A9" w:rsidRDefault="003B49A9" w:rsidP="003B49A9">
      <w:pPr>
        <w:spacing w:after="0"/>
      </w:pPr>
      <w:proofErr w:type="gramStart"/>
      <w:r w:rsidRPr="003B49A9">
        <w:t>pour</w:t>
      </w:r>
      <w:proofErr w:type="gramEnd"/>
      <w:r w:rsidRPr="003B49A9">
        <w:t xml:space="preserve"> chercher le contenu d’un champ texte : ______</w:t>
      </w:r>
      <w:r>
        <w:t>_____________________________</w:t>
      </w:r>
    </w:p>
    <w:p w14:paraId="5EFCE8DA" w14:textId="77777777" w:rsidR="003B49A9" w:rsidRPr="003B49A9" w:rsidRDefault="003B49A9" w:rsidP="003B49A9">
      <w:pPr>
        <w:spacing w:after="0"/>
      </w:pPr>
    </w:p>
    <w:p w14:paraId="5EFCE8DB" w14:textId="77777777" w:rsidR="003B49A9" w:rsidRPr="003B49A9" w:rsidRDefault="003B49A9" w:rsidP="003B49A9">
      <w:pPr>
        <w:spacing w:after="0"/>
      </w:pPr>
      <w:proofErr w:type="gramStart"/>
      <w:r w:rsidRPr="003B49A9">
        <w:t>pour</w:t>
      </w:r>
      <w:proofErr w:type="gramEnd"/>
      <w:r w:rsidRPr="003B49A9">
        <w:t xml:space="preserve"> écrire dans un champ texte : _______________</w:t>
      </w:r>
      <w:r>
        <w:t>_____________________________</w:t>
      </w:r>
    </w:p>
    <w:p w14:paraId="5EFCE8DC" w14:textId="77777777" w:rsidR="003B49A9" w:rsidRPr="003B49A9" w:rsidRDefault="003B49A9" w:rsidP="003B49A9">
      <w:pPr>
        <w:spacing w:after="0"/>
      </w:pPr>
    </w:p>
    <w:p w14:paraId="5EFCE8DD" w14:textId="77777777" w:rsidR="003B49A9" w:rsidRPr="003B49A9" w:rsidRDefault="003B49A9" w:rsidP="003B49A9">
      <w:pPr>
        <w:spacing w:after="0"/>
      </w:pPr>
      <w:proofErr w:type="gramStart"/>
      <w:r w:rsidRPr="003B49A9">
        <w:t>pour</w:t>
      </w:r>
      <w:proofErr w:type="gramEnd"/>
      <w:r w:rsidRPr="003B49A9">
        <w:t xml:space="preserve"> transtyper une String en un </w:t>
      </w:r>
      <w:proofErr w:type="spellStart"/>
      <w:r w:rsidRPr="003B49A9">
        <w:t>int</w:t>
      </w:r>
      <w:proofErr w:type="spellEnd"/>
      <w:r w:rsidRPr="003B49A9">
        <w:t> : ____________</w:t>
      </w:r>
      <w:r>
        <w:t>____________________________</w:t>
      </w:r>
    </w:p>
    <w:p w14:paraId="5EFCE8DE" w14:textId="77777777" w:rsidR="003B49A9" w:rsidRPr="003B49A9" w:rsidRDefault="003B49A9" w:rsidP="003B49A9">
      <w:pPr>
        <w:spacing w:after="0"/>
      </w:pPr>
    </w:p>
    <w:p w14:paraId="5EFCE8DF" w14:textId="77777777" w:rsidR="003B49A9" w:rsidRPr="003B49A9" w:rsidRDefault="003B49A9" w:rsidP="003B49A9">
      <w:pPr>
        <w:spacing w:after="0"/>
      </w:pPr>
      <w:proofErr w:type="gramStart"/>
      <w:r w:rsidRPr="003B49A9">
        <w:t>pour</w:t>
      </w:r>
      <w:proofErr w:type="gramEnd"/>
      <w:r w:rsidRPr="003B49A9">
        <w:t xml:space="preserve"> transtyper une String en double : ___________</w:t>
      </w:r>
      <w:r>
        <w:t>____________________________</w:t>
      </w:r>
    </w:p>
    <w:p w14:paraId="5EFCE8E0" w14:textId="77777777" w:rsidR="003B49A9" w:rsidRPr="003B49A9" w:rsidRDefault="003B49A9" w:rsidP="003B49A9">
      <w:pPr>
        <w:spacing w:after="0"/>
      </w:pPr>
    </w:p>
    <w:p w14:paraId="5EFCE8E1" w14:textId="77777777" w:rsidR="003B49A9" w:rsidRPr="003B49A9" w:rsidRDefault="003B49A9" w:rsidP="003B49A9">
      <w:pPr>
        <w:spacing w:after="0"/>
      </w:pPr>
      <w:proofErr w:type="gramStart"/>
      <w:r w:rsidRPr="003B49A9">
        <w:t>pour</w:t>
      </w:r>
      <w:proofErr w:type="gramEnd"/>
      <w:r w:rsidRPr="003B49A9">
        <w:t xml:space="preserve"> transtyper un type prédéfini ( </w:t>
      </w:r>
      <w:proofErr w:type="spellStart"/>
      <w:r w:rsidRPr="003B49A9">
        <w:t>int</w:t>
      </w:r>
      <w:proofErr w:type="spellEnd"/>
      <w:r w:rsidRPr="003B49A9">
        <w:t>, double ) en Strin</w:t>
      </w:r>
      <w:r>
        <w:t>g : _______________________</w:t>
      </w:r>
    </w:p>
    <w:p w14:paraId="5EFCE8E2" w14:textId="77777777" w:rsidR="003B49A9" w:rsidRPr="003B49A9" w:rsidRDefault="003B49A9" w:rsidP="003B49A9">
      <w:pPr>
        <w:spacing w:after="0"/>
      </w:pPr>
    </w:p>
    <w:p w14:paraId="5EFCE8E3" w14:textId="77777777" w:rsidR="003B49A9" w:rsidRPr="003B49A9" w:rsidRDefault="003B49A9" w:rsidP="003B49A9">
      <w:pPr>
        <w:spacing w:after="0"/>
      </w:pPr>
      <w:proofErr w:type="spellStart"/>
      <w:r w:rsidRPr="003B49A9">
        <w:t>DecimalFormat</w:t>
      </w:r>
      <w:proofErr w:type="spellEnd"/>
      <w:r w:rsidRPr="003B49A9">
        <w:t> : ___________________________</w:t>
      </w:r>
      <w:r>
        <w:t>______________________________</w:t>
      </w:r>
    </w:p>
    <w:p w14:paraId="5EFCE8E4" w14:textId="77777777" w:rsidR="003B49A9" w:rsidRPr="003B49A9" w:rsidRDefault="003B49A9" w:rsidP="003B49A9">
      <w:pPr>
        <w:spacing w:after="0"/>
      </w:pPr>
    </w:p>
    <w:p w14:paraId="5EFCE8E5" w14:textId="77777777" w:rsidR="003B49A9" w:rsidRPr="003B49A9" w:rsidRDefault="003B49A9" w:rsidP="003B49A9">
      <w:pPr>
        <w:spacing w:after="0"/>
      </w:pPr>
      <w:r w:rsidRPr="003B49A9">
        <w:t>________________________________________________________________________</w:t>
      </w:r>
    </w:p>
    <w:p w14:paraId="5EFCE8E6" w14:textId="77777777" w:rsidR="00464DBC" w:rsidRDefault="00BD0CEE" w:rsidP="00065281">
      <w:pPr>
        <w:spacing w:after="0"/>
      </w:pPr>
    </w:p>
    <w:sectPr w:rsidR="00464DBC" w:rsidSect="00270E1A">
      <w:headerReference w:type="default" r:id="rId8"/>
      <w:footerReference w:type="default" r:id="rId9"/>
      <w:pgSz w:w="12240" w:h="15840"/>
      <w:pgMar w:top="1440" w:right="1800" w:bottom="1440" w:left="1800" w:header="708" w:footer="708"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CA74D" w14:textId="77777777" w:rsidR="00BE5133" w:rsidRDefault="00BE5133" w:rsidP="00270E1A">
      <w:pPr>
        <w:spacing w:after="0" w:line="240" w:lineRule="auto"/>
      </w:pPr>
      <w:r>
        <w:separator/>
      </w:r>
    </w:p>
  </w:endnote>
  <w:endnote w:type="continuationSeparator" w:id="0">
    <w:p w14:paraId="381BBA17" w14:textId="77777777" w:rsidR="00BE5133" w:rsidRDefault="00BE5133" w:rsidP="00270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E8F1" w14:textId="77777777" w:rsidR="00270E1A" w:rsidRPr="00270E1A" w:rsidRDefault="00270E1A" w:rsidP="00A71027">
    <w:pPr>
      <w:pStyle w:val="Pieddepage"/>
      <w:shd w:val="clear" w:color="auto" w:fill="DEEAF6" w:themeFill="accent1" w:themeFillTint="33"/>
      <w:jc w:val="center"/>
      <w:rPr>
        <w:i/>
        <w:color w:val="5B9BD5" w:themeColor="accent1"/>
      </w:rPr>
    </w:pPr>
    <w:r w:rsidRPr="00270E1A">
      <w:rPr>
        <w:i/>
        <w:color w:val="5B9BD5" w:themeColor="accent1"/>
      </w:rPr>
      <w:t xml:space="preserve">© Éric </w:t>
    </w:r>
    <w:proofErr w:type="spellStart"/>
    <w:r w:rsidRPr="00270E1A">
      <w:rPr>
        <w:i/>
        <w:color w:val="5B9BD5" w:themeColor="accent1"/>
      </w:rPr>
      <w:t>Labonté</w:t>
    </w:r>
    <w:proofErr w:type="spellEnd"/>
    <w:r w:rsidRPr="00270E1A">
      <w:rPr>
        <w:i/>
        <w:color w:val="5B9BD5" w:themeColor="accent1"/>
      </w:rPr>
      <w:t>, Cégep du Vieux Montréal</w:t>
    </w:r>
  </w:p>
  <w:p w14:paraId="5EFCE8F2" w14:textId="77777777" w:rsidR="00270E1A" w:rsidRDefault="00270E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46985" w14:textId="77777777" w:rsidR="00BE5133" w:rsidRDefault="00BE5133" w:rsidP="00270E1A">
      <w:pPr>
        <w:spacing w:after="0" w:line="240" w:lineRule="auto"/>
      </w:pPr>
      <w:r>
        <w:separator/>
      </w:r>
    </w:p>
  </w:footnote>
  <w:footnote w:type="continuationSeparator" w:id="0">
    <w:p w14:paraId="7C3365B1" w14:textId="77777777" w:rsidR="00BE5133" w:rsidRDefault="00BE5133" w:rsidP="00270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E8EE" w14:textId="1A506774" w:rsidR="00A71027" w:rsidRPr="00A71027" w:rsidRDefault="00A71027" w:rsidP="00A71027">
    <w:pPr>
      <w:pStyle w:val="En-tte"/>
      <w:shd w:val="clear" w:color="auto" w:fill="DEEAF6" w:themeFill="accent1" w:themeFillTint="33"/>
      <w:jc w:val="center"/>
      <w:rPr>
        <w:i/>
        <w:color w:val="5B9BD5" w:themeColor="accent1"/>
      </w:rPr>
    </w:pPr>
    <w:r w:rsidRPr="00A71027">
      <w:rPr>
        <w:i/>
        <w:color w:val="5B9BD5" w:themeColor="accent1"/>
      </w:rPr>
      <w:t xml:space="preserve">Cours </w:t>
    </w:r>
    <w:r w:rsidR="00966795">
      <w:rPr>
        <w:i/>
        <w:color w:val="5B9BD5" w:themeColor="accent1"/>
      </w:rPr>
      <w:t>C34</w:t>
    </w:r>
    <w:r w:rsidRPr="00A71027">
      <w:rPr>
        <w:i/>
        <w:color w:val="5B9BD5" w:themeColor="accent1"/>
      </w:rPr>
      <w:t xml:space="preserve"> – </w:t>
    </w:r>
    <w:r w:rsidR="00966795">
      <w:rPr>
        <w:i/>
        <w:color w:val="5B9BD5" w:themeColor="accent1"/>
      </w:rPr>
      <w:t xml:space="preserve">Programmation </w:t>
    </w:r>
    <w:r w:rsidRPr="00A71027">
      <w:rPr>
        <w:i/>
        <w:color w:val="5B9BD5" w:themeColor="accent1"/>
      </w:rPr>
      <w:t>orienté</w:t>
    </w:r>
    <w:r w:rsidR="00966795">
      <w:rPr>
        <w:i/>
        <w:color w:val="5B9BD5" w:themeColor="accent1"/>
      </w:rPr>
      <w:t xml:space="preserve"> </w:t>
    </w:r>
    <w:r w:rsidRPr="00A71027">
      <w:rPr>
        <w:i/>
        <w:color w:val="5B9BD5" w:themeColor="accent1"/>
      </w:rPr>
      <w:t>objet</w:t>
    </w:r>
    <w:r w:rsidR="00966795">
      <w:rPr>
        <w:i/>
        <w:color w:val="5B9BD5" w:themeColor="accent1"/>
      </w:rPr>
      <w:t xml:space="preserve"> 1</w:t>
    </w:r>
  </w:p>
  <w:p w14:paraId="5EFCE8EF" w14:textId="77777777" w:rsidR="00A71027" w:rsidRDefault="00A710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6C62"/>
    <w:multiLevelType w:val="hybridMultilevel"/>
    <w:tmpl w:val="98E63C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2782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9A9"/>
    <w:rsid w:val="00065281"/>
    <w:rsid w:val="001A3690"/>
    <w:rsid w:val="00270E1A"/>
    <w:rsid w:val="002D5613"/>
    <w:rsid w:val="003B49A9"/>
    <w:rsid w:val="003E4ABC"/>
    <w:rsid w:val="00462291"/>
    <w:rsid w:val="008E0DC0"/>
    <w:rsid w:val="00962A15"/>
    <w:rsid w:val="00966795"/>
    <w:rsid w:val="009B26B8"/>
    <w:rsid w:val="009C5E19"/>
    <w:rsid w:val="00A71027"/>
    <w:rsid w:val="00A7627E"/>
    <w:rsid w:val="00B320BB"/>
    <w:rsid w:val="00BD0CEE"/>
    <w:rsid w:val="00BE5133"/>
    <w:rsid w:val="00C80BA6"/>
    <w:rsid w:val="00CB3280"/>
    <w:rsid w:val="00E652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E897"/>
  <w15:chartTrackingRefBased/>
  <w15:docId w15:val="{C7D211FB-1AAD-4EB6-AA58-D7BB9C8C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E19"/>
    <w:rPr>
      <w:rFonts w:ascii="Bell MT" w:hAnsi="Bell MT"/>
      <w:sz w:val="24"/>
    </w:rPr>
  </w:style>
  <w:style w:type="paragraph" w:styleId="Titre1">
    <w:name w:val="heading 1"/>
    <w:basedOn w:val="Normal"/>
    <w:next w:val="Normal"/>
    <w:link w:val="Titre1Car"/>
    <w:uiPriority w:val="9"/>
    <w:qFormat/>
    <w:rsid w:val="00CB3280"/>
    <w:pPr>
      <w:keepNext/>
      <w:keepLines/>
      <w:spacing w:before="240" w:after="0"/>
      <w:outlineLvl w:val="0"/>
    </w:pPr>
    <w:rPr>
      <w:rFonts w:eastAsiaTheme="majorEastAsia" w:cstheme="majorBidi"/>
      <w:color w:val="385623" w:themeColor="accent6" w:themeShade="80"/>
      <w:sz w:val="32"/>
      <w:szCs w:val="32"/>
    </w:rPr>
  </w:style>
  <w:style w:type="paragraph" w:styleId="Titre2">
    <w:name w:val="heading 2"/>
    <w:basedOn w:val="Normal"/>
    <w:next w:val="Normal"/>
    <w:link w:val="Titre2Car"/>
    <w:uiPriority w:val="9"/>
    <w:unhideWhenUsed/>
    <w:qFormat/>
    <w:rsid w:val="00270E1A"/>
    <w:pPr>
      <w:keepNext/>
      <w:keepLines/>
      <w:spacing w:before="40" w:after="0"/>
      <w:outlineLvl w:val="1"/>
    </w:pPr>
    <w:rPr>
      <w:rFonts w:eastAsiaTheme="majorEastAsia" w:cstheme="majorBidi"/>
      <w:color w:val="5B9BD5" w:themeColor="accen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3280"/>
    <w:rPr>
      <w:rFonts w:ascii="Bell MT" w:eastAsiaTheme="majorEastAsia" w:hAnsi="Bell MT" w:cstheme="majorBidi"/>
      <w:color w:val="385623" w:themeColor="accent6" w:themeShade="80"/>
      <w:sz w:val="32"/>
      <w:szCs w:val="32"/>
    </w:rPr>
  </w:style>
  <w:style w:type="character" w:customStyle="1" w:styleId="Titre2Car">
    <w:name w:val="Titre 2 Car"/>
    <w:basedOn w:val="Policepardfaut"/>
    <w:link w:val="Titre2"/>
    <w:uiPriority w:val="9"/>
    <w:rsid w:val="00270E1A"/>
    <w:rPr>
      <w:rFonts w:ascii="Bell MT" w:eastAsiaTheme="majorEastAsia" w:hAnsi="Bell MT" w:cstheme="majorBidi"/>
      <w:color w:val="5B9BD5" w:themeColor="accent1"/>
      <w:sz w:val="24"/>
      <w:szCs w:val="26"/>
    </w:rPr>
  </w:style>
  <w:style w:type="paragraph" w:styleId="Titre">
    <w:name w:val="Title"/>
    <w:basedOn w:val="Normal"/>
    <w:link w:val="TitreCar"/>
    <w:qFormat/>
    <w:rsid w:val="00B320BB"/>
    <w:pPr>
      <w:tabs>
        <w:tab w:val="left" w:pos="360"/>
        <w:tab w:val="left" w:pos="720"/>
        <w:tab w:val="left" w:pos="1080"/>
        <w:tab w:val="left" w:pos="1440"/>
        <w:tab w:val="center" w:pos="4680"/>
        <w:tab w:val="right" w:pos="9360"/>
      </w:tabs>
      <w:suppressAutoHyphens/>
      <w:spacing w:before="240" w:after="60" w:line="240" w:lineRule="auto"/>
      <w:jc w:val="both"/>
      <w:outlineLvl w:val="0"/>
    </w:pPr>
    <w:rPr>
      <w:rFonts w:eastAsia="Times New Roman" w:cs="Times New Roman"/>
      <w:b/>
      <w:color w:val="5B9BD5" w:themeColor="accent1"/>
      <w:kern w:val="28"/>
      <w:sz w:val="28"/>
      <w:szCs w:val="20"/>
      <w:lang w:eastAsia="fr-FR"/>
    </w:rPr>
  </w:style>
  <w:style w:type="character" w:customStyle="1" w:styleId="TitreCar">
    <w:name w:val="Titre Car"/>
    <w:basedOn w:val="Policepardfaut"/>
    <w:link w:val="Titre"/>
    <w:rsid w:val="00B320BB"/>
    <w:rPr>
      <w:rFonts w:ascii="Bell MT" w:eastAsia="Times New Roman" w:hAnsi="Bell MT" w:cs="Times New Roman"/>
      <w:b/>
      <w:color w:val="5B9BD5" w:themeColor="accent1"/>
      <w:kern w:val="28"/>
      <w:sz w:val="28"/>
      <w:szCs w:val="20"/>
      <w:lang w:eastAsia="fr-FR"/>
    </w:rPr>
  </w:style>
  <w:style w:type="paragraph" w:styleId="En-tte">
    <w:name w:val="header"/>
    <w:basedOn w:val="Normal"/>
    <w:link w:val="En-tteCar"/>
    <w:uiPriority w:val="99"/>
    <w:unhideWhenUsed/>
    <w:rsid w:val="00270E1A"/>
    <w:pPr>
      <w:tabs>
        <w:tab w:val="center" w:pos="4320"/>
        <w:tab w:val="right" w:pos="8640"/>
      </w:tabs>
      <w:spacing w:after="0" w:line="240" w:lineRule="auto"/>
    </w:pPr>
  </w:style>
  <w:style w:type="character" w:customStyle="1" w:styleId="En-tteCar">
    <w:name w:val="En-tête Car"/>
    <w:basedOn w:val="Policepardfaut"/>
    <w:link w:val="En-tte"/>
    <w:uiPriority w:val="99"/>
    <w:rsid w:val="00270E1A"/>
  </w:style>
  <w:style w:type="paragraph" w:styleId="Pieddepage">
    <w:name w:val="footer"/>
    <w:basedOn w:val="Normal"/>
    <w:link w:val="PieddepageCar"/>
    <w:uiPriority w:val="99"/>
    <w:unhideWhenUsed/>
    <w:rsid w:val="00270E1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70E1A"/>
  </w:style>
  <w:style w:type="character" w:styleId="Accentuation">
    <w:name w:val="Emphasis"/>
    <w:uiPriority w:val="20"/>
    <w:qFormat/>
    <w:rsid w:val="009C5E19"/>
    <w:rPr>
      <w:rFonts w:ascii="Courier New" w:hAnsi="Courier New"/>
      <w:i w:val="0"/>
      <w:iCs/>
      <w:sz w:val="22"/>
    </w:rPr>
  </w:style>
  <w:style w:type="table" w:styleId="Grilledutableau">
    <w:name w:val="Table Grid"/>
    <w:basedOn w:val="TableauNormal"/>
    <w:uiPriority w:val="39"/>
    <w:rsid w:val="003B4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Mod&#232;les%20Office%20personnalis&#233;s\ModeleBle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ModeleBleu.dotx</Template>
  <TotalTime>6</TotalTime>
  <Pages>2</Pages>
  <Words>490</Words>
  <Characters>2698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Éric Labonté</dc:creator>
  <cp:keywords/>
  <dc:description/>
  <cp:lastModifiedBy>Webster Patrick</cp:lastModifiedBy>
  <cp:revision>7</cp:revision>
  <dcterms:created xsi:type="dcterms:W3CDTF">2015-08-24T18:10:00Z</dcterms:created>
  <dcterms:modified xsi:type="dcterms:W3CDTF">2023-11-02T23:14:00Z</dcterms:modified>
</cp:coreProperties>
</file>