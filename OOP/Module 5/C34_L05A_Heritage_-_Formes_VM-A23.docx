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96F81" w:rsidR="00BD1283" w:rsidP="00BD1283" w:rsidRDefault="00696F81" w14:paraId="71858C6D" w14:textId="26848140">
      <w:pPr>
        <w:pStyle w:val="Titre"/>
      </w:pPr>
      <w:r w:rsidR="17E048B9">
        <w:rPr/>
        <w:t>Laboratoire 05A - Sous-Classes/héritage - Formes</w:t>
      </w:r>
    </w:p>
    <w:p w:rsidRPr="00BD1283" w:rsidR="00BD1283" w:rsidP="00BD1283" w:rsidRDefault="00BD1283" w14:paraId="71858C6E" w14:textId="77777777">
      <w:pPr>
        <w:spacing w:after="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Pr="00D27D2A" w:rsidR="00EA07E2" w:rsidTr="00EA07E2" w14:paraId="63998FC0" w14:textId="77777777">
        <w:tc>
          <w:tcPr>
            <w:tcW w:w="8630" w:type="dxa"/>
          </w:tcPr>
          <w:p w:rsidRPr="00734A25" w:rsidR="00EA07E2" w:rsidP="00EA07E2" w:rsidRDefault="00EA07E2" w14:paraId="7217FEE4" w14:textId="77777777">
            <w:pPr>
              <w:rPr>
                <w:rFonts w:asciiTheme="minorHAnsi" w:hAnsiTheme="minorHAnsi" w:cstheme="minorHAnsi"/>
                <w:b/>
              </w:rPr>
            </w:pPr>
            <w:r w:rsidRPr="00734A25">
              <w:rPr>
                <w:rFonts w:asciiTheme="minorHAnsi" w:hAnsiTheme="minorHAnsi" w:cstheme="minorHAnsi"/>
                <w:b/>
              </w:rPr>
              <w:t>Formules d’aires et de volume pour les prismes :</w:t>
            </w:r>
          </w:p>
          <w:p w:rsidRPr="00734A25" w:rsidR="00EA07E2" w:rsidP="00BD1283" w:rsidRDefault="00EA07E2" w14:paraId="779A5E93" w14:textId="77777777">
            <w:pPr>
              <w:rPr>
                <w:rFonts w:asciiTheme="minorHAnsi" w:hAnsiTheme="minorHAnsi" w:cstheme="minorHAnsi"/>
                <w:b/>
              </w:rPr>
            </w:pPr>
          </w:p>
          <w:p w:rsidRPr="00734A25" w:rsidR="00EA07E2" w:rsidP="00BD1283" w:rsidRDefault="00F43589" w14:paraId="28A745E8" w14:textId="52982CA0">
            <w:pPr>
              <w:rPr>
                <w:rFonts w:asciiTheme="minorHAnsi" w:hAnsiTheme="minorHAnsi" w:cstheme="minorHAnsi"/>
                <w:b/>
              </w:rPr>
            </w:pPr>
            <w:r w:rsidRPr="00734A25">
              <w:rPr>
                <w:rFonts w:asciiTheme="minorHAnsi" w:hAnsiTheme="minorHAnsi" w:cstheme="minorHAnsi"/>
                <w:b/>
              </w:rPr>
              <w:t xml:space="preserve">Prisme – volume : </w:t>
            </w:r>
            <w:r w:rsidRPr="00734A25">
              <w:rPr>
                <w:rFonts w:asciiTheme="minorHAnsi" w:hAnsiTheme="minorHAnsi" w:cstheme="minorHAnsi"/>
                <w:bCs/>
              </w:rPr>
              <w:t>longueur * largeur * hauteur</w:t>
            </w:r>
          </w:p>
          <w:p w:rsidRPr="00734A25" w:rsidR="00EA07E2" w:rsidP="00BD1283" w:rsidRDefault="00EA07E2" w14:paraId="7FA3BEDF" w14:textId="31EEAE7B">
            <w:pPr>
              <w:rPr>
                <w:rFonts w:asciiTheme="minorHAnsi" w:hAnsiTheme="minorHAnsi" w:cstheme="minorHAnsi"/>
                <w:b/>
              </w:rPr>
            </w:pPr>
            <w:r w:rsidRPr="00734A25">
              <w:rPr>
                <w:rFonts w:asciiTheme="minorHAnsi" w:hAnsiTheme="minorHAnsi" w:cstheme="minorHAnsi"/>
                <w:b/>
              </w:rPr>
              <w:t xml:space="preserve">Prisme – aire : </w:t>
            </w:r>
            <w:r w:rsidRPr="00734A25" w:rsidR="00055F94">
              <w:rPr>
                <w:rFonts w:asciiTheme="minorHAnsi" w:hAnsiTheme="minorHAnsi" w:cstheme="minorHAnsi"/>
                <w:bCs/>
              </w:rPr>
              <w:t>2 * longueur * largeur + 2 * longueur * hauteur + 2 * largeur * hauteur</w:t>
            </w:r>
          </w:p>
          <w:p w:rsidRPr="00734A25" w:rsidR="00055F94" w:rsidP="00BD1283" w:rsidRDefault="00055F94" w14:paraId="388540F0" w14:textId="77777777">
            <w:pPr>
              <w:rPr>
                <w:rFonts w:asciiTheme="minorHAnsi" w:hAnsiTheme="minorHAnsi" w:cstheme="minorHAnsi"/>
                <w:b/>
              </w:rPr>
            </w:pPr>
          </w:p>
          <w:p w:rsidRPr="00734A25" w:rsidR="00FA4F7A" w:rsidP="00BD1283" w:rsidRDefault="00FA4F7A" w14:paraId="5635BCAA" w14:textId="083B0FBD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734A25">
              <w:rPr>
                <w:rFonts w:asciiTheme="minorHAnsi" w:hAnsiTheme="minorHAnsi" w:cstheme="minorHAnsi"/>
                <w:b/>
                <w:lang w:val="en-US"/>
              </w:rPr>
              <w:t xml:space="preserve">Cube – volume : </w:t>
            </w:r>
            <w:r w:rsidRPr="00734A25">
              <w:rPr>
                <w:rFonts w:asciiTheme="minorHAnsi" w:hAnsiTheme="minorHAnsi" w:cstheme="minorHAnsi"/>
                <w:bCs/>
                <w:lang w:val="en-US"/>
              </w:rPr>
              <w:t>arete * arete * arete</w:t>
            </w:r>
          </w:p>
          <w:p w:rsidRPr="00734A25" w:rsidR="007E0C09" w:rsidP="00BD1283" w:rsidRDefault="007E0C09" w14:paraId="53D2E86B" w14:textId="467D5C83">
            <w:pPr>
              <w:rPr>
                <w:rFonts w:asciiTheme="minorHAnsi" w:hAnsiTheme="minorHAnsi" w:cstheme="minorHAnsi"/>
                <w:bCs/>
                <w:lang w:val="en-US"/>
              </w:rPr>
            </w:pPr>
            <w:r w:rsidRPr="00734A25">
              <w:rPr>
                <w:rFonts w:asciiTheme="minorHAnsi" w:hAnsiTheme="minorHAnsi" w:cstheme="minorHAnsi"/>
                <w:b/>
                <w:lang w:val="en-US"/>
              </w:rPr>
              <w:t xml:space="preserve">Cube – </w:t>
            </w:r>
            <w:proofErr w:type="spellStart"/>
            <w:r w:rsidRPr="00734A25">
              <w:rPr>
                <w:rFonts w:asciiTheme="minorHAnsi" w:hAnsiTheme="minorHAnsi" w:cstheme="minorHAnsi"/>
                <w:b/>
                <w:lang w:val="en-US"/>
              </w:rPr>
              <w:t>aire</w:t>
            </w:r>
            <w:proofErr w:type="spellEnd"/>
            <w:r w:rsidRPr="00734A25">
              <w:rPr>
                <w:rFonts w:asciiTheme="minorHAnsi" w:hAnsiTheme="minorHAnsi" w:cstheme="minorHAnsi"/>
                <w:b/>
                <w:lang w:val="en-US"/>
              </w:rPr>
              <w:t xml:space="preserve">:  </w:t>
            </w:r>
            <w:r w:rsidRPr="00734A25">
              <w:rPr>
                <w:rFonts w:asciiTheme="minorHAnsi" w:hAnsiTheme="minorHAnsi" w:cstheme="minorHAnsi"/>
                <w:bCs/>
                <w:lang w:val="en-US"/>
              </w:rPr>
              <w:t>6 * arete * arete</w:t>
            </w:r>
            <w:r w:rsidRPr="00734A25" w:rsidR="00E102E6">
              <w:rPr>
                <w:rFonts w:asciiTheme="minorHAnsi" w:hAnsiTheme="minorHAnsi" w:cstheme="minorHAnsi"/>
                <w:bCs/>
                <w:lang w:val="en-US"/>
              </w:rPr>
              <w:t xml:space="preserve"> </w:t>
            </w:r>
            <w:r w:rsidRPr="00734A25" w:rsidR="00D67D95">
              <w:rPr>
                <w:rFonts w:asciiTheme="minorHAnsi" w:hAnsiTheme="minorHAnsi" w:cstheme="minorHAnsi"/>
                <w:bCs/>
                <w:lang w:val="en-US"/>
              </w:rPr>
              <w:t xml:space="preserve"> = </w:t>
            </w:r>
            <w:r w:rsidRPr="00734A25" w:rsidR="00E102E6">
              <w:rPr>
                <w:rFonts w:asciiTheme="minorHAnsi" w:hAnsiTheme="minorHAnsi" w:cstheme="minorHAnsi"/>
                <w:bCs/>
                <w:lang w:val="en-US"/>
              </w:rPr>
              <w:t>( 2 * arete * arete</w:t>
            </w:r>
            <w:r w:rsidRPr="00734A25" w:rsidR="006C1C1C">
              <w:rPr>
                <w:rFonts w:asciiTheme="minorHAnsi" w:hAnsiTheme="minorHAnsi" w:cstheme="minorHAnsi"/>
                <w:bCs/>
                <w:lang w:val="en-US"/>
              </w:rPr>
              <w:t xml:space="preserve"> + 2 * arete * arete + 2 * arete * arete)</w:t>
            </w:r>
          </w:p>
          <w:p w:rsidRPr="00734A25" w:rsidR="003349A1" w:rsidP="00BD1283" w:rsidRDefault="003349A1" w14:paraId="1F56F6B2" w14:textId="77777777">
            <w:pPr>
              <w:rPr>
                <w:rFonts w:asciiTheme="minorHAnsi" w:hAnsiTheme="minorHAnsi" w:cstheme="minorHAnsi"/>
                <w:b/>
                <w:lang w:val="en-US"/>
              </w:rPr>
            </w:pPr>
          </w:p>
          <w:p w:rsidRPr="00734A25" w:rsidR="00D026EB" w:rsidP="00BD1283" w:rsidRDefault="00D026EB" w14:paraId="44C0A029" w14:textId="0B26CEA6">
            <w:pPr>
              <w:rPr>
                <w:rFonts w:asciiTheme="minorHAnsi" w:hAnsiTheme="minorHAnsi" w:cstheme="minorHAnsi"/>
                <w:b/>
              </w:rPr>
            </w:pPr>
            <w:r w:rsidRPr="00734A25">
              <w:rPr>
                <w:rFonts w:asciiTheme="minorHAnsi" w:hAnsiTheme="minorHAnsi" w:cstheme="minorHAnsi"/>
                <w:b/>
              </w:rPr>
              <w:t xml:space="preserve">Pyramide base carrée – aire : </w:t>
            </w:r>
            <w:r w:rsidRPr="00734A25" w:rsidR="00FB2019">
              <w:rPr>
                <w:rFonts w:asciiTheme="minorHAnsi" w:hAnsiTheme="minorHAnsi" w:cstheme="minorHAnsi"/>
                <w:bCs/>
              </w:rPr>
              <w:t>longueur * largeur * hauteur / 3</w:t>
            </w:r>
          </w:p>
          <w:p w:rsidRPr="00734A25" w:rsidR="00341482" w:rsidP="00341482" w:rsidRDefault="00341482" w14:paraId="359C6024" w14:textId="77777777">
            <w:pPr>
              <w:rPr>
                <w:rFonts w:asciiTheme="minorHAnsi" w:hAnsiTheme="minorHAnsi" w:cstheme="minorHAnsi"/>
                <w:b/>
              </w:rPr>
            </w:pPr>
            <w:r w:rsidRPr="00734A25">
              <w:rPr>
                <w:rFonts w:asciiTheme="minorHAnsi" w:hAnsiTheme="minorHAnsi" w:cstheme="minorHAnsi"/>
                <w:b/>
              </w:rPr>
              <w:t xml:space="preserve">Pyramide base carrée – volume :  </w:t>
            </w:r>
          </w:p>
          <w:p w:rsidRPr="00734A25" w:rsidR="00341482" w:rsidP="00BD1283" w:rsidRDefault="00D104BF" w14:paraId="36AD68DB" w14:textId="031F6C16">
            <w:pPr>
              <w:rPr>
                <w:rFonts w:asciiTheme="minorHAnsi" w:hAnsiTheme="minorHAnsi" w:cstheme="minorHAnsi"/>
                <w:b/>
              </w:rPr>
            </w:pPr>
            <w:r w:rsidRPr="00734A25">
              <w:rPr>
                <w:rFonts w:asciiTheme="minorHAnsi" w:hAnsiTheme="minorHAnsi" w:cstheme="minorHAnsi"/>
                <w:b/>
              </w:rPr>
              <w:t xml:space="preserve">        Aire totale = </w:t>
            </w:r>
            <w:r w:rsidRPr="00734A25">
              <w:rPr>
                <w:rFonts w:asciiTheme="minorHAnsi" w:hAnsiTheme="minorHAnsi" w:cstheme="minorHAnsi"/>
                <w:bCs/>
              </w:rPr>
              <w:t>aire de base + 4 * aire des côtés</w:t>
            </w:r>
          </w:p>
          <w:p w:rsidRPr="00734A25" w:rsidR="00D104BF" w:rsidP="00BD1283" w:rsidRDefault="00D104BF" w14:paraId="07365664" w14:textId="196A5E5E">
            <w:pPr>
              <w:rPr>
                <w:rFonts w:asciiTheme="minorHAnsi" w:hAnsiTheme="minorHAnsi" w:cstheme="minorHAnsi"/>
                <w:b/>
              </w:rPr>
            </w:pPr>
            <w:r w:rsidRPr="00734A25">
              <w:rPr>
                <w:rFonts w:asciiTheme="minorHAnsi" w:hAnsiTheme="minorHAnsi" w:cstheme="minorHAnsi"/>
                <w:b/>
              </w:rPr>
              <w:t xml:space="preserve">        </w:t>
            </w:r>
            <w:r w:rsidRPr="00734A25" w:rsidR="0034777A">
              <w:rPr>
                <w:rFonts w:asciiTheme="minorHAnsi" w:hAnsiTheme="minorHAnsi" w:cstheme="minorHAnsi"/>
                <w:b/>
              </w:rPr>
              <w:t xml:space="preserve">Aire de base = </w:t>
            </w:r>
            <w:r w:rsidRPr="00734A25" w:rsidR="00D67D95">
              <w:rPr>
                <w:rFonts w:asciiTheme="minorHAnsi" w:hAnsiTheme="minorHAnsi" w:cstheme="minorHAnsi"/>
                <w:bCs/>
              </w:rPr>
              <w:t xml:space="preserve">longueur * </w:t>
            </w:r>
            <w:r w:rsidRPr="00734A25" w:rsidR="00A8638B">
              <w:rPr>
                <w:rFonts w:asciiTheme="minorHAnsi" w:hAnsiTheme="minorHAnsi" w:cstheme="minorHAnsi"/>
                <w:bCs/>
              </w:rPr>
              <w:t>longueur</w:t>
            </w:r>
            <w:r w:rsidRPr="00734A25" w:rsidR="0034777A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D67D95" w:rsidP="00BD1283" w:rsidRDefault="00D67D95" w14:paraId="0AEC58A1" w14:textId="7837051B">
            <w:pPr>
              <w:rPr>
                <w:rFonts w:asciiTheme="minorHAnsi" w:hAnsiTheme="minorHAnsi" w:cstheme="minorHAnsi"/>
                <w:b/>
              </w:rPr>
            </w:pPr>
            <w:r w:rsidRPr="00734A25">
              <w:rPr>
                <w:rFonts w:asciiTheme="minorHAnsi" w:hAnsiTheme="minorHAnsi" w:cstheme="minorHAnsi"/>
                <w:b/>
              </w:rPr>
              <w:t xml:space="preserve">        Aire d’un côté = </w:t>
            </w:r>
            <w:proofErr w:type="spellStart"/>
            <w:r w:rsidRPr="009D2A90">
              <w:rPr>
                <w:rFonts w:asciiTheme="minorHAnsi" w:hAnsiTheme="minorHAnsi" w:cstheme="minorHAnsi"/>
                <w:bCs/>
              </w:rPr>
              <w:t>apot</w:t>
            </w:r>
            <w:r w:rsidRPr="009D2A90" w:rsidR="00225982">
              <w:rPr>
                <w:rFonts w:asciiTheme="minorHAnsi" w:hAnsiTheme="minorHAnsi" w:cstheme="minorHAnsi"/>
                <w:bCs/>
              </w:rPr>
              <w:t>h</w:t>
            </w:r>
            <w:r w:rsidRPr="009D2A90">
              <w:rPr>
                <w:rFonts w:asciiTheme="minorHAnsi" w:hAnsiTheme="minorHAnsi" w:cstheme="minorHAnsi"/>
                <w:bCs/>
              </w:rPr>
              <w:t>eme</w:t>
            </w:r>
            <w:proofErr w:type="spellEnd"/>
            <w:r w:rsidRPr="009D2A90" w:rsidR="00C429BE">
              <w:rPr>
                <w:rFonts w:asciiTheme="minorHAnsi" w:hAnsiTheme="minorHAnsi" w:cstheme="minorHAnsi"/>
                <w:bCs/>
              </w:rPr>
              <w:t xml:space="preserve"> * </w:t>
            </w:r>
            <w:r w:rsidRPr="009D2A90" w:rsidR="009D2A90">
              <w:rPr>
                <w:rFonts w:asciiTheme="minorHAnsi" w:hAnsiTheme="minorHAnsi" w:cstheme="minorHAnsi"/>
                <w:bCs/>
              </w:rPr>
              <w:t>longueur</w:t>
            </w:r>
            <w:r w:rsidRPr="009D2A90" w:rsidR="00225982">
              <w:rPr>
                <w:rFonts w:asciiTheme="minorHAnsi" w:hAnsiTheme="minorHAnsi" w:cstheme="minorHAnsi"/>
                <w:bCs/>
              </w:rPr>
              <w:t xml:space="preserve"> / 2</w:t>
            </w:r>
          </w:p>
          <w:p w:rsidRPr="00734A25" w:rsidR="00225982" w:rsidP="00BD1283" w:rsidRDefault="00225982" w14:paraId="50B6ADAA" w14:textId="38751C5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Apotheme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= </w:t>
            </w:r>
            <w:r w:rsidRPr="00DB4778">
              <w:rPr>
                <w:rFonts w:asciiTheme="minorHAnsi" w:hAnsiTheme="minorHAnsi" w:cstheme="minorHAnsi"/>
                <w:bCs/>
              </w:rPr>
              <w:t>racine carrée (</w:t>
            </w:r>
            <w:r w:rsidRPr="00DB4778" w:rsidR="00DB4778">
              <w:rPr>
                <w:rFonts w:asciiTheme="minorHAnsi" w:hAnsiTheme="minorHAnsi" w:cstheme="minorHAnsi"/>
                <w:bCs/>
              </w:rPr>
              <w:t>longeur</w:t>
            </w:r>
            <w:r w:rsidRPr="00DB4778" w:rsidR="00DB4778">
              <w:rPr>
                <w:rFonts w:asciiTheme="minorHAnsi" w:hAnsiTheme="minorHAnsi" w:cstheme="minorHAnsi"/>
                <w:bCs/>
                <w:vertAlign w:val="superscript"/>
              </w:rPr>
              <w:t>2</w:t>
            </w:r>
            <w:r w:rsidRPr="00DB4778" w:rsidR="00DB4778">
              <w:rPr>
                <w:rFonts w:asciiTheme="minorHAnsi" w:hAnsiTheme="minorHAnsi" w:cstheme="minorHAnsi"/>
                <w:bCs/>
              </w:rPr>
              <w:t xml:space="preserve"> + </w:t>
            </w:r>
            <w:r w:rsidR="007D3FFE">
              <w:rPr>
                <w:rFonts w:asciiTheme="minorHAnsi" w:hAnsiTheme="minorHAnsi" w:cstheme="minorHAnsi"/>
                <w:bCs/>
              </w:rPr>
              <w:t>hauteur</w:t>
            </w:r>
            <w:r w:rsidRPr="00DB4778" w:rsidR="00DB4778">
              <w:rPr>
                <w:rFonts w:asciiTheme="minorHAnsi" w:hAnsiTheme="minorHAnsi" w:cstheme="minorHAnsi"/>
                <w:bCs/>
                <w:vertAlign w:val="superscript"/>
              </w:rPr>
              <w:t>2</w:t>
            </w:r>
            <w:r w:rsidRPr="00DB4778" w:rsidR="00DB4778">
              <w:rPr>
                <w:rFonts w:asciiTheme="minorHAnsi" w:hAnsiTheme="minorHAnsi" w:cstheme="minorHAnsi"/>
                <w:bCs/>
              </w:rPr>
              <w:t>)</w:t>
            </w:r>
          </w:p>
          <w:p w:rsidRPr="00D27D2A" w:rsidR="00055F94" w:rsidP="00BD1283" w:rsidRDefault="00055F94" w14:paraId="52961B13" w14:textId="47DE5C3C">
            <w:pPr>
              <w:rPr>
                <w:b/>
              </w:rPr>
            </w:pPr>
          </w:p>
        </w:tc>
      </w:tr>
    </w:tbl>
    <w:p w:rsidRPr="00D27D2A" w:rsidR="00EA07E2" w:rsidP="00BD1283" w:rsidRDefault="00EA07E2" w14:paraId="7DEB9E94" w14:textId="77777777">
      <w:pPr>
        <w:spacing w:after="0"/>
        <w:rPr>
          <w:b/>
        </w:rPr>
      </w:pPr>
    </w:p>
    <w:p w:rsidRPr="00CE0625" w:rsidR="00EA07E2" w:rsidP="00BD1283" w:rsidRDefault="00696F81" w14:paraId="635158DA" w14:textId="0413B43B">
      <w:pPr>
        <w:spacing w:after="0"/>
        <w:rPr>
          <w:b/>
          <w:color w:val="FF0000"/>
        </w:rPr>
      </w:pPr>
      <w:r w:rsidRPr="00CE0625">
        <w:rPr>
          <w:b/>
          <w:color w:val="FF0000"/>
        </w:rPr>
        <w:t xml:space="preserve">Note :  pour résoudre ce problème, </w:t>
      </w:r>
      <w:r w:rsidR="00CE0625">
        <w:rPr>
          <w:b/>
          <w:color w:val="FF0000"/>
        </w:rPr>
        <w:t xml:space="preserve">pour le volume de la pyramide, </w:t>
      </w:r>
      <w:r w:rsidRPr="00CE0625">
        <w:rPr>
          <w:b/>
          <w:color w:val="FF0000"/>
        </w:rPr>
        <w:t>vous devez trouver ce qu’est l’</w:t>
      </w:r>
      <w:proofErr w:type="spellStart"/>
      <w:r w:rsidRPr="00CE0625">
        <w:rPr>
          <w:b/>
          <w:color w:val="FF0000"/>
        </w:rPr>
        <w:t>ap</w:t>
      </w:r>
      <w:r w:rsidRPr="00CE0625" w:rsidR="00CE0625">
        <w:rPr>
          <w:b/>
          <w:color w:val="FF0000"/>
        </w:rPr>
        <w:t>otheme</w:t>
      </w:r>
      <w:proofErr w:type="spellEnd"/>
      <w:r w:rsidRPr="00CE0625" w:rsidR="00CE0625">
        <w:rPr>
          <w:b/>
          <w:color w:val="FF0000"/>
        </w:rPr>
        <w:t xml:space="preserve"> et comment l’intégrer à la solution.</w:t>
      </w:r>
    </w:p>
    <w:p w:rsidRPr="00D27D2A" w:rsidR="00EA07E2" w:rsidP="00BD1283" w:rsidRDefault="00EA07E2" w14:paraId="1BC1A6CB" w14:textId="77777777">
      <w:pPr>
        <w:spacing w:after="0"/>
        <w:rPr>
          <w:b/>
        </w:rPr>
      </w:pPr>
    </w:p>
    <w:p w:rsidRPr="00D27D2A" w:rsidR="00EA07E2" w:rsidP="00BD1283" w:rsidRDefault="00EA07E2" w14:paraId="007F4C84" w14:textId="77777777">
      <w:pPr>
        <w:spacing w:after="0"/>
        <w:rPr>
          <w:b/>
        </w:rPr>
      </w:pPr>
    </w:p>
    <w:p w:rsidRPr="00BD1283" w:rsidR="00BD1283" w:rsidP="00BD1283" w:rsidRDefault="00BD1283" w14:paraId="71858C9B" w14:textId="5805797D">
      <w:pPr>
        <w:spacing w:after="0"/>
        <w:jc w:val="both"/>
      </w:pPr>
      <w:r w:rsidRPr="00BD1283">
        <w:t xml:space="preserve">A-  Créer une classe Prisme servant à modéliser des prismes rectangulaires. Au-delà des méthodes habituelles, codez 2 constructeurs : un </w:t>
      </w:r>
      <w:r w:rsidR="004C289C">
        <w:t xml:space="preserve">sans paramètres </w:t>
      </w:r>
      <w:r w:rsidRPr="00BD1283">
        <w:t xml:space="preserve">initialisant toutes les variables à 1 unité et l'autre </w:t>
      </w:r>
      <w:r w:rsidR="009242D7">
        <w:t xml:space="preserve">avec paramètres, </w:t>
      </w:r>
      <w:r w:rsidRPr="00BD1283">
        <w:t>permettant d'initialiser les variables à des valeurs quelconques.</w:t>
      </w:r>
    </w:p>
    <w:p w:rsidRPr="00BD1283" w:rsidR="00BD1283" w:rsidP="00BD1283" w:rsidRDefault="00BD1283" w14:paraId="71858C9C" w14:textId="77777777">
      <w:pPr>
        <w:spacing w:after="0"/>
      </w:pPr>
    </w:p>
    <w:p w:rsidRPr="00BD1283" w:rsidR="00BD1283" w:rsidP="00BD1283" w:rsidRDefault="00BD1283" w14:paraId="71858C9D" w14:textId="77777777">
      <w:pPr>
        <w:spacing w:after="0"/>
      </w:pPr>
    </w:p>
    <w:p w:rsidRPr="00BD1283" w:rsidR="00BD1283" w:rsidP="00BD1283" w:rsidRDefault="00BD1283" w14:paraId="71858C9E" w14:textId="77777777">
      <w:pPr>
        <w:spacing w:after="0"/>
        <w:jc w:val="both"/>
      </w:pPr>
      <w:r w:rsidRPr="00BD1283">
        <w:t>B-</w:t>
      </w:r>
      <w:r w:rsidRPr="00BD1283">
        <w:tab/>
      </w:r>
      <w:r w:rsidRPr="00BD1283">
        <w:t xml:space="preserve">De plus, coder une méthode permettant de calculer l'aire de la </w:t>
      </w:r>
      <w:r w:rsidRPr="009242D7">
        <w:rPr>
          <w:u w:val="single"/>
        </w:rPr>
        <w:t>surface</w:t>
      </w:r>
      <w:r w:rsidRPr="00BD1283">
        <w:t xml:space="preserve"> du </w:t>
      </w:r>
      <w:r w:rsidRPr="00BD1283">
        <w:rPr>
          <w:rStyle w:val="Accentuation"/>
        </w:rPr>
        <w:t>Prisme</w:t>
      </w:r>
      <w:r w:rsidRPr="00BD1283">
        <w:t xml:space="preserve"> modélisé et une permettant de calculer le </w:t>
      </w:r>
      <w:r w:rsidRPr="009242D7">
        <w:rPr>
          <w:u w:val="single"/>
        </w:rPr>
        <w:t>volume</w:t>
      </w:r>
      <w:r w:rsidRPr="00BD1283">
        <w:t xml:space="preserve"> du </w:t>
      </w:r>
      <w:r w:rsidRPr="00BD1283">
        <w:rPr>
          <w:rStyle w:val="Accentuation"/>
        </w:rPr>
        <w:t>Prisme</w:t>
      </w:r>
      <w:r w:rsidRPr="00BD1283">
        <w:t xml:space="preserve"> modélisé.</w:t>
      </w:r>
    </w:p>
    <w:p w:rsidRPr="00BD1283" w:rsidR="00BD1283" w:rsidP="00BD1283" w:rsidRDefault="00BD1283" w14:paraId="71858C9F" w14:textId="77777777">
      <w:pPr>
        <w:spacing w:after="0"/>
      </w:pPr>
    </w:p>
    <w:p w:rsidRPr="00BD1283" w:rsidR="00BD1283" w:rsidP="00BD1283" w:rsidRDefault="00BD1283" w14:paraId="71858CA0" w14:textId="77777777">
      <w:pPr>
        <w:spacing w:after="0"/>
      </w:pPr>
    </w:p>
    <w:p w:rsidRPr="00BD1283" w:rsidR="00BD1283" w:rsidP="00BD1283" w:rsidRDefault="00BD1283" w14:paraId="71858CA1" w14:textId="77777777">
      <w:pPr>
        <w:spacing w:after="0"/>
        <w:jc w:val="both"/>
      </w:pPr>
      <w:r w:rsidRPr="00BD1283">
        <w:t xml:space="preserve">C- Créer dans le même package que la classe </w:t>
      </w:r>
      <w:r w:rsidRPr="00BD1283">
        <w:rPr>
          <w:rStyle w:val="Accentuation"/>
        </w:rPr>
        <w:t>Prisme</w:t>
      </w:r>
      <w:r w:rsidRPr="00BD1283">
        <w:t xml:space="preserve"> une nouvelle classe - Cube - modélisant des cubes !</w:t>
      </w:r>
    </w:p>
    <w:p w:rsidRPr="00BD1283" w:rsidR="00BD1283" w:rsidP="00BD1283" w:rsidRDefault="00BD1283" w14:paraId="71858CA2" w14:textId="77777777">
      <w:pPr>
        <w:spacing w:after="0"/>
      </w:pPr>
    </w:p>
    <w:p w:rsidRPr="00BD1283" w:rsidR="00BD1283" w:rsidP="00BD1283" w:rsidRDefault="00BD1283" w14:paraId="71858CA3" w14:textId="77777777">
      <w:pPr>
        <w:numPr>
          <w:ilvl w:val="0"/>
          <w:numId w:val="1"/>
        </w:numPr>
        <w:spacing w:after="0"/>
      </w:pPr>
      <w:r w:rsidRPr="00BD1283">
        <w:t>Cette classe est une sous-classe de Prisme</w:t>
      </w:r>
    </w:p>
    <w:p w:rsidRPr="00BD1283" w:rsidR="00BD1283" w:rsidP="00BD1283" w:rsidRDefault="00BD1283" w14:paraId="71858CA4" w14:textId="77777777">
      <w:pPr>
        <w:numPr>
          <w:ilvl w:val="0"/>
          <w:numId w:val="1"/>
        </w:numPr>
        <w:spacing w:after="0"/>
      </w:pPr>
      <w:r w:rsidRPr="00BD1283">
        <w:t>Bâtir les deux constructeurs appropriés ( faire appel aux constructeurs de Prisme avec super )</w:t>
      </w:r>
    </w:p>
    <w:p w:rsidRPr="00BD1283" w:rsidR="00BD1283" w:rsidP="00BD1283" w:rsidRDefault="00BD1283" w14:paraId="71858CA5" w14:textId="305B1C90">
      <w:pPr>
        <w:numPr>
          <w:ilvl w:val="0"/>
          <w:numId w:val="1"/>
        </w:numPr>
        <w:spacing w:after="0"/>
      </w:pPr>
      <w:r w:rsidRPr="00BD1283">
        <w:t xml:space="preserve">Déterminer si de nouvelles versions d’aire et de </w:t>
      </w:r>
      <w:r w:rsidRPr="00BD1283" w:rsidR="00CE0625">
        <w:t>volume sont</w:t>
      </w:r>
      <w:r w:rsidRPr="00BD1283">
        <w:t xml:space="preserve"> nécessaires</w:t>
      </w:r>
    </w:p>
    <w:p w:rsidRPr="00BD1283" w:rsidR="00BD1283" w:rsidP="00BD1283" w:rsidRDefault="00BD1283" w14:paraId="71858CA6" w14:textId="77777777">
      <w:pPr>
        <w:spacing w:after="0"/>
      </w:pPr>
    </w:p>
    <w:p w:rsidR="00E81570" w:rsidRDefault="00E81570" w14:paraId="71858CA7" w14:textId="14380DE7">
      <w:r>
        <w:br w:type="page"/>
      </w:r>
    </w:p>
    <w:p w:rsidRPr="00BD1283" w:rsidR="00BD1283" w:rsidP="00BD1283" w:rsidRDefault="00BD1283" w14:paraId="71858CA8" w14:textId="77777777">
      <w:pPr>
        <w:spacing w:after="0"/>
      </w:pPr>
      <w:r w:rsidRPr="00BD1283">
        <w:t xml:space="preserve">D- Créer dans le même package que la classe Prisme une nouvelle classe - </w:t>
      </w:r>
      <w:proofErr w:type="spellStart"/>
      <w:r w:rsidRPr="00BD1283">
        <w:rPr>
          <w:rStyle w:val="Accentuation"/>
        </w:rPr>
        <w:t>PyramideBaseCarree</w:t>
      </w:r>
      <w:proofErr w:type="spellEnd"/>
      <w:r w:rsidRPr="00BD1283">
        <w:t xml:space="preserve"> – modélisant des pyramides à base carrée</w:t>
      </w:r>
    </w:p>
    <w:p w:rsidRPr="00BD1283" w:rsidR="00BD1283" w:rsidP="00BD1283" w:rsidRDefault="00BD1283" w14:paraId="71858CA9" w14:textId="77777777">
      <w:pPr>
        <w:spacing w:after="0"/>
      </w:pPr>
    </w:p>
    <w:p w:rsidRPr="00BD1283" w:rsidR="00BD1283" w:rsidP="00BD1283" w:rsidRDefault="00BD1283" w14:paraId="71858CAA" w14:textId="77777777">
      <w:pPr>
        <w:numPr>
          <w:ilvl w:val="0"/>
          <w:numId w:val="3"/>
        </w:numPr>
        <w:spacing w:after="0"/>
      </w:pPr>
      <w:r w:rsidRPr="00BD1283">
        <w:t>Cette classe est une sous-classe de Prisme</w:t>
      </w:r>
    </w:p>
    <w:p w:rsidRPr="00BD1283" w:rsidR="00BD1283" w:rsidP="00BD1283" w:rsidRDefault="00BD1283" w14:paraId="71858CAB" w14:textId="77777777">
      <w:pPr>
        <w:numPr>
          <w:ilvl w:val="0"/>
          <w:numId w:val="3"/>
        </w:numPr>
        <w:spacing w:after="0"/>
      </w:pPr>
      <w:r w:rsidRPr="00BD1283">
        <w:t>Bâtir les deux constructeurs appropriés</w:t>
      </w:r>
    </w:p>
    <w:p w:rsidRPr="00BD1283" w:rsidR="00BD1283" w:rsidP="00BD1283" w:rsidRDefault="00F579B6" w14:paraId="71858CAC" w14:textId="53B6A649">
      <w:pPr>
        <w:numPr>
          <w:ilvl w:val="0"/>
          <w:numId w:val="3"/>
        </w:numPr>
        <w:spacing w:after="0"/>
      </w:pPr>
      <w:r>
        <w:t xml:space="preserve">Implémenter en </w:t>
      </w:r>
      <w:r w:rsidR="008B3982">
        <w:t xml:space="preserve">surcharge </w:t>
      </w:r>
      <w:r w:rsidRPr="00BD1283" w:rsidR="00BD1283">
        <w:t>les méthodes aire() et volume() ( il vous faut connaître l'apothème )</w:t>
      </w:r>
    </w:p>
    <w:p w:rsidRPr="00BD1283" w:rsidR="00BD1283" w:rsidP="00BD1283" w:rsidRDefault="00BD1283" w14:paraId="71858CAD" w14:textId="77777777">
      <w:pPr>
        <w:spacing w:after="0"/>
      </w:pPr>
    </w:p>
    <w:p w:rsidRPr="00BD1283" w:rsidR="00BD1283" w:rsidP="00BD1283" w:rsidRDefault="00BD1283" w14:paraId="71858CAE" w14:textId="77777777">
      <w:pPr>
        <w:spacing w:after="0"/>
      </w:pPr>
    </w:p>
    <w:p w:rsidRPr="00BD1283" w:rsidR="00BD1283" w:rsidP="00BD1283" w:rsidRDefault="00BD1283" w14:paraId="71858CAF" w14:textId="77777777">
      <w:pPr>
        <w:spacing w:after="0"/>
      </w:pPr>
    </w:p>
    <w:p w:rsidRPr="00BD1283" w:rsidR="00BD1283" w:rsidP="00BD1283" w:rsidRDefault="00BD1283" w14:paraId="71858CB0" w14:textId="77777777">
      <w:pPr>
        <w:spacing w:after="0"/>
      </w:pPr>
      <w:r w:rsidRPr="00BD1283">
        <w:t xml:space="preserve">E-Pour tester le tout, créer une classe </w:t>
      </w:r>
      <w:proofErr w:type="spellStart"/>
      <w:r w:rsidRPr="00BD1283">
        <w:t>TestPyramide</w:t>
      </w:r>
      <w:proofErr w:type="spellEnd"/>
      <w:r w:rsidRPr="00BD1283">
        <w:t xml:space="preserve"> contenant qu'une méthode, soit </w:t>
      </w:r>
      <w:r w:rsidRPr="00BD1283">
        <w:rPr>
          <w:rFonts w:ascii="Courier New" w:hAnsi="Courier New" w:cs="Courier New"/>
        </w:rPr>
        <w:t>main</w:t>
      </w:r>
      <w:r w:rsidRPr="00BD1283">
        <w:t xml:space="preserve"> ( </w:t>
      </w:r>
      <w:r w:rsidRPr="00BD1283">
        <w:rPr>
          <w:rFonts w:ascii="Courier New" w:hAnsi="Courier New" w:cs="Courier New"/>
        </w:rPr>
        <w:t>String [] args</w:t>
      </w:r>
      <w:r w:rsidRPr="00BD1283">
        <w:t xml:space="preserve"> ) dans laquelle vous…</w:t>
      </w:r>
    </w:p>
    <w:p w:rsidRPr="00BD1283" w:rsidR="00BD1283" w:rsidP="00BD1283" w:rsidRDefault="00BD1283" w14:paraId="71858CB1" w14:textId="77777777">
      <w:pPr>
        <w:spacing w:after="0"/>
      </w:pPr>
    </w:p>
    <w:p w:rsidRPr="00BD1283" w:rsidR="00BD1283" w:rsidP="00BD1283" w:rsidRDefault="00BD1283" w14:paraId="71858CB2" w14:textId="77777777">
      <w:pPr>
        <w:numPr>
          <w:ilvl w:val="0"/>
          <w:numId w:val="2"/>
        </w:numPr>
        <w:spacing w:after="0"/>
      </w:pPr>
      <w:r w:rsidRPr="00BD1283">
        <w:t>créez deux prismes: p1 avec le constructeur par défaut, p2 avec le constructeur ( 2, 4, 2).</w:t>
      </w:r>
    </w:p>
    <w:p w:rsidRPr="00BD1283" w:rsidR="00BD1283" w:rsidP="00BD1283" w:rsidRDefault="00BD1283" w14:paraId="71858CB3" w14:textId="77777777">
      <w:pPr>
        <w:spacing w:after="0"/>
      </w:pPr>
    </w:p>
    <w:p w:rsidRPr="00BD1283" w:rsidR="00BD1283" w:rsidP="00BD1283" w:rsidRDefault="00BD1283" w14:paraId="71858CB4" w14:textId="77777777">
      <w:pPr>
        <w:numPr>
          <w:ilvl w:val="0"/>
          <w:numId w:val="2"/>
        </w:numPr>
        <w:spacing w:after="0"/>
      </w:pPr>
      <w:r w:rsidRPr="00BD1283">
        <w:t>créez deux pyramides à base carrée : py1 avec le constructeur par défaut, py2 avec une hauteur de 6 et une arête de base de longueur = 9.</w:t>
      </w:r>
    </w:p>
    <w:p w:rsidRPr="00BD1283" w:rsidR="00BD1283" w:rsidP="00BD1283" w:rsidRDefault="00BD1283" w14:paraId="71858CB5" w14:textId="77777777">
      <w:pPr>
        <w:spacing w:after="0"/>
      </w:pPr>
    </w:p>
    <w:p w:rsidRPr="00BD1283" w:rsidR="00BD1283" w:rsidP="00BD1283" w:rsidRDefault="00BD1283" w14:paraId="71858CB6" w14:textId="77777777">
      <w:pPr>
        <w:numPr>
          <w:ilvl w:val="0"/>
          <w:numId w:val="2"/>
        </w:numPr>
        <w:spacing w:after="0"/>
      </w:pPr>
      <w:r w:rsidRPr="00BD1283">
        <w:t>créez un Cube c1 avec une arête de longueur 35.</w:t>
      </w:r>
    </w:p>
    <w:p w:rsidRPr="00BD1283" w:rsidR="00BD1283" w:rsidP="00BD1283" w:rsidRDefault="00BD1283" w14:paraId="71858CB7" w14:textId="77777777">
      <w:pPr>
        <w:spacing w:after="0"/>
      </w:pPr>
    </w:p>
    <w:p w:rsidRPr="00BD1283" w:rsidR="00BD1283" w:rsidP="00BD1283" w:rsidRDefault="00BD1283" w14:paraId="71858CB9" w14:textId="77777777">
      <w:pPr>
        <w:spacing w:after="0"/>
      </w:pPr>
    </w:p>
    <w:p w:rsidRPr="00BD1283" w:rsidR="00BD1283" w:rsidP="00BD1283" w:rsidRDefault="00BD1283" w14:paraId="71858CBA" w14:textId="77777777">
      <w:pPr>
        <w:numPr>
          <w:ilvl w:val="0"/>
          <w:numId w:val="2"/>
        </w:numPr>
        <w:spacing w:after="0"/>
      </w:pPr>
      <w:r w:rsidRPr="00BD1283">
        <w:t>affichez les données / résultats de méthodes suivantes, lorsque possible :</w:t>
      </w:r>
    </w:p>
    <w:p w:rsidRPr="00BD1283" w:rsidR="00BD1283" w:rsidP="00BD1283" w:rsidRDefault="00BD1283" w14:paraId="71858CBB" w14:textId="77777777">
      <w:pPr>
        <w:spacing w:after="0"/>
      </w:pPr>
      <w:r w:rsidRPr="00BD1283">
        <w:tab/>
      </w:r>
    </w:p>
    <w:p w:rsidRPr="00BD1283" w:rsidR="00BD1283" w:rsidP="00BD1283" w:rsidRDefault="00BD1283" w14:paraId="71858CBC" w14:textId="77777777">
      <w:pPr>
        <w:spacing w:after="0"/>
        <w:ind w:left="1812" w:firstLine="708"/>
      </w:pPr>
      <w:r w:rsidRPr="00BD1283">
        <w:t>- p1.setLongueur(25)</w:t>
      </w:r>
    </w:p>
    <w:p w:rsidRPr="00BD1283" w:rsidR="00BD1283" w:rsidP="00BD1283" w:rsidRDefault="00BD1283" w14:paraId="71858CBD" w14:textId="77777777">
      <w:pPr>
        <w:spacing w:after="0"/>
        <w:ind w:left="1812" w:firstLine="708"/>
      </w:pPr>
      <w:r w:rsidRPr="00BD1283">
        <w:t>- p1.aire()</w:t>
      </w:r>
    </w:p>
    <w:p w:rsidRPr="00BD1283" w:rsidR="00BD1283" w:rsidP="00BD1283" w:rsidRDefault="00BD1283" w14:paraId="71858CBE" w14:textId="77777777">
      <w:pPr>
        <w:spacing w:after="0"/>
        <w:ind w:left="2520"/>
      </w:pPr>
      <w:r w:rsidRPr="00BD1283">
        <w:t>- py2.volume ()</w:t>
      </w:r>
    </w:p>
    <w:p w:rsidRPr="00BD1283" w:rsidR="00BD1283" w:rsidP="00BD1283" w:rsidRDefault="00BD1283" w14:paraId="71858CBF" w14:textId="77777777">
      <w:pPr>
        <w:spacing w:after="0"/>
        <w:ind w:left="2520"/>
      </w:pPr>
      <w:r w:rsidRPr="00BD1283">
        <w:t>- py1.setHauteur (35)</w:t>
      </w:r>
    </w:p>
    <w:p w:rsidRPr="00BD1283" w:rsidR="00BD1283" w:rsidP="00BD1283" w:rsidRDefault="00BD1283" w14:paraId="71858CC0" w14:textId="77777777">
      <w:pPr>
        <w:spacing w:after="0"/>
        <w:ind w:left="2520"/>
      </w:pPr>
      <w:r w:rsidRPr="00BD1283">
        <w:t>- py1.volume()</w:t>
      </w:r>
    </w:p>
    <w:p w:rsidRPr="00BD1283" w:rsidR="00BD1283" w:rsidP="00BD1283" w:rsidRDefault="00BD1283" w14:paraId="71858CC1" w14:textId="77777777">
      <w:pPr>
        <w:spacing w:after="0"/>
        <w:ind w:left="2520"/>
      </w:pPr>
      <w:r w:rsidRPr="00BD1283">
        <w:t>- py2.aire()</w:t>
      </w:r>
    </w:p>
    <w:p w:rsidRPr="00BD1283" w:rsidR="00BD1283" w:rsidP="00BD1283" w:rsidRDefault="00BD1283" w14:paraId="71858CC2" w14:textId="77777777">
      <w:pPr>
        <w:spacing w:after="0"/>
        <w:ind w:left="2520"/>
      </w:pPr>
      <w:r w:rsidRPr="00BD1283">
        <w:t>- c1.aire()</w:t>
      </w:r>
    </w:p>
    <w:p w:rsidRPr="00BD1283" w:rsidR="00BD1283" w:rsidP="00BD1283" w:rsidRDefault="00BD1283" w14:paraId="71858CC3" w14:textId="77777777">
      <w:pPr>
        <w:spacing w:after="0"/>
      </w:pPr>
    </w:p>
    <w:p w:rsidRPr="00BD1283" w:rsidR="00BD1283" w:rsidP="00BD1283" w:rsidRDefault="00BD1283" w14:paraId="71858CC4" w14:textId="77777777">
      <w:pPr>
        <w:spacing w:after="0"/>
      </w:pPr>
    </w:p>
    <w:p w:rsidR="00464DBC" w:rsidP="00065281" w:rsidRDefault="00CE0625" w14:paraId="71858CC5" w14:textId="77777777">
      <w:pPr>
        <w:spacing w:after="0"/>
      </w:pPr>
    </w:p>
    <w:sectPr w:rsidR="00464DBC" w:rsidSect="00270E1A">
      <w:headerReference w:type="default" r:id="rId7"/>
      <w:footerReference w:type="default" r:id="rId8"/>
      <w:pgSz w:w="12240" w:h="15840" w:orient="portrait"/>
      <w:pgMar w:top="1440" w:right="1800" w:bottom="1440" w:left="1800" w:header="708" w:footer="708" w:gutter="0"/>
      <w:pgBorders w:offsetFrom="page">
        <w:top w:val="single" w:color="5B9BD5" w:themeColor="accent1" w:sz="4" w:space="24"/>
        <w:left w:val="single" w:color="5B9BD5" w:themeColor="accent1" w:sz="4" w:space="24"/>
        <w:bottom w:val="single" w:color="5B9BD5" w:themeColor="accent1" w:sz="4" w:space="24"/>
        <w:right w:val="single" w:color="5B9BD5" w:themeColor="accent1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1283" w:rsidP="00270E1A" w:rsidRDefault="00BD1283" w14:paraId="71858CCC" w14:textId="77777777">
      <w:pPr>
        <w:spacing w:after="0" w:line="240" w:lineRule="auto"/>
      </w:pPr>
      <w:r>
        <w:separator/>
      </w:r>
    </w:p>
  </w:endnote>
  <w:endnote w:type="continuationSeparator" w:id="0">
    <w:p w:rsidR="00BD1283" w:rsidP="00270E1A" w:rsidRDefault="00BD1283" w14:paraId="71858CC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70E1A" w:rsidR="00270E1A" w:rsidP="00A71027" w:rsidRDefault="00270E1A" w14:paraId="71858CD2" w14:textId="7777777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 xml:space="preserve">© Éric </w:t>
    </w:r>
    <w:proofErr w:type="spellStart"/>
    <w:r w:rsidRPr="00270E1A">
      <w:rPr>
        <w:i/>
        <w:color w:val="5B9BD5" w:themeColor="accent1"/>
      </w:rPr>
      <w:t>Labonté</w:t>
    </w:r>
    <w:proofErr w:type="spellEnd"/>
    <w:r w:rsidRPr="00270E1A">
      <w:rPr>
        <w:i/>
        <w:color w:val="5B9BD5" w:themeColor="accent1"/>
      </w:rPr>
      <w:t>, Cégep du Vieux Montréal</w:t>
    </w:r>
  </w:p>
  <w:p w:rsidR="00270E1A" w:rsidRDefault="00270E1A" w14:paraId="71858CD3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1283" w:rsidP="00270E1A" w:rsidRDefault="00BD1283" w14:paraId="71858CCA" w14:textId="77777777">
      <w:pPr>
        <w:spacing w:after="0" w:line="240" w:lineRule="auto"/>
      </w:pPr>
      <w:r>
        <w:separator/>
      </w:r>
    </w:p>
  </w:footnote>
  <w:footnote w:type="continuationSeparator" w:id="0">
    <w:p w:rsidR="00BD1283" w:rsidP="00270E1A" w:rsidRDefault="00BD1283" w14:paraId="71858CC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71027" w:rsidR="00A71027" w:rsidP="00A71027" w:rsidRDefault="00A71027" w14:paraId="71858CCF" w14:textId="779A9EB2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 xml:space="preserve">Cours </w:t>
    </w:r>
    <w:r w:rsidR="00696F81">
      <w:rPr>
        <w:i/>
        <w:color w:val="5B9BD5" w:themeColor="accent1"/>
      </w:rPr>
      <w:t>C34</w:t>
    </w:r>
    <w:r w:rsidRPr="00A71027">
      <w:rPr>
        <w:i/>
        <w:color w:val="5B9BD5" w:themeColor="accent1"/>
      </w:rPr>
      <w:t xml:space="preserve"> – </w:t>
    </w:r>
    <w:r w:rsidR="00696F81">
      <w:rPr>
        <w:i/>
        <w:color w:val="5B9BD5" w:themeColor="accent1"/>
      </w:rPr>
      <w:t xml:space="preserve">Programmation </w:t>
    </w:r>
    <w:r w:rsidRPr="00A71027">
      <w:rPr>
        <w:i/>
        <w:color w:val="5B9BD5" w:themeColor="accent1"/>
      </w:rPr>
      <w:t>orienté</w:t>
    </w:r>
    <w:r w:rsidR="00696F81">
      <w:rPr>
        <w:i/>
        <w:color w:val="5B9BD5" w:themeColor="accent1"/>
      </w:rPr>
      <w:t xml:space="preserve">e </w:t>
    </w:r>
    <w:r w:rsidRPr="00A71027">
      <w:rPr>
        <w:i/>
        <w:color w:val="5B9BD5" w:themeColor="accent1"/>
      </w:rPr>
      <w:t>objet</w:t>
    </w:r>
    <w:r w:rsidR="00696F81">
      <w:rPr>
        <w:i/>
        <w:color w:val="5B9BD5" w:themeColor="accent1"/>
      </w:rPr>
      <w:t xml:space="preserve"> 1</w:t>
    </w:r>
  </w:p>
  <w:p w:rsidR="00A71027" w:rsidRDefault="00A71027" w14:paraId="71858CD0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6692"/>
    <w:multiLevelType w:val="hybridMultilevel"/>
    <w:tmpl w:val="A7447C9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F417D9"/>
    <w:multiLevelType w:val="hybridMultilevel"/>
    <w:tmpl w:val="224057B4"/>
    <w:lvl w:ilvl="0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hint="default" w:ascii="Wingdings" w:hAnsi="Wingdings"/>
      </w:rPr>
    </w:lvl>
  </w:abstractNum>
  <w:abstractNum w:abstractNumId="2" w15:restartNumberingAfterBreak="0">
    <w:nsid w:val="730F5BB4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83"/>
    <w:rsid w:val="00055F94"/>
    <w:rsid w:val="00065281"/>
    <w:rsid w:val="000F452E"/>
    <w:rsid w:val="00225982"/>
    <w:rsid w:val="00270E1A"/>
    <w:rsid w:val="003349A1"/>
    <w:rsid w:val="00341482"/>
    <w:rsid w:val="0034777A"/>
    <w:rsid w:val="003E4ABC"/>
    <w:rsid w:val="00462291"/>
    <w:rsid w:val="00471EBB"/>
    <w:rsid w:val="004C289C"/>
    <w:rsid w:val="00696F81"/>
    <w:rsid w:val="006C1C1C"/>
    <w:rsid w:val="00734A25"/>
    <w:rsid w:val="007D3FFE"/>
    <w:rsid w:val="007E0C09"/>
    <w:rsid w:val="008B3982"/>
    <w:rsid w:val="009242D7"/>
    <w:rsid w:val="00936253"/>
    <w:rsid w:val="00962A15"/>
    <w:rsid w:val="009B26B8"/>
    <w:rsid w:val="009C5E19"/>
    <w:rsid w:val="009D2A90"/>
    <w:rsid w:val="00A71027"/>
    <w:rsid w:val="00A7627E"/>
    <w:rsid w:val="00A8638B"/>
    <w:rsid w:val="00B320BB"/>
    <w:rsid w:val="00BD1283"/>
    <w:rsid w:val="00C429BE"/>
    <w:rsid w:val="00CB3280"/>
    <w:rsid w:val="00CE0625"/>
    <w:rsid w:val="00D026EB"/>
    <w:rsid w:val="00D104BF"/>
    <w:rsid w:val="00D27D2A"/>
    <w:rsid w:val="00D67D95"/>
    <w:rsid w:val="00DB4778"/>
    <w:rsid w:val="00E102E6"/>
    <w:rsid w:val="00E65254"/>
    <w:rsid w:val="00E81570"/>
    <w:rsid w:val="00EA07E2"/>
    <w:rsid w:val="00F0374A"/>
    <w:rsid w:val="00F43589"/>
    <w:rsid w:val="00F579B6"/>
    <w:rsid w:val="00FA4F7A"/>
    <w:rsid w:val="00FB2019"/>
    <w:rsid w:val="00FD5377"/>
    <w:rsid w:val="17E0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8C6D"/>
  <w15:chartTrackingRefBased/>
  <w15:docId w15:val="{E15C362A-A7FD-42C7-B302-262F63DC1F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CB3280"/>
    <w:rPr>
      <w:rFonts w:ascii="Bell MT" w:hAnsi="Bell MT" w:eastAsiaTheme="majorEastAsia" w:cstheme="majorBidi"/>
      <w:color w:val="385623" w:themeColor="accent6" w:themeShade="80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270E1A"/>
    <w:rPr>
      <w:rFonts w:ascii="Bell MT" w:hAnsi="Bell MT" w:eastAsiaTheme="majorEastAsia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styleId="TitreCar" w:customStyle="1">
    <w:name w:val="Titre Car"/>
    <w:basedOn w:val="Policepardfaut"/>
    <w:link w:val="Titre"/>
    <w:rsid w:val="00B320BB"/>
    <w:rPr>
      <w:rFonts w:ascii="Bell MT" w:hAnsi="Bell MT"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table" w:styleId="Grilledutableau">
    <w:name w:val="Table Grid"/>
    <w:basedOn w:val="TableauNormal"/>
    <w:uiPriority w:val="39"/>
    <w:rsid w:val="00EA07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Mod&#232;les%20Office%20personnalis&#233;s\ModeleBle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ModeleBleu.dotx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Éric Labonté</dc:creator>
  <keywords/>
  <dc:description/>
  <lastModifiedBy>Patrick Webster</lastModifiedBy>
  <revision>37</revision>
  <dcterms:created xsi:type="dcterms:W3CDTF">2015-08-24T17:55:00.0000000Z</dcterms:created>
  <dcterms:modified xsi:type="dcterms:W3CDTF">2023-10-31T18:03:01.2981150Z</dcterms:modified>
</coreProperties>
</file>