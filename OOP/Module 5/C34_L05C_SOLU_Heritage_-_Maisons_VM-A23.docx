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D2FC" w14:textId="1636D70D" w:rsidR="00502879" w:rsidRPr="00502879" w:rsidRDefault="1F3ABF85" w:rsidP="00502879">
      <w:pPr>
        <w:pStyle w:val="Titre"/>
      </w:pPr>
      <w:r>
        <w:t xml:space="preserve">Laboratoire 05C – </w:t>
      </w:r>
      <w:r w:rsidR="001C1E60">
        <w:t xml:space="preserve">SOLUTIONNAIRE - </w:t>
      </w:r>
      <w:r>
        <w:t>Héritage Maisons</w:t>
      </w:r>
    </w:p>
    <w:p w14:paraId="569DB6FB" w14:textId="77777777" w:rsidR="00502879" w:rsidRPr="00502879" w:rsidRDefault="00502879" w:rsidP="00502879">
      <w:pPr>
        <w:spacing w:after="0"/>
      </w:pPr>
    </w:p>
    <w:p w14:paraId="7B81A62E" w14:textId="77777777" w:rsidR="00502879" w:rsidRPr="00502879" w:rsidRDefault="00502879" w:rsidP="00502879">
      <w:pPr>
        <w:spacing w:after="0"/>
        <w:jc w:val="both"/>
      </w:pPr>
      <w:r w:rsidRPr="00502879">
        <w:t>Soit le contexte d'une agence immobilière d'une petite ville ayant différents types de propriétés à vendre.</w:t>
      </w:r>
    </w:p>
    <w:p w14:paraId="37D11B3D" w14:textId="77777777" w:rsidR="00502879" w:rsidRPr="00502879" w:rsidRDefault="00502879" w:rsidP="00502879">
      <w:pPr>
        <w:spacing w:after="0"/>
      </w:pPr>
    </w:p>
    <w:p w14:paraId="6C0EB59F" w14:textId="55AB58E3" w:rsidR="00502879" w:rsidRPr="00502879" w:rsidRDefault="00502879" w:rsidP="00502879">
      <w:pPr>
        <w:spacing w:after="0"/>
        <w:jc w:val="both"/>
      </w:pPr>
      <w:r w:rsidRPr="00502879">
        <w:t xml:space="preserve">     Dans le dossier </w:t>
      </w:r>
      <w:proofErr w:type="spellStart"/>
      <w:r w:rsidRPr="00502879">
        <w:rPr>
          <w:rStyle w:val="Accentuation"/>
        </w:rPr>
        <w:t>ProjetMaison</w:t>
      </w:r>
      <w:proofErr w:type="spellEnd"/>
      <w:r w:rsidRPr="00502879">
        <w:t xml:space="preserve"> se retrouve une classe </w:t>
      </w:r>
      <w:r w:rsidRPr="00502879">
        <w:rPr>
          <w:rStyle w:val="Accentuation"/>
        </w:rPr>
        <w:t>Maison</w:t>
      </w:r>
      <w:r w:rsidR="006B402C">
        <w:t xml:space="preserve"> (Copiez le dossier dans votre </w:t>
      </w:r>
      <w:proofErr w:type="spellStart"/>
      <w:r w:rsidR="006B402C">
        <w:t>workspace</w:t>
      </w:r>
      <w:proofErr w:type="spellEnd"/>
      <w:r w:rsidRPr="00502879">
        <w:t xml:space="preserve"> et ouvrez-le dans </w:t>
      </w:r>
      <w:proofErr w:type="spellStart"/>
      <w:r w:rsidR="003E030B">
        <w:t>IntelliJ</w:t>
      </w:r>
      <w:proofErr w:type="spellEnd"/>
      <w:r w:rsidR="003E030B">
        <w:t xml:space="preserve"> </w:t>
      </w:r>
      <w:proofErr w:type="gramStart"/>
      <w:r w:rsidR="003E030B">
        <w:t>IDEA</w:t>
      </w:r>
      <w:r w:rsidRPr="00502879">
        <w:t xml:space="preserve"> )</w:t>
      </w:r>
      <w:proofErr w:type="gramEnd"/>
      <w:r w:rsidRPr="00502879">
        <w:t>. Elle comprend des données et des méthodes dont celles-ci :</w:t>
      </w:r>
    </w:p>
    <w:p w14:paraId="0B5A7306" w14:textId="77777777" w:rsidR="00502879" w:rsidRPr="00502879" w:rsidRDefault="00502879" w:rsidP="00502879">
      <w:pPr>
        <w:spacing w:after="0"/>
      </w:pPr>
    </w:p>
    <w:p w14:paraId="27FB7423" w14:textId="77777777" w:rsidR="00502879" w:rsidRPr="00502879" w:rsidRDefault="00502879" w:rsidP="00502879">
      <w:pPr>
        <w:numPr>
          <w:ilvl w:val="0"/>
          <w:numId w:val="1"/>
        </w:numPr>
        <w:spacing w:after="0"/>
      </w:pPr>
      <w:proofErr w:type="gramStart"/>
      <w:r w:rsidRPr="00502879">
        <w:rPr>
          <w:rStyle w:val="Accentuation"/>
        </w:rPr>
        <w:t>valeur(</w:t>
      </w:r>
      <w:proofErr w:type="gramEnd"/>
      <w:r w:rsidRPr="00502879">
        <w:rPr>
          <w:rStyle w:val="Accentuation"/>
        </w:rPr>
        <w:t>)</w:t>
      </w:r>
      <w:r w:rsidRPr="00502879">
        <w:t xml:space="preserve"> : retourne la valeur actuelle estimée grossièrement comme étant 35000$ par pièce + 4$ par m² de superficie.</w:t>
      </w:r>
    </w:p>
    <w:p w14:paraId="74A33D13" w14:textId="77777777" w:rsidR="00502879" w:rsidRPr="00502879" w:rsidRDefault="00502879" w:rsidP="00502879">
      <w:pPr>
        <w:numPr>
          <w:ilvl w:val="0"/>
          <w:numId w:val="1"/>
        </w:numPr>
        <w:spacing w:after="0"/>
      </w:pPr>
      <w:proofErr w:type="spellStart"/>
      <w:proofErr w:type="gramStart"/>
      <w:r w:rsidRPr="00502879">
        <w:rPr>
          <w:rStyle w:val="Accentuation"/>
        </w:rPr>
        <w:t>meilleureAffaire</w:t>
      </w:r>
      <w:proofErr w:type="spellEnd"/>
      <w:r w:rsidRPr="00502879">
        <w:rPr>
          <w:rStyle w:val="Accentuation"/>
        </w:rPr>
        <w:t>( Maison</w:t>
      </w:r>
      <w:proofErr w:type="gramEnd"/>
      <w:r w:rsidRPr="00502879">
        <w:rPr>
          <w:rStyle w:val="Accentuation"/>
        </w:rPr>
        <w:t xml:space="preserve"> </w:t>
      </w:r>
      <w:proofErr w:type="spellStart"/>
      <w:r w:rsidRPr="00502879">
        <w:rPr>
          <w:rStyle w:val="Accentuation"/>
        </w:rPr>
        <w:t>autreMaison</w:t>
      </w:r>
      <w:proofErr w:type="spellEnd"/>
      <w:r w:rsidRPr="00502879">
        <w:rPr>
          <w:rStyle w:val="Accentuation"/>
        </w:rPr>
        <w:t xml:space="preserve"> )</w:t>
      </w:r>
      <w:r w:rsidRPr="00502879">
        <w:t xml:space="preserve"> : compare l'objet avec un autre objet </w:t>
      </w:r>
      <w:r w:rsidRPr="00502879">
        <w:rPr>
          <w:rStyle w:val="Accentuation"/>
        </w:rPr>
        <w:t>Maison</w:t>
      </w:r>
      <w:r w:rsidRPr="00502879">
        <w:t xml:space="preserve"> et retourne </w:t>
      </w:r>
      <w:proofErr w:type="spellStart"/>
      <w:r w:rsidRPr="00502879">
        <w:rPr>
          <w:rStyle w:val="Accentuation"/>
        </w:rPr>
        <w:t>true</w:t>
      </w:r>
      <w:proofErr w:type="spellEnd"/>
      <w:r w:rsidRPr="00502879">
        <w:t xml:space="preserve"> si la maison constitue une meilleure affaire que l'autre objet </w:t>
      </w:r>
      <w:r w:rsidRPr="00502879">
        <w:rPr>
          <w:rStyle w:val="Accentuation"/>
        </w:rPr>
        <w:t>Maison</w:t>
      </w:r>
      <w:r w:rsidRPr="00502879">
        <w:t>.</w:t>
      </w:r>
    </w:p>
    <w:p w14:paraId="356B045A" w14:textId="77777777" w:rsidR="00502879" w:rsidRPr="00502879" w:rsidRDefault="00502879" w:rsidP="00502879">
      <w:pPr>
        <w:spacing w:after="0"/>
      </w:pPr>
    </w:p>
    <w:p w14:paraId="6592D3AC" w14:textId="77777777" w:rsidR="00502879" w:rsidRPr="00502879" w:rsidRDefault="00502879" w:rsidP="00502879">
      <w:pPr>
        <w:spacing w:after="0"/>
        <w:rPr>
          <w:b/>
          <w:bCs/>
        </w:rPr>
      </w:pPr>
      <w:r w:rsidRPr="00502879">
        <w:rPr>
          <w:b/>
          <w:bCs/>
        </w:rPr>
        <w:t>1. Ce que vous avez à faire :</w:t>
      </w:r>
    </w:p>
    <w:p w14:paraId="4CCF6BAA" w14:textId="77777777" w:rsidR="00502879" w:rsidRPr="00502879" w:rsidRDefault="00502879" w:rsidP="00502879">
      <w:pPr>
        <w:spacing w:after="0"/>
        <w:rPr>
          <w:b/>
          <w:bCs/>
        </w:rPr>
      </w:pPr>
    </w:p>
    <w:p w14:paraId="4C622E1A" w14:textId="77777777" w:rsidR="00502879" w:rsidRPr="00502879" w:rsidRDefault="00502879" w:rsidP="00502879">
      <w:pPr>
        <w:numPr>
          <w:ilvl w:val="0"/>
          <w:numId w:val="2"/>
        </w:numPr>
        <w:spacing w:after="0"/>
        <w:rPr>
          <w:b/>
          <w:bCs/>
        </w:rPr>
      </w:pPr>
      <w:r w:rsidRPr="00502879">
        <w:t xml:space="preserve">A- Créer une sous-classe </w:t>
      </w:r>
      <w:r w:rsidRPr="00502879">
        <w:rPr>
          <w:rStyle w:val="Accentuation"/>
        </w:rPr>
        <w:t>Chalet</w:t>
      </w:r>
      <w:r w:rsidRPr="00502879">
        <w:t xml:space="preserve"> dont la superclasse est </w:t>
      </w:r>
      <w:r w:rsidRPr="00502879">
        <w:rPr>
          <w:rStyle w:val="Accentuation"/>
        </w:rPr>
        <w:t>Maison</w:t>
      </w:r>
      <w:r w:rsidRPr="00502879">
        <w:t>. Cette classe contiendra deux données de plus que Maison soit :</w:t>
      </w:r>
    </w:p>
    <w:p w14:paraId="6D8F7103" w14:textId="77777777" w:rsidR="00502879" w:rsidRPr="00502879" w:rsidRDefault="00502879" w:rsidP="00502879">
      <w:pPr>
        <w:spacing w:after="0"/>
        <w:rPr>
          <w:b/>
          <w:bCs/>
        </w:rPr>
      </w:pPr>
    </w:p>
    <w:p w14:paraId="32EF6A90" w14:textId="77777777" w:rsidR="00502879" w:rsidRPr="00502879" w:rsidRDefault="00502879" w:rsidP="00502879">
      <w:pPr>
        <w:spacing w:after="0"/>
      </w:pPr>
      <w:r w:rsidRPr="00502879">
        <w:t xml:space="preserve">- </w:t>
      </w:r>
      <w:proofErr w:type="spellStart"/>
      <w:r w:rsidRPr="00502879">
        <w:rPr>
          <w:rStyle w:val="Accentuation"/>
        </w:rPr>
        <w:t>boolean</w:t>
      </w:r>
      <w:proofErr w:type="spellEnd"/>
      <w:r w:rsidRPr="00502879">
        <w:rPr>
          <w:rStyle w:val="Accentuation"/>
        </w:rPr>
        <w:t xml:space="preserve"> </w:t>
      </w:r>
      <w:proofErr w:type="spellStart"/>
      <w:r w:rsidRPr="00502879">
        <w:rPr>
          <w:rStyle w:val="Accentuation"/>
        </w:rPr>
        <w:t>electricite</w:t>
      </w:r>
      <w:proofErr w:type="spellEnd"/>
      <w:r w:rsidRPr="00502879">
        <w:t xml:space="preserve"> : contient si oui ou non le chalet est muni d'électricité</w:t>
      </w:r>
    </w:p>
    <w:p w14:paraId="25D7F480" w14:textId="77777777" w:rsidR="00502879" w:rsidRPr="00502879" w:rsidRDefault="00502879" w:rsidP="00502879">
      <w:pPr>
        <w:spacing w:after="0"/>
      </w:pPr>
      <w:r w:rsidRPr="00502879">
        <w:t xml:space="preserve">- </w:t>
      </w:r>
      <w:proofErr w:type="spellStart"/>
      <w:r w:rsidRPr="00502879">
        <w:rPr>
          <w:rStyle w:val="Accentuation"/>
        </w:rPr>
        <w:t>boolean</w:t>
      </w:r>
      <w:proofErr w:type="spellEnd"/>
      <w:r w:rsidRPr="00502879">
        <w:rPr>
          <w:rStyle w:val="Accentuation"/>
        </w:rPr>
        <w:t xml:space="preserve"> </w:t>
      </w:r>
      <w:proofErr w:type="spellStart"/>
      <w:r w:rsidRPr="00502879">
        <w:rPr>
          <w:rStyle w:val="Accentuation"/>
        </w:rPr>
        <w:t>accesLac</w:t>
      </w:r>
      <w:proofErr w:type="spellEnd"/>
      <w:r w:rsidRPr="00502879">
        <w:t xml:space="preserve"> : contient si oui ou non le chalet possède un accès à un lac</w:t>
      </w:r>
    </w:p>
    <w:p w14:paraId="68CB9256" w14:textId="77777777" w:rsidR="00502879" w:rsidRPr="00502879" w:rsidRDefault="00502879" w:rsidP="00502879">
      <w:pPr>
        <w:spacing w:after="0"/>
      </w:pPr>
    </w:p>
    <w:p w14:paraId="64B9E427" w14:textId="52A337D6" w:rsidR="00502879" w:rsidRPr="00502879" w:rsidRDefault="00502879" w:rsidP="00502879">
      <w:pPr>
        <w:numPr>
          <w:ilvl w:val="0"/>
          <w:numId w:val="2"/>
        </w:numPr>
        <w:spacing w:after="0"/>
      </w:pPr>
      <w:r w:rsidRPr="00502879">
        <w:t xml:space="preserve">B- Modifier le constructeur en conséquence </w:t>
      </w:r>
      <w:proofErr w:type="gramStart"/>
      <w:r w:rsidRPr="00502879">
        <w:t>( utilisation</w:t>
      </w:r>
      <w:proofErr w:type="gramEnd"/>
      <w:r w:rsidRPr="00502879">
        <w:t xml:space="preserve"> du mot-clé </w:t>
      </w:r>
      <w:r w:rsidRPr="00502879">
        <w:rPr>
          <w:rStyle w:val="Accentuation"/>
        </w:rPr>
        <w:t>super</w:t>
      </w:r>
      <w:r w:rsidRPr="00502879">
        <w:t xml:space="preserve"> </w:t>
      </w:r>
      <w:r w:rsidR="00595C6C">
        <w:t>pour initialiser les champs hérités et initialisez les champs additionnels séparément</w:t>
      </w:r>
      <w:r w:rsidRPr="00502879">
        <w:t>)</w:t>
      </w:r>
    </w:p>
    <w:p w14:paraId="4A72901F" w14:textId="77777777" w:rsidR="00502879" w:rsidRPr="00502879" w:rsidRDefault="00502879" w:rsidP="00502879">
      <w:pPr>
        <w:numPr>
          <w:ilvl w:val="0"/>
          <w:numId w:val="2"/>
        </w:numPr>
        <w:spacing w:after="0"/>
      </w:pPr>
      <w:r w:rsidRPr="00502879">
        <w:t>C- Ajouter des méthodes d'accès et de mutation pour les nouvelles données</w:t>
      </w:r>
    </w:p>
    <w:p w14:paraId="280FDAF1" w14:textId="2BF91C24" w:rsidR="00502879" w:rsidRPr="00502879" w:rsidRDefault="00502879" w:rsidP="00502879">
      <w:pPr>
        <w:numPr>
          <w:ilvl w:val="0"/>
          <w:numId w:val="2"/>
        </w:numPr>
        <w:spacing w:after="0"/>
      </w:pPr>
      <w:r w:rsidRPr="00502879">
        <w:t>D-</w:t>
      </w:r>
      <w:r w:rsidR="006A6763">
        <w:t>Implémenter en surcharge</w:t>
      </w:r>
      <w:r w:rsidRPr="00502879">
        <w:t xml:space="preserve"> la méthode </w:t>
      </w:r>
      <w:proofErr w:type="gramStart"/>
      <w:r w:rsidRPr="00502879">
        <w:rPr>
          <w:rStyle w:val="Accentuation"/>
        </w:rPr>
        <w:t>valeur(</w:t>
      </w:r>
      <w:proofErr w:type="gramEnd"/>
      <w:r w:rsidRPr="00502879">
        <w:rPr>
          <w:rStyle w:val="Accentuation"/>
        </w:rPr>
        <w:t>)</w:t>
      </w:r>
    </w:p>
    <w:p w14:paraId="034F15B0" w14:textId="77777777" w:rsidR="00502879" w:rsidRPr="00502879" w:rsidRDefault="00502879" w:rsidP="00502879">
      <w:pPr>
        <w:spacing w:after="0"/>
      </w:pPr>
    </w:p>
    <w:p w14:paraId="0BFFB504" w14:textId="77777777" w:rsidR="00502879" w:rsidRPr="00502879" w:rsidRDefault="00502879" w:rsidP="00502879">
      <w:pPr>
        <w:spacing w:after="0"/>
        <w:jc w:val="both"/>
      </w:pPr>
      <w:r w:rsidRPr="00502879">
        <w:t>- sa valeur équivaut à 75% de la valeur d'une maison ayant les mêmes données</w:t>
      </w:r>
    </w:p>
    <w:p w14:paraId="6BD01725" w14:textId="77777777" w:rsidR="00502879" w:rsidRPr="00502879" w:rsidRDefault="00502879" w:rsidP="00502879">
      <w:pPr>
        <w:spacing w:after="0"/>
        <w:jc w:val="both"/>
      </w:pPr>
      <w:r w:rsidRPr="00502879">
        <w:t>- si le chalet a un accès électrique, on ajoute 10% à la valeur calculée</w:t>
      </w:r>
    </w:p>
    <w:p w14:paraId="2914DC39" w14:textId="77777777" w:rsidR="00502879" w:rsidRPr="00502879" w:rsidRDefault="00502879" w:rsidP="00502879">
      <w:pPr>
        <w:spacing w:after="0"/>
        <w:jc w:val="both"/>
      </w:pPr>
      <w:r w:rsidRPr="00502879">
        <w:t>- si le chalet est sur le bord d'un plan d'eau, on ajoute 5 000$ à la valeur calculée</w:t>
      </w:r>
    </w:p>
    <w:p w14:paraId="20512FBB" w14:textId="77777777" w:rsidR="00502879" w:rsidRPr="00502879" w:rsidRDefault="00502879" w:rsidP="00502879">
      <w:pPr>
        <w:spacing w:after="0"/>
      </w:pPr>
    </w:p>
    <w:p w14:paraId="65A0D52D" w14:textId="77777777" w:rsidR="00502879" w:rsidRPr="00502879" w:rsidRDefault="00502879" w:rsidP="00502879">
      <w:pPr>
        <w:spacing w:after="0"/>
      </w:pPr>
    </w:p>
    <w:p w14:paraId="661EFAAF" w14:textId="77777777" w:rsidR="00502879" w:rsidRPr="00502879" w:rsidRDefault="00502879" w:rsidP="00502879">
      <w:pPr>
        <w:spacing w:after="0"/>
        <w:rPr>
          <w:b/>
        </w:rPr>
      </w:pPr>
      <w:r w:rsidRPr="00502879">
        <w:rPr>
          <w:b/>
        </w:rPr>
        <w:t xml:space="preserve">2. Classe </w:t>
      </w:r>
      <w:proofErr w:type="spellStart"/>
      <w:r w:rsidRPr="00502879">
        <w:rPr>
          <w:rStyle w:val="Accentuation"/>
        </w:rPr>
        <w:t>MaisonMobile</w:t>
      </w:r>
      <w:proofErr w:type="spellEnd"/>
      <w:r w:rsidRPr="00502879">
        <w:rPr>
          <w:b/>
        </w:rPr>
        <w:t xml:space="preserve"> </w:t>
      </w:r>
    </w:p>
    <w:p w14:paraId="4D83F586" w14:textId="77777777" w:rsidR="00502879" w:rsidRPr="00502879" w:rsidRDefault="00502879" w:rsidP="00502879">
      <w:pPr>
        <w:spacing w:after="0"/>
        <w:rPr>
          <w:b/>
        </w:rPr>
      </w:pPr>
    </w:p>
    <w:p w14:paraId="5A6EE960" w14:textId="77777777" w:rsidR="00502879" w:rsidRPr="00502879" w:rsidRDefault="00502879" w:rsidP="00502879">
      <w:pPr>
        <w:numPr>
          <w:ilvl w:val="0"/>
          <w:numId w:val="3"/>
        </w:numPr>
        <w:spacing w:after="0"/>
        <w:jc w:val="both"/>
      </w:pPr>
      <w:r w:rsidRPr="00502879">
        <w:t xml:space="preserve">A- Créer ensuite une classe </w:t>
      </w:r>
      <w:proofErr w:type="spellStart"/>
      <w:r w:rsidRPr="00502879">
        <w:rPr>
          <w:rStyle w:val="Accentuation"/>
        </w:rPr>
        <w:t>MaisonMobile</w:t>
      </w:r>
      <w:proofErr w:type="spellEnd"/>
      <w:r w:rsidRPr="00502879">
        <w:t xml:space="preserve"> sous-classe de </w:t>
      </w:r>
      <w:r w:rsidRPr="00502879">
        <w:rPr>
          <w:rStyle w:val="Accentuation"/>
        </w:rPr>
        <w:t>Chalet</w:t>
      </w:r>
      <w:r w:rsidRPr="00502879">
        <w:t>. Cette troisième classe contiendra une donnée supplémentaire :</w:t>
      </w:r>
    </w:p>
    <w:p w14:paraId="6BFBDD97" w14:textId="77777777" w:rsidR="00502879" w:rsidRPr="00502879" w:rsidRDefault="00502879" w:rsidP="00502879">
      <w:pPr>
        <w:spacing w:after="0"/>
      </w:pPr>
    </w:p>
    <w:p w14:paraId="3870E244" w14:textId="77777777" w:rsidR="00502879" w:rsidRPr="00502879" w:rsidRDefault="00502879" w:rsidP="00502879">
      <w:pPr>
        <w:spacing w:after="0"/>
        <w:ind w:left="12" w:firstLine="708"/>
      </w:pPr>
      <w:r w:rsidRPr="00502879">
        <w:t xml:space="preserve">- </w:t>
      </w:r>
      <w:proofErr w:type="spellStart"/>
      <w:r w:rsidRPr="00502879">
        <w:t>int</w:t>
      </w:r>
      <w:proofErr w:type="spellEnd"/>
      <w:r w:rsidRPr="00502879">
        <w:t xml:space="preserve"> </w:t>
      </w:r>
      <w:proofErr w:type="spellStart"/>
      <w:r w:rsidRPr="00502879">
        <w:t>anneeFabrication</w:t>
      </w:r>
      <w:proofErr w:type="spellEnd"/>
    </w:p>
    <w:p w14:paraId="5DA520A5" w14:textId="77777777" w:rsidR="00502879" w:rsidRPr="00502879" w:rsidRDefault="00502879" w:rsidP="00502879">
      <w:pPr>
        <w:spacing w:after="0"/>
      </w:pPr>
    </w:p>
    <w:p w14:paraId="22E240E5" w14:textId="77777777" w:rsidR="00502879" w:rsidRPr="00502879" w:rsidRDefault="00502879" w:rsidP="00502879">
      <w:pPr>
        <w:tabs>
          <w:tab w:val="left" w:pos="720"/>
        </w:tabs>
        <w:spacing w:after="0"/>
        <w:ind w:left="708"/>
        <w:jc w:val="both"/>
      </w:pPr>
      <w:r>
        <w:tab/>
      </w:r>
      <w:r w:rsidRPr="00502879">
        <w:t xml:space="preserve">Toutefois, les roulottes étant habituellement situées sur des terrains loués, la </w:t>
      </w:r>
      <w:proofErr w:type="spellStart"/>
      <w:r w:rsidRPr="00502879">
        <w:t>superficieTerrain</w:t>
      </w:r>
      <w:proofErr w:type="spellEnd"/>
      <w:r w:rsidRPr="00502879">
        <w:t xml:space="preserve"> = 0 et on supposera que les roulottes n'ont ni adresse, ni </w:t>
      </w:r>
      <w:proofErr w:type="gramStart"/>
      <w:r w:rsidRPr="00502879">
        <w:t>rue .</w:t>
      </w:r>
      <w:proofErr w:type="gramEnd"/>
    </w:p>
    <w:p w14:paraId="5CE05AB2" w14:textId="77777777" w:rsidR="00502879" w:rsidRPr="00502879" w:rsidRDefault="00502879" w:rsidP="00502879">
      <w:pPr>
        <w:spacing w:after="0"/>
      </w:pPr>
    </w:p>
    <w:p w14:paraId="26043FC6" w14:textId="77777777" w:rsidR="00502879" w:rsidRPr="00502879" w:rsidRDefault="00502879" w:rsidP="00502879">
      <w:pPr>
        <w:numPr>
          <w:ilvl w:val="0"/>
          <w:numId w:val="2"/>
        </w:numPr>
        <w:spacing w:after="0"/>
      </w:pPr>
      <w:r w:rsidRPr="00502879">
        <w:t xml:space="preserve">B- Modifier le constructeur en conséquence </w:t>
      </w:r>
      <w:proofErr w:type="gramStart"/>
      <w:r w:rsidRPr="00502879">
        <w:t xml:space="preserve">( </w:t>
      </w:r>
      <w:r w:rsidRPr="00502879">
        <w:rPr>
          <w:i/>
        </w:rPr>
        <w:t>quels</w:t>
      </w:r>
      <w:proofErr w:type="gramEnd"/>
      <w:r w:rsidRPr="00502879">
        <w:rPr>
          <w:i/>
        </w:rPr>
        <w:t xml:space="preserve"> paramètres sont absolument nécessaires ? </w:t>
      </w:r>
      <w:r w:rsidRPr="00502879">
        <w:t xml:space="preserve">) </w:t>
      </w:r>
    </w:p>
    <w:p w14:paraId="0C0F51FE" w14:textId="77777777" w:rsidR="00502879" w:rsidRPr="00502879" w:rsidRDefault="00502879" w:rsidP="00502879">
      <w:pPr>
        <w:spacing w:after="0"/>
      </w:pPr>
    </w:p>
    <w:p w14:paraId="42C9468E" w14:textId="77777777" w:rsidR="00502879" w:rsidRPr="00502879" w:rsidRDefault="00502879" w:rsidP="00502879">
      <w:pPr>
        <w:numPr>
          <w:ilvl w:val="0"/>
          <w:numId w:val="3"/>
        </w:numPr>
        <w:spacing w:after="0"/>
      </w:pPr>
      <w:r w:rsidRPr="00502879">
        <w:t>C- Ajouter des méthodes d'accès et de mutation pour la nouvelle donnée</w:t>
      </w:r>
    </w:p>
    <w:p w14:paraId="3EA481CA" w14:textId="1458C1E7" w:rsidR="00502879" w:rsidRPr="00502879" w:rsidRDefault="00502879" w:rsidP="00502879">
      <w:pPr>
        <w:numPr>
          <w:ilvl w:val="0"/>
          <w:numId w:val="2"/>
        </w:numPr>
        <w:spacing w:after="0"/>
      </w:pPr>
      <w:r w:rsidRPr="00502879">
        <w:t xml:space="preserve">D- </w:t>
      </w:r>
      <w:r w:rsidR="006A6763">
        <w:t>Implémenter en surcharge</w:t>
      </w:r>
      <w:r w:rsidRPr="00502879">
        <w:t xml:space="preserve"> la méthode </w:t>
      </w:r>
      <w:r w:rsidRPr="00502879">
        <w:rPr>
          <w:rStyle w:val="Accentuation"/>
        </w:rPr>
        <w:t>valeur ()</w:t>
      </w:r>
      <w:r w:rsidRPr="00502879">
        <w:t xml:space="preserve"> :</w:t>
      </w:r>
    </w:p>
    <w:p w14:paraId="4813F1CE" w14:textId="77777777" w:rsidR="00502879" w:rsidRPr="00502879" w:rsidRDefault="00502879" w:rsidP="00502879">
      <w:pPr>
        <w:spacing w:after="0"/>
      </w:pPr>
    </w:p>
    <w:p w14:paraId="40305A5B" w14:textId="77777777" w:rsidR="00502879" w:rsidRPr="00502879" w:rsidRDefault="00502879" w:rsidP="00502879">
      <w:pPr>
        <w:spacing w:after="0"/>
        <w:ind w:firstLine="708"/>
      </w:pPr>
      <w:r w:rsidRPr="00502879">
        <w:t>- si la roulotte a moins de 10 ans, elle a la même valeur qu'un chalet</w:t>
      </w:r>
    </w:p>
    <w:p w14:paraId="1A072BD4" w14:textId="77777777" w:rsidR="00502879" w:rsidRPr="00502879" w:rsidRDefault="00502879" w:rsidP="00502879">
      <w:pPr>
        <w:spacing w:after="0"/>
        <w:ind w:left="708"/>
      </w:pPr>
      <w:r w:rsidRPr="00502879">
        <w:t>- si la roulotte a entre 10 et 19 ans, elle vaut 60% de la valeur ci-haut</w:t>
      </w:r>
    </w:p>
    <w:p w14:paraId="20292488" w14:textId="2CE5B6F3" w:rsidR="00502879" w:rsidRDefault="00502879" w:rsidP="00502879">
      <w:pPr>
        <w:spacing w:after="0"/>
        <w:ind w:firstLine="708"/>
      </w:pPr>
      <w:r w:rsidRPr="00502879">
        <w:t>- si la roulotte a 20 ans ou plus, elle vaut 50% de la valeur d'un chalet</w:t>
      </w:r>
    </w:p>
    <w:p w14:paraId="03A85F59" w14:textId="6D5E8F5A" w:rsidR="000C0812" w:rsidRDefault="000C0812" w:rsidP="00502879">
      <w:pPr>
        <w:spacing w:after="0"/>
        <w:ind w:firstLine="708"/>
      </w:pPr>
    </w:p>
    <w:p w14:paraId="5FAE6E79" w14:textId="384E1C58" w:rsidR="000C0812" w:rsidRPr="00502879" w:rsidRDefault="000C0812" w:rsidP="00502879">
      <w:pPr>
        <w:spacing w:after="0"/>
        <w:ind w:firstLine="708"/>
      </w:pPr>
      <w:r>
        <w:t xml:space="preserve">Utilisez les classes </w:t>
      </w:r>
      <w:proofErr w:type="spellStart"/>
      <w:r>
        <w:t>GregorianCalendar</w:t>
      </w:r>
      <w:proofErr w:type="spellEnd"/>
      <w:r>
        <w:t xml:space="preserve"> pour faire les calculs de dates en se basant sur la date courante (aujourd’hui).</w:t>
      </w:r>
    </w:p>
    <w:p w14:paraId="656B37F1" w14:textId="77777777" w:rsidR="00502879" w:rsidRPr="00502879" w:rsidRDefault="00502879" w:rsidP="00502879">
      <w:pPr>
        <w:spacing w:after="0"/>
      </w:pPr>
    </w:p>
    <w:p w14:paraId="5D4DFDC7" w14:textId="77777777" w:rsidR="00502879" w:rsidRPr="00502879" w:rsidRDefault="00502879" w:rsidP="00502879">
      <w:pPr>
        <w:spacing w:after="0"/>
      </w:pPr>
    </w:p>
    <w:p w14:paraId="140DA458" w14:textId="77777777" w:rsidR="00502879" w:rsidRPr="00502879" w:rsidRDefault="00502879" w:rsidP="00502879">
      <w:pPr>
        <w:spacing w:after="0"/>
        <w:rPr>
          <w:b/>
        </w:rPr>
      </w:pPr>
      <w:r w:rsidRPr="00502879">
        <w:rPr>
          <w:b/>
        </w:rPr>
        <w:t xml:space="preserve">3. Classe </w:t>
      </w:r>
      <w:r w:rsidRPr="00502879">
        <w:rPr>
          <w:rFonts w:ascii="Courier New" w:hAnsi="Courier New" w:cs="Courier New"/>
          <w:b/>
        </w:rPr>
        <w:t>Test</w:t>
      </w:r>
      <w:r w:rsidRPr="00502879">
        <w:rPr>
          <w:b/>
        </w:rPr>
        <w:t xml:space="preserve"> pour vérifier les modèles </w:t>
      </w:r>
    </w:p>
    <w:p w14:paraId="6A6690C5" w14:textId="77777777" w:rsidR="00502879" w:rsidRPr="00502879" w:rsidRDefault="00502879" w:rsidP="00502879">
      <w:pPr>
        <w:spacing w:after="0"/>
        <w:rPr>
          <w:b/>
        </w:rPr>
      </w:pPr>
    </w:p>
    <w:p w14:paraId="7BCCB65F" w14:textId="77777777" w:rsidR="00502879" w:rsidRPr="00502879" w:rsidRDefault="00502879" w:rsidP="00502879">
      <w:pPr>
        <w:numPr>
          <w:ilvl w:val="0"/>
          <w:numId w:val="5"/>
        </w:numPr>
        <w:spacing w:after="0"/>
        <w:rPr>
          <w:b/>
        </w:rPr>
      </w:pPr>
      <w:r w:rsidRPr="00502879">
        <w:rPr>
          <w:b/>
        </w:rPr>
        <w:t>A- Créer une classe Test contenant une méthode main, dans lequel vous bâtissez 4 objets à partir des annonces suivantes:</w:t>
      </w:r>
    </w:p>
    <w:p w14:paraId="777D4E6C" w14:textId="77777777" w:rsidR="00502879" w:rsidRPr="00502879" w:rsidRDefault="00502879" w:rsidP="00502879">
      <w:pPr>
        <w:spacing w:after="0"/>
      </w:pPr>
    </w:p>
    <w:p w14:paraId="1D368570" w14:textId="77777777" w:rsidR="00502879" w:rsidRPr="00502879" w:rsidRDefault="00502879" w:rsidP="00502879">
      <w:pPr>
        <w:numPr>
          <w:ilvl w:val="0"/>
          <w:numId w:val="4"/>
        </w:numPr>
        <w:tabs>
          <w:tab w:val="clear" w:pos="360"/>
          <w:tab w:val="num" w:pos="720"/>
        </w:tabs>
        <w:spacing w:after="0"/>
      </w:pPr>
      <w:r w:rsidRPr="00502879">
        <w:rPr>
          <w:i/>
        </w:rPr>
        <w:t xml:space="preserve">Votre rêve réalisé pour moins de 200 000$ ! </w:t>
      </w:r>
      <w:r w:rsidRPr="00502879">
        <w:t xml:space="preserve">une maison de 5 pièces occupant un terrain de </w:t>
      </w:r>
      <w:smartTag w:uri="urn:schemas-microsoft-com:office:smarttags" w:element="metricconverter">
        <w:smartTagPr>
          <w:attr w:name="ProductID" w:val="400 mﾲ"/>
        </w:smartTagPr>
        <w:r w:rsidRPr="00502879">
          <w:t>400 m²</w:t>
        </w:r>
      </w:smartTag>
      <w:r w:rsidRPr="00502879">
        <w:t xml:space="preserve"> située au 12, rue Roy. Le prix de vente demandé est de 180 000$.</w:t>
      </w:r>
    </w:p>
    <w:p w14:paraId="4FA9EB6F" w14:textId="77777777" w:rsidR="00502879" w:rsidRPr="00502879" w:rsidRDefault="00502879" w:rsidP="00502879">
      <w:pPr>
        <w:spacing w:after="0"/>
      </w:pPr>
    </w:p>
    <w:p w14:paraId="44B9E1AF" w14:textId="77777777" w:rsidR="00502879" w:rsidRPr="00502879" w:rsidRDefault="00502879" w:rsidP="00502879">
      <w:pPr>
        <w:numPr>
          <w:ilvl w:val="0"/>
          <w:numId w:val="4"/>
        </w:numPr>
        <w:tabs>
          <w:tab w:val="clear" w:pos="360"/>
          <w:tab w:val="num" w:pos="720"/>
        </w:tabs>
        <w:spacing w:after="0"/>
      </w:pPr>
      <w:r w:rsidRPr="00502879">
        <w:rPr>
          <w:i/>
        </w:rPr>
        <w:t xml:space="preserve">Faut vendre ! </w:t>
      </w:r>
      <w:r w:rsidRPr="00502879">
        <w:t xml:space="preserve">une maison de 6 pièces occupant un petit terrain de </w:t>
      </w:r>
      <w:smartTag w:uri="urn:schemas-microsoft-com:office:smarttags" w:element="metricconverter">
        <w:smartTagPr>
          <w:attr w:name="ProductID" w:val="230 mﾲ"/>
        </w:smartTagPr>
        <w:r w:rsidRPr="00502879">
          <w:t>230 m²</w:t>
        </w:r>
      </w:smartTag>
      <w:r w:rsidRPr="00502879">
        <w:t>. Le prix de vente est de 195 000 $ et est située au 13, rue Roy.</w:t>
      </w:r>
    </w:p>
    <w:p w14:paraId="2A13C0AE" w14:textId="77777777" w:rsidR="00502879" w:rsidRPr="00502879" w:rsidRDefault="00502879" w:rsidP="00502879">
      <w:pPr>
        <w:spacing w:after="0"/>
      </w:pPr>
    </w:p>
    <w:p w14:paraId="52D39F56" w14:textId="77777777" w:rsidR="00502879" w:rsidRPr="00502879" w:rsidRDefault="00502879" w:rsidP="00502879">
      <w:pPr>
        <w:numPr>
          <w:ilvl w:val="0"/>
          <w:numId w:val="4"/>
        </w:numPr>
        <w:tabs>
          <w:tab w:val="clear" w:pos="360"/>
          <w:tab w:val="num" w:pos="720"/>
        </w:tabs>
        <w:spacing w:after="0"/>
      </w:pPr>
      <w:r w:rsidRPr="00502879">
        <w:rPr>
          <w:i/>
        </w:rPr>
        <w:t>Un vrai paradis !</w:t>
      </w:r>
      <w:r w:rsidRPr="00502879">
        <w:t xml:space="preserve"> un chalet de 4 pièces avec électricité et accès à un lac. L'adresse est le 33 Désilets et le prix demandé est de 120 000$. La superficie du terrain est de </w:t>
      </w:r>
      <w:smartTag w:uri="urn:schemas-microsoft-com:office:smarttags" w:element="metricconverter">
        <w:smartTagPr>
          <w:attr w:name="ProductID" w:val="600 mﾲ"/>
        </w:smartTagPr>
        <w:r w:rsidRPr="00502879">
          <w:t>600 m²</w:t>
        </w:r>
      </w:smartTag>
      <w:r w:rsidRPr="00502879">
        <w:t>.</w:t>
      </w:r>
    </w:p>
    <w:p w14:paraId="1B949510" w14:textId="77777777" w:rsidR="00502879" w:rsidRPr="00502879" w:rsidRDefault="00502879" w:rsidP="00502879">
      <w:pPr>
        <w:spacing w:after="0"/>
      </w:pPr>
    </w:p>
    <w:p w14:paraId="2E275317" w14:textId="27A23F40" w:rsidR="00502879" w:rsidRDefault="00502879" w:rsidP="00502879">
      <w:pPr>
        <w:numPr>
          <w:ilvl w:val="0"/>
          <w:numId w:val="4"/>
        </w:numPr>
        <w:tabs>
          <w:tab w:val="clear" w:pos="360"/>
          <w:tab w:val="num" w:pos="720"/>
        </w:tabs>
        <w:spacing w:after="0"/>
      </w:pPr>
      <w:r w:rsidRPr="00502879">
        <w:rPr>
          <w:i/>
        </w:rPr>
        <w:t xml:space="preserve">Idéal pour bricoleurs ! </w:t>
      </w:r>
      <w:r w:rsidRPr="00502879">
        <w:t>Une immense roulotte datant de 1994 et dotée de 5 pièces. Sur le bord d'un lac et chauffée à l'électricité, devenez propriétaire pour 80 500$.</w:t>
      </w:r>
    </w:p>
    <w:p w14:paraId="2D03BDA0" w14:textId="77777777" w:rsidR="000C0812" w:rsidRDefault="000C0812" w:rsidP="000C0812">
      <w:pPr>
        <w:pStyle w:val="Paragraphedeliste"/>
      </w:pPr>
    </w:p>
    <w:p w14:paraId="2924E22A" w14:textId="77777777" w:rsidR="00502879" w:rsidRPr="00502879" w:rsidRDefault="00502879" w:rsidP="00502879">
      <w:pPr>
        <w:numPr>
          <w:ilvl w:val="0"/>
          <w:numId w:val="6"/>
        </w:numPr>
        <w:spacing w:after="0"/>
      </w:pPr>
      <w:r w:rsidRPr="00502879">
        <w:rPr>
          <w:b/>
        </w:rPr>
        <w:t>B- Répondez aux questions suivantes en utilisant les méthodes que vous avez créées et/ou héritées:</w:t>
      </w:r>
    </w:p>
    <w:p w14:paraId="07052241" w14:textId="77777777" w:rsidR="00502879" w:rsidRPr="00502879" w:rsidRDefault="00502879" w:rsidP="00502879">
      <w:pPr>
        <w:spacing w:after="0"/>
        <w:rPr>
          <w:b/>
        </w:rPr>
      </w:pPr>
    </w:p>
    <w:p w14:paraId="2B4E3B73" w14:textId="3BF98A9B" w:rsidR="000C0812" w:rsidRPr="000C0812" w:rsidRDefault="000C0812" w:rsidP="000C0812">
      <w:r>
        <w:t xml:space="preserve">NOTE :   </w:t>
      </w:r>
      <w:r w:rsidRPr="000C0812">
        <w:t xml:space="preserve">Utilisez la classe </w:t>
      </w:r>
      <w:proofErr w:type="spellStart"/>
      <w:r w:rsidRPr="000C0812">
        <w:t>DecimalFormat</w:t>
      </w:r>
      <w:proofErr w:type="spellEnd"/>
      <w:r w:rsidRPr="000C0812">
        <w:t xml:space="preserve"> pour l’affichage de valeur monétaires.</w:t>
      </w:r>
    </w:p>
    <w:p w14:paraId="6C589B96" w14:textId="734B7328" w:rsidR="000C0812" w:rsidRDefault="000C0812" w:rsidP="00502879">
      <w:pPr>
        <w:spacing w:after="0"/>
      </w:pPr>
    </w:p>
    <w:p w14:paraId="6AFFC58B" w14:textId="5AFB0E18" w:rsidR="00502879" w:rsidRPr="00502879" w:rsidRDefault="00502879" w:rsidP="00502879">
      <w:pPr>
        <w:spacing w:after="0"/>
      </w:pPr>
      <w:r w:rsidRPr="00502879">
        <w:t>Quelle est la valeur de la première maison ? __________________________________</w:t>
      </w:r>
    </w:p>
    <w:p w14:paraId="714A4C98" w14:textId="77777777" w:rsidR="00502879" w:rsidRPr="00502879" w:rsidRDefault="00502879" w:rsidP="00502879">
      <w:pPr>
        <w:spacing w:after="0"/>
      </w:pPr>
    </w:p>
    <w:p w14:paraId="4A696106" w14:textId="77777777" w:rsidR="00502879" w:rsidRPr="00502879" w:rsidRDefault="00502879" w:rsidP="00502879">
      <w:pPr>
        <w:spacing w:after="0"/>
      </w:pPr>
      <w:r w:rsidRPr="00502879">
        <w:t>Quelle est la nouvelle valeur du chalet si on lui ajoute 2 pièces ? __________________</w:t>
      </w:r>
    </w:p>
    <w:p w14:paraId="47BBFC1F" w14:textId="77777777" w:rsidR="00502879" w:rsidRPr="00502879" w:rsidRDefault="00502879" w:rsidP="00502879">
      <w:pPr>
        <w:spacing w:after="0"/>
      </w:pPr>
    </w:p>
    <w:p w14:paraId="11C3FC0B" w14:textId="77777777" w:rsidR="00502879" w:rsidRPr="00502879" w:rsidRDefault="00502879" w:rsidP="00502879">
      <w:pPr>
        <w:spacing w:after="0"/>
      </w:pPr>
      <w:r w:rsidRPr="00502879">
        <w:lastRenderedPageBreak/>
        <w:t xml:space="preserve">Si on modifie la superficie du terrain de la première maison à </w:t>
      </w:r>
      <w:smartTag w:uri="urn:schemas-microsoft-com:office:smarttags" w:element="metricconverter">
        <w:smartTagPr>
          <w:attr w:name="ProductID" w:val="500 mﾲ"/>
        </w:smartTagPr>
        <w:r w:rsidRPr="00502879">
          <w:t>500 m²</w:t>
        </w:r>
      </w:smartTag>
      <w:r w:rsidRPr="00502879">
        <w:t xml:space="preserve"> sans changer le prix de vente, est-ce que cette propriété devient une meilleure affaire que la deuxième maison ? ______________________________________________________________</w:t>
      </w:r>
    </w:p>
    <w:p w14:paraId="26A8F01D" w14:textId="77777777" w:rsidR="00502879" w:rsidRPr="00502879" w:rsidRDefault="00502879" w:rsidP="00502879">
      <w:pPr>
        <w:spacing w:after="0"/>
      </w:pPr>
    </w:p>
    <w:p w14:paraId="3A105244" w14:textId="77777777" w:rsidR="00502879" w:rsidRPr="00502879" w:rsidRDefault="00502879" w:rsidP="00502879">
      <w:pPr>
        <w:spacing w:after="0"/>
      </w:pPr>
    </w:p>
    <w:p w14:paraId="1F30CA5B" w14:textId="0D91F921" w:rsidR="00464DBC" w:rsidRDefault="008437F0" w:rsidP="00065281">
      <w:pPr>
        <w:spacing w:after="0"/>
      </w:pPr>
      <w:r>
        <w:t>SOLUTIONS</w:t>
      </w:r>
    </w:p>
    <w:p w14:paraId="340F0DBA" w14:textId="408E6EE3" w:rsidR="008437F0" w:rsidRDefault="008437F0" w:rsidP="00065281">
      <w:pPr>
        <w:spacing w:after="0"/>
      </w:pPr>
    </w:p>
    <w:p w14:paraId="3340DDE5" w14:textId="6381C0BA" w:rsidR="008437F0" w:rsidRDefault="008437F0" w:rsidP="00065281">
      <w:pPr>
        <w:spacing w:after="0"/>
      </w:pPr>
      <w:r>
        <w:t>Classe Maison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37F0" w14:paraId="148C4CC7" w14:textId="77777777" w:rsidTr="008437F0">
        <w:tc>
          <w:tcPr>
            <w:tcW w:w="8630" w:type="dxa"/>
          </w:tcPr>
          <w:p w14:paraId="74665308" w14:textId="3573ACDA" w:rsidR="008437F0" w:rsidRPr="008437F0" w:rsidRDefault="008437F0" w:rsidP="008437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</w:pP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package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projetheritagemaison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class </w:t>
            </w:r>
            <w:r w:rsidRPr="00843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Maison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{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>// Données d'instance : valeurs différentes pour chaque objet Maison</w:t>
            </w:r>
            <w:r w:rsidRPr="008437F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private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int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nbrePieces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private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double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superficieTerrain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private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String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noAdresse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private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String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nomRue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private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double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prixVente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8437F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>/**</w:t>
            </w:r>
            <w:r w:rsidRPr="008437F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 * Constructeur : "initialise les objets"</w:t>
            </w:r>
            <w:r w:rsidRPr="008437F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 */</w:t>
            </w:r>
            <w:r w:rsidRPr="008437F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Maison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int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nbrePieces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double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superficieTerrain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r w:rsidRPr="00843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String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noAdresse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</w:t>
            </w:r>
            <w:r w:rsidRPr="00843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String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nomRue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,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double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prixVente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{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this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nbrePieces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nbrePieces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this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superficieTerrain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superficieTerrain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this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noAdresse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noAdresse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this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nomRue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nomRue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this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prixVente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prixVente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8437F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 xml:space="preserve">// méthode permettant d'accéder à la donnée privée </w:t>
            </w:r>
            <w:proofErr w:type="spellStart"/>
            <w:r w:rsidRPr="008437F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>nbrePieces</w:t>
            </w:r>
            <w:proofErr w:type="spellEnd"/>
            <w:r w:rsidRPr="008437F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int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getPieces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{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return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nbrePieces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8437F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t>// méthode permettant d'ajouter un nombre de pièces à la maison</w:t>
            </w:r>
            <w:r w:rsidRPr="008437F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fr-CA"/>
              </w:rPr>
              <w:br/>
              <w:t xml:space="preserve">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ajouterPieces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(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int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nbreSupPieces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 )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{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nbrePieces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nbrePieces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+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nbreSupPieces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double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getSuperficie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{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return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superficieTerrain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lastRenderedPageBreak/>
              <w:t xml:space="preserve">    }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setSuperficie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double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superficieTerrain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{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this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superficieTerrain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superficieTerrain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r w:rsidRPr="00843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String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getAdresse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{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return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noAdresse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r w:rsidRPr="00843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String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getRue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{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return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nomRue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double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getPrixVente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{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return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prixVente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setPrixVente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(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double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prixVente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 )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{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this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prixVente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prixVente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double </w:t>
            </w:r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 xml:space="preserve">valeur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{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return </w:t>
            </w:r>
            <w:r w:rsidRPr="008437F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39000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*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nbrePieces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+ </w:t>
            </w:r>
            <w:r w:rsidRPr="008437F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4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*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superficieTerrain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boolean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meilleureAffaire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( </w:t>
            </w:r>
            <w:r w:rsidRPr="008437F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Maison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autreMaison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 )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{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if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(( valeur() -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prixVente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 &gt; (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autreMaison.valeur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() -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autreMaison.</w:t>
            </w:r>
            <w:r w:rsidRPr="008437F0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prixVente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))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    </w:t>
            </w:r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return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true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else</w:t>
            </w:r>
            <w:proofErr w:type="spellEnd"/>
            <w:r w:rsidRPr="008437F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br/>
              <w:t xml:space="preserve">            return false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8437F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>}</w:t>
            </w:r>
          </w:p>
        </w:tc>
      </w:tr>
    </w:tbl>
    <w:p w14:paraId="03CB8B79" w14:textId="4D5525B4" w:rsidR="008437F0" w:rsidRDefault="008437F0" w:rsidP="00065281">
      <w:pPr>
        <w:spacing w:after="0"/>
      </w:pPr>
    </w:p>
    <w:p w14:paraId="1A867C47" w14:textId="77777777" w:rsidR="008437F0" w:rsidRDefault="008437F0">
      <w:r>
        <w:br w:type="page"/>
      </w:r>
    </w:p>
    <w:p w14:paraId="569451B7" w14:textId="7AAEAF42" w:rsidR="008437F0" w:rsidRDefault="008437F0" w:rsidP="00065281">
      <w:pPr>
        <w:spacing w:after="0"/>
      </w:pPr>
      <w:r>
        <w:lastRenderedPageBreak/>
        <w:t>Classe Chalet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37F0" w14:paraId="5DCB6B33" w14:textId="77777777" w:rsidTr="008437F0">
        <w:tc>
          <w:tcPr>
            <w:tcW w:w="8630" w:type="dxa"/>
          </w:tcPr>
          <w:p w14:paraId="3A440047" w14:textId="4A1785D1" w:rsidR="008437F0" w:rsidRPr="008437F0" w:rsidRDefault="008437F0" w:rsidP="008437F0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proofErr w:type="spellStart"/>
            <w:r>
              <w:rPr>
                <w:color w:val="000000"/>
              </w:rPr>
              <w:t>projetheritagemaison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Chalet </w:t>
            </w:r>
            <w:proofErr w:type="spellStart"/>
            <w:r>
              <w:rPr>
                <w:color w:val="0033B3"/>
              </w:rPr>
              <w:t>extends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00"/>
              </w:rPr>
              <w:t>Maison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private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electricite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private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accesLac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627A"/>
              </w:rPr>
              <w:t xml:space="preserve">Chalet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nbrePieces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 xml:space="preserve">double </w:t>
            </w:r>
            <w:proofErr w:type="spellStart"/>
            <w:r>
              <w:rPr>
                <w:color w:val="080808"/>
              </w:rPr>
              <w:t>superficieTerrain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80808"/>
              </w:rPr>
              <w:t>noAdresse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80808"/>
              </w:rPr>
              <w:t>nomRue</w:t>
            </w:r>
            <w:proofErr w:type="spellEnd"/>
            <w:r>
              <w:rPr>
                <w:color w:val="080808"/>
              </w:rPr>
              <w:t xml:space="preserve">,  </w:t>
            </w:r>
            <w:r>
              <w:rPr>
                <w:color w:val="0033B3"/>
              </w:rPr>
              <w:t xml:space="preserve">double </w:t>
            </w:r>
            <w:proofErr w:type="spellStart"/>
            <w:r>
              <w:rPr>
                <w:color w:val="080808"/>
              </w:rPr>
              <w:t>prixVente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electricite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accesLac</w:t>
            </w:r>
            <w:proofErr w:type="spellEnd"/>
            <w:r>
              <w:rPr>
                <w:color w:val="080808"/>
              </w:rPr>
              <w:t xml:space="preserve"> 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super </w:t>
            </w:r>
            <w:r>
              <w:rPr>
                <w:color w:val="080808"/>
              </w:rPr>
              <w:t xml:space="preserve">( </w:t>
            </w:r>
            <w:proofErr w:type="spellStart"/>
            <w:r>
              <w:rPr>
                <w:color w:val="080808"/>
              </w:rPr>
              <w:t>nbrePieces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80808"/>
              </w:rPr>
              <w:t>superficieTerrain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80808"/>
              </w:rPr>
              <w:t>noAdresse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80808"/>
              </w:rPr>
              <w:t>nomRue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80808"/>
              </w:rPr>
              <w:t>prixVente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electricite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electricite</w:t>
            </w:r>
            <w:proofErr w:type="spellEnd"/>
            <w:r>
              <w:rPr>
                <w:color w:val="080808"/>
              </w:rPr>
              <w:t xml:space="preserve"> 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accesLac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accesLac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isElectricite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871094"/>
              </w:rPr>
              <w:t>electricite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proofErr w:type="spellStart"/>
            <w:r>
              <w:rPr>
                <w:color w:val="0033B3"/>
              </w:rPr>
              <w:t>void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setElectricite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electricite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electricite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electricite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isAccesLac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871094"/>
              </w:rPr>
              <w:t>accesLac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double </w:t>
            </w:r>
            <w:r>
              <w:rPr>
                <w:color w:val="00627A"/>
              </w:rPr>
              <w:t>valeur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double </w:t>
            </w:r>
            <w:r>
              <w:rPr>
                <w:color w:val="000000"/>
              </w:rPr>
              <w:t xml:space="preserve">valeur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.valeur</w:t>
            </w:r>
            <w:proofErr w:type="spellEnd"/>
            <w:r>
              <w:rPr>
                <w:color w:val="080808"/>
              </w:rPr>
              <w:t>()*</w:t>
            </w:r>
            <w:r>
              <w:rPr>
                <w:color w:val="1750EB"/>
              </w:rPr>
              <w:t>0.75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( </w:t>
            </w:r>
            <w:proofErr w:type="spellStart"/>
            <w:r>
              <w:rPr>
                <w:color w:val="871094"/>
              </w:rPr>
              <w:t>electricite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 xml:space="preserve">valeur </w:t>
            </w:r>
            <w:r>
              <w:rPr>
                <w:color w:val="080808"/>
              </w:rPr>
              <w:t>*=</w:t>
            </w:r>
            <w:r>
              <w:rPr>
                <w:color w:val="1750EB"/>
              </w:rPr>
              <w:t>1.1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( </w:t>
            </w:r>
            <w:proofErr w:type="spellStart"/>
            <w:r>
              <w:rPr>
                <w:color w:val="871094"/>
              </w:rPr>
              <w:t>accesLac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>valeur</w:t>
            </w:r>
            <w:r>
              <w:rPr>
                <w:color w:val="080808"/>
              </w:rPr>
              <w:t xml:space="preserve">+= </w:t>
            </w:r>
            <w:r>
              <w:rPr>
                <w:color w:val="1750EB"/>
              </w:rPr>
              <w:t>5000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00000"/>
              </w:rPr>
              <w:t>valeur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}</w:t>
            </w:r>
          </w:p>
        </w:tc>
      </w:tr>
    </w:tbl>
    <w:p w14:paraId="2CC62868" w14:textId="6319A057" w:rsidR="008437F0" w:rsidRDefault="008437F0" w:rsidP="00065281">
      <w:pPr>
        <w:spacing w:after="0"/>
      </w:pPr>
    </w:p>
    <w:p w14:paraId="0B6E166E" w14:textId="77777777" w:rsidR="008437F0" w:rsidRDefault="008437F0">
      <w:r>
        <w:br w:type="page"/>
      </w:r>
    </w:p>
    <w:p w14:paraId="692911C1" w14:textId="345A68AA" w:rsidR="008437F0" w:rsidRDefault="008437F0" w:rsidP="00065281">
      <w:pPr>
        <w:spacing w:after="0"/>
      </w:pPr>
      <w:r>
        <w:lastRenderedPageBreak/>
        <w:t xml:space="preserve">Classe </w:t>
      </w:r>
      <w:proofErr w:type="spellStart"/>
      <w:r>
        <w:t>MaisonMobile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37F0" w14:paraId="3BC46517" w14:textId="77777777" w:rsidTr="008437F0">
        <w:tc>
          <w:tcPr>
            <w:tcW w:w="8630" w:type="dxa"/>
          </w:tcPr>
          <w:p w14:paraId="323BD0C2" w14:textId="011EE150" w:rsidR="008437F0" w:rsidRPr="008437F0" w:rsidRDefault="008437F0" w:rsidP="008437F0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proofErr w:type="spellStart"/>
            <w:r>
              <w:rPr>
                <w:color w:val="000000"/>
              </w:rPr>
              <w:t>projetheritagemaison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java.util.Calendar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java.util.GregorianCalendar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proofErr w:type="spellStart"/>
            <w:r>
              <w:rPr>
                <w:color w:val="000000"/>
              </w:rPr>
              <w:t>MaisonMobile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33B3"/>
              </w:rPr>
              <w:t>extends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00"/>
              </w:rPr>
              <w:t>Chalet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private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anneeFabrication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proofErr w:type="spellStart"/>
            <w:r>
              <w:rPr>
                <w:color w:val="00627A"/>
              </w:rPr>
              <w:t>MaisonMobile</w:t>
            </w:r>
            <w:proofErr w:type="spellEnd"/>
            <w:r>
              <w:rPr>
                <w:color w:val="00627A"/>
              </w:rPr>
              <w:t xml:space="preserve"> </w:t>
            </w:r>
            <w:r>
              <w:rPr>
                <w:color w:val="080808"/>
              </w:rPr>
              <w:t xml:space="preserve">(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nbrePieces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 xml:space="preserve">double </w:t>
            </w:r>
            <w:proofErr w:type="spellStart"/>
            <w:r>
              <w:rPr>
                <w:color w:val="080808"/>
              </w:rPr>
              <w:t>prixVente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electricite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accesLac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anneefabrication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super </w:t>
            </w:r>
            <w:r>
              <w:rPr>
                <w:color w:val="080808"/>
              </w:rPr>
              <w:t xml:space="preserve">( </w:t>
            </w:r>
            <w:proofErr w:type="spellStart"/>
            <w:r>
              <w:rPr>
                <w:color w:val="080808"/>
              </w:rPr>
              <w:t>nbrePieces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 xml:space="preserve">0 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33B3"/>
              </w:rPr>
              <w:t>null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80808"/>
              </w:rPr>
              <w:t>prixVente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80808"/>
              </w:rPr>
              <w:t>electricite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80808"/>
              </w:rPr>
              <w:t>accesLac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anneeFabrication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871094"/>
              </w:rPr>
              <w:t>anneeFabrication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getAnneeFabrication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871094"/>
              </w:rPr>
              <w:t>anneeFabrication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proofErr w:type="spellStart"/>
            <w:r>
              <w:rPr>
                <w:color w:val="0033B3"/>
              </w:rPr>
              <w:t>void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setAnneeFabrication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anneeFabrication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anneeFabrication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anneeFabrication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double </w:t>
            </w:r>
            <w:r>
              <w:rPr>
                <w:color w:val="00627A"/>
              </w:rPr>
              <w:t>valeur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GregorianCalendar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aujourdhui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GregorianCalendar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aujourdhui</w:t>
            </w:r>
            <w:r>
              <w:rPr>
                <w:color w:val="080808"/>
              </w:rPr>
              <w:t>.get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Calendar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YEAR</w:t>
            </w:r>
            <w:proofErr w:type="spellEnd"/>
            <w:r>
              <w:rPr>
                <w:color w:val="080808"/>
              </w:rPr>
              <w:t>)-</w:t>
            </w:r>
            <w:proofErr w:type="spellStart"/>
            <w:r>
              <w:rPr>
                <w:color w:val="871094"/>
              </w:rPr>
              <w:t>anneeFabrication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double </w:t>
            </w:r>
            <w:r>
              <w:rPr>
                <w:color w:val="000000"/>
              </w:rPr>
              <w:t xml:space="preserve">val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.valeur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 xml:space="preserve">(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00000"/>
              </w:rPr>
              <w:t>val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else</w:t>
            </w:r>
            <w:proofErr w:type="spellEnd"/>
            <w:r>
              <w:rPr>
                <w:color w:val="0033B3"/>
              </w:rPr>
              <w:t xml:space="preserve"> if </w:t>
            </w:r>
            <w:r>
              <w:rPr>
                <w:color w:val="080808"/>
              </w:rPr>
              <w:t xml:space="preserve">( 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&lt; </w:t>
            </w:r>
            <w:r>
              <w:rPr>
                <w:color w:val="1750EB"/>
              </w:rPr>
              <w:t xml:space="preserve">20 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00000"/>
              </w:rPr>
              <w:t>val</w:t>
            </w:r>
            <w:r>
              <w:rPr>
                <w:color w:val="080808"/>
              </w:rPr>
              <w:t>*</w:t>
            </w:r>
            <w:r>
              <w:rPr>
                <w:color w:val="1750EB"/>
              </w:rPr>
              <w:t>0.6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else</w:t>
            </w:r>
            <w:proofErr w:type="spellEnd"/>
            <w:r>
              <w:rPr>
                <w:color w:val="0033B3"/>
              </w:rPr>
              <w:br/>
              <w:t xml:space="preserve">            return </w:t>
            </w:r>
            <w:r>
              <w:rPr>
                <w:color w:val="000000"/>
              </w:rPr>
              <w:t>val</w:t>
            </w:r>
            <w:r>
              <w:rPr>
                <w:color w:val="080808"/>
              </w:rPr>
              <w:t>*</w:t>
            </w:r>
            <w:r>
              <w:rPr>
                <w:color w:val="1750EB"/>
              </w:rPr>
              <w:t>0.5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</w:tbl>
    <w:p w14:paraId="0B53F1FB" w14:textId="531F1DA0" w:rsidR="008437F0" w:rsidRDefault="008437F0" w:rsidP="00065281">
      <w:pPr>
        <w:spacing w:after="0"/>
      </w:pPr>
    </w:p>
    <w:p w14:paraId="28E000F5" w14:textId="77777777" w:rsidR="008437F0" w:rsidRDefault="008437F0">
      <w:r>
        <w:br w:type="page"/>
      </w:r>
    </w:p>
    <w:p w14:paraId="6BC07517" w14:textId="18B668D2" w:rsidR="008437F0" w:rsidRDefault="008437F0" w:rsidP="00065281">
      <w:pPr>
        <w:spacing w:after="0"/>
      </w:pPr>
      <w:r>
        <w:lastRenderedPageBreak/>
        <w:t>Classe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37F0" w14:paraId="0DE29EF6" w14:textId="77777777" w:rsidTr="008437F0">
        <w:tc>
          <w:tcPr>
            <w:tcW w:w="8630" w:type="dxa"/>
          </w:tcPr>
          <w:p w14:paraId="153E30CB" w14:textId="0CACB8DD" w:rsidR="008437F0" w:rsidRPr="008437F0" w:rsidRDefault="008437F0" w:rsidP="008437F0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proofErr w:type="spellStart"/>
            <w:r>
              <w:rPr>
                <w:color w:val="000000"/>
              </w:rPr>
              <w:t>projetheritagemaison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java.text.DecimalFormat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Test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proofErr w:type="spellStart"/>
            <w:r>
              <w:rPr>
                <w:color w:val="0033B3"/>
              </w:rPr>
              <w:t>static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void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627A"/>
              </w:rPr>
              <w:t xml:space="preserve">main </w:t>
            </w:r>
            <w:r>
              <w:rPr>
                <w:color w:val="080808"/>
              </w:rPr>
              <w:t xml:space="preserve">( </w:t>
            </w:r>
            <w:r>
              <w:rPr>
                <w:color w:val="000000"/>
              </w:rPr>
              <w:t>String</w:t>
            </w:r>
            <w:r>
              <w:rPr>
                <w:color w:val="080808"/>
              </w:rPr>
              <w:t>[] args)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DecimalFormat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DecimalFormat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"0.00$"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Maison m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Maison (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400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"12"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"Roy"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180000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Maison m2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Maison ( </w:t>
            </w:r>
            <w:r>
              <w:rPr>
                <w:color w:val="1750EB"/>
              </w:rPr>
              <w:t>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230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"13"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"Roy"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195000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Chalet c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Chalet ( 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600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"33"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Desilets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120000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33B3"/>
              </w:rPr>
              <w:t>true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33B3"/>
              </w:rPr>
              <w:t>true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MaisonMobile</w:t>
            </w:r>
            <w:proofErr w:type="spellEnd"/>
            <w:r>
              <w:rPr>
                <w:color w:val="000000"/>
              </w:rPr>
              <w:t xml:space="preserve"> mm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MaisonMobile</w:t>
            </w:r>
            <w:proofErr w:type="spellEnd"/>
            <w:r>
              <w:rPr>
                <w:color w:val="080808"/>
              </w:rPr>
              <w:t xml:space="preserve"> ( 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80500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33B3"/>
              </w:rPr>
              <w:t>true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33B3"/>
              </w:rPr>
              <w:t>true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1994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 xml:space="preserve"> ( </w:t>
            </w:r>
            <w:proofErr w:type="spellStart"/>
            <w:r>
              <w:rPr>
                <w:color w:val="000000"/>
              </w:rPr>
              <w:t>m</w:t>
            </w:r>
            <w:r>
              <w:rPr>
                <w:color w:val="080808"/>
              </w:rPr>
              <w:t>.valeur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</w:t>
            </w:r>
            <w:r>
              <w:rPr>
                <w:color w:val="080808"/>
              </w:rPr>
              <w:t>.ajouterPieces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df</w:t>
            </w:r>
            <w:r>
              <w:rPr>
                <w:color w:val="080808"/>
              </w:rPr>
              <w:t>.format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c</w:t>
            </w:r>
            <w:r>
              <w:rPr>
                <w:color w:val="080808"/>
              </w:rPr>
              <w:t>.valeur</w:t>
            </w:r>
            <w:proofErr w:type="spellEnd"/>
            <w:r>
              <w:rPr>
                <w:color w:val="080808"/>
              </w:rPr>
              <w:t>()));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m</w:t>
            </w:r>
            <w:r>
              <w:rPr>
                <w:color w:val="080808"/>
              </w:rPr>
              <w:t>.setSuperficie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1750EB"/>
              </w:rPr>
              <w:t>500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m</w:t>
            </w:r>
            <w:r>
              <w:rPr>
                <w:color w:val="080808"/>
              </w:rPr>
              <w:t>.meilleureAffaire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m2</w:t>
            </w:r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</w:tbl>
    <w:p w14:paraId="38DE169E" w14:textId="77777777" w:rsidR="008437F0" w:rsidRDefault="008437F0" w:rsidP="00065281">
      <w:pPr>
        <w:spacing w:after="0"/>
      </w:pPr>
    </w:p>
    <w:sectPr w:rsidR="008437F0" w:rsidSect="00270E1A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846C7" w14:textId="77777777" w:rsidR="004E733A" w:rsidRDefault="004E733A" w:rsidP="00270E1A">
      <w:pPr>
        <w:spacing w:after="0" w:line="240" w:lineRule="auto"/>
      </w:pPr>
      <w:r>
        <w:separator/>
      </w:r>
    </w:p>
  </w:endnote>
  <w:endnote w:type="continuationSeparator" w:id="0">
    <w:p w14:paraId="10E38DE0" w14:textId="77777777" w:rsidR="004E733A" w:rsidRDefault="004E733A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E34E7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 xml:space="preserve">© Éric </w:t>
    </w:r>
    <w:proofErr w:type="spellStart"/>
    <w:r w:rsidRPr="00270E1A">
      <w:rPr>
        <w:i/>
        <w:color w:val="5B9BD5" w:themeColor="accent1"/>
      </w:rPr>
      <w:t>Labonté</w:t>
    </w:r>
    <w:proofErr w:type="spellEnd"/>
    <w:r w:rsidRPr="00270E1A">
      <w:rPr>
        <w:i/>
        <w:color w:val="5B9BD5" w:themeColor="accent1"/>
      </w:rPr>
      <w:t>, Cégep du Vieux Montréal</w:t>
    </w:r>
  </w:p>
  <w:p w14:paraId="709064F8" w14:textId="77777777" w:rsidR="00270E1A" w:rsidRDefault="00270E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391B" w14:textId="77777777" w:rsidR="004E733A" w:rsidRDefault="004E733A" w:rsidP="00270E1A">
      <w:pPr>
        <w:spacing w:after="0" w:line="240" w:lineRule="auto"/>
      </w:pPr>
      <w:r>
        <w:separator/>
      </w:r>
    </w:p>
  </w:footnote>
  <w:footnote w:type="continuationSeparator" w:id="0">
    <w:p w14:paraId="69B74193" w14:textId="77777777" w:rsidR="004E733A" w:rsidRDefault="004E733A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7F94A" w14:textId="1C375E6E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2A2705">
      <w:rPr>
        <w:i/>
        <w:color w:val="5B9BD5" w:themeColor="accent1"/>
      </w:rPr>
      <w:t>C34</w:t>
    </w:r>
    <w:r w:rsidRPr="00A71027">
      <w:rPr>
        <w:i/>
        <w:color w:val="5B9BD5" w:themeColor="accent1"/>
      </w:rPr>
      <w:t xml:space="preserve"> – </w:t>
    </w:r>
    <w:r w:rsidR="002A2705">
      <w:rPr>
        <w:i/>
        <w:color w:val="5B9BD5" w:themeColor="accent1"/>
      </w:rPr>
      <w:t xml:space="preserve">Programmation </w:t>
    </w:r>
    <w:r w:rsidRPr="00A71027">
      <w:rPr>
        <w:i/>
        <w:color w:val="5B9BD5" w:themeColor="accent1"/>
      </w:rPr>
      <w:t>orienté</w:t>
    </w:r>
    <w:r w:rsidR="002A2705">
      <w:rPr>
        <w:i/>
        <w:color w:val="5B9BD5" w:themeColor="accent1"/>
      </w:rPr>
      <w:t xml:space="preserve"> </w:t>
    </w:r>
    <w:r w:rsidRPr="00A71027">
      <w:rPr>
        <w:i/>
        <w:color w:val="5B9BD5" w:themeColor="accent1"/>
      </w:rPr>
      <w:t>objet</w:t>
    </w:r>
    <w:r w:rsidR="002A2705">
      <w:rPr>
        <w:i/>
        <w:color w:val="5B9BD5" w:themeColor="accent1"/>
      </w:rPr>
      <w:t xml:space="preserve"> 1</w:t>
    </w:r>
  </w:p>
  <w:p w14:paraId="0C2382CC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44F5"/>
    <w:multiLevelType w:val="hybridMultilevel"/>
    <w:tmpl w:val="39B68ED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6453"/>
    <w:multiLevelType w:val="hybridMultilevel"/>
    <w:tmpl w:val="0A10851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06108"/>
    <w:multiLevelType w:val="hybridMultilevel"/>
    <w:tmpl w:val="77BA9B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12B8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EEB232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5647D5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7987134">
    <w:abstractNumId w:val="0"/>
  </w:num>
  <w:num w:numId="2" w16cid:durableId="808088085">
    <w:abstractNumId w:val="2"/>
  </w:num>
  <w:num w:numId="3" w16cid:durableId="251549890">
    <w:abstractNumId w:val="1"/>
  </w:num>
  <w:num w:numId="4" w16cid:durableId="797378690">
    <w:abstractNumId w:val="4"/>
  </w:num>
  <w:num w:numId="5" w16cid:durableId="2130930584">
    <w:abstractNumId w:val="3"/>
  </w:num>
  <w:num w:numId="6" w16cid:durableId="161971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879"/>
    <w:rsid w:val="00065281"/>
    <w:rsid w:val="000C0812"/>
    <w:rsid w:val="001C1E60"/>
    <w:rsid w:val="00270E1A"/>
    <w:rsid w:val="002A2705"/>
    <w:rsid w:val="003E030B"/>
    <w:rsid w:val="003E4ABC"/>
    <w:rsid w:val="00462291"/>
    <w:rsid w:val="004E733A"/>
    <w:rsid w:val="00502879"/>
    <w:rsid w:val="00595C6C"/>
    <w:rsid w:val="006A6763"/>
    <w:rsid w:val="006B402C"/>
    <w:rsid w:val="008437F0"/>
    <w:rsid w:val="00962A15"/>
    <w:rsid w:val="009B26B8"/>
    <w:rsid w:val="009C5E19"/>
    <w:rsid w:val="00A71027"/>
    <w:rsid w:val="00A7627E"/>
    <w:rsid w:val="00B320BB"/>
    <w:rsid w:val="00CB3280"/>
    <w:rsid w:val="00E65254"/>
    <w:rsid w:val="1F3AB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2D5555E"/>
  <w15:chartTrackingRefBased/>
  <w15:docId w15:val="{F7EAC81F-45D0-4357-BAD0-FE2714E3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paragraph" w:styleId="Paragraphedeliste">
    <w:name w:val="List Paragraph"/>
    <w:basedOn w:val="Normal"/>
    <w:uiPriority w:val="34"/>
    <w:qFormat/>
    <w:rsid w:val="000C0812"/>
    <w:pPr>
      <w:ind w:left="720"/>
      <w:contextualSpacing/>
    </w:pPr>
  </w:style>
  <w:style w:type="table" w:styleId="Grilledutableau">
    <w:name w:val="Table Grid"/>
    <w:basedOn w:val="TableauNormal"/>
    <w:uiPriority w:val="39"/>
    <w:rsid w:val="00843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843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8437F0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4</TotalTime>
  <Pages>7</Pages>
  <Words>1275</Words>
  <Characters>7018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Webster Patrick</cp:lastModifiedBy>
  <cp:revision>9</cp:revision>
  <dcterms:created xsi:type="dcterms:W3CDTF">2015-08-24T18:06:00Z</dcterms:created>
  <dcterms:modified xsi:type="dcterms:W3CDTF">2023-11-02T22:43:00Z</dcterms:modified>
</cp:coreProperties>
</file>